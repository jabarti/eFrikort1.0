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Pr="005314C9" w:rsidRDefault="00F25F5B" w:rsidP="00F25F5B">
      <w:pPr>
        <w:tabs>
          <w:tab w:val="left" w:pos="2552"/>
        </w:tabs>
        <w:spacing w:line="240" w:lineRule="auto"/>
        <w:jc w:val="center"/>
      </w:pPr>
      <w:bookmarkStart w:id="0" w:name="Subject"/>
    </w:p>
    <w:p w14:paraId="3BA8274C" w14:textId="77777777" w:rsidR="00F25F5B" w:rsidRPr="005314C9" w:rsidRDefault="00F25F5B" w:rsidP="00F25F5B">
      <w:pPr>
        <w:tabs>
          <w:tab w:val="left" w:pos="2552"/>
        </w:tabs>
        <w:spacing w:line="240" w:lineRule="auto"/>
        <w:jc w:val="center"/>
      </w:pPr>
    </w:p>
    <w:p w14:paraId="3CF851F8" w14:textId="77777777" w:rsidR="00F25F5B" w:rsidRPr="005314C9" w:rsidRDefault="00F25F5B" w:rsidP="00F25F5B">
      <w:pPr>
        <w:tabs>
          <w:tab w:val="left" w:pos="2552"/>
        </w:tabs>
        <w:spacing w:line="240" w:lineRule="auto"/>
        <w:jc w:val="center"/>
      </w:pPr>
    </w:p>
    <w:p w14:paraId="1D6D7C40" w14:textId="77777777" w:rsidR="00F25F5B" w:rsidRPr="005314C9" w:rsidRDefault="00F25F5B" w:rsidP="00F25F5B">
      <w:pPr>
        <w:tabs>
          <w:tab w:val="left" w:pos="2552"/>
        </w:tabs>
        <w:spacing w:line="240" w:lineRule="auto"/>
        <w:jc w:val="center"/>
      </w:pPr>
    </w:p>
    <w:p w14:paraId="0C445EF9" w14:textId="77777777" w:rsidR="00F25F5B" w:rsidRPr="005314C9" w:rsidRDefault="00F25F5B" w:rsidP="00F25F5B">
      <w:pPr>
        <w:tabs>
          <w:tab w:val="left" w:pos="2552"/>
        </w:tabs>
        <w:spacing w:line="240" w:lineRule="auto"/>
        <w:jc w:val="center"/>
      </w:pPr>
    </w:p>
    <w:p w14:paraId="35FC2104" w14:textId="77777777" w:rsidR="00F25F5B" w:rsidRPr="005314C9" w:rsidRDefault="00F25F5B" w:rsidP="00F25F5B">
      <w:pPr>
        <w:tabs>
          <w:tab w:val="left" w:pos="2552"/>
        </w:tabs>
        <w:spacing w:line="240" w:lineRule="auto"/>
        <w:jc w:val="center"/>
      </w:pPr>
    </w:p>
    <w:p w14:paraId="248B76E3" w14:textId="77777777" w:rsidR="00F25F5B" w:rsidRPr="005314C9" w:rsidRDefault="00F25F5B" w:rsidP="00F25F5B">
      <w:pPr>
        <w:tabs>
          <w:tab w:val="left" w:pos="2552"/>
        </w:tabs>
        <w:spacing w:line="240" w:lineRule="auto"/>
        <w:jc w:val="center"/>
      </w:pPr>
    </w:p>
    <w:p w14:paraId="155CB38A" w14:textId="77777777" w:rsidR="00F25F5B" w:rsidRPr="005314C9" w:rsidRDefault="00F25F5B" w:rsidP="00F25F5B">
      <w:pPr>
        <w:tabs>
          <w:tab w:val="left" w:pos="2552"/>
        </w:tabs>
        <w:spacing w:line="240" w:lineRule="auto"/>
        <w:jc w:val="center"/>
      </w:pPr>
    </w:p>
    <w:p w14:paraId="20607D24" w14:textId="77777777" w:rsidR="00F25F5B" w:rsidRPr="005314C9" w:rsidRDefault="00F25F5B" w:rsidP="00F25F5B">
      <w:pPr>
        <w:tabs>
          <w:tab w:val="left" w:pos="2552"/>
        </w:tabs>
        <w:spacing w:line="240" w:lineRule="auto"/>
        <w:jc w:val="center"/>
      </w:pPr>
    </w:p>
    <w:p w14:paraId="30AD96E9" w14:textId="77777777" w:rsidR="00F25F5B" w:rsidRPr="005314C9"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84"/>
        <w:gridCol w:w="7426"/>
      </w:tblGrid>
      <w:tr w:rsidR="008866A6" w:rsidRPr="005314C9" w14:paraId="4C42E31C" w14:textId="77777777" w:rsidTr="008866A6">
        <w:trPr>
          <w:cantSplit/>
        </w:trPr>
        <w:tc>
          <w:tcPr>
            <w:tcW w:w="284" w:type="dxa"/>
            <w:shd w:val="clear" w:color="auto" w:fill="auto"/>
          </w:tcPr>
          <w:p w14:paraId="0E833167" w14:textId="77777777" w:rsidR="008866A6" w:rsidRPr="005314C9" w:rsidRDefault="008866A6" w:rsidP="008866A6">
            <w:pPr>
              <w:pStyle w:val="BodyText"/>
              <w:rPr>
                <w:rFonts w:ascii="Georgia" w:hAnsi="Georgia"/>
              </w:rPr>
            </w:pPr>
          </w:p>
        </w:tc>
        <w:tc>
          <w:tcPr>
            <w:tcW w:w="7426" w:type="dxa"/>
            <w:shd w:val="clear" w:color="auto" w:fill="auto"/>
          </w:tcPr>
          <w:p w14:paraId="5A0AFE34" w14:textId="77777777" w:rsidR="008866A6" w:rsidRPr="005314C9" w:rsidRDefault="008866A6" w:rsidP="008866A6">
            <w:pPr>
              <w:pStyle w:val="Title"/>
              <w:rPr>
                <w:rFonts w:ascii="Georgia" w:hAnsi="Georgia"/>
                <w:color w:val="008000"/>
              </w:rPr>
            </w:pPr>
            <w:r w:rsidRPr="005314C9">
              <w:rPr>
                <w:rFonts w:ascii="Georgia" w:hAnsi="Georgia"/>
                <w:color w:val="008000"/>
              </w:rPr>
              <w:fldChar w:fldCharType="begin"/>
            </w:r>
            <w:r w:rsidRPr="005314C9">
              <w:rPr>
                <w:rFonts w:ascii="Georgia" w:hAnsi="Georgia"/>
                <w:color w:val="008000"/>
              </w:rPr>
              <w:instrText xml:space="preserve"> TITLE  \* MERGEFORMAT </w:instrText>
            </w:r>
            <w:r w:rsidRPr="005314C9">
              <w:rPr>
                <w:rFonts w:ascii="Georgia" w:hAnsi="Georgia"/>
                <w:color w:val="008000"/>
              </w:rPr>
              <w:fldChar w:fldCharType="separate"/>
            </w:r>
            <w:r w:rsidR="007C3287">
              <w:rPr>
                <w:rFonts w:ascii="Georgia" w:hAnsi="Georgia"/>
                <w:color w:val="008000"/>
              </w:rPr>
              <w:t>eFrikort</w:t>
            </w:r>
            <w:r w:rsidRPr="005314C9">
              <w:rPr>
                <w:rFonts w:ascii="Georgia" w:hAnsi="Georgia"/>
                <w:color w:val="008000"/>
              </w:rPr>
              <w:fldChar w:fldCharType="end"/>
            </w:r>
          </w:p>
          <w:p w14:paraId="72C6FD29" w14:textId="54A9F5C5" w:rsidR="008866A6" w:rsidRPr="005314C9" w:rsidRDefault="00C72C0B" w:rsidP="008866A6">
            <w:pPr>
              <w:pStyle w:val="FrsttsbladUnderrubrik"/>
              <w:rPr>
                <w:rFonts w:ascii="Georgia" w:hAnsi="Georgia"/>
              </w:rPr>
            </w:pPr>
            <w:r w:rsidRPr="005314C9">
              <w:rPr>
                <w:rFonts w:ascii="Georgia" w:hAnsi="Georgia"/>
              </w:rPr>
              <w:t>Tjänstekontraktsbeskrivning</w:t>
            </w:r>
          </w:p>
          <w:p w14:paraId="56EAF9CA" w14:textId="37B79EBF" w:rsidR="008866A6" w:rsidRPr="005314C9" w:rsidRDefault="008866A6" w:rsidP="008866A6">
            <w:pPr>
              <w:pStyle w:val="BodyText"/>
              <w:rPr>
                <w:rFonts w:ascii="Georgia" w:hAnsi="Georgia"/>
                <w:sz w:val="32"/>
              </w:rPr>
            </w:pPr>
            <w:r w:rsidRPr="005314C9">
              <w:rPr>
                <w:rFonts w:ascii="Georgia" w:hAnsi="Georgia"/>
                <w:sz w:val="32"/>
              </w:rPr>
              <w:t xml:space="preserve">Version </w:t>
            </w:r>
            <w:r w:rsidR="00E57C71" w:rsidRPr="005314C9">
              <w:rPr>
                <w:rFonts w:ascii="Georgia" w:hAnsi="Georgia"/>
                <w:color w:val="008000"/>
                <w:sz w:val="32"/>
              </w:rPr>
              <w:fldChar w:fldCharType="begin"/>
            </w:r>
            <w:r w:rsidR="00E57C71" w:rsidRPr="005314C9">
              <w:rPr>
                <w:rFonts w:ascii="Georgia" w:hAnsi="Georgia"/>
                <w:color w:val="008000"/>
                <w:sz w:val="32"/>
              </w:rPr>
              <w:instrText xml:space="preserve"> DOCPROPERTY "version" \* MERGEFORMAT </w:instrText>
            </w:r>
            <w:r w:rsidR="00E57C71" w:rsidRPr="005314C9">
              <w:rPr>
                <w:rFonts w:ascii="Georgia" w:hAnsi="Georgia"/>
                <w:color w:val="008000"/>
                <w:sz w:val="32"/>
              </w:rPr>
              <w:fldChar w:fldCharType="separate"/>
            </w:r>
            <w:r w:rsidR="007C3287">
              <w:rPr>
                <w:rFonts w:ascii="Georgia" w:hAnsi="Georgia"/>
                <w:color w:val="008000"/>
                <w:sz w:val="32"/>
              </w:rPr>
              <w:t>3.0</w:t>
            </w:r>
            <w:r w:rsidR="00E57C71" w:rsidRPr="005314C9">
              <w:rPr>
                <w:rFonts w:ascii="Georgia" w:hAnsi="Georgia"/>
                <w:color w:val="008000"/>
                <w:sz w:val="32"/>
              </w:rPr>
              <w:fldChar w:fldCharType="end"/>
            </w:r>
            <w:r w:rsidR="000D4E05" w:rsidRPr="005314C9">
              <w:rPr>
                <w:rFonts w:ascii="Georgia" w:hAnsi="Georgia"/>
                <w:sz w:val="32"/>
              </w:rPr>
              <w:t xml:space="preserve"> </w:t>
            </w:r>
          </w:p>
          <w:p w14:paraId="6880CD5E" w14:textId="77777777" w:rsidR="008866A6" w:rsidRPr="005314C9" w:rsidRDefault="000D4E05" w:rsidP="007D7250">
            <w:pPr>
              <w:pStyle w:val="BodyText"/>
              <w:rPr>
                <w:rFonts w:ascii="Georgia" w:hAnsi="Georgia"/>
                <w:color w:val="008000"/>
                <w:sz w:val="32"/>
              </w:rPr>
            </w:pPr>
            <w:r w:rsidRPr="005314C9">
              <w:rPr>
                <w:rFonts w:ascii="Georgia" w:hAnsi="Georgia"/>
                <w:color w:val="008000"/>
                <w:sz w:val="32"/>
              </w:rPr>
              <w:fldChar w:fldCharType="begin"/>
            </w:r>
            <w:r w:rsidRPr="005314C9">
              <w:rPr>
                <w:rFonts w:ascii="Georgia" w:hAnsi="Georgia"/>
                <w:color w:val="008000"/>
                <w:sz w:val="32"/>
              </w:rPr>
              <w:instrText xml:space="preserve"> DOCPROPERTY "arknummer" \* MERGEFORMAT </w:instrText>
            </w:r>
            <w:r w:rsidRPr="005314C9">
              <w:rPr>
                <w:rFonts w:ascii="Georgia" w:hAnsi="Georgia"/>
                <w:color w:val="008000"/>
                <w:sz w:val="32"/>
              </w:rPr>
              <w:fldChar w:fldCharType="separate"/>
            </w:r>
            <w:r w:rsidR="007C3287">
              <w:rPr>
                <w:rFonts w:ascii="Georgia" w:hAnsi="Georgia"/>
                <w:color w:val="008000"/>
                <w:sz w:val="32"/>
              </w:rPr>
              <w:t>ARK_0015</w:t>
            </w:r>
            <w:r w:rsidRPr="005314C9">
              <w:rPr>
                <w:rFonts w:ascii="Georgia" w:hAnsi="Georgia"/>
                <w:color w:val="008000"/>
                <w:sz w:val="32"/>
              </w:rPr>
              <w:fldChar w:fldCharType="end"/>
            </w:r>
          </w:p>
          <w:p w14:paraId="789A2323" w14:textId="733B9CF6" w:rsidR="007D7250" w:rsidRPr="005314C9" w:rsidRDefault="007D7250" w:rsidP="002A26C5">
            <w:pPr>
              <w:pStyle w:val="BodyText"/>
              <w:rPr>
                <w:rFonts w:ascii="Georgia" w:hAnsi="Georgia"/>
                <w:color w:val="008000"/>
                <w:sz w:val="32"/>
              </w:rPr>
            </w:pPr>
            <w:r w:rsidRPr="005314C9">
              <w:rPr>
                <w:rFonts w:ascii="Georgia" w:hAnsi="Georgia"/>
                <w:color w:val="008000"/>
                <w:sz w:val="32"/>
              </w:rPr>
              <w:fldChar w:fldCharType="begin"/>
            </w:r>
            <w:r w:rsidRPr="005314C9">
              <w:rPr>
                <w:rFonts w:ascii="Georgia" w:hAnsi="Georgia"/>
                <w:color w:val="008000"/>
                <w:sz w:val="32"/>
              </w:rPr>
              <w:instrText xml:space="preserve"> DOCPROPERTY "datumpubliserad" \* MERGEFORMAT </w:instrText>
            </w:r>
            <w:r w:rsidRPr="005314C9">
              <w:rPr>
                <w:rFonts w:ascii="Georgia" w:hAnsi="Georgia"/>
                <w:color w:val="008000"/>
                <w:sz w:val="32"/>
              </w:rPr>
              <w:fldChar w:fldCharType="separate"/>
            </w:r>
            <w:r w:rsidR="007C3287">
              <w:rPr>
                <w:rFonts w:ascii="Georgia" w:hAnsi="Georgia"/>
                <w:color w:val="008000"/>
                <w:sz w:val="32"/>
              </w:rPr>
              <w:t>2016-09-09</w:t>
            </w:r>
            <w:r w:rsidRPr="005314C9">
              <w:rPr>
                <w:rFonts w:ascii="Georgia" w:hAnsi="Georgia"/>
                <w:color w:val="008000"/>
                <w:sz w:val="32"/>
              </w:rPr>
              <w:fldChar w:fldCharType="end"/>
            </w:r>
          </w:p>
        </w:tc>
      </w:tr>
    </w:tbl>
    <w:p w14:paraId="3D0F8A81" w14:textId="77777777" w:rsidR="00F25F5B" w:rsidRPr="005314C9" w:rsidRDefault="00F25F5B" w:rsidP="008866A6">
      <w:pPr>
        <w:pStyle w:val="Title"/>
        <w:rPr>
          <w:rFonts w:ascii="Georgia" w:eastAsiaTheme="majorEastAsia" w:hAnsi="Georgia" w:cstheme="majorBidi"/>
          <w:color w:val="365F91" w:themeColor="accent1" w:themeShade="BF"/>
          <w:sz w:val="28"/>
        </w:rPr>
      </w:pPr>
      <w:r w:rsidRPr="005314C9">
        <w:rPr>
          <w:rFonts w:ascii="Georgia" w:hAnsi="Georgia"/>
        </w:rP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Pr="005314C9" w:rsidRDefault="00793064" w:rsidP="00F25F5B">
          <w:pPr>
            <w:pStyle w:val="TOCHeading"/>
            <w:rPr>
              <w:rFonts w:ascii="Georgia" w:hAnsi="Georgia"/>
            </w:rPr>
          </w:pPr>
          <w:r w:rsidRPr="005314C9">
            <w:rPr>
              <w:rFonts w:ascii="Georgia" w:hAnsi="Georgia"/>
            </w:rPr>
            <w:t>Innehåll</w:t>
          </w:r>
        </w:p>
        <w:p w14:paraId="5BE33B94" w14:textId="77777777" w:rsidR="007C3287" w:rsidRDefault="00793064">
          <w:pPr>
            <w:pStyle w:val="TOC1"/>
            <w:tabs>
              <w:tab w:val="left" w:pos="400"/>
              <w:tab w:val="right" w:leader="dot" w:pos="10456"/>
            </w:tabs>
            <w:rPr>
              <w:rFonts w:asciiTheme="minorHAnsi" w:eastAsiaTheme="minorEastAsia" w:hAnsiTheme="minorHAnsi" w:cstheme="minorBidi"/>
              <w:noProof/>
              <w:sz w:val="22"/>
              <w:lang w:eastAsia="sv-SE"/>
            </w:rPr>
          </w:pPr>
          <w:r w:rsidRPr="005314C9">
            <w:fldChar w:fldCharType="begin"/>
          </w:r>
          <w:r w:rsidRPr="005314C9">
            <w:instrText xml:space="preserve"> TOC \o "1-3" \h \z \u </w:instrText>
          </w:r>
          <w:r w:rsidRPr="005314C9">
            <w:fldChar w:fldCharType="separate"/>
          </w:r>
          <w:hyperlink w:anchor="_Toc461432962" w:history="1">
            <w:r w:rsidR="007C3287" w:rsidRPr="002D402F">
              <w:rPr>
                <w:rStyle w:val="Hyperlink"/>
                <w:noProof/>
              </w:rPr>
              <w:t>1</w:t>
            </w:r>
            <w:r w:rsidR="007C3287">
              <w:rPr>
                <w:rFonts w:asciiTheme="minorHAnsi" w:eastAsiaTheme="minorEastAsia" w:hAnsiTheme="minorHAnsi" w:cstheme="minorBidi"/>
                <w:noProof/>
                <w:sz w:val="22"/>
                <w:lang w:eastAsia="sv-SE"/>
              </w:rPr>
              <w:tab/>
            </w:r>
            <w:r w:rsidR="007C3287" w:rsidRPr="002D402F">
              <w:rPr>
                <w:rStyle w:val="Hyperlink"/>
                <w:noProof/>
              </w:rPr>
              <w:t>Inledning</w:t>
            </w:r>
            <w:r w:rsidR="007C3287">
              <w:rPr>
                <w:noProof/>
                <w:webHidden/>
              </w:rPr>
              <w:tab/>
            </w:r>
            <w:r w:rsidR="007C3287">
              <w:rPr>
                <w:noProof/>
                <w:webHidden/>
              </w:rPr>
              <w:fldChar w:fldCharType="begin"/>
            </w:r>
            <w:r w:rsidR="007C3287">
              <w:rPr>
                <w:noProof/>
                <w:webHidden/>
              </w:rPr>
              <w:instrText xml:space="preserve"> PAGEREF _Toc461432962 \h </w:instrText>
            </w:r>
            <w:r w:rsidR="007C3287">
              <w:rPr>
                <w:noProof/>
                <w:webHidden/>
              </w:rPr>
            </w:r>
            <w:r w:rsidR="007C3287">
              <w:rPr>
                <w:noProof/>
                <w:webHidden/>
              </w:rPr>
              <w:fldChar w:fldCharType="separate"/>
            </w:r>
            <w:r w:rsidR="007C3287">
              <w:rPr>
                <w:noProof/>
                <w:webHidden/>
              </w:rPr>
              <w:t>8</w:t>
            </w:r>
            <w:r w:rsidR="007C3287">
              <w:rPr>
                <w:noProof/>
                <w:webHidden/>
              </w:rPr>
              <w:fldChar w:fldCharType="end"/>
            </w:r>
          </w:hyperlink>
        </w:p>
        <w:p w14:paraId="377191F4"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63" w:history="1">
            <w:r w:rsidRPr="002D402F">
              <w:rPr>
                <w:rStyle w:val="Hyperlink"/>
                <w:noProof/>
              </w:rPr>
              <w:t>1.1</w:t>
            </w:r>
            <w:r>
              <w:rPr>
                <w:rFonts w:asciiTheme="minorHAnsi" w:eastAsiaTheme="minorEastAsia" w:hAnsiTheme="minorHAnsi" w:cstheme="minorBidi"/>
                <w:noProof/>
                <w:sz w:val="22"/>
                <w:lang w:eastAsia="sv-SE"/>
              </w:rPr>
              <w:tab/>
            </w:r>
            <w:r w:rsidRPr="002D402F">
              <w:rPr>
                <w:rStyle w:val="Hyperlink"/>
                <w:noProof/>
              </w:rPr>
              <w:t>Svenskt namn</w:t>
            </w:r>
            <w:r>
              <w:rPr>
                <w:noProof/>
                <w:webHidden/>
              </w:rPr>
              <w:tab/>
            </w:r>
            <w:r>
              <w:rPr>
                <w:noProof/>
                <w:webHidden/>
              </w:rPr>
              <w:fldChar w:fldCharType="begin"/>
            </w:r>
            <w:r>
              <w:rPr>
                <w:noProof/>
                <w:webHidden/>
              </w:rPr>
              <w:instrText xml:space="preserve"> PAGEREF _Toc461432963 \h </w:instrText>
            </w:r>
            <w:r>
              <w:rPr>
                <w:noProof/>
                <w:webHidden/>
              </w:rPr>
            </w:r>
            <w:r>
              <w:rPr>
                <w:noProof/>
                <w:webHidden/>
              </w:rPr>
              <w:fldChar w:fldCharType="separate"/>
            </w:r>
            <w:r>
              <w:rPr>
                <w:noProof/>
                <w:webHidden/>
              </w:rPr>
              <w:t>8</w:t>
            </w:r>
            <w:r>
              <w:rPr>
                <w:noProof/>
                <w:webHidden/>
              </w:rPr>
              <w:fldChar w:fldCharType="end"/>
            </w:r>
          </w:hyperlink>
        </w:p>
        <w:p w14:paraId="1AF91AC7"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64" w:history="1">
            <w:r w:rsidRPr="002D402F">
              <w:rPr>
                <w:rStyle w:val="Hyperlink"/>
                <w:noProof/>
              </w:rPr>
              <w:t>1.2</w:t>
            </w:r>
            <w:r>
              <w:rPr>
                <w:rFonts w:asciiTheme="minorHAnsi" w:eastAsiaTheme="minorEastAsia" w:hAnsiTheme="minorHAnsi" w:cstheme="minorBidi"/>
                <w:noProof/>
                <w:sz w:val="22"/>
                <w:lang w:eastAsia="sv-SE"/>
              </w:rPr>
              <w:tab/>
            </w:r>
            <w:r w:rsidRPr="002D402F">
              <w:rPr>
                <w:rStyle w:val="Hyperlink"/>
                <w:noProof/>
              </w:rPr>
              <w:t>WEB beskrivning</w:t>
            </w:r>
            <w:r>
              <w:rPr>
                <w:noProof/>
                <w:webHidden/>
              </w:rPr>
              <w:tab/>
            </w:r>
            <w:r>
              <w:rPr>
                <w:noProof/>
                <w:webHidden/>
              </w:rPr>
              <w:fldChar w:fldCharType="begin"/>
            </w:r>
            <w:r>
              <w:rPr>
                <w:noProof/>
                <w:webHidden/>
              </w:rPr>
              <w:instrText xml:space="preserve"> PAGEREF _Toc461432964 \h </w:instrText>
            </w:r>
            <w:r>
              <w:rPr>
                <w:noProof/>
                <w:webHidden/>
              </w:rPr>
            </w:r>
            <w:r>
              <w:rPr>
                <w:noProof/>
                <w:webHidden/>
              </w:rPr>
              <w:fldChar w:fldCharType="separate"/>
            </w:r>
            <w:r>
              <w:rPr>
                <w:noProof/>
                <w:webHidden/>
              </w:rPr>
              <w:t>8</w:t>
            </w:r>
            <w:r>
              <w:rPr>
                <w:noProof/>
                <w:webHidden/>
              </w:rPr>
              <w:fldChar w:fldCharType="end"/>
            </w:r>
          </w:hyperlink>
        </w:p>
        <w:p w14:paraId="618515AA" w14:textId="77777777" w:rsidR="007C3287" w:rsidRDefault="007C3287">
          <w:pPr>
            <w:pStyle w:val="TOC1"/>
            <w:tabs>
              <w:tab w:val="left" w:pos="400"/>
              <w:tab w:val="right" w:leader="dot" w:pos="10456"/>
            </w:tabs>
            <w:rPr>
              <w:rFonts w:asciiTheme="minorHAnsi" w:eastAsiaTheme="minorEastAsia" w:hAnsiTheme="minorHAnsi" w:cstheme="minorBidi"/>
              <w:noProof/>
              <w:sz w:val="22"/>
              <w:lang w:eastAsia="sv-SE"/>
            </w:rPr>
          </w:pPr>
          <w:hyperlink w:anchor="_Toc461432965" w:history="1">
            <w:r w:rsidRPr="002D402F">
              <w:rPr>
                <w:rStyle w:val="Hyperlink"/>
                <w:noProof/>
              </w:rPr>
              <w:t>2</w:t>
            </w:r>
            <w:r>
              <w:rPr>
                <w:rFonts w:asciiTheme="minorHAnsi" w:eastAsiaTheme="minorEastAsia" w:hAnsiTheme="minorHAnsi" w:cstheme="minorBidi"/>
                <w:noProof/>
                <w:sz w:val="22"/>
                <w:lang w:eastAsia="sv-SE"/>
              </w:rPr>
              <w:tab/>
            </w:r>
            <w:r w:rsidRPr="002D402F">
              <w:rPr>
                <w:rStyle w:val="Hyperlink"/>
                <w:noProof/>
              </w:rPr>
              <w:t>Versionsinformation</w:t>
            </w:r>
            <w:r>
              <w:rPr>
                <w:noProof/>
                <w:webHidden/>
              </w:rPr>
              <w:tab/>
            </w:r>
            <w:r>
              <w:rPr>
                <w:noProof/>
                <w:webHidden/>
              </w:rPr>
              <w:fldChar w:fldCharType="begin"/>
            </w:r>
            <w:r>
              <w:rPr>
                <w:noProof/>
                <w:webHidden/>
              </w:rPr>
              <w:instrText xml:space="preserve"> PAGEREF _Toc461432965 \h </w:instrText>
            </w:r>
            <w:r>
              <w:rPr>
                <w:noProof/>
                <w:webHidden/>
              </w:rPr>
            </w:r>
            <w:r>
              <w:rPr>
                <w:noProof/>
                <w:webHidden/>
              </w:rPr>
              <w:fldChar w:fldCharType="separate"/>
            </w:r>
            <w:r>
              <w:rPr>
                <w:noProof/>
                <w:webHidden/>
              </w:rPr>
              <w:t>9</w:t>
            </w:r>
            <w:r>
              <w:rPr>
                <w:noProof/>
                <w:webHidden/>
              </w:rPr>
              <w:fldChar w:fldCharType="end"/>
            </w:r>
          </w:hyperlink>
        </w:p>
        <w:p w14:paraId="499CFEA3"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66" w:history="1">
            <w:r w:rsidRPr="002D402F">
              <w:rPr>
                <w:rStyle w:val="Hyperlink"/>
                <w:noProof/>
                <w:lang w:val="en-US"/>
              </w:rPr>
              <w:t>2.1</w:t>
            </w:r>
            <w:r>
              <w:rPr>
                <w:rFonts w:asciiTheme="minorHAnsi" w:eastAsiaTheme="minorEastAsia" w:hAnsiTheme="minorHAnsi" w:cstheme="minorBidi"/>
                <w:noProof/>
                <w:sz w:val="22"/>
                <w:lang w:eastAsia="sv-SE"/>
              </w:rPr>
              <w:tab/>
            </w:r>
            <w:r w:rsidRPr="002D402F">
              <w:rPr>
                <w:rStyle w:val="Hyperlink"/>
                <w:noProof/>
                <w:lang w:val="en-US"/>
              </w:rPr>
              <w:t>Version 3.0</w:t>
            </w:r>
            <w:r>
              <w:rPr>
                <w:noProof/>
                <w:webHidden/>
              </w:rPr>
              <w:tab/>
            </w:r>
            <w:r>
              <w:rPr>
                <w:noProof/>
                <w:webHidden/>
              </w:rPr>
              <w:fldChar w:fldCharType="begin"/>
            </w:r>
            <w:r>
              <w:rPr>
                <w:noProof/>
                <w:webHidden/>
              </w:rPr>
              <w:instrText xml:space="preserve"> PAGEREF _Toc461432966 \h </w:instrText>
            </w:r>
            <w:r>
              <w:rPr>
                <w:noProof/>
                <w:webHidden/>
              </w:rPr>
            </w:r>
            <w:r>
              <w:rPr>
                <w:noProof/>
                <w:webHidden/>
              </w:rPr>
              <w:fldChar w:fldCharType="separate"/>
            </w:r>
            <w:r>
              <w:rPr>
                <w:noProof/>
                <w:webHidden/>
              </w:rPr>
              <w:t>9</w:t>
            </w:r>
            <w:r>
              <w:rPr>
                <w:noProof/>
                <w:webHidden/>
              </w:rPr>
              <w:fldChar w:fldCharType="end"/>
            </w:r>
          </w:hyperlink>
        </w:p>
        <w:p w14:paraId="26E191ED"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67" w:history="1">
            <w:r w:rsidRPr="002D402F">
              <w:rPr>
                <w:rStyle w:val="Hyperlink"/>
                <w:noProof/>
              </w:rPr>
              <w:t>2.1.1</w:t>
            </w:r>
            <w:r>
              <w:rPr>
                <w:rFonts w:asciiTheme="minorHAnsi" w:eastAsiaTheme="minorEastAsia" w:hAnsiTheme="minorHAnsi" w:cstheme="minorBidi"/>
                <w:noProof/>
                <w:sz w:val="22"/>
                <w:lang w:eastAsia="sv-SE"/>
              </w:rPr>
              <w:tab/>
            </w:r>
            <w:r w:rsidRPr="002D402F">
              <w:rPr>
                <w:rStyle w:val="Hyperlink"/>
                <w:noProof/>
              </w:rPr>
              <w:t>Oförändrade tjänstekontrakt</w:t>
            </w:r>
            <w:r>
              <w:rPr>
                <w:noProof/>
                <w:webHidden/>
              </w:rPr>
              <w:tab/>
            </w:r>
            <w:r>
              <w:rPr>
                <w:noProof/>
                <w:webHidden/>
              </w:rPr>
              <w:fldChar w:fldCharType="begin"/>
            </w:r>
            <w:r>
              <w:rPr>
                <w:noProof/>
                <w:webHidden/>
              </w:rPr>
              <w:instrText xml:space="preserve"> PAGEREF _Toc461432967 \h </w:instrText>
            </w:r>
            <w:r>
              <w:rPr>
                <w:noProof/>
                <w:webHidden/>
              </w:rPr>
            </w:r>
            <w:r>
              <w:rPr>
                <w:noProof/>
                <w:webHidden/>
              </w:rPr>
              <w:fldChar w:fldCharType="separate"/>
            </w:r>
            <w:r>
              <w:rPr>
                <w:noProof/>
                <w:webHidden/>
              </w:rPr>
              <w:t>9</w:t>
            </w:r>
            <w:r>
              <w:rPr>
                <w:noProof/>
                <w:webHidden/>
              </w:rPr>
              <w:fldChar w:fldCharType="end"/>
            </w:r>
          </w:hyperlink>
        </w:p>
        <w:p w14:paraId="36A7FB5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68" w:history="1">
            <w:r w:rsidRPr="002D402F">
              <w:rPr>
                <w:rStyle w:val="Hyperlink"/>
                <w:noProof/>
              </w:rPr>
              <w:t>2.1.2</w:t>
            </w:r>
            <w:r>
              <w:rPr>
                <w:rFonts w:asciiTheme="minorHAnsi" w:eastAsiaTheme="minorEastAsia" w:hAnsiTheme="minorHAnsi" w:cstheme="minorBidi"/>
                <w:noProof/>
                <w:sz w:val="22"/>
                <w:lang w:eastAsia="sv-SE"/>
              </w:rPr>
              <w:tab/>
            </w:r>
            <w:r w:rsidRPr="002D402F">
              <w:rPr>
                <w:rStyle w:val="Hyperlink"/>
                <w:noProof/>
              </w:rPr>
              <w:t>Nya tjänstekontrakt</w:t>
            </w:r>
            <w:r>
              <w:rPr>
                <w:noProof/>
                <w:webHidden/>
              </w:rPr>
              <w:tab/>
            </w:r>
            <w:r>
              <w:rPr>
                <w:noProof/>
                <w:webHidden/>
              </w:rPr>
              <w:fldChar w:fldCharType="begin"/>
            </w:r>
            <w:r>
              <w:rPr>
                <w:noProof/>
                <w:webHidden/>
              </w:rPr>
              <w:instrText xml:space="preserve"> PAGEREF _Toc461432968 \h </w:instrText>
            </w:r>
            <w:r>
              <w:rPr>
                <w:noProof/>
                <w:webHidden/>
              </w:rPr>
            </w:r>
            <w:r>
              <w:rPr>
                <w:noProof/>
                <w:webHidden/>
              </w:rPr>
              <w:fldChar w:fldCharType="separate"/>
            </w:r>
            <w:r>
              <w:rPr>
                <w:noProof/>
                <w:webHidden/>
              </w:rPr>
              <w:t>9</w:t>
            </w:r>
            <w:r>
              <w:rPr>
                <w:noProof/>
                <w:webHidden/>
              </w:rPr>
              <w:fldChar w:fldCharType="end"/>
            </w:r>
          </w:hyperlink>
        </w:p>
        <w:p w14:paraId="656285C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69" w:history="1">
            <w:r w:rsidRPr="002D402F">
              <w:rPr>
                <w:rStyle w:val="Hyperlink"/>
                <w:noProof/>
              </w:rPr>
              <w:t>2.1.3</w:t>
            </w:r>
            <w:r>
              <w:rPr>
                <w:rFonts w:asciiTheme="minorHAnsi" w:eastAsiaTheme="minorEastAsia" w:hAnsiTheme="minorHAnsi" w:cstheme="minorBidi"/>
                <w:noProof/>
                <w:sz w:val="22"/>
                <w:lang w:eastAsia="sv-SE"/>
              </w:rPr>
              <w:tab/>
            </w:r>
            <w:r w:rsidRPr="002D402F">
              <w:rPr>
                <w:rStyle w:val="Hyperlink"/>
                <w:noProof/>
              </w:rPr>
              <w:t>Förändrade tjänstekontrakt</w:t>
            </w:r>
            <w:r>
              <w:rPr>
                <w:noProof/>
                <w:webHidden/>
              </w:rPr>
              <w:tab/>
            </w:r>
            <w:r>
              <w:rPr>
                <w:noProof/>
                <w:webHidden/>
              </w:rPr>
              <w:fldChar w:fldCharType="begin"/>
            </w:r>
            <w:r>
              <w:rPr>
                <w:noProof/>
                <w:webHidden/>
              </w:rPr>
              <w:instrText xml:space="preserve"> PAGEREF _Toc461432969 \h </w:instrText>
            </w:r>
            <w:r>
              <w:rPr>
                <w:noProof/>
                <w:webHidden/>
              </w:rPr>
            </w:r>
            <w:r>
              <w:rPr>
                <w:noProof/>
                <w:webHidden/>
              </w:rPr>
              <w:fldChar w:fldCharType="separate"/>
            </w:r>
            <w:r>
              <w:rPr>
                <w:noProof/>
                <w:webHidden/>
              </w:rPr>
              <w:t>9</w:t>
            </w:r>
            <w:r>
              <w:rPr>
                <w:noProof/>
                <w:webHidden/>
              </w:rPr>
              <w:fldChar w:fldCharType="end"/>
            </w:r>
          </w:hyperlink>
        </w:p>
        <w:p w14:paraId="0FB24A0F"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70" w:history="1">
            <w:r w:rsidRPr="002D402F">
              <w:rPr>
                <w:rStyle w:val="Hyperlink"/>
                <w:noProof/>
              </w:rPr>
              <w:t>2.1.4</w:t>
            </w:r>
            <w:r>
              <w:rPr>
                <w:rFonts w:asciiTheme="minorHAnsi" w:eastAsiaTheme="minorEastAsia" w:hAnsiTheme="minorHAnsi" w:cstheme="minorBidi"/>
                <w:noProof/>
                <w:sz w:val="22"/>
                <w:lang w:eastAsia="sv-SE"/>
              </w:rPr>
              <w:tab/>
            </w:r>
            <w:r w:rsidRPr="002D402F">
              <w:rPr>
                <w:rStyle w:val="Hyperlink"/>
                <w:noProof/>
              </w:rPr>
              <w:t>Utgångna tjänstekontrakt</w:t>
            </w:r>
            <w:r>
              <w:rPr>
                <w:noProof/>
                <w:webHidden/>
              </w:rPr>
              <w:tab/>
            </w:r>
            <w:r>
              <w:rPr>
                <w:noProof/>
                <w:webHidden/>
              </w:rPr>
              <w:fldChar w:fldCharType="begin"/>
            </w:r>
            <w:r>
              <w:rPr>
                <w:noProof/>
                <w:webHidden/>
              </w:rPr>
              <w:instrText xml:space="preserve"> PAGEREF _Toc461432970 \h </w:instrText>
            </w:r>
            <w:r>
              <w:rPr>
                <w:noProof/>
                <w:webHidden/>
              </w:rPr>
            </w:r>
            <w:r>
              <w:rPr>
                <w:noProof/>
                <w:webHidden/>
              </w:rPr>
              <w:fldChar w:fldCharType="separate"/>
            </w:r>
            <w:r>
              <w:rPr>
                <w:noProof/>
                <w:webHidden/>
              </w:rPr>
              <w:t>10</w:t>
            </w:r>
            <w:r>
              <w:rPr>
                <w:noProof/>
                <w:webHidden/>
              </w:rPr>
              <w:fldChar w:fldCharType="end"/>
            </w:r>
          </w:hyperlink>
        </w:p>
        <w:p w14:paraId="45CFC81D" w14:textId="77777777" w:rsidR="007C3287" w:rsidRDefault="007C3287">
          <w:pPr>
            <w:pStyle w:val="TOC1"/>
            <w:tabs>
              <w:tab w:val="left" w:pos="400"/>
              <w:tab w:val="right" w:leader="dot" w:pos="10456"/>
            </w:tabs>
            <w:rPr>
              <w:rFonts w:asciiTheme="minorHAnsi" w:eastAsiaTheme="minorEastAsia" w:hAnsiTheme="minorHAnsi" w:cstheme="minorBidi"/>
              <w:noProof/>
              <w:sz w:val="22"/>
              <w:lang w:eastAsia="sv-SE"/>
            </w:rPr>
          </w:pPr>
          <w:hyperlink w:anchor="_Toc461432971" w:history="1">
            <w:r w:rsidRPr="002D402F">
              <w:rPr>
                <w:rStyle w:val="Hyperlink"/>
                <w:noProof/>
              </w:rPr>
              <w:t>3</w:t>
            </w:r>
            <w:r>
              <w:rPr>
                <w:rFonts w:asciiTheme="minorHAnsi" w:eastAsiaTheme="minorEastAsia" w:hAnsiTheme="minorHAnsi" w:cstheme="minorBidi"/>
                <w:noProof/>
                <w:sz w:val="22"/>
                <w:lang w:eastAsia="sv-SE"/>
              </w:rPr>
              <w:tab/>
            </w:r>
            <w:r w:rsidRPr="002D402F">
              <w:rPr>
                <w:rStyle w:val="Hyperlink"/>
                <w:noProof/>
              </w:rPr>
              <w:t>Tjänstedomänens arkitektur</w:t>
            </w:r>
            <w:r>
              <w:rPr>
                <w:noProof/>
                <w:webHidden/>
              </w:rPr>
              <w:tab/>
            </w:r>
            <w:r>
              <w:rPr>
                <w:noProof/>
                <w:webHidden/>
              </w:rPr>
              <w:fldChar w:fldCharType="begin"/>
            </w:r>
            <w:r>
              <w:rPr>
                <w:noProof/>
                <w:webHidden/>
              </w:rPr>
              <w:instrText xml:space="preserve"> PAGEREF _Toc461432971 \h </w:instrText>
            </w:r>
            <w:r>
              <w:rPr>
                <w:noProof/>
                <w:webHidden/>
              </w:rPr>
            </w:r>
            <w:r>
              <w:rPr>
                <w:noProof/>
                <w:webHidden/>
              </w:rPr>
              <w:fldChar w:fldCharType="separate"/>
            </w:r>
            <w:r>
              <w:rPr>
                <w:noProof/>
                <w:webHidden/>
              </w:rPr>
              <w:t>11</w:t>
            </w:r>
            <w:r>
              <w:rPr>
                <w:noProof/>
                <w:webHidden/>
              </w:rPr>
              <w:fldChar w:fldCharType="end"/>
            </w:r>
          </w:hyperlink>
        </w:p>
        <w:p w14:paraId="4F3CCFE2"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72" w:history="1">
            <w:r w:rsidRPr="002D402F">
              <w:rPr>
                <w:rStyle w:val="Hyperlink"/>
                <w:noProof/>
              </w:rPr>
              <w:t>3.1</w:t>
            </w:r>
            <w:r>
              <w:rPr>
                <w:rFonts w:asciiTheme="minorHAnsi" w:eastAsiaTheme="minorEastAsia" w:hAnsiTheme="minorHAnsi" w:cstheme="minorBidi"/>
                <w:noProof/>
                <w:sz w:val="22"/>
                <w:lang w:eastAsia="sv-SE"/>
              </w:rPr>
              <w:tab/>
            </w:r>
            <w:r w:rsidRPr="002D402F">
              <w:rPr>
                <w:rStyle w:val="Hyperlink"/>
                <w:noProof/>
              </w:rPr>
              <w:t>Flöden</w:t>
            </w:r>
            <w:r>
              <w:rPr>
                <w:noProof/>
                <w:webHidden/>
              </w:rPr>
              <w:tab/>
            </w:r>
            <w:r>
              <w:rPr>
                <w:noProof/>
                <w:webHidden/>
              </w:rPr>
              <w:fldChar w:fldCharType="begin"/>
            </w:r>
            <w:r>
              <w:rPr>
                <w:noProof/>
                <w:webHidden/>
              </w:rPr>
              <w:instrText xml:space="preserve"> PAGEREF _Toc461432972 \h </w:instrText>
            </w:r>
            <w:r>
              <w:rPr>
                <w:noProof/>
                <w:webHidden/>
              </w:rPr>
            </w:r>
            <w:r>
              <w:rPr>
                <w:noProof/>
                <w:webHidden/>
              </w:rPr>
              <w:fldChar w:fldCharType="separate"/>
            </w:r>
            <w:r>
              <w:rPr>
                <w:noProof/>
                <w:webHidden/>
              </w:rPr>
              <w:t>11</w:t>
            </w:r>
            <w:r>
              <w:rPr>
                <w:noProof/>
                <w:webHidden/>
              </w:rPr>
              <w:fldChar w:fldCharType="end"/>
            </w:r>
          </w:hyperlink>
        </w:p>
        <w:p w14:paraId="6AFFF8A6"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73" w:history="1">
            <w:r w:rsidRPr="002D402F">
              <w:rPr>
                <w:rStyle w:val="Hyperlink"/>
                <w:noProof/>
              </w:rPr>
              <w:t>3.2</w:t>
            </w:r>
            <w:r>
              <w:rPr>
                <w:rFonts w:asciiTheme="minorHAnsi" w:eastAsiaTheme="minorEastAsia" w:hAnsiTheme="minorHAnsi" w:cstheme="minorBidi"/>
                <w:noProof/>
                <w:sz w:val="22"/>
                <w:lang w:eastAsia="sv-SE"/>
              </w:rPr>
              <w:tab/>
            </w:r>
            <w:r w:rsidRPr="002D402F">
              <w:rPr>
                <w:rStyle w:val="Hyperlink"/>
                <w:noProof/>
              </w:rPr>
              <w:t>Roller</w:t>
            </w:r>
            <w:r>
              <w:rPr>
                <w:noProof/>
                <w:webHidden/>
              </w:rPr>
              <w:tab/>
            </w:r>
            <w:r>
              <w:rPr>
                <w:noProof/>
                <w:webHidden/>
              </w:rPr>
              <w:fldChar w:fldCharType="begin"/>
            </w:r>
            <w:r>
              <w:rPr>
                <w:noProof/>
                <w:webHidden/>
              </w:rPr>
              <w:instrText xml:space="preserve"> PAGEREF _Toc461432973 \h </w:instrText>
            </w:r>
            <w:r>
              <w:rPr>
                <w:noProof/>
                <w:webHidden/>
              </w:rPr>
            </w:r>
            <w:r>
              <w:rPr>
                <w:noProof/>
                <w:webHidden/>
              </w:rPr>
              <w:fldChar w:fldCharType="separate"/>
            </w:r>
            <w:r>
              <w:rPr>
                <w:noProof/>
                <w:webHidden/>
              </w:rPr>
              <w:t>11</w:t>
            </w:r>
            <w:r>
              <w:rPr>
                <w:noProof/>
                <w:webHidden/>
              </w:rPr>
              <w:fldChar w:fldCharType="end"/>
            </w:r>
          </w:hyperlink>
        </w:p>
        <w:p w14:paraId="78F2F98E"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74" w:history="1">
            <w:r w:rsidRPr="002D402F">
              <w:rPr>
                <w:rStyle w:val="Hyperlink"/>
                <w:noProof/>
              </w:rPr>
              <w:t>3.2.1</w:t>
            </w:r>
            <w:r>
              <w:rPr>
                <w:rFonts w:asciiTheme="minorHAnsi" w:eastAsiaTheme="minorEastAsia" w:hAnsiTheme="minorHAnsi" w:cstheme="minorBidi"/>
                <w:noProof/>
                <w:sz w:val="22"/>
                <w:lang w:eastAsia="sv-SE"/>
              </w:rPr>
              <w:tab/>
            </w:r>
            <w:r w:rsidRPr="002D402F">
              <w:rPr>
                <w:rStyle w:val="Hyperlink"/>
                <w:noProof/>
              </w:rPr>
              <w:t>Hämta frikort</w:t>
            </w:r>
            <w:r>
              <w:rPr>
                <w:noProof/>
                <w:webHidden/>
              </w:rPr>
              <w:tab/>
            </w:r>
            <w:r>
              <w:rPr>
                <w:noProof/>
                <w:webHidden/>
              </w:rPr>
              <w:fldChar w:fldCharType="begin"/>
            </w:r>
            <w:r>
              <w:rPr>
                <w:noProof/>
                <w:webHidden/>
              </w:rPr>
              <w:instrText xml:space="preserve"> PAGEREF _Toc461432974 \h </w:instrText>
            </w:r>
            <w:r>
              <w:rPr>
                <w:noProof/>
                <w:webHidden/>
              </w:rPr>
            </w:r>
            <w:r>
              <w:rPr>
                <w:noProof/>
                <w:webHidden/>
              </w:rPr>
              <w:fldChar w:fldCharType="separate"/>
            </w:r>
            <w:r>
              <w:rPr>
                <w:noProof/>
                <w:webHidden/>
              </w:rPr>
              <w:t>11</w:t>
            </w:r>
            <w:r>
              <w:rPr>
                <w:noProof/>
                <w:webHidden/>
              </w:rPr>
              <w:fldChar w:fldCharType="end"/>
            </w:r>
          </w:hyperlink>
        </w:p>
        <w:p w14:paraId="1C5CA32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75" w:history="1">
            <w:r w:rsidRPr="002D402F">
              <w:rPr>
                <w:rStyle w:val="Hyperlink"/>
                <w:noProof/>
              </w:rPr>
              <w:t>3.2.2</w:t>
            </w:r>
            <w:r>
              <w:rPr>
                <w:rFonts w:asciiTheme="minorHAnsi" w:eastAsiaTheme="minorEastAsia" w:hAnsiTheme="minorHAnsi" w:cstheme="minorBidi"/>
                <w:noProof/>
                <w:sz w:val="22"/>
                <w:lang w:eastAsia="sv-SE"/>
              </w:rPr>
              <w:tab/>
            </w:r>
            <w:r w:rsidRPr="002D402F">
              <w:rPr>
                <w:rStyle w:val="Hyperlink"/>
                <w:noProof/>
              </w:rPr>
              <w:t>Registrera avgift</w:t>
            </w:r>
            <w:r>
              <w:rPr>
                <w:noProof/>
                <w:webHidden/>
              </w:rPr>
              <w:tab/>
            </w:r>
            <w:r>
              <w:rPr>
                <w:noProof/>
                <w:webHidden/>
              </w:rPr>
              <w:fldChar w:fldCharType="begin"/>
            </w:r>
            <w:r>
              <w:rPr>
                <w:noProof/>
                <w:webHidden/>
              </w:rPr>
              <w:instrText xml:space="preserve"> PAGEREF _Toc461432975 \h </w:instrText>
            </w:r>
            <w:r>
              <w:rPr>
                <w:noProof/>
                <w:webHidden/>
              </w:rPr>
            </w:r>
            <w:r>
              <w:rPr>
                <w:noProof/>
                <w:webHidden/>
              </w:rPr>
              <w:fldChar w:fldCharType="separate"/>
            </w:r>
            <w:r>
              <w:rPr>
                <w:noProof/>
                <w:webHidden/>
              </w:rPr>
              <w:t>14</w:t>
            </w:r>
            <w:r>
              <w:rPr>
                <w:noProof/>
                <w:webHidden/>
              </w:rPr>
              <w:fldChar w:fldCharType="end"/>
            </w:r>
          </w:hyperlink>
        </w:p>
        <w:p w14:paraId="28EC4F5C"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76" w:history="1">
            <w:r w:rsidRPr="002D402F">
              <w:rPr>
                <w:rStyle w:val="Hyperlink"/>
                <w:noProof/>
              </w:rPr>
              <w:t>3.2.3</w:t>
            </w:r>
            <w:r>
              <w:rPr>
                <w:rFonts w:asciiTheme="minorHAnsi" w:eastAsiaTheme="minorEastAsia" w:hAnsiTheme="minorHAnsi" w:cstheme="minorBidi"/>
                <w:noProof/>
                <w:sz w:val="22"/>
                <w:lang w:eastAsia="sv-SE"/>
              </w:rPr>
              <w:tab/>
            </w:r>
            <w:r w:rsidRPr="002D402F">
              <w:rPr>
                <w:rStyle w:val="Hyperlink"/>
                <w:noProof/>
              </w:rPr>
              <w:t>Administrera avgift</w:t>
            </w:r>
            <w:r>
              <w:rPr>
                <w:noProof/>
                <w:webHidden/>
              </w:rPr>
              <w:tab/>
            </w:r>
            <w:r>
              <w:rPr>
                <w:noProof/>
                <w:webHidden/>
              </w:rPr>
              <w:fldChar w:fldCharType="begin"/>
            </w:r>
            <w:r>
              <w:rPr>
                <w:noProof/>
                <w:webHidden/>
              </w:rPr>
              <w:instrText xml:space="preserve"> PAGEREF _Toc461432976 \h </w:instrText>
            </w:r>
            <w:r>
              <w:rPr>
                <w:noProof/>
                <w:webHidden/>
              </w:rPr>
            </w:r>
            <w:r>
              <w:rPr>
                <w:noProof/>
                <w:webHidden/>
              </w:rPr>
              <w:fldChar w:fldCharType="separate"/>
            </w:r>
            <w:r>
              <w:rPr>
                <w:noProof/>
                <w:webHidden/>
              </w:rPr>
              <w:t>15</w:t>
            </w:r>
            <w:r>
              <w:rPr>
                <w:noProof/>
                <w:webHidden/>
              </w:rPr>
              <w:fldChar w:fldCharType="end"/>
            </w:r>
          </w:hyperlink>
        </w:p>
        <w:p w14:paraId="0CAD52BE"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77" w:history="1">
            <w:r w:rsidRPr="002D402F">
              <w:rPr>
                <w:rStyle w:val="Hyperlink"/>
                <w:noProof/>
              </w:rPr>
              <w:t>3.2.4</w:t>
            </w:r>
            <w:r>
              <w:rPr>
                <w:rFonts w:asciiTheme="minorHAnsi" w:eastAsiaTheme="minorEastAsia" w:hAnsiTheme="minorHAnsi" w:cstheme="minorBidi"/>
                <w:noProof/>
                <w:sz w:val="22"/>
                <w:lang w:eastAsia="sv-SE"/>
              </w:rPr>
              <w:tab/>
            </w:r>
            <w:r w:rsidRPr="002D402F">
              <w:rPr>
                <w:rStyle w:val="Hyperlink"/>
                <w:noProof/>
              </w:rPr>
              <w:t>Registrera frikort</w:t>
            </w:r>
            <w:r>
              <w:rPr>
                <w:noProof/>
                <w:webHidden/>
              </w:rPr>
              <w:tab/>
            </w:r>
            <w:r>
              <w:rPr>
                <w:noProof/>
                <w:webHidden/>
              </w:rPr>
              <w:fldChar w:fldCharType="begin"/>
            </w:r>
            <w:r>
              <w:rPr>
                <w:noProof/>
                <w:webHidden/>
              </w:rPr>
              <w:instrText xml:space="preserve"> PAGEREF _Toc461432977 \h </w:instrText>
            </w:r>
            <w:r>
              <w:rPr>
                <w:noProof/>
                <w:webHidden/>
              </w:rPr>
            </w:r>
            <w:r>
              <w:rPr>
                <w:noProof/>
                <w:webHidden/>
              </w:rPr>
              <w:fldChar w:fldCharType="separate"/>
            </w:r>
            <w:r>
              <w:rPr>
                <w:noProof/>
                <w:webHidden/>
              </w:rPr>
              <w:t>17</w:t>
            </w:r>
            <w:r>
              <w:rPr>
                <w:noProof/>
                <w:webHidden/>
              </w:rPr>
              <w:fldChar w:fldCharType="end"/>
            </w:r>
          </w:hyperlink>
        </w:p>
        <w:p w14:paraId="704C001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78" w:history="1">
            <w:r w:rsidRPr="002D402F">
              <w:rPr>
                <w:rStyle w:val="Hyperlink"/>
                <w:noProof/>
              </w:rPr>
              <w:t>3.2.5</w:t>
            </w:r>
            <w:r>
              <w:rPr>
                <w:rFonts w:asciiTheme="minorHAnsi" w:eastAsiaTheme="minorEastAsia" w:hAnsiTheme="minorHAnsi" w:cstheme="minorBidi"/>
                <w:noProof/>
                <w:sz w:val="22"/>
                <w:lang w:eastAsia="sv-SE"/>
              </w:rPr>
              <w:tab/>
            </w:r>
            <w:r w:rsidRPr="002D402F">
              <w:rPr>
                <w:rStyle w:val="Hyperlink"/>
                <w:noProof/>
              </w:rPr>
              <w:t>Administrera frikort</w:t>
            </w:r>
            <w:r>
              <w:rPr>
                <w:noProof/>
                <w:webHidden/>
              </w:rPr>
              <w:tab/>
            </w:r>
            <w:r>
              <w:rPr>
                <w:noProof/>
                <w:webHidden/>
              </w:rPr>
              <w:fldChar w:fldCharType="begin"/>
            </w:r>
            <w:r>
              <w:rPr>
                <w:noProof/>
                <w:webHidden/>
              </w:rPr>
              <w:instrText xml:space="preserve"> PAGEREF _Toc461432978 \h </w:instrText>
            </w:r>
            <w:r>
              <w:rPr>
                <w:noProof/>
                <w:webHidden/>
              </w:rPr>
            </w:r>
            <w:r>
              <w:rPr>
                <w:noProof/>
                <w:webHidden/>
              </w:rPr>
              <w:fldChar w:fldCharType="separate"/>
            </w:r>
            <w:r>
              <w:rPr>
                <w:noProof/>
                <w:webHidden/>
              </w:rPr>
              <w:t>18</w:t>
            </w:r>
            <w:r>
              <w:rPr>
                <w:noProof/>
                <w:webHidden/>
              </w:rPr>
              <w:fldChar w:fldCharType="end"/>
            </w:r>
          </w:hyperlink>
        </w:p>
        <w:p w14:paraId="2EAC4D9F"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79" w:history="1">
            <w:r w:rsidRPr="002D402F">
              <w:rPr>
                <w:rStyle w:val="Hyperlink"/>
                <w:noProof/>
              </w:rPr>
              <w:t>3.2.6</w:t>
            </w:r>
            <w:r>
              <w:rPr>
                <w:rFonts w:asciiTheme="minorHAnsi" w:eastAsiaTheme="minorEastAsia" w:hAnsiTheme="minorHAnsi" w:cstheme="minorBidi"/>
                <w:noProof/>
                <w:sz w:val="22"/>
                <w:lang w:eastAsia="sv-SE"/>
              </w:rPr>
              <w:tab/>
            </w:r>
            <w:r w:rsidRPr="002D402F">
              <w:rPr>
                <w:rStyle w:val="Hyperlink"/>
                <w:noProof/>
              </w:rPr>
              <w:t>Beställ frikort</w:t>
            </w:r>
            <w:r>
              <w:rPr>
                <w:noProof/>
                <w:webHidden/>
              </w:rPr>
              <w:tab/>
            </w:r>
            <w:r>
              <w:rPr>
                <w:noProof/>
                <w:webHidden/>
              </w:rPr>
              <w:fldChar w:fldCharType="begin"/>
            </w:r>
            <w:r>
              <w:rPr>
                <w:noProof/>
                <w:webHidden/>
              </w:rPr>
              <w:instrText xml:space="preserve"> PAGEREF _Toc461432979 \h </w:instrText>
            </w:r>
            <w:r>
              <w:rPr>
                <w:noProof/>
                <w:webHidden/>
              </w:rPr>
            </w:r>
            <w:r>
              <w:rPr>
                <w:noProof/>
                <w:webHidden/>
              </w:rPr>
              <w:fldChar w:fldCharType="separate"/>
            </w:r>
            <w:r>
              <w:rPr>
                <w:noProof/>
                <w:webHidden/>
              </w:rPr>
              <w:t>20</w:t>
            </w:r>
            <w:r>
              <w:rPr>
                <w:noProof/>
                <w:webHidden/>
              </w:rPr>
              <w:fldChar w:fldCharType="end"/>
            </w:r>
          </w:hyperlink>
        </w:p>
        <w:p w14:paraId="232A8988"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80" w:history="1">
            <w:r w:rsidRPr="002D402F">
              <w:rPr>
                <w:rStyle w:val="Hyperlink"/>
                <w:noProof/>
              </w:rPr>
              <w:t>3.2.7</w:t>
            </w:r>
            <w:r>
              <w:rPr>
                <w:rFonts w:asciiTheme="minorHAnsi" w:eastAsiaTheme="minorEastAsia" w:hAnsiTheme="minorHAnsi" w:cstheme="minorBidi"/>
                <w:noProof/>
                <w:sz w:val="22"/>
                <w:lang w:eastAsia="sv-SE"/>
              </w:rPr>
              <w:tab/>
            </w:r>
            <w:r w:rsidRPr="002D402F">
              <w:rPr>
                <w:rStyle w:val="Hyperlink"/>
                <w:noProof/>
              </w:rPr>
              <w:t>Uppdatera samtycke</w:t>
            </w:r>
            <w:r>
              <w:rPr>
                <w:noProof/>
                <w:webHidden/>
              </w:rPr>
              <w:tab/>
            </w:r>
            <w:r>
              <w:rPr>
                <w:noProof/>
                <w:webHidden/>
              </w:rPr>
              <w:fldChar w:fldCharType="begin"/>
            </w:r>
            <w:r>
              <w:rPr>
                <w:noProof/>
                <w:webHidden/>
              </w:rPr>
              <w:instrText xml:space="preserve"> PAGEREF _Toc461432980 \h </w:instrText>
            </w:r>
            <w:r>
              <w:rPr>
                <w:noProof/>
                <w:webHidden/>
              </w:rPr>
            </w:r>
            <w:r>
              <w:rPr>
                <w:noProof/>
                <w:webHidden/>
              </w:rPr>
              <w:fldChar w:fldCharType="separate"/>
            </w:r>
            <w:r>
              <w:rPr>
                <w:noProof/>
                <w:webHidden/>
              </w:rPr>
              <w:t>21</w:t>
            </w:r>
            <w:r>
              <w:rPr>
                <w:noProof/>
                <w:webHidden/>
              </w:rPr>
              <w:fldChar w:fldCharType="end"/>
            </w:r>
          </w:hyperlink>
        </w:p>
        <w:p w14:paraId="31EAE5CC"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81" w:history="1">
            <w:r w:rsidRPr="002D402F">
              <w:rPr>
                <w:rStyle w:val="Hyperlink"/>
                <w:noProof/>
              </w:rPr>
              <w:t>3.2.8</w:t>
            </w:r>
            <w:r>
              <w:rPr>
                <w:rFonts w:asciiTheme="minorHAnsi" w:eastAsiaTheme="minorEastAsia" w:hAnsiTheme="minorHAnsi" w:cstheme="minorBidi"/>
                <w:noProof/>
                <w:sz w:val="22"/>
                <w:lang w:eastAsia="sv-SE"/>
              </w:rPr>
              <w:tab/>
            </w:r>
            <w:r w:rsidRPr="002D402F">
              <w:rPr>
                <w:rStyle w:val="Hyperlink"/>
                <w:noProof/>
              </w:rPr>
              <w:t>Gruppering</w:t>
            </w:r>
            <w:r>
              <w:rPr>
                <w:noProof/>
                <w:webHidden/>
              </w:rPr>
              <w:tab/>
            </w:r>
            <w:r>
              <w:rPr>
                <w:noProof/>
                <w:webHidden/>
              </w:rPr>
              <w:fldChar w:fldCharType="begin"/>
            </w:r>
            <w:r>
              <w:rPr>
                <w:noProof/>
                <w:webHidden/>
              </w:rPr>
              <w:instrText xml:space="preserve"> PAGEREF _Toc461432981 \h </w:instrText>
            </w:r>
            <w:r>
              <w:rPr>
                <w:noProof/>
                <w:webHidden/>
              </w:rPr>
            </w:r>
            <w:r>
              <w:rPr>
                <w:noProof/>
                <w:webHidden/>
              </w:rPr>
              <w:fldChar w:fldCharType="separate"/>
            </w:r>
            <w:r>
              <w:rPr>
                <w:noProof/>
                <w:webHidden/>
              </w:rPr>
              <w:t>22</w:t>
            </w:r>
            <w:r>
              <w:rPr>
                <w:noProof/>
                <w:webHidden/>
              </w:rPr>
              <w:fldChar w:fldCharType="end"/>
            </w:r>
          </w:hyperlink>
        </w:p>
        <w:p w14:paraId="1B7E9037"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82" w:history="1">
            <w:r w:rsidRPr="002D402F">
              <w:rPr>
                <w:rStyle w:val="Hyperlink"/>
                <w:noProof/>
              </w:rPr>
              <w:t>3.3</w:t>
            </w:r>
            <w:r>
              <w:rPr>
                <w:rFonts w:asciiTheme="minorHAnsi" w:eastAsiaTheme="minorEastAsia" w:hAnsiTheme="minorHAnsi" w:cstheme="minorBidi"/>
                <w:noProof/>
                <w:sz w:val="22"/>
                <w:lang w:eastAsia="sv-SE"/>
              </w:rPr>
              <w:tab/>
            </w:r>
            <w:r w:rsidRPr="002D402F">
              <w:rPr>
                <w:rStyle w:val="Hyperlink"/>
                <w:noProof/>
              </w:rPr>
              <w:t>Obligatoriska kontrakt</w:t>
            </w:r>
            <w:r>
              <w:rPr>
                <w:noProof/>
                <w:webHidden/>
              </w:rPr>
              <w:tab/>
            </w:r>
            <w:r>
              <w:rPr>
                <w:noProof/>
                <w:webHidden/>
              </w:rPr>
              <w:fldChar w:fldCharType="begin"/>
            </w:r>
            <w:r>
              <w:rPr>
                <w:noProof/>
                <w:webHidden/>
              </w:rPr>
              <w:instrText xml:space="preserve"> PAGEREF _Toc461432982 \h </w:instrText>
            </w:r>
            <w:r>
              <w:rPr>
                <w:noProof/>
                <w:webHidden/>
              </w:rPr>
            </w:r>
            <w:r>
              <w:rPr>
                <w:noProof/>
                <w:webHidden/>
              </w:rPr>
              <w:fldChar w:fldCharType="separate"/>
            </w:r>
            <w:r>
              <w:rPr>
                <w:noProof/>
                <w:webHidden/>
              </w:rPr>
              <w:t>24</w:t>
            </w:r>
            <w:r>
              <w:rPr>
                <w:noProof/>
                <w:webHidden/>
              </w:rPr>
              <w:fldChar w:fldCharType="end"/>
            </w:r>
          </w:hyperlink>
        </w:p>
        <w:p w14:paraId="616F3DEF"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83" w:history="1">
            <w:r w:rsidRPr="002D402F">
              <w:rPr>
                <w:rStyle w:val="Hyperlink"/>
                <w:noProof/>
              </w:rPr>
              <w:t>3.4</w:t>
            </w:r>
            <w:r>
              <w:rPr>
                <w:rFonts w:asciiTheme="minorHAnsi" w:eastAsiaTheme="minorEastAsia" w:hAnsiTheme="minorHAnsi" w:cstheme="minorBidi"/>
                <w:noProof/>
                <w:sz w:val="22"/>
                <w:lang w:eastAsia="sv-SE"/>
              </w:rPr>
              <w:tab/>
            </w:r>
            <w:r w:rsidRPr="002D402F">
              <w:rPr>
                <w:rStyle w:val="Hyperlink"/>
                <w:noProof/>
              </w:rPr>
              <w:t>Adressering</w:t>
            </w:r>
            <w:r>
              <w:rPr>
                <w:noProof/>
                <w:webHidden/>
              </w:rPr>
              <w:tab/>
            </w:r>
            <w:r>
              <w:rPr>
                <w:noProof/>
                <w:webHidden/>
              </w:rPr>
              <w:fldChar w:fldCharType="begin"/>
            </w:r>
            <w:r>
              <w:rPr>
                <w:noProof/>
                <w:webHidden/>
              </w:rPr>
              <w:instrText xml:space="preserve"> PAGEREF _Toc461432983 \h </w:instrText>
            </w:r>
            <w:r>
              <w:rPr>
                <w:noProof/>
                <w:webHidden/>
              </w:rPr>
            </w:r>
            <w:r>
              <w:rPr>
                <w:noProof/>
                <w:webHidden/>
              </w:rPr>
              <w:fldChar w:fldCharType="separate"/>
            </w:r>
            <w:r>
              <w:rPr>
                <w:noProof/>
                <w:webHidden/>
              </w:rPr>
              <w:t>25</w:t>
            </w:r>
            <w:r>
              <w:rPr>
                <w:noProof/>
                <w:webHidden/>
              </w:rPr>
              <w:fldChar w:fldCharType="end"/>
            </w:r>
          </w:hyperlink>
        </w:p>
        <w:p w14:paraId="03A7DD42"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84" w:history="1">
            <w:r w:rsidRPr="002D402F">
              <w:rPr>
                <w:rStyle w:val="Hyperlink"/>
                <w:noProof/>
              </w:rPr>
              <w:t>3.5</w:t>
            </w:r>
            <w:r>
              <w:rPr>
                <w:rFonts w:asciiTheme="minorHAnsi" w:eastAsiaTheme="minorEastAsia" w:hAnsiTheme="minorHAnsi" w:cstheme="minorBidi"/>
                <w:noProof/>
                <w:sz w:val="22"/>
                <w:lang w:eastAsia="sv-SE"/>
              </w:rPr>
              <w:tab/>
            </w:r>
            <w:r w:rsidRPr="002D402F">
              <w:rPr>
                <w:rStyle w:val="Hyperlink"/>
                <w:noProof/>
              </w:rPr>
              <w:t>Aggregering och engagemangsindex</w:t>
            </w:r>
            <w:r>
              <w:rPr>
                <w:noProof/>
                <w:webHidden/>
              </w:rPr>
              <w:tab/>
            </w:r>
            <w:r>
              <w:rPr>
                <w:noProof/>
                <w:webHidden/>
              </w:rPr>
              <w:fldChar w:fldCharType="begin"/>
            </w:r>
            <w:r>
              <w:rPr>
                <w:noProof/>
                <w:webHidden/>
              </w:rPr>
              <w:instrText xml:space="preserve"> PAGEREF _Toc461432984 \h </w:instrText>
            </w:r>
            <w:r>
              <w:rPr>
                <w:noProof/>
                <w:webHidden/>
              </w:rPr>
            </w:r>
            <w:r>
              <w:rPr>
                <w:noProof/>
                <w:webHidden/>
              </w:rPr>
              <w:fldChar w:fldCharType="separate"/>
            </w:r>
            <w:r>
              <w:rPr>
                <w:noProof/>
                <w:webHidden/>
              </w:rPr>
              <w:t>25</w:t>
            </w:r>
            <w:r>
              <w:rPr>
                <w:noProof/>
                <w:webHidden/>
              </w:rPr>
              <w:fldChar w:fldCharType="end"/>
            </w:r>
          </w:hyperlink>
        </w:p>
        <w:p w14:paraId="59DFE1E0" w14:textId="77777777" w:rsidR="007C3287" w:rsidRDefault="007C3287">
          <w:pPr>
            <w:pStyle w:val="TOC1"/>
            <w:tabs>
              <w:tab w:val="left" w:pos="400"/>
              <w:tab w:val="right" w:leader="dot" w:pos="10456"/>
            </w:tabs>
            <w:rPr>
              <w:rFonts w:asciiTheme="minorHAnsi" w:eastAsiaTheme="minorEastAsia" w:hAnsiTheme="minorHAnsi" w:cstheme="minorBidi"/>
              <w:noProof/>
              <w:sz w:val="22"/>
              <w:lang w:eastAsia="sv-SE"/>
            </w:rPr>
          </w:pPr>
          <w:hyperlink w:anchor="_Toc461432985" w:history="1">
            <w:r w:rsidRPr="002D402F">
              <w:rPr>
                <w:rStyle w:val="Hyperlink"/>
                <w:noProof/>
              </w:rPr>
              <w:t>4</w:t>
            </w:r>
            <w:r>
              <w:rPr>
                <w:rFonts w:asciiTheme="minorHAnsi" w:eastAsiaTheme="minorEastAsia" w:hAnsiTheme="minorHAnsi" w:cstheme="minorBidi"/>
                <w:noProof/>
                <w:sz w:val="22"/>
                <w:lang w:eastAsia="sv-SE"/>
              </w:rPr>
              <w:tab/>
            </w:r>
            <w:r w:rsidRPr="002D402F">
              <w:rPr>
                <w:rStyle w:val="Hyperlink"/>
                <w:noProof/>
              </w:rPr>
              <w:t>Tjänstedomänens krav och regler</w:t>
            </w:r>
            <w:r>
              <w:rPr>
                <w:noProof/>
                <w:webHidden/>
              </w:rPr>
              <w:tab/>
            </w:r>
            <w:r>
              <w:rPr>
                <w:noProof/>
                <w:webHidden/>
              </w:rPr>
              <w:fldChar w:fldCharType="begin"/>
            </w:r>
            <w:r>
              <w:rPr>
                <w:noProof/>
                <w:webHidden/>
              </w:rPr>
              <w:instrText xml:space="preserve"> PAGEREF _Toc461432985 \h </w:instrText>
            </w:r>
            <w:r>
              <w:rPr>
                <w:noProof/>
                <w:webHidden/>
              </w:rPr>
            </w:r>
            <w:r>
              <w:rPr>
                <w:noProof/>
                <w:webHidden/>
              </w:rPr>
              <w:fldChar w:fldCharType="separate"/>
            </w:r>
            <w:r>
              <w:rPr>
                <w:noProof/>
                <w:webHidden/>
              </w:rPr>
              <w:t>26</w:t>
            </w:r>
            <w:r>
              <w:rPr>
                <w:noProof/>
                <w:webHidden/>
              </w:rPr>
              <w:fldChar w:fldCharType="end"/>
            </w:r>
          </w:hyperlink>
        </w:p>
        <w:p w14:paraId="7CE9315A"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86" w:history="1">
            <w:r w:rsidRPr="002D402F">
              <w:rPr>
                <w:rStyle w:val="Hyperlink"/>
                <w:noProof/>
              </w:rPr>
              <w:t>4.1</w:t>
            </w:r>
            <w:r>
              <w:rPr>
                <w:rFonts w:asciiTheme="minorHAnsi" w:eastAsiaTheme="minorEastAsia" w:hAnsiTheme="minorHAnsi" w:cstheme="minorBidi"/>
                <w:noProof/>
                <w:sz w:val="22"/>
                <w:lang w:eastAsia="sv-SE"/>
              </w:rPr>
              <w:tab/>
            </w:r>
            <w:r w:rsidRPr="002D402F">
              <w:rPr>
                <w:rStyle w:val="Hyperlink"/>
                <w:noProof/>
              </w:rPr>
              <w:t>Informationssäkerhet och juridik</w:t>
            </w:r>
            <w:r>
              <w:rPr>
                <w:noProof/>
                <w:webHidden/>
              </w:rPr>
              <w:tab/>
            </w:r>
            <w:r>
              <w:rPr>
                <w:noProof/>
                <w:webHidden/>
              </w:rPr>
              <w:fldChar w:fldCharType="begin"/>
            </w:r>
            <w:r>
              <w:rPr>
                <w:noProof/>
                <w:webHidden/>
              </w:rPr>
              <w:instrText xml:space="preserve"> PAGEREF _Toc461432986 \h </w:instrText>
            </w:r>
            <w:r>
              <w:rPr>
                <w:noProof/>
                <w:webHidden/>
              </w:rPr>
            </w:r>
            <w:r>
              <w:rPr>
                <w:noProof/>
                <w:webHidden/>
              </w:rPr>
              <w:fldChar w:fldCharType="separate"/>
            </w:r>
            <w:r>
              <w:rPr>
                <w:noProof/>
                <w:webHidden/>
              </w:rPr>
              <w:t>26</w:t>
            </w:r>
            <w:r>
              <w:rPr>
                <w:noProof/>
                <w:webHidden/>
              </w:rPr>
              <w:fldChar w:fldCharType="end"/>
            </w:r>
          </w:hyperlink>
        </w:p>
        <w:p w14:paraId="191747E1"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87" w:history="1">
            <w:r w:rsidRPr="002D402F">
              <w:rPr>
                <w:rStyle w:val="Hyperlink"/>
                <w:noProof/>
              </w:rPr>
              <w:t>4.1.1</w:t>
            </w:r>
            <w:r>
              <w:rPr>
                <w:rFonts w:asciiTheme="minorHAnsi" w:eastAsiaTheme="minorEastAsia" w:hAnsiTheme="minorHAnsi" w:cstheme="minorBidi"/>
                <w:noProof/>
                <w:sz w:val="22"/>
                <w:lang w:eastAsia="sv-SE"/>
              </w:rPr>
              <w:tab/>
            </w:r>
            <w:r w:rsidRPr="002D402F">
              <w:rPr>
                <w:rStyle w:val="Hyperlink"/>
                <w:noProof/>
              </w:rPr>
              <w:t>Krav på tjänstekonsument</w:t>
            </w:r>
            <w:r>
              <w:rPr>
                <w:noProof/>
                <w:webHidden/>
              </w:rPr>
              <w:tab/>
            </w:r>
            <w:r>
              <w:rPr>
                <w:noProof/>
                <w:webHidden/>
              </w:rPr>
              <w:fldChar w:fldCharType="begin"/>
            </w:r>
            <w:r>
              <w:rPr>
                <w:noProof/>
                <w:webHidden/>
              </w:rPr>
              <w:instrText xml:space="preserve"> PAGEREF _Toc461432987 \h </w:instrText>
            </w:r>
            <w:r>
              <w:rPr>
                <w:noProof/>
                <w:webHidden/>
              </w:rPr>
            </w:r>
            <w:r>
              <w:rPr>
                <w:noProof/>
                <w:webHidden/>
              </w:rPr>
              <w:fldChar w:fldCharType="separate"/>
            </w:r>
            <w:r>
              <w:rPr>
                <w:noProof/>
                <w:webHidden/>
              </w:rPr>
              <w:t>26</w:t>
            </w:r>
            <w:r>
              <w:rPr>
                <w:noProof/>
                <w:webHidden/>
              </w:rPr>
              <w:fldChar w:fldCharType="end"/>
            </w:r>
          </w:hyperlink>
        </w:p>
        <w:p w14:paraId="2D2D31B8"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88" w:history="1">
            <w:r w:rsidRPr="002D402F">
              <w:rPr>
                <w:rStyle w:val="Hyperlink"/>
                <w:noProof/>
              </w:rPr>
              <w:t>4.1.2</w:t>
            </w:r>
            <w:r>
              <w:rPr>
                <w:rFonts w:asciiTheme="minorHAnsi" w:eastAsiaTheme="minorEastAsia" w:hAnsiTheme="minorHAnsi" w:cstheme="minorBidi"/>
                <w:noProof/>
                <w:sz w:val="22"/>
                <w:lang w:eastAsia="sv-SE"/>
              </w:rPr>
              <w:tab/>
            </w:r>
            <w:r w:rsidRPr="002D402F">
              <w:rPr>
                <w:rStyle w:val="Hyperlink"/>
                <w:noProof/>
              </w:rPr>
              <w:t>Krav på tjänsteproducent</w:t>
            </w:r>
            <w:r>
              <w:rPr>
                <w:noProof/>
                <w:webHidden/>
              </w:rPr>
              <w:tab/>
            </w:r>
            <w:r>
              <w:rPr>
                <w:noProof/>
                <w:webHidden/>
              </w:rPr>
              <w:fldChar w:fldCharType="begin"/>
            </w:r>
            <w:r>
              <w:rPr>
                <w:noProof/>
                <w:webHidden/>
              </w:rPr>
              <w:instrText xml:space="preserve"> PAGEREF _Toc461432988 \h </w:instrText>
            </w:r>
            <w:r>
              <w:rPr>
                <w:noProof/>
                <w:webHidden/>
              </w:rPr>
            </w:r>
            <w:r>
              <w:rPr>
                <w:noProof/>
                <w:webHidden/>
              </w:rPr>
              <w:fldChar w:fldCharType="separate"/>
            </w:r>
            <w:r>
              <w:rPr>
                <w:noProof/>
                <w:webHidden/>
              </w:rPr>
              <w:t>26</w:t>
            </w:r>
            <w:r>
              <w:rPr>
                <w:noProof/>
                <w:webHidden/>
              </w:rPr>
              <w:fldChar w:fldCharType="end"/>
            </w:r>
          </w:hyperlink>
        </w:p>
        <w:p w14:paraId="39D9356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89" w:history="1">
            <w:r w:rsidRPr="002D402F">
              <w:rPr>
                <w:rStyle w:val="Hyperlink"/>
                <w:noProof/>
              </w:rPr>
              <w:t>4.1.3</w:t>
            </w:r>
            <w:r>
              <w:rPr>
                <w:rFonts w:asciiTheme="minorHAnsi" w:eastAsiaTheme="minorEastAsia" w:hAnsiTheme="minorHAnsi" w:cstheme="minorBidi"/>
                <w:noProof/>
                <w:sz w:val="22"/>
                <w:lang w:eastAsia="sv-SE"/>
              </w:rPr>
              <w:tab/>
            </w:r>
            <w:r w:rsidRPr="002D402F">
              <w:rPr>
                <w:rStyle w:val="Hyperlink"/>
                <w:noProof/>
              </w:rPr>
              <w:t>Avtal</w:t>
            </w:r>
            <w:r>
              <w:rPr>
                <w:noProof/>
                <w:webHidden/>
              </w:rPr>
              <w:tab/>
            </w:r>
            <w:r>
              <w:rPr>
                <w:noProof/>
                <w:webHidden/>
              </w:rPr>
              <w:fldChar w:fldCharType="begin"/>
            </w:r>
            <w:r>
              <w:rPr>
                <w:noProof/>
                <w:webHidden/>
              </w:rPr>
              <w:instrText xml:space="preserve"> PAGEREF _Toc461432989 \h </w:instrText>
            </w:r>
            <w:r>
              <w:rPr>
                <w:noProof/>
                <w:webHidden/>
              </w:rPr>
            </w:r>
            <w:r>
              <w:rPr>
                <w:noProof/>
                <w:webHidden/>
              </w:rPr>
              <w:fldChar w:fldCharType="separate"/>
            </w:r>
            <w:r>
              <w:rPr>
                <w:noProof/>
                <w:webHidden/>
              </w:rPr>
              <w:t>26</w:t>
            </w:r>
            <w:r>
              <w:rPr>
                <w:noProof/>
                <w:webHidden/>
              </w:rPr>
              <w:fldChar w:fldCharType="end"/>
            </w:r>
          </w:hyperlink>
        </w:p>
        <w:p w14:paraId="5CE2E79E"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90" w:history="1">
            <w:r w:rsidRPr="002D402F">
              <w:rPr>
                <w:rStyle w:val="Hyperlink"/>
                <w:noProof/>
              </w:rPr>
              <w:t>4.1.4</w:t>
            </w:r>
            <w:r>
              <w:rPr>
                <w:rFonts w:asciiTheme="minorHAnsi" w:eastAsiaTheme="minorEastAsia" w:hAnsiTheme="minorHAnsi" w:cstheme="minorBidi"/>
                <w:noProof/>
                <w:sz w:val="22"/>
                <w:lang w:eastAsia="sv-SE"/>
              </w:rPr>
              <w:tab/>
            </w:r>
            <w:r w:rsidRPr="002D402F">
              <w:rPr>
                <w:rStyle w:val="Hyperlink"/>
                <w:noProof/>
              </w:rPr>
              <w:t>Konfidentialitet</w:t>
            </w:r>
            <w:r>
              <w:rPr>
                <w:noProof/>
                <w:webHidden/>
              </w:rPr>
              <w:tab/>
            </w:r>
            <w:r>
              <w:rPr>
                <w:noProof/>
                <w:webHidden/>
              </w:rPr>
              <w:fldChar w:fldCharType="begin"/>
            </w:r>
            <w:r>
              <w:rPr>
                <w:noProof/>
                <w:webHidden/>
              </w:rPr>
              <w:instrText xml:space="preserve"> PAGEREF _Toc461432990 \h </w:instrText>
            </w:r>
            <w:r>
              <w:rPr>
                <w:noProof/>
                <w:webHidden/>
              </w:rPr>
            </w:r>
            <w:r>
              <w:rPr>
                <w:noProof/>
                <w:webHidden/>
              </w:rPr>
              <w:fldChar w:fldCharType="separate"/>
            </w:r>
            <w:r>
              <w:rPr>
                <w:noProof/>
                <w:webHidden/>
              </w:rPr>
              <w:t>26</w:t>
            </w:r>
            <w:r>
              <w:rPr>
                <w:noProof/>
                <w:webHidden/>
              </w:rPr>
              <w:fldChar w:fldCharType="end"/>
            </w:r>
          </w:hyperlink>
        </w:p>
        <w:p w14:paraId="07DC7683"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91" w:history="1">
            <w:r w:rsidRPr="002D402F">
              <w:rPr>
                <w:rStyle w:val="Hyperlink"/>
                <w:noProof/>
              </w:rPr>
              <w:t>4.2</w:t>
            </w:r>
            <w:r>
              <w:rPr>
                <w:rFonts w:asciiTheme="minorHAnsi" w:eastAsiaTheme="minorEastAsia" w:hAnsiTheme="minorHAnsi" w:cstheme="minorBidi"/>
                <w:noProof/>
                <w:sz w:val="22"/>
                <w:lang w:eastAsia="sv-SE"/>
              </w:rPr>
              <w:tab/>
            </w:r>
            <w:r w:rsidRPr="002D402F">
              <w:rPr>
                <w:rStyle w:val="Hyperlink"/>
                <w:noProof/>
              </w:rPr>
              <w:t>Icke funktionella krav</w:t>
            </w:r>
            <w:r>
              <w:rPr>
                <w:noProof/>
                <w:webHidden/>
              </w:rPr>
              <w:tab/>
            </w:r>
            <w:r>
              <w:rPr>
                <w:noProof/>
                <w:webHidden/>
              </w:rPr>
              <w:fldChar w:fldCharType="begin"/>
            </w:r>
            <w:r>
              <w:rPr>
                <w:noProof/>
                <w:webHidden/>
              </w:rPr>
              <w:instrText xml:space="preserve"> PAGEREF _Toc461432991 \h </w:instrText>
            </w:r>
            <w:r>
              <w:rPr>
                <w:noProof/>
                <w:webHidden/>
              </w:rPr>
            </w:r>
            <w:r>
              <w:rPr>
                <w:noProof/>
                <w:webHidden/>
              </w:rPr>
              <w:fldChar w:fldCharType="separate"/>
            </w:r>
            <w:r>
              <w:rPr>
                <w:noProof/>
                <w:webHidden/>
              </w:rPr>
              <w:t>26</w:t>
            </w:r>
            <w:r>
              <w:rPr>
                <w:noProof/>
                <w:webHidden/>
              </w:rPr>
              <w:fldChar w:fldCharType="end"/>
            </w:r>
          </w:hyperlink>
        </w:p>
        <w:p w14:paraId="2FBB387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92" w:history="1">
            <w:r w:rsidRPr="002D402F">
              <w:rPr>
                <w:rStyle w:val="Hyperlink"/>
                <w:noProof/>
              </w:rPr>
              <w:t>4.2.1</w:t>
            </w:r>
            <w:r>
              <w:rPr>
                <w:rFonts w:asciiTheme="minorHAnsi" w:eastAsiaTheme="minorEastAsia" w:hAnsiTheme="minorHAnsi" w:cstheme="minorBidi"/>
                <w:noProof/>
                <w:sz w:val="22"/>
                <w:lang w:eastAsia="sv-SE"/>
              </w:rPr>
              <w:tab/>
            </w:r>
            <w:r w:rsidRPr="002D402F">
              <w:rPr>
                <w:rStyle w:val="Hyperlink"/>
                <w:noProof/>
              </w:rPr>
              <w:t>SLA krav</w:t>
            </w:r>
            <w:r>
              <w:rPr>
                <w:noProof/>
                <w:webHidden/>
              </w:rPr>
              <w:tab/>
            </w:r>
            <w:r>
              <w:rPr>
                <w:noProof/>
                <w:webHidden/>
              </w:rPr>
              <w:fldChar w:fldCharType="begin"/>
            </w:r>
            <w:r>
              <w:rPr>
                <w:noProof/>
                <w:webHidden/>
              </w:rPr>
              <w:instrText xml:space="preserve"> PAGEREF _Toc461432992 \h </w:instrText>
            </w:r>
            <w:r>
              <w:rPr>
                <w:noProof/>
                <w:webHidden/>
              </w:rPr>
            </w:r>
            <w:r>
              <w:rPr>
                <w:noProof/>
                <w:webHidden/>
              </w:rPr>
              <w:fldChar w:fldCharType="separate"/>
            </w:r>
            <w:r>
              <w:rPr>
                <w:noProof/>
                <w:webHidden/>
              </w:rPr>
              <w:t>26</w:t>
            </w:r>
            <w:r>
              <w:rPr>
                <w:noProof/>
                <w:webHidden/>
              </w:rPr>
              <w:fldChar w:fldCharType="end"/>
            </w:r>
          </w:hyperlink>
        </w:p>
        <w:p w14:paraId="3C71DB89"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93" w:history="1">
            <w:r w:rsidRPr="002D402F">
              <w:rPr>
                <w:rStyle w:val="Hyperlink"/>
                <w:noProof/>
              </w:rPr>
              <w:t>4.3</w:t>
            </w:r>
            <w:r>
              <w:rPr>
                <w:rFonts w:asciiTheme="minorHAnsi" w:eastAsiaTheme="minorEastAsia" w:hAnsiTheme="minorHAnsi" w:cstheme="minorBidi"/>
                <w:noProof/>
                <w:sz w:val="22"/>
                <w:lang w:eastAsia="sv-SE"/>
              </w:rPr>
              <w:tab/>
            </w:r>
            <w:r w:rsidRPr="002D402F">
              <w:rPr>
                <w:rStyle w:val="Hyperlink"/>
                <w:noProof/>
              </w:rPr>
              <w:t>Felhantering</w:t>
            </w:r>
            <w:r>
              <w:rPr>
                <w:noProof/>
                <w:webHidden/>
              </w:rPr>
              <w:tab/>
            </w:r>
            <w:r>
              <w:rPr>
                <w:noProof/>
                <w:webHidden/>
              </w:rPr>
              <w:fldChar w:fldCharType="begin"/>
            </w:r>
            <w:r>
              <w:rPr>
                <w:noProof/>
                <w:webHidden/>
              </w:rPr>
              <w:instrText xml:space="preserve"> PAGEREF _Toc461432993 \h </w:instrText>
            </w:r>
            <w:r>
              <w:rPr>
                <w:noProof/>
                <w:webHidden/>
              </w:rPr>
            </w:r>
            <w:r>
              <w:rPr>
                <w:noProof/>
                <w:webHidden/>
              </w:rPr>
              <w:fldChar w:fldCharType="separate"/>
            </w:r>
            <w:r>
              <w:rPr>
                <w:noProof/>
                <w:webHidden/>
              </w:rPr>
              <w:t>26</w:t>
            </w:r>
            <w:r>
              <w:rPr>
                <w:noProof/>
                <w:webHidden/>
              </w:rPr>
              <w:fldChar w:fldCharType="end"/>
            </w:r>
          </w:hyperlink>
        </w:p>
        <w:p w14:paraId="76FFFA59"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94" w:history="1">
            <w:r w:rsidRPr="002D402F">
              <w:rPr>
                <w:rStyle w:val="Hyperlink"/>
                <w:noProof/>
              </w:rPr>
              <w:t>4.3.1</w:t>
            </w:r>
            <w:r>
              <w:rPr>
                <w:rFonts w:asciiTheme="minorHAnsi" w:eastAsiaTheme="minorEastAsia" w:hAnsiTheme="minorHAnsi" w:cstheme="minorBidi"/>
                <w:noProof/>
                <w:sz w:val="22"/>
                <w:lang w:eastAsia="sv-SE"/>
              </w:rPr>
              <w:tab/>
            </w:r>
            <w:r w:rsidRPr="002D402F">
              <w:rPr>
                <w:rStyle w:val="Hyperlink"/>
                <w:noProof/>
              </w:rPr>
              <w:t>Krav på en tjänsteproducent</w:t>
            </w:r>
            <w:r>
              <w:rPr>
                <w:noProof/>
                <w:webHidden/>
              </w:rPr>
              <w:tab/>
            </w:r>
            <w:r>
              <w:rPr>
                <w:noProof/>
                <w:webHidden/>
              </w:rPr>
              <w:fldChar w:fldCharType="begin"/>
            </w:r>
            <w:r>
              <w:rPr>
                <w:noProof/>
                <w:webHidden/>
              </w:rPr>
              <w:instrText xml:space="preserve"> PAGEREF _Toc461432994 \h </w:instrText>
            </w:r>
            <w:r>
              <w:rPr>
                <w:noProof/>
                <w:webHidden/>
              </w:rPr>
            </w:r>
            <w:r>
              <w:rPr>
                <w:noProof/>
                <w:webHidden/>
              </w:rPr>
              <w:fldChar w:fldCharType="separate"/>
            </w:r>
            <w:r>
              <w:rPr>
                <w:noProof/>
                <w:webHidden/>
              </w:rPr>
              <w:t>26</w:t>
            </w:r>
            <w:r>
              <w:rPr>
                <w:noProof/>
                <w:webHidden/>
              </w:rPr>
              <w:fldChar w:fldCharType="end"/>
            </w:r>
          </w:hyperlink>
        </w:p>
        <w:p w14:paraId="55341188"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95" w:history="1">
            <w:r w:rsidRPr="002D402F">
              <w:rPr>
                <w:rStyle w:val="Hyperlink"/>
                <w:noProof/>
              </w:rPr>
              <w:t>4.3.2</w:t>
            </w:r>
            <w:r>
              <w:rPr>
                <w:rFonts w:asciiTheme="minorHAnsi" w:eastAsiaTheme="minorEastAsia" w:hAnsiTheme="minorHAnsi" w:cstheme="minorBidi"/>
                <w:noProof/>
                <w:sz w:val="22"/>
                <w:lang w:eastAsia="sv-SE"/>
              </w:rPr>
              <w:tab/>
            </w:r>
            <w:r w:rsidRPr="002D402F">
              <w:rPr>
                <w:rStyle w:val="Hyperlink"/>
                <w:noProof/>
              </w:rPr>
              <w:t>Krav på en tjänstekonsument</w:t>
            </w:r>
            <w:r>
              <w:rPr>
                <w:noProof/>
                <w:webHidden/>
              </w:rPr>
              <w:tab/>
            </w:r>
            <w:r>
              <w:rPr>
                <w:noProof/>
                <w:webHidden/>
              </w:rPr>
              <w:fldChar w:fldCharType="begin"/>
            </w:r>
            <w:r>
              <w:rPr>
                <w:noProof/>
                <w:webHidden/>
              </w:rPr>
              <w:instrText xml:space="preserve"> PAGEREF _Toc461432995 \h </w:instrText>
            </w:r>
            <w:r>
              <w:rPr>
                <w:noProof/>
                <w:webHidden/>
              </w:rPr>
            </w:r>
            <w:r>
              <w:rPr>
                <w:noProof/>
                <w:webHidden/>
              </w:rPr>
              <w:fldChar w:fldCharType="separate"/>
            </w:r>
            <w:r>
              <w:rPr>
                <w:noProof/>
                <w:webHidden/>
              </w:rPr>
              <w:t>27</w:t>
            </w:r>
            <w:r>
              <w:rPr>
                <w:noProof/>
                <w:webHidden/>
              </w:rPr>
              <w:fldChar w:fldCharType="end"/>
            </w:r>
          </w:hyperlink>
        </w:p>
        <w:p w14:paraId="49916925" w14:textId="77777777" w:rsidR="007C3287" w:rsidRDefault="007C3287">
          <w:pPr>
            <w:pStyle w:val="TOC1"/>
            <w:tabs>
              <w:tab w:val="left" w:pos="400"/>
              <w:tab w:val="right" w:leader="dot" w:pos="10456"/>
            </w:tabs>
            <w:rPr>
              <w:rFonts w:asciiTheme="minorHAnsi" w:eastAsiaTheme="minorEastAsia" w:hAnsiTheme="minorHAnsi" w:cstheme="minorBidi"/>
              <w:noProof/>
              <w:sz w:val="22"/>
              <w:lang w:eastAsia="sv-SE"/>
            </w:rPr>
          </w:pPr>
          <w:hyperlink w:anchor="_Toc461432996" w:history="1">
            <w:r w:rsidRPr="002D402F">
              <w:rPr>
                <w:rStyle w:val="Hyperlink"/>
                <w:noProof/>
              </w:rPr>
              <w:t>5</w:t>
            </w:r>
            <w:r>
              <w:rPr>
                <w:rFonts w:asciiTheme="minorHAnsi" w:eastAsiaTheme="minorEastAsia" w:hAnsiTheme="minorHAnsi" w:cstheme="minorBidi"/>
                <w:noProof/>
                <w:sz w:val="22"/>
                <w:lang w:eastAsia="sv-SE"/>
              </w:rPr>
              <w:tab/>
            </w:r>
            <w:r w:rsidRPr="002D402F">
              <w:rPr>
                <w:rStyle w:val="Hyperlink"/>
                <w:noProof/>
              </w:rPr>
              <w:t>Tjänstedomänens meddelandemodeller</w:t>
            </w:r>
            <w:r>
              <w:rPr>
                <w:noProof/>
                <w:webHidden/>
              </w:rPr>
              <w:tab/>
            </w:r>
            <w:r>
              <w:rPr>
                <w:noProof/>
                <w:webHidden/>
              </w:rPr>
              <w:fldChar w:fldCharType="begin"/>
            </w:r>
            <w:r>
              <w:rPr>
                <w:noProof/>
                <w:webHidden/>
              </w:rPr>
              <w:instrText xml:space="preserve"> PAGEREF _Toc461432996 \h </w:instrText>
            </w:r>
            <w:r>
              <w:rPr>
                <w:noProof/>
                <w:webHidden/>
              </w:rPr>
            </w:r>
            <w:r>
              <w:rPr>
                <w:noProof/>
                <w:webHidden/>
              </w:rPr>
              <w:fldChar w:fldCharType="separate"/>
            </w:r>
            <w:r>
              <w:rPr>
                <w:noProof/>
                <w:webHidden/>
              </w:rPr>
              <w:t>29</w:t>
            </w:r>
            <w:r>
              <w:rPr>
                <w:noProof/>
                <w:webHidden/>
              </w:rPr>
              <w:fldChar w:fldCharType="end"/>
            </w:r>
          </w:hyperlink>
        </w:p>
        <w:p w14:paraId="6A7B8901"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97" w:history="1">
            <w:r w:rsidRPr="002D402F">
              <w:rPr>
                <w:rStyle w:val="Hyperlink"/>
                <w:noProof/>
              </w:rPr>
              <w:t>5.1</w:t>
            </w:r>
            <w:r>
              <w:rPr>
                <w:rFonts w:asciiTheme="minorHAnsi" w:eastAsiaTheme="minorEastAsia" w:hAnsiTheme="minorHAnsi" w:cstheme="minorBidi"/>
                <w:noProof/>
                <w:sz w:val="22"/>
                <w:lang w:eastAsia="sv-SE"/>
              </w:rPr>
              <w:tab/>
            </w:r>
            <w:r w:rsidRPr="002D402F">
              <w:rPr>
                <w:rStyle w:val="Hyperlink"/>
                <w:noProof/>
              </w:rPr>
              <w:t>V-MIM</w:t>
            </w:r>
            <w:r>
              <w:rPr>
                <w:noProof/>
                <w:webHidden/>
              </w:rPr>
              <w:tab/>
            </w:r>
            <w:r>
              <w:rPr>
                <w:noProof/>
                <w:webHidden/>
              </w:rPr>
              <w:fldChar w:fldCharType="begin"/>
            </w:r>
            <w:r>
              <w:rPr>
                <w:noProof/>
                <w:webHidden/>
              </w:rPr>
              <w:instrText xml:space="preserve"> PAGEREF _Toc461432997 \h </w:instrText>
            </w:r>
            <w:r>
              <w:rPr>
                <w:noProof/>
                <w:webHidden/>
              </w:rPr>
            </w:r>
            <w:r>
              <w:rPr>
                <w:noProof/>
                <w:webHidden/>
              </w:rPr>
              <w:fldChar w:fldCharType="separate"/>
            </w:r>
            <w:r>
              <w:rPr>
                <w:noProof/>
                <w:webHidden/>
              </w:rPr>
              <w:t>29</w:t>
            </w:r>
            <w:r>
              <w:rPr>
                <w:noProof/>
                <w:webHidden/>
              </w:rPr>
              <w:fldChar w:fldCharType="end"/>
            </w:r>
          </w:hyperlink>
        </w:p>
        <w:p w14:paraId="2043E007"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2998" w:history="1">
            <w:r w:rsidRPr="002D402F">
              <w:rPr>
                <w:rStyle w:val="Hyperlink"/>
                <w:noProof/>
              </w:rPr>
              <w:t>5.2</w:t>
            </w:r>
            <w:r>
              <w:rPr>
                <w:rFonts w:asciiTheme="minorHAnsi" w:eastAsiaTheme="minorEastAsia" w:hAnsiTheme="minorHAnsi" w:cstheme="minorBidi"/>
                <w:noProof/>
                <w:sz w:val="22"/>
                <w:lang w:eastAsia="sv-SE"/>
              </w:rPr>
              <w:tab/>
            </w:r>
            <w:r w:rsidRPr="002D402F">
              <w:rPr>
                <w:rStyle w:val="Hyperlink"/>
                <w:noProof/>
              </w:rPr>
              <w:t>Formatregler</w:t>
            </w:r>
            <w:r>
              <w:rPr>
                <w:noProof/>
                <w:webHidden/>
              </w:rPr>
              <w:tab/>
            </w:r>
            <w:r>
              <w:rPr>
                <w:noProof/>
                <w:webHidden/>
              </w:rPr>
              <w:fldChar w:fldCharType="begin"/>
            </w:r>
            <w:r>
              <w:rPr>
                <w:noProof/>
                <w:webHidden/>
              </w:rPr>
              <w:instrText xml:space="preserve"> PAGEREF _Toc461432998 \h </w:instrText>
            </w:r>
            <w:r>
              <w:rPr>
                <w:noProof/>
                <w:webHidden/>
              </w:rPr>
            </w:r>
            <w:r>
              <w:rPr>
                <w:noProof/>
                <w:webHidden/>
              </w:rPr>
              <w:fldChar w:fldCharType="separate"/>
            </w:r>
            <w:r>
              <w:rPr>
                <w:noProof/>
                <w:webHidden/>
              </w:rPr>
              <w:t>30</w:t>
            </w:r>
            <w:r>
              <w:rPr>
                <w:noProof/>
                <w:webHidden/>
              </w:rPr>
              <w:fldChar w:fldCharType="end"/>
            </w:r>
          </w:hyperlink>
        </w:p>
        <w:p w14:paraId="66F63F43"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2999" w:history="1">
            <w:r w:rsidRPr="002D402F">
              <w:rPr>
                <w:rStyle w:val="Hyperlink"/>
                <w:noProof/>
              </w:rPr>
              <w:t>5.2.1</w:t>
            </w:r>
            <w:r>
              <w:rPr>
                <w:rFonts w:asciiTheme="minorHAnsi" w:eastAsiaTheme="minorEastAsia" w:hAnsiTheme="minorHAnsi" w:cstheme="minorBidi"/>
                <w:noProof/>
                <w:sz w:val="22"/>
                <w:lang w:eastAsia="sv-SE"/>
              </w:rPr>
              <w:tab/>
            </w:r>
            <w:r w:rsidRPr="002D402F">
              <w:rPr>
                <w:rStyle w:val="Hyperlink"/>
                <w:noProof/>
              </w:rPr>
              <w:t>PersonIdValue</w:t>
            </w:r>
            <w:r>
              <w:rPr>
                <w:noProof/>
                <w:webHidden/>
              </w:rPr>
              <w:tab/>
            </w:r>
            <w:r>
              <w:rPr>
                <w:noProof/>
                <w:webHidden/>
              </w:rPr>
              <w:fldChar w:fldCharType="begin"/>
            </w:r>
            <w:r>
              <w:rPr>
                <w:noProof/>
                <w:webHidden/>
              </w:rPr>
              <w:instrText xml:space="preserve"> PAGEREF _Toc461432999 \h </w:instrText>
            </w:r>
            <w:r>
              <w:rPr>
                <w:noProof/>
                <w:webHidden/>
              </w:rPr>
            </w:r>
            <w:r>
              <w:rPr>
                <w:noProof/>
                <w:webHidden/>
              </w:rPr>
              <w:fldChar w:fldCharType="separate"/>
            </w:r>
            <w:r>
              <w:rPr>
                <w:noProof/>
                <w:webHidden/>
              </w:rPr>
              <w:t>30</w:t>
            </w:r>
            <w:r>
              <w:rPr>
                <w:noProof/>
                <w:webHidden/>
              </w:rPr>
              <w:fldChar w:fldCharType="end"/>
            </w:r>
          </w:hyperlink>
        </w:p>
        <w:p w14:paraId="0FE5DB90"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00" w:history="1">
            <w:r w:rsidRPr="002D402F">
              <w:rPr>
                <w:rStyle w:val="Hyperlink"/>
                <w:noProof/>
              </w:rPr>
              <w:t>5.2.2</w:t>
            </w:r>
            <w:r>
              <w:rPr>
                <w:rFonts w:asciiTheme="minorHAnsi" w:eastAsiaTheme="minorEastAsia" w:hAnsiTheme="minorHAnsi" w:cstheme="minorBidi"/>
                <w:noProof/>
                <w:sz w:val="22"/>
                <w:lang w:eastAsia="sv-SE"/>
              </w:rPr>
              <w:tab/>
            </w:r>
            <w:r w:rsidRPr="002D402F">
              <w:rPr>
                <w:rStyle w:val="Hyperlink"/>
                <w:noProof/>
              </w:rPr>
              <w:t>Datum</w:t>
            </w:r>
            <w:r>
              <w:rPr>
                <w:noProof/>
                <w:webHidden/>
              </w:rPr>
              <w:tab/>
            </w:r>
            <w:r>
              <w:rPr>
                <w:noProof/>
                <w:webHidden/>
              </w:rPr>
              <w:fldChar w:fldCharType="begin"/>
            </w:r>
            <w:r>
              <w:rPr>
                <w:noProof/>
                <w:webHidden/>
              </w:rPr>
              <w:instrText xml:space="preserve"> PAGEREF _Toc461433000 \h </w:instrText>
            </w:r>
            <w:r>
              <w:rPr>
                <w:noProof/>
                <w:webHidden/>
              </w:rPr>
            </w:r>
            <w:r>
              <w:rPr>
                <w:noProof/>
                <w:webHidden/>
              </w:rPr>
              <w:fldChar w:fldCharType="separate"/>
            </w:r>
            <w:r>
              <w:rPr>
                <w:noProof/>
                <w:webHidden/>
              </w:rPr>
              <w:t>30</w:t>
            </w:r>
            <w:r>
              <w:rPr>
                <w:noProof/>
                <w:webHidden/>
              </w:rPr>
              <w:fldChar w:fldCharType="end"/>
            </w:r>
          </w:hyperlink>
        </w:p>
        <w:p w14:paraId="0024DE3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01" w:history="1">
            <w:r w:rsidRPr="002D402F">
              <w:rPr>
                <w:rStyle w:val="Hyperlink"/>
                <w:noProof/>
              </w:rPr>
              <w:t>5.2.3</w:t>
            </w:r>
            <w:r>
              <w:rPr>
                <w:rFonts w:asciiTheme="minorHAnsi" w:eastAsiaTheme="minorEastAsia" w:hAnsiTheme="minorHAnsi" w:cstheme="minorBidi"/>
                <w:noProof/>
                <w:sz w:val="22"/>
                <w:lang w:eastAsia="sv-SE"/>
              </w:rPr>
              <w:tab/>
            </w:r>
            <w:r w:rsidRPr="002D402F">
              <w:rPr>
                <w:rStyle w:val="Hyperlink"/>
                <w:noProof/>
              </w:rPr>
              <w:t>Datum med tid</w:t>
            </w:r>
            <w:r>
              <w:rPr>
                <w:noProof/>
                <w:webHidden/>
              </w:rPr>
              <w:tab/>
            </w:r>
            <w:r>
              <w:rPr>
                <w:noProof/>
                <w:webHidden/>
              </w:rPr>
              <w:fldChar w:fldCharType="begin"/>
            </w:r>
            <w:r>
              <w:rPr>
                <w:noProof/>
                <w:webHidden/>
              </w:rPr>
              <w:instrText xml:space="preserve"> PAGEREF _Toc461433001 \h </w:instrText>
            </w:r>
            <w:r>
              <w:rPr>
                <w:noProof/>
                <w:webHidden/>
              </w:rPr>
            </w:r>
            <w:r>
              <w:rPr>
                <w:noProof/>
                <w:webHidden/>
              </w:rPr>
              <w:fldChar w:fldCharType="separate"/>
            </w:r>
            <w:r>
              <w:rPr>
                <w:noProof/>
                <w:webHidden/>
              </w:rPr>
              <w:t>30</w:t>
            </w:r>
            <w:r>
              <w:rPr>
                <w:noProof/>
                <w:webHidden/>
              </w:rPr>
              <w:fldChar w:fldCharType="end"/>
            </w:r>
          </w:hyperlink>
        </w:p>
        <w:p w14:paraId="216D6841" w14:textId="77777777" w:rsidR="007C3287" w:rsidRDefault="007C3287">
          <w:pPr>
            <w:pStyle w:val="TOC1"/>
            <w:tabs>
              <w:tab w:val="left" w:pos="400"/>
              <w:tab w:val="right" w:leader="dot" w:pos="10456"/>
            </w:tabs>
            <w:rPr>
              <w:rFonts w:asciiTheme="minorHAnsi" w:eastAsiaTheme="minorEastAsia" w:hAnsiTheme="minorHAnsi" w:cstheme="minorBidi"/>
              <w:noProof/>
              <w:sz w:val="22"/>
              <w:lang w:eastAsia="sv-SE"/>
            </w:rPr>
          </w:pPr>
          <w:hyperlink w:anchor="_Toc461433002" w:history="1">
            <w:r w:rsidRPr="002D402F">
              <w:rPr>
                <w:rStyle w:val="Hyperlink"/>
                <w:noProof/>
              </w:rPr>
              <w:t>6</w:t>
            </w:r>
            <w:r>
              <w:rPr>
                <w:rFonts w:asciiTheme="minorHAnsi" w:eastAsiaTheme="minorEastAsia" w:hAnsiTheme="minorHAnsi" w:cstheme="minorBidi"/>
                <w:noProof/>
                <w:sz w:val="22"/>
                <w:lang w:eastAsia="sv-SE"/>
              </w:rPr>
              <w:tab/>
            </w:r>
            <w:r w:rsidRPr="002D402F">
              <w:rPr>
                <w:rStyle w:val="Hyperlink"/>
                <w:noProof/>
              </w:rPr>
              <w:t>Tjänstekontrakt</w:t>
            </w:r>
            <w:r>
              <w:rPr>
                <w:noProof/>
                <w:webHidden/>
              </w:rPr>
              <w:tab/>
            </w:r>
            <w:r>
              <w:rPr>
                <w:noProof/>
                <w:webHidden/>
              </w:rPr>
              <w:fldChar w:fldCharType="begin"/>
            </w:r>
            <w:r>
              <w:rPr>
                <w:noProof/>
                <w:webHidden/>
              </w:rPr>
              <w:instrText xml:space="preserve"> PAGEREF _Toc461433002 \h </w:instrText>
            </w:r>
            <w:r>
              <w:rPr>
                <w:noProof/>
                <w:webHidden/>
              </w:rPr>
            </w:r>
            <w:r>
              <w:rPr>
                <w:noProof/>
                <w:webHidden/>
              </w:rPr>
              <w:fldChar w:fldCharType="separate"/>
            </w:r>
            <w:r>
              <w:rPr>
                <w:noProof/>
                <w:webHidden/>
              </w:rPr>
              <w:t>31</w:t>
            </w:r>
            <w:r>
              <w:rPr>
                <w:noProof/>
                <w:webHidden/>
              </w:rPr>
              <w:fldChar w:fldCharType="end"/>
            </w:r>
          </w:hyperlink>
        </w:p>
        <w:p w14:paraId="7D4546A6"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03" w:history="1">
            <w:r w:rsidRPr="002D402F">
              <w:rPr>
                <w:rStyle w:val="Hyperlink"/>
                <w:noProof/>
              </w:rPr>
              <w:t>6.1</w:t>
            </w:r>
            <w:r>
              <w:rPr>
                <w:rFonts w:asciiTheme="minorHAnsi" w:eastAsiaTheme="minorEastAsia" w:hAnsiTheme="minorHAnsi" w:cstheme="minorBidi"/>
                <w:noProof/>
                <w:sz w:val="22"/>
                <w:lang w:eastAsia="sv-SE"/>
              </w:rPr>
              <w:tab/>
            </w:r>
            <w:r w:rsidRPr="002D402F">
              <w:rPr>
                <w:rStyle w:val="Hyperlink"/>
                <w:noProof/>
              </w:rPr>
              <w:t>DeleteCard</w:t>
            </w:r>
            <w:r>
              <w:rPr>
                <w:noProof/>
                <w:webHidden/>
              </w:rPr>
              <w:tab/>
            </w:r>
            <w:r>
              <w:rPr>
                <w:noProof/>
                <w:webHidden/>
              </w:rPr>
              <w:fldChar w:fldCharType="begin"/>
            </w:r>
            <w:r>
              <w:rPr>
                <w:noProof/>
                <w:webHidden/>
              </w:rPr>
              <w:instrText xml:space="preserve"> PAGEREF _Toc461433003 \h </w:instrText>
            </w:r>
            <w:r>
              <w:rPr>
                <w:noProof/>
                <w:webHidden/>
              </w:rPr>
            </w:r>
            <w:r>
              <w:rPr>
                <w:noProof/>
                <w:webHidden/>
              </w:rPr>
              <w:fldChar w:fldCharType="separate"/>
            </w:r>
            <w:r>
              <w:rPr>
                <w:noProof/>
                <w:webHidden/>
              </w:rPr>
              <w:t>31</w:t>
            </w:r>
            <w:r>
              <w:rPr>
                <w:noProof/>
                <w:webHidden/>
              </w:rPr>
              <w:fldChar w:fldCharType="end"/>
            </w:r>
          </w:hyperlink>
        </w:p>
        <w:p w14:paraId="65B45001"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04" w:history="1">
            <w:r w:rsidRPr="002D402F">
              <w:rPr>
                <w:rStyle w:val="Hyperlink"/>
                <w:noProof/>
              </w:rPr>
              <w:t>6.1.1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_Toc461433004 \h </w:instrText>
            </w:r>
            <w:r>
              <w:rPr>
                <w:noProof/>
                <w:webHidden/>
              </w:rPr>
            </w:r>
            <w:r>
              <w:rPr>
                <w:noProof/>
                <w:webHidden/>
              </w:rPr>
              <w:fldChar w:fldCharType="separate"/>
            </w:r>
            <w:r>
              <w:rPr>
                <w:noProof/>
                <w:webHidden/>
              </w:rPr>
              <w:t>31</w:t>
            </w:r>
            <w:r>
              <w:rPr>
                <w:noProof/>
                <w:webHidden/>
              </w:rPr>
              <w:fldChar w:fldCharType="end"/>
            </w:r>
          </w:hyperlink>
        </w:p>
        <w:p w14:paraId="516E2063"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05" w:history="1">
            <w:r w:rsidRPr="002D402F">
              <w:rPr>
                <w:rStyle w:val="Hyperlink"/>
                <w:noProof/>
              </w:rPr>
              <w:t>6.1.2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_Toc461433005 \h </w:instrText>
            </w:r>
            <w:r>
              <w:rPr>
                <w:noProof/>
                <w:webHidden/>
              </w:rPr>
            </w:r>
            <w:r>
              <w:rPr>
                <w:noProof/>
                <w:webHidden/>
              </w:rPr>
              <w:fldChar w:fldCharType="separate"/>
            </w:r>
            <w:r>
              <w:rPr>
                <w:noProof/>
                <w:webHidden/>
              </w:rPr>
              <w:t>31</w:t>
            </w:r>
            <w:r>
              <w:rPr>
                <w:noProof/>
                <w:webHidden/>
              </w:rPr>
              <w:fldChar w:fldCharType="end"/>
            </w:r>
          </w:hyperlink>
        </w:p>
        <w:p w14:paraId="08DD50A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06" w:history="1">
            <w:r w:rsidRPr="002D402F">
              <w:rPr>
                <w:rStyle w:val="Hyperlink"/>
                <w:noProof/>
              </w:rPr>
              <w:t>6.1.3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_Toc461433006 \h </w:instrText>
            </w:r>
            <w:r>
              <w:rPr>
                <w:noProof/>
                <w:webHidden/>
              </w:rPr>
            </w:r>
            <w:r>
              <w:rPr>
                <w:noProof/>
                <w:webHidden/>
              </w:rPr>
              <w:fldChar w:fldCharType="separate"/>
            </w:r>
            <w:r>
              <w:rPr>
                <w:noProof/>
                <w:webHidden/>
              </w:rPr>
              <w:t>31</w:t>
            </w:r>
            <w:r>
              <w:rPr>
                <w:noProof/>
                <w:webHidden/>
              </w:rPr>
              <w:fldChar w:fldCharType="end"/>
            </w:r>
          </w:hyperlink>
        </w:p>
        <w:p w14:paraId="2D6B021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07" w:history="1">
            <w:r w:rsidRPr="002D402F">
              <w:rPr>
                <w:rStyle w:val="Hyperlink"/>
                <w:noProof/>
              </w:rPr>
              <w:t>6.1.4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_Toc461433007 \h </w:instrText>
            </w:r>
            <w:r>
              <w:rPr>
                <w:noProof/>
                <w:webHidden/>
              </w:rPr>
            </w:r>
            <w:r>
              <w:rPr>
                <w:noProof/>
                <w:webHidden/>
              </w:rPr>
              <w:fldChar w:fldCharType="separate"/>
            </w:r>
            <w:r>
              <w:rPr>
                <w:noProof/>
                <w:webHidden/>
              </w:rPr>
              <w:t>31</w:t>
            </w:r>
            <w:r>
              <w:rPr>
                <w:noProof/>
                <w:webHidden/>
              </w:rPr>
              <w:fldChar w:fldCharType="end"/>
            </w:r>
          </w:hyperlink>
        </w:p>
        <w:p w14:paraId="7D3BD869"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08" w:history="1">
            <w:r w:rsidRPr="002D402F">
              <w:rPr>
                <w:rStyle w:val="Hyperlink"/>
                <w:noProof/>
              </w:rPr>
              <w:t>6.2</w:t>
            </w:r>
            <w:r>
              <w:rPr>
                <w:rFonts w:asciiTheme="minorHAnsi" w:eastAsiaTheme="minorEastAsia" w:hAnsiTheme="minorHAnsi" w:cstheme="minorBidi"/>
                <w:noProof/>
                <w:sz w:val="22"/>
                <w:lang w:eastAsia="sv-SE"/>
              </w:rPr>
              <w:tab/>
            </w:r>
            <w:r w:rsidRPr="002D402F">
              <w:rPr>
                <w:rStyle w:val="Hyperlink"/>
                <w:noProof/>
              </w:rPr>
              <w:t>DeleteTransaction</w:t>
            </w:r>
            <w:r>
              <w:rPr>
                <w:noProof/>
                <w:webHidden/>
              </w:rPr>
              <w:tab/>
            </w:r>
            <w:r>
              <w:rPr>
                <w:noProof/>
                <w:webHidden/>
              </w:rPr>
              <w:fldChar w:fldCharType="begin"/>
            </w:r>
            <w:r>
              <w:rPr>
                <w:noProof/>
                <w:webHidden/>
              </w:rPr>
              <w:instrText xml:space="preserve"> PAGEREF _Toc461433008 \h </w:instrText>
            </w:r>
            <w:r>
              <w:rPr>
                <w:noProof/>
                <w:webHidden/>
              </w:rPr>
            </w:r>
            <w:r>
              <w:rPr>
                <w:noProof/>
                <w:webHidden/>
              </w:rPr>
              <w:fldChar w:fldCharType="separate"/>
            </w:r>
            <w:r>
              <w:rPr>
                <w:noProof/>
                <w:webHidden/>
              </w:rPr>
              <w:t>33</w:t>
            </w:r>
            <w:r>
              <w:rPr>
                <w:noProof/>
                <w:webHidden/>
              </w:rPr>
              <w:fldChar w:fldCharType="end"/>
            </w:r>
          </w:hyperlink>
        </w:p>
        <w:p w14:paraId="7BEA2CD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09" w:history="1">
            <w:r w:rsidRPr="002D402F">
              <w:rPr>
                <w:rStyle w:val="Hyperlink"/>
                <w:noProof/>
              </w:rPr>
              <w:t>6.2.1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_Toc461433009 \h </w:instrText>
            </w:r>
            <w:r>
              <w:rPr>
                <w:noProof/>
                <w:webHidden/>
              </w:rPr>
            </w:r>
            <w:r>
              <w:rPr>
                <w:noProof/>
                <w:webHidden/>
              </w:rPr>
              <w:fldChar w:fldCharType="separate"/>
            </w:r>
            <w:r>
              <w:rPr>
                <w:noProof/>
                <w:webHidden/>
              </w:rPr>
              <w:t>33</w:t>
            </w:r>
            <w:r>
              <w:rPr>
                <w:noProof/>
                <w:webHidden/>
              </w:rPr>
              <w:fldChar w:fldCharType="end"/>
            </w:r>
          </w:hyperlink>
        </w:p>
        <w:p w14:paraId="61C7990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10" w:history="1">
            <w:r w:rsidRPr="002D402F">
              <w:rPr>
                <w:rStyle w:val="Hyperlink"/>
                <w:noProof/>
              </w:rPr>
              <w:t>6.2.2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_Toc461433010 \h </w:instrText>
            </w:r>
            <w:r>
              <w:rPr>
                <w:noProof/>
                <w:webHidden/>
              </w:rPr>
            </w:r>
            <w:r>
              <w:rPr>
                <w:noProof/>
                <w:webHidden/>
              </w:rPr>
              <w:fldChar w:fldCharType="separate"/>
            </w:r>
            <w:r>
              <w:rPr>
                <w:noProof/>
                <w:webHidden/>
              </w:rPr>
              <w:t>33</w:t>
            </w:r>
            <w:r>
              <w:rPr>
                <w:noProof/>
                <w:webHidden/>
              </w:rPr>
              <w:fldChar w:fldCharType="end"/>
            </w:r>
          </w:hyperlink>
        </w:p>
        <w:p w14:paraId="4145DEA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11" w:history="1">
            <w:r w:rsidRPr="002D402F">
              <w:rPr>
                <w:rStyle w:val="Hyperlink"/>
                <w:noProof/>
              </w:rPr>
              <w:t>6.2.3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_Toc461433011 \h </w:instrText>
            </w:r>
            <w:r>
              <w:rPr>
                <w:noProof/>
                <w:webHidden/>
              </w:rPr>
            </w:r>
            <w:r>
              <w:rPr>
                <w:noProof/>
                <w:webHidden/>
              </w:rPr>
              <w:fldChar w:fldCharType="separate"/>
            </w:r>
            <w:r>
              <w:rPr>
                <w:noProof/>
                <w:webHidden/>
              </w:rPr>
              <w:t>33</w:t>
            </w:r>
            <w:r>
              <w:rPr>
                <w:noProof/>
                <w:webHidden/>
              </w:rPr>
              <w:fldChar w:fldCharType="end"/>
            </w:r>
          </w:hyperlink>
        </w:p>
        <w:p w14:paraId="307ABED3"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12" w:history="1">
            <w:r w:rsidRPr="002D402F">
              <w:rPr>
                <w:rStyle w:val="Hyperlink"/>
                <w:noProof/>
              </w:rPr>
              <w:t>6.2.4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_Toc461433012 \h </w:instrText>
            </w:r>
            <w:r>
              <w:rPr>
                <w:noProof/>
                <w:webHidden/>
              </w:rPr>
            </w:r>
            <w:r>
              <w:rPr>
                <w:noProof/>
                <w:webHidden/>
              </w:rPr>
              <w:fldChar w:fldCharType="separate"/>
            </w:r>
            <w:r>
              <w:rPr>
                <w:noProof/>
                <w:webHidden/>
              </w:rPr>
              <w:t>33</w:t>
            </w:r>
            <w:r>
              <w:rPr>
                <w:noProof/>
                <w:webHidden/>
              </w:rPr>
              <w:fldChar w:fldCharType="end"/>
            </w:r>
          </w:hyperlink>
        </w:p>
        <w:p w14:paraId="6FF7738D"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13" w:history="1">
            <w:r w:rsidRPr="002D402F">
              <w:rPr>
                <w:rStyle w:val="Hyperlink"/>
                <w:noProof/>
              </w:rPr>
              <w:t>6.3</w:t>
            </w:r>
            <w:r>
              <w:rPr>
                <w:rFonts w:asciiTheme="minorHAnsi" w:eastAsiaTheme="minorEastAsia" w:hAnsiTheme="minorHAnsi" w:cstheme="minorBidi"/>
                <w:noProof/>
                <w:sz w:val="22"/>
                <w:lang w:eastAsia="sv-SE"/>
              </w:rPr>
              <w:tab/>
            </w:r>
            <w:r w:rsidRPr="002D402F">
              <w:rPr>
                <w:rStyle w:val="Hyperlink"/>
                <w:noProof/>
              </w:rPr>
              <w:t>GetCardForPerson</w:t>
            </w:r>
            <w:r>
              <w:rPr>
                <w:noProof/>
                <w:webHidden/>
              </w:rPr>
              <w:tab/>
            </w:r>
            <w:r>
              <w:rPr>
                <w:noProof/>
                <w:webHidden/>
              </w:rPr>
              <w:fldChar w:fldCharType="begin"/>
            </w:r>
            <w:r>
              <w:rPr>
                <w:noProof/>
                <w:webHidden/>
              </w:rPr>
              <w:instrText xml:space="preserve"> PAGEREF _Toc461433013 \h </w:instrText>
            </w:r>
            <w:r>
              <w:rPr>
                <w:noProof/>
                <w:webHidden/>
              </w:rPr>
            </w:r>
            <w:r>
              <w:rPr>
                <w:noProof/>
                <w:webHidden/>
              </w:rPr>
              <w:fldChar w:fldCharType="separate"/>
            </w:r>
            <w:r>
              <w:rPr>
                <w:noProof/>
                <w:webHidden/>
              </w:rPr>
              <w:t>35</w:t>
            </w:r>
            <w:r>
              <w:rPr>
                <w:noProof/>
                <w:webHidden/>
              </w:rPr>
              <w:fldChar w:fldCharType="end"/>
            </w:r>
          </w:hyperlink>
        </w:p>
        <w:p w14:paraId="0318CC55"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14" w:history="1">
            <w:r w:rsidRPr="002D402F">
              <w:rPr>
                <w:rStyle w:val="Hyperlink"/>
                <w:noProof/>
              </w:rPr>
              <w:t>6.3.1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_Toc461433014 \h </w:instrText>
            </w:r>
            <w:r>
              <w:rPr>
                <w:noProof/>
                <w:webHidden/>
              </w:rPr>
            </w:r>
            <w:r>
              <w:rPr>
                <w:noProof/>
                <w:webHidden/>
              </w:rPr>
              <w:fldChar w:fldCharType="separate"/>
            </w:r>
            <w:r>
              <w:rPr>
                <w:noProof/>
                <w:webHidden/>
              </w:rPr>
              <w:t>35</w:t>
            </w:r>
            <w:r>
              <w:rPr>
                <w:noProof/>
                <w:webHidden/>
              </w:rPr>
              <w:fldChar w:fldCharType="end"/>
            </w:r>
          </w:hyperlink>
        </w:p>
        <w:p w14:paraId="69637FC4"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15" w:history="1">
            <w:r w:rsidRPr="002D402F">
              <w:rPr>
                <w:rStyle w:val="Hyperlink"/>
                <w:noProof/>
              </w:rPr>
              <w:t>6.3.2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_Toc461433015 \h </w:instrText>
            </w:r>
            <w:r>
              <w:rPr>
                <w:noProof/>
                <w:webHidden/>
              </w:rPr>
            </w:r>
            <w:r>
              <w:rPr>
                <w:noProof/>
                <w:webHidden/>
              </w:rPr>
              <w:fldChar w:fldCharType="separate"/>
            </w:r>
            <w:r>
              <w:rPr>
                <w:noProof/>
                <w:webHidden/>
              </w:rPr>
              <w:t>35</w:t>
            </w:r>
            <w:r>
              <w:rPr>
                <w:noProof/>
                <w:webHidden/>
              </w:rPr>
              <w:fldChar w:fldCharType="end"/>
            </w:r>
          </w:hyperlink>
        </w:p>
        <w:p w14:paraId="2929667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16" w:history="1">
            <w:r w:rsidRPr="002D402F">
              <w:rPr>
                <w:rStyle w:val="Hyperlink"/>
                <w:noProof/>
              </w:rPr>
              <w:t>6.3.3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_Toc461433016 \h </w:instrText>
            </w:r>
            <w:r>
              <w:rPr>
                <w:noProof/>
                <w:webHidden/>
              </w:rPr>
            </w:r>
            <w:r>
              <w:rPr>
                <w:noProof/>
                <w:webHidden/>
              </w:rPr>
              <w:fldChar w:fldCharType="separate"/>
            </w:r>
            <w:r>
              <w:rPr>
                <w:noProof/>
                <w:webHidden/>
              </w:rPr>
              <w:t>35</w:t>
            </w:r>
            <w:r>
              <w:rPr>
                <w:noProof/>
                <w:webHidden/>
              </w:rPr>
              <w:fldChar w:fldCharType="end"/>
            </w:r>
          </w:hyperlink>
        </w:p>
        <w:p w14:paraId="344C88B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17" w:history="1">
            <w:r w:rsidRPr="002D402F">
              <w:rPr>
                <w:rStyle w:val="Hyperlink"/>
                <w:noProof/>
              </w:rPr>
              <w:t>6.3.4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_Toc461433017 \h </w:instrText>
            </w:r>
            <w:r>
              <w:rPr>
                <w:noProof/>
                <w:webHidden/>
              </w:rPr>
            </w:r>
            <w:r>
              <w:rPr>
                <w:noProof/>
                <w:webHidden/>
              </w:rPr>
              <w:fldChar w:fldCharType="separate"/>
            </w:r>
            <w:r>
              <w:rPr>
                <w:noProof/>
                <w:webHidden/>
              </w:rPr>
              <w:t>35</w:t>
            </w:r>
            <w:r>
              <w:rPr>
                <w:noProof/>
                <w:webHidden/>
              </w:rPr>
              <w:fldChar w:fldCharType="end"/>
            </w:r>
          </w:hyperlink>
        </w:p>
        <w:p w14:paraId="7724E79B"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18" w:history="1">
            <w:r w:rsidRPr="002D402F">
              <w:rPr>
                <w:rStyle w:val="Hyperlink"/>
                <w:noProof/>
              </w:rPr>
              <w:t>6.4</w:t>
            </w:r>
            <w:r>
              <w:rPr>
                <w:rFonts w:asciiTheme="minorHAnsi" w:eastAsiaTheme="minorEastAsia" w:hAnsiTheme="minorHAnsi" w:cstheme="minorBidi"/>
                <w:noProof/>
                <w:sz w:val="22"/>
                <w:lang w:eastAsia="sv-SE"/>
              </w:rPr>
              <w:tab/>
            </w:r>
            <w:r w:rsidRPr="002D402F">
              <w:rPr>
                <w:rStyle w:val="Hyperlink"/>
                <w:noProof/>
              </w:rPr>
              <w:t>GetExtendedCardForPerson</w:t>
            </w:r>
            <w:r>
              <w:rPr>
                <w:noProof/>
                <w:webHidden/>
              </w:rPr>
              <w:tab/>
            </w:r>
            <w:r>
              <w:rPr>
                <w:noProof/>
                <w:webHidden/>
              </w:rPr>
              <w:fldChar w:fldCharType="begin"/>
            </w:r>
            <w:r>
              <w:rPr>
                <w:noProof/>
                <w:webHidden/>
              </w:rPr>
              <w:instrText xml:space="preserve"> PAGEREF _Toc461433018 \h </w:instrText>
            </w:r>
            <w:r>
              <w:rPr>
                <w:noProof/>
                <w:webHidden/>
              </w:rPr>
            </w:r>
            <w:r>
              <w:rPr>
                <w:noProof/>
                <w:webHidden/>
              </w:rPr>
              <w:fldChar w:fldCharType="separate"/>
            </w:r>
            <w:r>
              <w:rPr>
                <w:noProof/>
                <w:webHidden/>
              </w:rPr>
              <w:t>37</w:t>
            </w:r>
            <w:r>
              <w:rPr>
                <w:noProof/>
                <w:webHidden/>
              </w:rPr>
              <w:fldChar w:fldCharType="end"/>
            </w:r>
          </w:hyperlink>
        </w:p>
        <w:p w14:paraId="5DD6286E"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19" w:history="1">
            <w:r w:rsidRPr="002D402F">
              <w:rPr>
                <w:rStyle w:val="Hyperlink"/>
                <w:noProof/>
              </w:rPr>
              <w:t>6.4.1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_Toc461433019 \h </w:instrText>
            </w:r>
            <w:r>
              <w:rPr>
                <w:noProof/>
                <w:webHidden/>
              </w:rPr>
            </w:r>
            <w:r>
              <w:rPr>
                <w:noProof/>
                <w:webHidden/>
              </w:rPr>
              <w:fldChar w:fldCharType="separate"/>
            </w:r>
            <w:r>
              <w:rPr>
                <w:noProof/>
                <w:webHidden/>
              </w:rPr>
              <w:t>37</w:t>
            </w:r>
            <w:r>
              <w:rPr>
                <w:noProof/>
                <w:webHidden/>
              </w:rPr>
              <w:fldChar w:fldCharType="end"/>
            </w:r>
          </w:hyperlink>
        </w:p>
        <w:p w14:paraId="7BD9FF5D"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20" w:history="1">
            <w:r w:rsidRPr="002D402F">
              <w:rPr>
                <w:rStyle w:val="Hyperlink"/>
                <w:noProof/>
              </w:rPr>
              <w:t>6.4.2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_Toc461433020 \h </w:instrText>
            </w:r>
            <w:r>
              <w:rPr>
                <w:noProof/>
                <w:webHidden/>
              </w:rPr>
            </w:r>
            <w:r>
              <w:rPr>
                <w:noProof/>
                <w:webHidden/>
              </w:rPr>
              <w:fldChar w:fldCharType="separate"/>
            </w:r>
            <w:r>
              <w:rPr>
                <w:noProof/>
                <w:webHidden/>
              </w:rPr>
              <w:t>37</w:t>
            </w:r>
            <w:r>
              <w:rPr>
                <w:noProof/>
                <w:webHidden/>
              </w:rPr>
              <w:fldChar w:fldCharType="end"/>
            </w:r>
          </w:hyperlink>
        </w:p>
        <w:p w14:paraId="75269934"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21" w:history="1">
            <w:r w:rsidRPr="002D402F">
              <w:rPr>
                <w:rStyle w:val="Hyperlink"/>
                <w:noProof/>
              </w:rPr>
              <w:t>6.4.3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_Toc461433021 \h </w:instrText>
            </w:r>
            <w:r>
              <w:rPr>
                <w:noProof/>
                <w:webHidden/>
              </w:rPr>
            </w:r>
            <w:r>
              <w:rPr>
                <w:noProof/>
                <w:webHidden/>
              </w:rPr>
              <w:fldChar w:fldCharType="separate"/>
            </w:r>
            <w:r>
              <w:rPr>
                <w:noProof/>
                <w:webHidden/>
              </w:rPr>
              <w:t>37</w:t>
            </w:r>
            <w:r>
              <w:rPr>
                <w:noProof/>
                <w:webHidden/>
              </w:rPr>
              <w:fldChar w:fldCharType="end"/>
            </w:r>
          </w:hyperlink>
        </w:p>
        <w:p w14:paraId="64D05AFF"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22" w:history="1">
            <w:r w:rsidRPr="002D402F">
              <w:rPr>
                <w:rStyle w:val="Hyperlink"/>
                <w:noProof/>
              </w:rPr>
              <w:t>6.4.4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_Toc461433022 \h </w:instrText>
            </w:r>
            <w:r>
              <w:rPr>
                <w:noProof/>
                <w:webHidden/>
              </w:rPr>
            </w:r>
            <w:r>
              <w:rPr>
                <w:noProof/>
                <w:webHidden/>
              </w:rPr>
              <w:fldChar w:fldCharType="separate"/>
            </w:r>
            <w:r>
              <w:rPr>
                <w:noProof/>
                <w:webHidden/>
              </w:rPr>
              <w:t>37</w:t>
            </w:r>
            <w:r>
              <w:rPr>
                <w:noProof/>
                <w:webHidden/>
              </w:rPr>
              <w:fldChar w:fldCharType="end"/>
            </w:r>
          </w:hyperlink>
        </w:p>
        <w:p w14:paraId="283FD343"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23" w:history="1">
            <w:r w:rsidRPr="002D402F">
              <w:rPr>
                <w:rStyle w:val="Hyperlink"/>
                <w:noProof/>
              </w:rPr>
              <w:t>6.5</w:t>
            </w:r>
            <w:r>
              <w:rPr>
                <w:rFonts w:asciiTheme="minorHAnsi" w:eastAsiaTheme="minorEastAsia" w:hAnsiTheme="minorHAnsi" w:cstheme="minorBidi"/>
                <w:noProof/>
                <w:sz w:val="22"/>
                <w:lang w:eastAsia="sv-SE"/>
              </w:rPr>
              <w:tab/>
            </w:r>
            <w:r w:rsidRPr="002D402F">
              <w:rPr>
                <w:rStyle w:val="Hyperlink"/>
                <w:noProof/>
              </w:rPr>
              <w:t>GetExtendedCardsForPerson</w:t>
            </w:r>
            <w:r>
              <w:rPr>
                <w:noProof/>
                <w:webHidden/>
              </w:rPr>
              <w:tab/>
            </w:r>
            <w:r>
              <w:rPr>
                <w:noProof/>
                <w:webHidden/>
              </w:rPr>
              <w:fldChar w:fldCharType="begin"/>
            </w:r>
            <w:r>
              <w:rPr>
                <w:noProof/>
                <w:webHidden/>
              </w:rPr>
              <w:instrText xml:space="preserve"> PAGEREF _Toc461433023 \h </w:instrText>
            </w:r>
            <w:r>
              <w:rPr>
                <w:noProof/>
                <w:webHidden/>
              </w:rPr>
            </w:r>
            <w:r>
              <w:rPr>
                <w:noProof/>
                <w:webHidden/>
              </w:rPr>
              <w:fldChar w:fldCharType="separate"/>
            </w:r>
            <w:r>
              <w:rPr>
                <w:noProof/>
                <w:webHidden/>
              </w:rPr>
              <w:t>40</w:t>
            </w:r>
            <w:r>
              <w:rPr>
                <w:noProof/>
                <w:webHidden/>
              </w:rPr>
              <w:fldChar w:fldCharType="end"/>
            </w:r>
          </w:hyperlink>
        </w:p>
        <w:p w14:paraId="3398770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24" w:history="1">
            <w:r w:rsidRPr="002D402F">
              <w:rPr>
                <w:rStyle w:val="Hyperlink"/>
                <w:noProof/>
              </w:rPr>
              <w:t>6.5.1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_Toc461433024 \h </w:instrText>
            </w:r>
            <w:r>
              <w:rPr>
                <w:noProof/>
                <w:webHidden/>
              </w:rPr>
            </w:r>
            <w:r>
              <w:rPr>
                <w:noProof/>
                <w:webHidden/>
              </w:rPr>
              <w:fldChar w:fldCharType="separate"/>
            </w:r>
            <w:r>
              <w:rPr>
                <w:noProof/>
                <w:webHidden/>
              </w:rPr>
              <w:t>40</w:t>
            </w:r>
            <w:r>
              <w:rPr>
                <w:noProof/>
                <w:webHidden/>
              </w:rPr>
              <w:fldChar w:fldCharType="end"/>
            </w:r>
          </w:hyperlink>
        </w:p>
        <w:p w14:paraId="7B1AF82B"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25" w:history="1">
            <w:r w:rsidRPr="002D402F">
              <w:rPr>
                <w:rStyle w:val="Hyperlink"/>
                <w:noProof/>
              </w:rPr>
              <w:t>6.5.2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_Toc461433025 \h </w:instrText>
            </w:r>
            <w:r>
              <w:rPr>
                <w:noProof/>
                <w:webHidden/>
              </w:rPr>
            </w:r>
            <w:r>
              <w:rPr>
                <w:noProof/>
                <w:webHidden/>
              </w:rPr>
              <w:fldChar w:fldCharType="separate"/>
            </w:r>
            <w:r>
              <w:rPr>
                <w:noProof/>
                <w:webHidden/>
              </w:rPr>
              <w:t>40</w:t>
            </w:r>
            <w:r>
              <w:rPr>
                <w:noProof/>
                <w:webHidden/>
              </w:rPr>
              <w:fldChar w:fldCharType="end"/>
            </w:r>
          </w:hyperlink>
        </w:p>
        <w:p w14:paraId="54AF8567"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26" w:history="1">
            <w:r w:rsidRPr="002D402F">
              <w:rPr>
                <w:rStyle w:val="Hyperlink"/>
                <w:noProof/>
              </w:rPr>
              <w:t>6.5.3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_Toc461433026 \h </w:instrText>
            </w:r>
            <w:r>
              <w:rPr>
                <w:noProof/>
                <w:webHidden/>
              </w:rPr>
            </w:r>
            <w:r>
              <w:rPr>
                <w:noProof/>
                <w:webHidden/>
              </w:rPr>
              <w:fldChar w:fldCharType="separate"/>
            </w:r>
            <w:r>
              <w:rPr>
                <w:noProof/>
                <w:webHidden/>
              </w:rPr>
              <w:t>40</w:t>
            </w:r>
            <w:r>
              <w:rPr>
                <w:noProof/>
                <w:webHidden/>
              </w:rPr>
              <w:fldChar w:fldCharType="end"/>
            </w:r>
          </w:hyperlink>
        </w:p>
        <w:p w14:paraId="6C9D9CF4"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27" w:history="1">
            <w:r w:rsidRPr="002D402F">
              <w:rPr>
                <w:rStyle w:val="Hyperlink"/>
                <w:noProof/>
              </w:rPr>
              <w:t>6.5.4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_Toc461433027 \h </w:instrText>
            </w:r>
            <w:r>
              <w:rPr>
                <w:noProof/>
                <w:webHidden/>
              </w:rPr>
            </w:r>
            <w:r>
              <w:rPr>
                <w:noProof/>
                <w:webHidden/>
              </w:rPr>
              <w:fldChar w:fldCharType="separate"/>
            </w:r>
            <w:r>
              <w:rPr>
                <w:noProof/>
                <w:webHidden/>
              </w:rPr>
              <w:t>40</w:t>
            </w:r>
            <w:r>
              <w:rPr>
                <w:noProof/>
                <w:webHidden/>
              </w:rPr>
              <w:fldChar w:fldCharType="end"/>
            </w:r>
          </w:hyperlink>
        </w:p>
        <w:p w14:paraId="759B22FD"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28" w:history="1">
            <w:r w:rsidRPr="002D402F">
              <w:rPr>
                <w:rStyle w:val="Hyperlink"/>
                <w:noProof/>
              </w:rPr>
              <w:t>6.6</w:t>
            </w:r>
            <w:r>
              <w:rPr>
                <w:rFonts w:asciiTheme="minorHAnsi" w:eastAsiaTheme="minorEastAsia" w:hAnsiTheme="minorHAnsi" w:cstheme="minorBidi"/>
                <w:noProof/>
                <w:sz w:val="22"/>
                <w:lang w:eastAsia="sv-SE"/>
              </w:rPr>
              <w:tab/>
            </w:r>
            <w:r w:rsidRPr="002D402F">
              <w:rPr>
                <w:rStyle w:val="Hyperlink"/>
                <w:noProof/>
              </w:rPr>
              <w:t>GetGroupForPerson</w:t>
            </w:r>
            <w:r>
              <w:rPr>
                <w:noProof/>
                <w:webHidden/>
              </w:rPr>
              <w:tab/>
            </w:r>
            <w:r>
              <w:rPr>
                <w:noProof/>
                <w:webHidden/>
              </w:rPr>
              <w:fldChar w:fldCharType="begin"/>
            </w:r>
            <w:r>
              <w:rPr>
                <w:noProof/>
                <w:webHidden/>
              </w:rPr>
              <w:instrText xml:space="preserve"> PAGEREF _Toc461433028 \h </w:instrText>
            </w:r>
            <w:r>
              <w:rPr>
                <w:noProof/>
                <w:webHidden/>
              </w:rPr>
            </w:r>
            <w:r>
              <w:rPr>
                <w:noProof/>
                <w:webHidden/>
              </w:rPr>
              <w:fldChar w:fldCharType="separate"/>
            </w:r>
            <w:r>
              <w:rPr>
                <w:noProof/>
                <w:webHidden/>
              </w:rPr>
              <w:t>43</w:t>
            </w:r>
            <w:r>
              <w:rPr>
                <w:noProof/>
                <w:webHidden/>
              </w:rPr>
              <w:fldChar w:fldCharType="end"/>
            </w:r>
          </w:hyperlink>
        </w:p>
        <w:p w14:paraId="5B9A48E8"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29" w:history="1">
            <w:r w:rsidRPr="002D402F">
              <w:rPr>
                <w:rStyle w:val="Hyperlink"/>
                <w:noProof/>
              </w:rPr>
              <w:t>6.6.1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_Toc461433029 \h </w:instrText>
            </w:r>
            <w:r>
              <w:rPr>
                <w:noProof/>
                <w:webHidden/>
              </w:rPr>
            </w:r>
            <w:r>
              <w:rPr>
                <w:noProof/>
                <w:webHidden/>
              </w:rPr>
              <w:fldChar w:fldCharType="separate"/>
            </w:r>
            <w:r>
              <w:rPr>
                <w:noProof/>
                <w:webHidden/>
              </w:rPr>
              <w:t>43</w:t>
            </w:r>
            <w:r>
              <w:rPr>
                <w:noProof/>
                <w:webHidden/>
              </w:rPr>
              <w:fldChar w:fldCharType="end"/>
            </w:r>
          </w:hyperlink>
        </w:p>
        <w:p w14:paraId="48EBD601"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30" w:history="1">
            <w:r w:rsidRPr="002D402F">
              <w:rPr>
                <w:rStyle w:val="Hyperlink"/>
                <w:noProof/>
              </w:rPr>
              <w:t>6.6.2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_Toc461433030 \h </w:instrText>
            </w:r>
            <w:r>
              <w:rPr>
                <w:noProof/>
                <w:webHidden/>
              </w:rPr>
            </w:r>
            <w:r>
              <w:rPr>
                <w:noProof/>
                <w:webHidden/>
              </w:rPr>
              <w:fldChar w:fldCharType="separate"/>
            </w:r>
            <w:r>
              <w:rPr>
                <w:noProof/>
                <w:webHidden/>
              </w:rPr>
              <w:t>43</w:t>
            </w:r>
            <w:r>
              <w:rPr>
                <w:noProof/>
                <w:webHidden/>
              </w:rPr>
              <w:fldChar w:fldCharType="end"/>
            </w:r>
          </w:hyperlink>
        </w:p>
        <w:p w14:paraId="1A7DC985"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31" w:history="1">
            <w:r w:rsidRPr="002D402F">
              <w:rPr>
                <w:rStyle w:val="Hyperlink"/>
                <w:noProof/>
              </w:rPr>
              <w:t>6.6.3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_Toc461433031 \h </w:instrText>
            </w:r>
            <w:r>
              <w:rPr>
                <w:noProof/>
                <w:webHidden/>
              </w:rPr>
            </w:r>
            <w:r>
              <w:rPr>
                <w:noProof/>
                <w:webHidden/>
              </w:rPr>
              <w:fldChar w:fldCharType="separate"/>
            </w:r>
            <w:r>
              <w:rPr>
                <w:noProof/>
                <w:webHidden/>
              </w:rPr>
              <w:t>43</w:t>
            </w:r>
            <w:r>
              <w:rPr>
                <w:noProof/>
                <w:webHidden/>
              </w:rPr>
              <w:fldChar w:fldCharType="end"/>
            </w:r>
          </w:hyperlink>
        </w:p>
        <w:p w14:paraId="66A8AF08"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32" w:history="1">
            <w:r w:rsidRPr="002D402F">
              <w:rPr>
                <w:rStyle w:val="Hyperlink"/>
                <w:noProof/>
              </w:rPr>
              <w:t>6.6.4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_Toc461433032 \h </w:instrText>
            </w:r>
            <w:r>
              <w:rPr>
                <w:noProof/>
                <w:webHidden/>
              </w:rPr>
            </w:r>
            <w:r>
              <w:rPr>
                <w:noProof/>
                <w:webHidden/>
              </w:rPr>
              <w:fldChar w:fldCharType="separate"/>
            </w:r>
            <w:r>
              <w:rPr>
                <w:noProof/>
                <w:webHidden/>
              </w:rPr>
              <w:t>43</w:t>
            </w:r>
            <w:r>
              <w:rPr>
                <w:noProof/>
                <w:webHidden/>
              </w:rPr>
              <w:fldChar w:fldCharType="end"/>
            </w:r>
          </w:hyperlink>
        </w:p>
        <w:p w14:paraId="704FBD31"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33" w:history="1">
            <w:r w:rsidRPr="002D402F">
              <w:rPr>
                <w:rStyle w:val="Hyperlink"/>
                <w:noProof/>
              </w:rPr>
              <w:t>6.7</w:t>
            </w:r>
            <w:r>
              <w:rPr>
                <w:rFonts w:asciiTheme="minorHAnsi" w:eastAsiaTheme="minorEastAsia" w:hAnsiTheme="minorHAnsi" w:cstheme="minorBidi"/>
                <w:noProof/>
                <w:sz w:val="22"/>
                <w:lang w:eastAsia="sv-SE"/>
              </w:rPr>
              <w:tab/>
            </w:r>
            <w:r w:rsidRPr="002D402F">
              <w:rPr>
                <w:rStyle w:val="Hyperlink"/>
                <w:noProof/>
              </w:rPr>
              <w:t>GroupPerson</w:t>
            </w:r>
            <w:r>
              <w:rPr>
                <w:noProof/>
                <w:webHidden/>
              </w:rPr>
              <w:tab/>
            </w:r>
            <w:r>
              <w:rPr>
                <w:noProof/>
                <w:webHidden/>
              </w:rPr>
              <w:fldChar w:fldCharType="begin"/>
            </w:r>
            <w:r>
              <w:rPr>
                <w:noProof/>
                <w:webHidden/>
              </w:rPr>
              <w:instrText xml:space="preserve"> PAGEREF _Toc461433033 \h </w:instrText>
            </w:r>
            <w:r>
              <w:rPr>
                <w:noProof/>
                <w:webHidden/>
              </w:rPr>
            </w:r>
            <w:r>
              <w:rPr>
                <w:noProof/>
                <w:webHidden/>
              </w:rPr>
              <w:fldChar w:fldCharType="separate"/>
            </w:r>
            <w:r>
              <w:rPr>
                <w:noProof/>
                <w:webHidden/>
              </w:rPr>
              <w:t>45</w:t>
            </w:r>
            <w:r>
              <w:rPr>
                <w:noProof/>
                <w:webHidden/>
              </w:rPr>
              <w:fldChar w:fldCharType="end"/>
            </w:r>
          </w:hyperlink>
        </w:p>
        <w:p w14:paraId="3E19E13C"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34" w:history="1">
            <w:r w:rsidRPr="002D402F">
              <w:rPr>
                <w:rStyle w:val="Hyperlink"/>
                <w:noProof/>
              </w:rPr>
              <w:t>6.7.1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_Toc461433034 \h </w:instrText>
            </w:r>
            <w:r>
              <w:rPr>
                <w:noProof/>
                <w:webHidden/>
              </w:rPr>
            </w:r>
            <w:r>
              <w:rPr>
                <w:noProof/>
                <w:webHidden/>
              </w:rPr>
              <w:fldChar w:fldCharType="separate"/>
            </w:r>
            <w:r>
              <w:rPr>
                <w:noProof/>
                <w:webHidden/>
              </w:rPr>
              <w:t>45</w:t>
            </w:r>
            <w:r>
              <w:rPr>
                <w:noProof/>
                <w:webHidden/>
              </w:rPr>
              <w:fldChar w:fldCharType="end"/>
            </w:r>
          </w:hyperlink>
        </w:p>
        <w:p w14:paraId="01E28BF3"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35" w:history="1">
            <w:r w:rsidRPr="002D402F">
              <w:rPr>
                <w:rStyle w:val="Hyperlink"/>
                <w:noProof/>
              </w:rPr>
              <w:t>6.7.2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_Toc461433035 \h </w:instrText>
            </w:r>
            <w:r>
              <w:rPr>
                <w:noProof/>
                <w:webHidden/>
              </w:rPr>
            </w:r>
            <w:r>
              <w:rPr>
                <w:noProof/>
                <w:webHidden/>
              </w:rPr>
              <w:fldChar w:fldCharType="separate"/>
            </w:r>
            <w:r>
              <w:rPr>
                <w:noProof/>
                <w:webHidden/>
              </w:rPr>
              <w:t>45</w:t>
            </w:r>
            <w:r>
              <w:rPr>
                <w:noProof/>
                <w:webHidden/>
              </w:rPr>
              <w:fldChar w:fldCharType="end"/>
            </w:r>
          </w:hyperlink>
        </w:p>
        <w:p w14:paraId="6B1F91E3"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36" w:history="1">
            <w:r w:rsidRPr="002D402F">
              <w:rPr>
                <w:rStyle w:val="Hyperlink"/>
                <w:noProof/>
              </w:rPr>
              <w:t>6.7.3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_Toc461433036 \h </w:instrText>
            </w:r>
            <w:r>
              <w:rPr>
                <w:noProof/>
                <w:webHidden/>
              </w:rPr>
            </w:r>
            <w:r>
              <w:rPr>
                <w:noProof/>
                <w:webHidden/>
              </w:rPr>
              <w:fldChar w:fldCharType="separate"/>
            </w:r>
            <w:r>
              <w:rPr>
                <w:noProof/>
                <w:webHidden/>
              </w:rPr>
              <w:t>45</w:t>
            </w:r>
            <w:r>
              <w:rPr>
                <w:noProof/>
                <w:webHidden/>
              </w:rPr>
              <w:fldChar w:fldCharType="end"/>
            </w:r>
          </w:hyperlink>
        </w:p>
        <w:p w14:paraId="352C9C8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37" w:history="1">
            <w:r w:rsidRPr="002D402F">
              <w:rPr>
                <w:rStyle w:val="Hyperlink"/>
                <w:noProof/>
              </w:rPr>
              <w:t>6.7.4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_Toc461433037 \h </w:instrText>
            </w:r>
            <w:r>
              <w:rPr>
                <w:noProof/>
                <w:webHidden/>
              </w:rPr>
            </w:r>
            <w:r>
              <w:rPr>
                <w:noProof/>
                <w:webHidden/>
              </w:rPr>
              <w:fldChar w:fldCharType="separate"/>
            </w:r>
            <w:r>
              <w:rPr>
                <w:noProof/>
                <w:webHidden/>
              </w:rPr>
              <w:t>45</w:t>
            </w:r>
            <w:r>
              <w:rPr>
                <w:noProof/>
                <w:webHidden/>
              </w:rPr>
              <w:fldChar w:fldCharType="end"/>
            </w:r>
          </w:hyperlink>
        </w:p>
        <w:p w14:paraId="0B7E3A45"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38" w:history="1">
            <w:r w:rsidRPr="002D402F">
              <w:rPr>
                <w:rStyle w:val="Hyperlink"/>
                <w:noProof/>
              </w:rPr>
              <w:t>6.8</w:t>
            </w:r>
            <w:r>
              <w:rPr>
                <w:rFonts w:asciiTheme="minorHAnsi" w:eastAsiaTheme="minorEastAsia" w:hAnsiTheme="minorHAnsi" w:cstheme="minorBidi"/>
                <w:noProof/>
                <w:sz w:val="22"/>
                <w:lang w:eastAsia="sv-SE"/>
              </w:rPr>
              <w:tab/>
            </w:r>
            <w:r w:rsidRPr="002D402F">
              <w:rPr>
                <w:rStyle w:val="Hyperlink"/>
                <w:noProof/>
              </w:rPr>
              <w:t>OrderNewCard</w:t>
            </w:r>
            <w:r>
              <w:rPr>
                <w:noProof/>
                <w:webHidden/>
              </w:rPr>
              <w:tab/>
            </w:r>
            <w:r>
              <w:rPr>
                <w:noProof/>
                <w:webHidden/>
              </w:rPr>
              <w:fldChar w:fldCharType="begin"/>
            </w:r>
            <w:r>
              <w:rPr>
                <w:noProof/>
                <w:webHidden/>
              </w:rPr>
              <w:instrText xml:space="preserve"> PAGEREF _Toc461433038 \h </w:instrText>
            </w:r>
            <w:r>
              <w:rPr>
                <w:noProof/>
                <w:webHidden/>
              </w:rPr>
            </w:r>
            <w:r>
              <w:rPr>
                <w:noProof/>
                <w:webHidden/>
              </w:rPr>
              <w:fldChar w:fldCharType="separate"/>
            </w:r>
            <w:r>
              <w:rPr>
                <w:noProof/>
                <w:webHidden/>
              </w:rPr>
              <w:t>47</w:t>
            </w:r>
            <w:r>
              <w:rPr>
                <w:noProof/>
                <w:webHidden/>
              </w:rPr>
              <w:fldChar w:fldCharType="end"/>
            </w:r>
          </w:hyperlink>
        </w:p>
        <w:p w14:paraId="048E1E45"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39" w:history="1">
            <w:r w:rsidRPr="002D402F">
              <w:rPr>
                <w:rStyle w:val="Hyperlink"/>
                <w:noProof/>
              </w:rPr>
              <w:t>6.8.1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_Toc461433039 \h </w:instrText>
            </w:r>
            <w:r>
              <w:rPr>
                <w:noProof/>
                <w:webHidden/>
              </w:rPr>
            </w:r>
            <w:r>
              <w:rPr>
                <w:noProof/>
                <w:webHidden/>
              </w:rPr>
              <w:fldChar w:fldCharType="separate"/>
            </w:r>
            <w:r>
              <w:rPr>
                <w:noProof/>
                <w:webHidden/>
              </w:rPr>
              <w:t>47</w:t>
            </w:r>
            <w:r>
              <w:rPr>
                <w:noProof/>
                <w:webHidden/>
              </w:rPr>
              <w:fldChar w:fldCharType="end"/>
            </w:r>
          </w:hyperlink>
        </w:p>
        <w:p w14:paraId="5B2BEF31"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40" w:history="1">
            <w:r w:rsidRPr="002D402F">
              <w:rPr>
                <w:rStyle w:val="Hyperlink"/>
                <w:noProof/>
              </w:rPr>
              <w:t>6.8.2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_Toc461433040 \h </w:instrText>
            </w:r>
            <w:r>
              <w:rPr>
                <w:noProof/>
                <w:webHidden/>
              </w:rPr>
            </w:r>
            <w:r>
              <w:rPr>
                <w:noProof/>
                <w:webHidden/>
              </w:rPr>
              <w:fldChar w:fldCharType="separate"/>
            </w:r>
            <w:r>
              <w:rPr>
                <w:noProof/>
                <w:webHidden/>
              </w:rPr>
              <w:t>47</w:t>
            </w:r>
            <w:r>
              <w:rPr>
                <w:noProof/>
                <w:webHidden/>
              </w:rPr>
              <w:fldChar w:fldCharType="end"/>
            </w:r>
          </w:hyperlink>
        </w:p>
        <w:p w14:paraId="3F84187F"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41" w:history="1">
            <w:r w:rsidRPr="002D402F">
              <w:rPr>
                <w:rStyle w:val="Hyperlink"/>
                <w:noProof/>
              </w:rPr>
              <w:t>6.8.3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_Toc461433041 \h </w:instrText>
            </w:r>
            <w:r>
              <w:rPr>
                <w:noProof/>
                <w:webHidden/>
              </w:rPr>
            </w:r>
            <w:r>
              <w:rPr>
                <w:noProof/>
                <w:webHidden/>
              </w:rPr>
              <w:fldChar w:fldCharType="separate"/>
            </w:r>
            <w:r>
              <w:rPr>
                <w:noProof/>
                <w:webHidden/>
              </w:rPr>
              <w:t>47</w:t>
            </w:r>
            <w:r>
              <w:rPr>
                <w:noProof/>
                <w:webHidden/>
              </w:rPr>
              <w:fldChar w:fldCharType="end"/>
            </w:r>
          </w:hyperlink>
        </w:p>
        <w:p w14:paraId="49AC96F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42" w:history="1">
            <w:r w:rsidRPr="002D402F">
              <w:rPr>
                <w:rStyle w:val="Hyperlink"/>
                <w:noProof/>
              </w:rPr>
              <w:t>6.8.4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_Toc461433042 \h </w:instrText>
            </w:r>
            <w:r>
              <w:rPr>
                <w:noProof/>
                <w:webHidden/>
              </w:rPr>
            </w:r>
            <w:r>
              <w:rPr>
                <w:noProof/>
                <w:webHidden/>
              </w:rPr>
              <w:fldChar w:fldCharType="separate"/>
            </w:r>
            <w:r>
              <w:rPr>
                <w:noProof/>
                <w:webHidden/>
              </w:rPr>
              <w:t>47</w:t>
            </w:r>
            <w:r>
              <w:rPr>
                <w:noProof/>
                <w:webHidden/>
              </w:rPr>
              <w:fldChar w:fldCharType="end"/>
            </w:r>
          </w:hyperlink>
        </w:p>
        <w:p w14:paraId="7D28E2A9"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43" w:history="1">
            <w:r w:rsidRPr="002D402F">
              <w:rPr>
                <w:rStyle w:val="Hyperlink"/>
                <w:noProof/>
              </w:rPr>
              <w:t>6.9</w:t>
            </w:r>
            <w:r>
              <w:rPr>
                <w:rFonts w:asciiTheme="minorHAnsi" w:eastAsiaTheme="minorEastAsia" w:hAnsiTheme="minorHAnsi" w:cstheme="minorBidi"/>
                <w:noProof/>
                <w:sz w:val="22"/>
                <w:lang w:eastAsia="sv-SE"/>
              </w:rPr>
              <w:tab/>
            </w:r>
            <w:r w:rsidRPr="002D402F">
              <w:rPr>
                <w:rStyle w:val="Hyperlink"/>
                <w:noProof/>
              </w:rPr>
              <w:t>RegisterCard</w:t>
            </w:r>
            <w:r>
              <w:rPr>
                <w:noProof/>
                <w:webHidden/>
              </w:rPr>
              <w:tab/>
            </w:r>
            <w:r>
              <w:rPr>
                <w:noProof/>
                <w:webHidden/>
              </w:rPr>
              <w:fldChar w:fldCharType="begin"/>
            </w:r>
            <w:r>
              <w:rPr>
                <w:noProof/>
                <w:webHidden/>
              </w:rPr>
              <w:instrText xml:space="preserve"> PAGEREF _Toc461433043 \h </w:instrText>
            </w:r>
            <w:r>
              <w:rPr>
                <w:noProof/>
                <w:webHidden/>
              </w:rPr>
            </w:r>
            <w:r>
              <w:rPr>
                <w:noProof/>
                <w:webHidden/>
              </w:rPr>
              <w:fldChar w:fldCharType="separate"/>
            </w:r>
            <w:r>
              <w:rPr>
                <w:noProof/>
                <w:webHidden/>
              </w:rPr>
              <w:t>49</w:t>
            </w:r>
            <w:r>
              <w:rPr>
                <w:noProof/>
                <w:webHidden/>
              </w:rPr>
              <w:fldChar w:fldCharType="end"/>
            </w:r>
          </w:hyperlink>
        </w:p>
        <w:p w14:paraId="248C788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44" w:history="1">
            <w:r w:rsidRPr="002D402F">
              <w:rPr>
                <w:rStyle w:val="Hyperlink"/>
                <w:noProof/>
              </w:rPr>
              <w:t>6.9.1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_Toc461433044 \h </w:instrText>
            </w:r>
            <w:r>
              <w:rPr>
                <w:noProof/>
                <w:webHidden/>
              </w:rPr>
            </w:r>
            <w:r>
              <w:rPr>
                <w:noProof/>
                <w:webHidden/>
              </w:rPr>
              <w:fldChar w:fldCharType="separate"/>
            </w:r>
            <w:r>
              <w:rPr>
                <w:noProof/>
                <w:webHidden/>
              </w:rPr>
              <w:t>49</w:t>
            </w:r>
            <w:r>
              <w:rPr>
                <w:noProof/>
                <w:webHidden/>
              </w:rPr>
              <w:fldChar w:fldCharType="end"/>
            </w:r>
          </w:hyperlink>
        </w:p>
        <w:p w14:paraId="3BF90573"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45" w:history="1">
            <w:r w:rsidRPr="002D402F">
              <w:rPr>
                <w:rStyle w:val="Hyperlink"/>
                <w:noProof/>
              </w:rPr>
              <w:t>6.9.2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_Toc461433045 \h </w:instrText>
            </w:r>
            <w:r>
              <w:rPr>
                <w:noProof/>
                <w:webHidden/>
              </w:rPr>
            </w:r>
            <w:r>
              <w:rPr>
                <w:noProof/>
                <w:webHidden/>
              </w:rPr>
              <w:fldChar w:fldCharType="separate"/>
            </w:r>
            <w:r>
              <w:rPr>
                <w:noProof/>
                <w:webHidden/>
              </w:rPr>
              <w:t>49</w:t>
            </w:r>
            <w:r>
              <w:rPr>
                <w:noProof/>
                <w:webHidden/>
              </w:rPr>
              <w:fldChar w:fldCharType="end"/>
            </w:r>
          </w:hyperlink>
        </w:p>
        <w:p w14:paraId="5B52D2E9"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46" w:history="1">
            <w:r w:rsidRPr="002D402F">
              <w:rPr>
                <w:rStyle w:val="Hyperlink"/>
                <w:noProof/>
              </w:rPr>
              <w:t>6.9.3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_Toc461433046 \h </w:instrText>
            </w:r>
            <w:r>
              <w:rPr>
                <w:noProof/>
                <w:webHidden/>
              </w:rPr>
            </w:r>
            <w:r>
              <w:rPr>
                <w:noProof/>
                <w:webHidden/>
              </w:rPr>
              <w:fldChar w:fldCharType="separate"/>
            </w:r>
            <w:r>
              <w:rPr>
                <w:noProof/>
                <w:webHidden/>
              </w:rPr>
              <w:t>50</w:t>
            </w:r>
            <w:r>
              <w:rPr>
                <w:noProof/>
                <w:webHidden/>
              </w:rPr>
              <w:fldChar w:fldCharType="end"/>
            </w:r>
          </w:hyperlink>
        </w:p>
        <w:p w14:paraId="13720F1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47" w:history="1">
            <w:r w:rsidRPr="002D402F">
              <w:rPr>
                <w:rStyle w:val="Hyperlink"/>
                <w:noProof/>
              </w:rPr>
              <w:t>6.9.4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_Toc461433047 \h </w:instrText>
            </w:r>
            <w:r>
              <w:rPr>
                <w:noProof/>
                <w:webHidden/>
              </w:rPr>
            </w:r>
            <w:r>
              <w:rPr>
                <w:noProof/>
                <w:webHidden/>
              </w:rPr>
              <w:fldChar w:fldCharType="separate"/>
            </w:r>
            <w:r>
              <w:rPr>
                <w:noProof/>
                <w:webHidden/>
              </w:rPr>
              <w:t>50</w:t>
            </w:r>
            <w:r>
              <w:rPr>
                <w:noProof/>
                <w:webHidden/>
              </w:rPr>
              <w:fldChar w:fldCharType="end"/>
            </w:r>
          </w:hyperlink>
        </w:p>
        <w:p w14:paraId="19B97BB0"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48" w:history="1">
            <w:r w:rsidRPr="002D402F">
              <w:rPr>
                <w:rStyle w:val="Hyperlink"/>
                <w:noProof/>
              </w:rPr>
              <w:t>6.10</w:t>
            </w:r>
            <w:r>
              <w:rPr>
                <w:rFonts w:asciiTheme="minorHAnsi" w:eastAsiaTheme="minorEastAsia" w:hAnsiTheme="minorHAnsi" w:cstheme="minorBidi"/>
                <w:noProof/>
                <w:sz w:val="22"/>
                <w:lang w:eastAsia="sv-SE"/>
              </w:rPr>
              <w:tab/>
            </w:r>
            <w:r w:rsidRPr="002D402F">
              <w:rPr>
                <w:rStyle w:val="Hyperlink"/>
                <w:noProof/>
              </w:rPr>
              <w:t>RegisterOptIn</w:t>
            </w:r>
            <w:r>
              <w:rPr>
                <w:noProof/>
                <w:webHidden/>
              </w:rPr>
              <w:tab/>
            </w:r>
            <w:r>
              <w:rPr>
                <w:noProof/>
                <w:webHidden/>
              </w:rPr>
              <w:fldChar w:fldCharType="begin"/>
            </w:r>
            <w:r>
              <w:rPr>
                <w:noProof/>
                <w:webHidden/>
              </w:rPr>
              <w:instrText xml:space="preserve"> PAGEREF _Toc461433048 \h </w:instrText>
            </w:r>
            <w:r>
              <w:rPr>
                <w:noProof/>
                <w:webHidden/>
              </w:rPr>
            </w:r>
            <w:r>
              <w:rPr>
                <w:noProof/>
                <w:webHidden/>
              </w:rPr>
              <w:fldChar w:fldCharType="separate"/>
            </w:r>
            <w:r>
              <w:rPr>
                <w:noProof/>
                <w:webHidden/>
              </w:rPr>
              <w:t>52</w:t>
            </w:r>
            <w:r>
              <w:rPr>
                <w:noProof/>
                <w:webHidden/>
              </w:rPr>
              <w:fldChar w:fldCharType="end"/>
            </w:r>
          </w:hyperlink>
        </w:p>
        <w:p w14:paraId="7BCAC75B"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49" w:history="1">
            <w:r w:rsidRPr="002D402F">
              <w:rPr>
                <w:rStyle w:val="Hyperlink"/>
                <w:noProof/>
              </w:rPr>
              <w:t>6.10.1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_Toc461433049 \h </w:instrText>
            </w:r>
            <w:r>
              <w:rPr>
                <w:noProof/>
                <w:webHidden/>
              </w:rPr>
            </w:r>
            <w:r>
              <w:rPr>
                <w:noProof/>
                <w:webHidden/>
              </w:rPr>
              <w:fldChar w:fldCharType="separate"/>
            </w:r>
            <w:r>
              <w:rPr>
                <w:noProof/>
                <w:webHidden/>
              </w:rPr>
              <w:t>52</w:t>
            </w:r>
            <w:r>
              <w:rPr>
                <w:noProof/>
                <w:webHidden/>
              </w:rPr>
              <w:fldChar w:fldCharType="end"/>
            </w:r>
          </w:hyperlink>
        </w:p>
        <w:p w14:paraId="2D4EE5A5"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50" w:history="1">
            <w:r w:rsidRPr="002D402F">
              <w:rPr>
                <w:rStyle w:val="Hyperlink"/>
                <w:noProof/>
              </w:rPr>
              <w:t>6.10.2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_Toc461433050 \h </w:instrText>
            </w:r>
            <w:r>
              <w:rPr>
                <w:noProof/>
                <w:webHidden/>
              </w:rPr>
            </w:r>
            <w:r>
              <w:rPr>
                <w:noProof/>
                <w:webHidden/>
              </w:rPr>
              <w:fldChar w:fldCharType="separate"/>
            </w:r>
            <w:r>
              <w:rPr>
                <w:noProof/>
                <w:webHidden/>
              </w:rPr>
              <w:t>52</w:t>
            </w:r>
            <w:r>
              <w:rPr>
                <w:noProof/>
                <w:webHidden/>
              </w:rPr>
              <w:fldChar w:fldCharType="end"/>
            </w:r>
          </w:hyperlink>
        </w:p>
        <w:p w14:paraId="46CCC0E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51" w:history="1">
            <w:r w:rsidRPr="002D402F">
              <w:rPr>
                <w:rStyle w:val="Hyperlink"/>
                <w:noProof/>
              </w:rPr>
              <w:t>6.10.3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_Toc461433051 \h </w:instrText>
            </w:r>
            <w:r>
              <w:rPr>
                <w:noProof/>
                <w:webHidden/>
              </w:rPr>
            </w:r>
            <w:r>
              <w:rPr>
                <w:noProof/>
                <w:webHidden/>
              </w:rPr>
              <w:fldChar w:fldCharType="separate"/>
            </w:r>
            <w:r>
              <w:rPr>
                <w:noProof/>
                <w:webHidden/>
              </w:rPr>
              <w:t>52</w:t>
            </w:r>
            <w:r>
              <w:rPr>
                <w:noProof/>
                <w:webHidden/>
              </w:rPr>
              <w:fldChar w:fldCharType="end"/>
            </w:r>
          </w:hyperlink>
        </w:p>
        <w:p w14:paraId="3810850E"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52" w:history="1">
            <w:r w:rsidRPr="002D402F">
              <w:rPr>
                <w:rStyle w:val="Hyperlink"/>
                <w:noProof/>
              </w:rPr>
              <w:t>6.10.4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_Toc461433052 \h </w:instrText>
            </w:r>
            <w:r>
              <w:rPr>
                <w:noProof/>
                <w:webHidden/>
              </w:rPr>
            </w:r>
            <w:r>
              <w:rPr>
                <w:noProof/>
                <w:webHidden/>
              </w:rPr>
              <w:fldChar w:fldCharType="separate"/>
            </w:r>
            <w:r>
              <w:rPr>
                <w:noProof/>
                <w:webHidden/>
              </w:rPr>
              <w:t>52</w:t>
            </w:r>
            <w:r>
              <w:rPr>
                <w:noProof/>
                <w:webHidden/>
              </w:rPr>
              <w:fldChar w:fldCharType="end"/>
            </w:r>
          </w:hyperlink>
        </w:p>
        <w:p w14:paraId="6CCD3397"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53" w:history="1">
            <w:r w:rsidRPr="002D402F">
              <w:rPr>
                <w:rStyle w:val="Hyperlink"/>
                <w:noProof/>
              </w:rPr>
              <w:t>6.11</w:t>
            </w:r>
            <w:r>
              <w:rPr>
                <w:rFonts w:asciiTheme="minorHAnsi" w:eastAsiaTheme="minorEastAsia" w:hAnsiTheme="minorHAnsi" w:cstheme="minorBidi"/>
                <w:noProof/>
                <w:sz w:val="22"/>
                <w:lang w:eastAsia="sv-SE"/>
              </w:rPr>
              <w:tab/>
            </w:r>
            <w:r w:rsidRPr="002D402F">
              <w:rPr>
                <w:rStyle w:val="Hyperlink"/>
                <w:noProof/>
              </w:rPr>
              <w:t>RegisterOptOut</w:t>
            </w:r>
            <w:r>
              <w:rPr>
                <w:noProof/>
                <w:webHidden/>
              </w:rPr>
              <w:tab/>
            </w:r>
            <w:r>
              <w:rPr>
                <w:noProof/>
                <w:webHidden/>
              </w:rPr>
              <w:fldChar w:fldCharType="begin"/>
            </w:r>
            <w:r>
              <w:rPr>
                <w:noProof/>
                <w:webHidden/>
              </w:rPr>
              <w:instrText xml:space="preserve"> PAGEREF _Toc461433053 \h </w:instrText>
            </w:r>
            <w:r>
              <w:rPr>
                <w:noProof/>
                <w:webHidden/>
              </w:rPr>
            </w:r>
            <w:r>
              <w:rPr>
                <w:noProof/>
                <w:webHidden/>
              </w:rPr>
              <w:fldChar w:fldCharType="separate"/>
            </w:r>
            <w:r>
              <w:rPr>
                <w:noProof/>
                <w:webHidden/>
              </w:rPr>
              <w:t>54</w:t>
            </w:r>
            <w:r>
              <w:rPr>
                <w:noProof/>
                <w:webHidden/>
              </w:rPr>
              <w:fldChar w:fldCharType="end"/>
            </w:r>
          </w:hyperlink>
        </w:p>
        <w:p w14:paraId="174108F7"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54" w:history="1">
            <w:r w:rsidRPr="002D402F">
              <w:rPr>
                <w:rStyle w:val="Hyperlink"/>
                <w:noProof/>
              </w:rPr>
              <w:t>6.11.1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_Toc461433054 \h </w:instrText>
            </w:r>
            <w:r>
              <w:rPr>
                <w:noProof/>
                <w:webHidden/>
              </w:rPr>
            </w:r>
            <w:r>
              <w:rPr>
                <w:noProof/>
                <w:webHidden/>
              </w:rPr>
              <w:fldChar w:fldCharType="separate"/>
            </w:r>
            <w:r>
              <w:rPr>
                <w:noProof/>
                <w:webHidden/>
              </w:rPr>
              <w:t>54</w:t>
            </w:r>
            <w:r>
              <w:rPr>
                <w:noProof/>
                <w:webHidden/>
              </w:rPr>
              <w:fldChar w:fldCharType="end"/>
            </w:r>
          </w:hyperlink>
        </w:p>
        <w:p w14:paraId="3501AECB"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55" w:history="1">
            <w:r w:rsidRPr="002D402F">
              <w:rPr>
                <w:rStyle w:val="Hyperlink"/>
                <w:noProof/>
              </w:rPr>
              <w:t>6.11.2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_Toc461433055 \h </w:instrText>
            </w:r>
            <w:r>
              <w:rPr>
                <w:noProof/>
                <w:webHidden/>
              </w:rPr>
            </w:r>
            <w:r>
              <w:rPr>
                <w:noProof/>
                <w:webHidden/>
              </w:rPr>
              <w:fldChar w:fldCharType="separate"/>
            </w:r>
            <w:r>
              <w:rPr>
                <w:noProof/>
                <w:webHidden/>
              </w:rPr>
              <w:t>54</w:t>
            </w:r>
            <w:r>
              <w:rPr>
                <w:noProof/>
                <w:webHidden/>
              </w:rPr>
              <w:fldChar w:fldCharType="end"/>
            </w:r>
          </w:hyperlink>
        </w:p>
        <w:p w14:paraId="1C9B6B07"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56" w:history="1">
            <w:r w:rsidRPr="002D402F">
              <w:rPr>
                <w:rStyle w:val="Hyperlink"/>
                <w:noProof/>
              </w:rPr>
              <w:t>6.11.3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_Toc461433056 \h </w:instrText>
            </w:r>
            <w:r>
              <w:rPr>
                <w:noProof/>
                <w:webHidden/>
              </w:rPr>
            </w:r>
            <w:r>
              <w:rPr>
                <w:noProof/>
                <w:webHidden/>
              </w:rPr>
              <w:fldChar w:fldCharType="separate"/>
            </w:r>
            <w:r>
              <w:rPr>
                <w:noProof/>
                <w:webHidden/>
              </w:rPr>
              <w:t>54</w:t>
            </w:r>
            <w:r>
              <w:rPr>
                <w:noProof/>
                <w:webHidden/>
              </w:rPr>
              <w:fldChar w:fldCharType="end"/>
            </w:r>
          </w:hyperlink>
        </w:p>
        <w:p w14:paraId="1165B7C0"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57" w:history="1">
            <w:r w:rsidRPr="002D402F">
              <w:rPr>
                <w:rStyle w:val="Hyperlink"/>
                <w:noProof/>
              </w:rPr>
              <w:t>6.11.4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_Toc461433057 \h </w:instrText>
            </w:r>
            <w:r>
              <w:rPr>
                <w:noProof/>
                <w:webHidden/>
              </w:rPr>
            </w:r>
            <w:r>
              <w:rPr>
                <w:noProof/>
                <w:webHidden/>
              </w:rPr>
              <w:fldChar w:fldCharType="separate"/>
            </w:r>
            <w:r>
              <w:rPr>
                <w:noProof/>
                <w:webHidden/>
              </w:rPr>
              <w:t>54</w:t>
            </w:r>
            <w:r>
              <w:rPr>
                <w:noProof/>
                <w:webHidden/>
              </w:rPr>
              <w:fldChar w:fldCharType="end"/>
            </w:r>
          </w:hyperlink>
        </w:p>
        <w:p w14:paraId="0646E9D1"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58" w:history="1">
            <w:r w:rsidRPr="002D402F">
              <w:rPr>
                <w:rStyle w:val="Hyperlink"/>
                <w:noProof/>
              </w:rPr>
              <w:t>6.12</w:t>
            </w:r>
            <w:r>
              <w:rPr>
                <w:rFonts w:asciiTheme="minorHAnsi" w:eastAsiaTheme="minorEastAsia" w:hAnsiTheme="minorHAnsi" w:cstheme="minorBidi"/>
                <w:noProof/>
                <w:sz w:val="22"/>
                <w:lang w:eastAsia="sv-SE"/>
              </w:rPr>
              <w:tab/>
            </w:r>
            <w:r w:rsidRPr="002D402F">
              <w:rPr>
                <w:rStyle w:val="Hyperlink"/>
                <w:noProof/>
              </w:rPr>
              <w:t>RegisterTransaction</w:t>
            </w:r>
            <w:r>
              <w:rPr>
                <w:noProof/>
                <w:webHidden/>
              </w:rPr>
              <w:tab/>
            </w:r>
            <w:r>
              <w:rPr>
                <w:noProof/>
                <w:webHidden/>
              </w:rPr>
              <w:fldChar w:fldCharType="begin"/>
            </w:r>
            <w:r>
              <w:rPr>
                <w:noProof/>
                <w:webHidden/>
              </w:rPr>
              <w:instrText xml:space="preserve"> PAGEREF _Toc461433058 \h </w:instrText>
            </w:r>
            <w:r>
              <w:rPr>
                <w:noProof/>
                <w:webHidden/>
              </w:rPr>
            </w:r>
            <w:r>
              <w:rPr>
                <w:noProof/>
                <w:webHidden/>
              </w:rPr>
              <w:fldChar w:fldCharType="separate"/>
            </w:r>
            <w:r>
              <w:rPr>
                <w:noProof/>
                <w:webHidden/>
              </w:rPr>
              <w:t>56</w:t>
            </w:r>
            <w:r>
              <w:rPr>
                <w:noProof/>
                <w:webHidden/>
              </w:rPr>
              <w:fldChar w:fldCharType="end"/>
            </w:r>
          </w:hyperlink>
        </w:p>
        <w:p w14:paraId="698498B7"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59" w:history="1">
            <w:r w:rsidRPr="002D402F">
              <w:rPr>
                <w:rStyle w:val="Hyperlink"/>
                <w:noProof/>
              </w:rPr>
              <w:t>6.12.1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_Toc461433059 \h </w:instrText>
            </w:r>
            <w:r>
              <w:rPr>
                <w:noProof/>
                <w:webHidden/>
              </w:rPr>
            </w:r>
            <w:r>
              <w:rPr>
                <w:noProof/>
                <w:webHidden/>
              </w:rPr>
              <w:fldChar w:fldCharType="separate"/>
            </w:r>
            <w:r>
              <w:rPr>
                <w:noProof/>
                <w:webHidden/>
              </w:rPr>
              <w:t>56</w:t>
            </w:r>
            <w:r>
              <w:rPr>
                <w:noProof/>
                <w:webHidden/>
              </w:rPr>
              <w:fldChar w:fldCharType="end"/>
            </w:r>
          </w:hyperlink>
        </w:p>
        <w:p w14:paraId="1EE3A19D"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60" w:history="1">
            <w:r w:rsidRPr="002D402F">
              <w:rPr>
                <w:rStyle w:val="Hyperlink"/>
                <w:noProof/>
              </w:rPr>
              <w:t>6.12.2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_Toc461433060 \h </w:instrText>
            </w:r>
            <w:r>
              <w:rPr>
                <w:noProof/>
                <w:webHidden/>
              </w:rPr>
            </w:r>
            <w:r>
              <w:rPr>
                <w:noProof/>
                <w:webHidden/>
              </w:rPr>
              <w:fldChar w:fldCharType="separate"/>
            </w:r>
            <w:r>
              <w:rPr>
                <w:noProof/>
                <w:webHidden/>
              </w:rPr>
              <w:t>56</w:t>
            </w:r>
            <w:r>
              <w:rPr>
                <w:noProof/>
                <w:webHidden/>
              </w:rPr>
              <w:fldChar w:fldCharType="end"/>
            </w:r>
          </w:hyperlink>
        </w:p>
        <w:p w14:paraId="1DBBC48D"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61" w:history="1">
            <w:r w:rsidRPr="002D402F">
              <w:rPr>
                <w:rStyle w:val="Hyperlink"/>
                <w:noProof/>
              </w:rPr>
              <w:t>6.12.3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_Toc461433061 \h </w:instrText>
            </w:r>
            <w:r>
              <w:rPr>
                <w:noProof/>
                <w:webHidden/>
              </w:rPr>
            </w:r>
            <w:r>
              <w:rPr>
                <w:noProof/>
                <w:webHidden/>
              </w:rPr>
              <w:fldChar w:fldCharType="separate"/>
            </w:r>
            <w:r>
              <w:rPr>
                <w:noProof/>
                <w:webHidden/>
              </w:rPr>
              <w:t>57</w:t>
            </w:r>
            <w:r>
              <w:rPr>
                <w:noProof/>
                <w:webHidden/>
              </w:rPr>
              <w:fldChar w:fldCharType="end"/>
            </w:r>
          </w:hyperlink>
        </w:p>
        <w:p w14:paraId="477017C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62" w:history="1">
            <w:r w:rsidRPr="002D402F">
              <w:rPr>
                <w:rStyle w:val="Hyperlink"/>
                <w:noProof/>
              </w:rPr>
              <w:t>6.12.4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_Toc461433062 \h </w:instrText>
            </w:r>
            <w:r>
              <w:rPr>
                <w:noProof/>
                <w:webHidden/>
              </w:rPr>
            </w:r>
            <w:r>
              <w:rPr>
                <w:noProof/>
                <w:webHidden/>
              </w:rPr>
              <w:fldChar w:fldCharType="separate"/>
            </w:r>
            <w:r>
              <w:rPr>
                <w:noProof/>
                <w:webHidden/>
              </w:rPr>
              <w:t>57</w:t>
            </w:r>
            <w:r>
              <w:rPr>
                <w:noProof/>
                <w:webHidden/>
              </w:rPr>
              <w:fldChar w:fldCharType="end"/>
            </w:r>
          </w:hyperlink>
        </w:p>
        <w:p w14:paraId="324C52B5"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63" w:history="1">
            <w:r w:rsidRPr="002D402F">
              <w:rPr>
                <w:rStyle w:val="Hyperlink"/>
                <w:noProof/>
              </w:rPr>
              <w:t>6.13</w:t>
            </w:r>
            <w:r>
              <w:rPr>
                <w:rFonts w:asciiTheme="minorHAnsi" w:eastAsiaTheme="minorEastAsia" w:hAnsiTheme="minorHAnsi" w:cstheme="minorBidi"/>
                <w:noProof/>
                <w:sz w:val="22"/>
                <w:lang w:eastAsia="sv-SE"/>
              </w:rPr>
              <w:tab/>
            </w:r>
            <w:r w:rsidRPr="002D402F">
              <w:rPr>
                <w:rStyle w:val="Hyperlink"/>
                <w:noProof/>
              </w:rPr>
              <w:t>UngroupPerson</w:t>
            </w:r>
            <w:r>
              <w:rPr>
                <w:noProof/>
                <w:webHidden/>
              </w:rPr>
              <w:tab/>
            </w:r>
            <w:r>
              <w:rPr>
                <w:noProof/>
                <w:webHidden/>
              </w:rPr>
              <w:fldChar w:fldCharType="begin"/>
            </w:r>
            <w:r>
              <w:rPr>
                <w:noProof/>
                <w:webHidden/>
              </w:rPr>
              <w:instrText xml:space="preserve"> PAGEREF _Toc461433063 \h </w:instrText>
            </w:r>
            <w:r>
              <w:rPr>
                <w:noProof/>
                <w:webHidden/>
              </w:rPr>
            </w:r>
            <w:r>
              <w:rPr>
                <w:noProof/>
                <w:webHidden/>
              </w:rPr>
              <w:fldChar w:fldCharType="separate"/>
            </w:r>
            <w:r>
              <w:rPr>
                <w:noProof/>
                <w:webHidden/>
              </w:rPr>
              <w:t>59</w:t>
            </w:r>
            <w:r>
              <w:rPr>
                <w:noProof/>
                <w:webHidden/>
              </w:rPr>
              <w:fldChar w:fldCharType="end"/>
            </w:r>
          </w:hyperlink>
        </w:p>
        <w:p w14:paraId="350DAC71"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64" w:history="1">
            <w:r w:rsidRPr="002D402F">
              <w:rPr>
                <w:rStyle w:val="Hyperlink"/>
                <w:noProof/>
              </w:rPr>
              <w:t>6.13.1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_Toc461433064 \h </w:instrText>
            </w:r>
            <w:r>
              <w:rPr>
                <w:noProof/>
                <w:webHidden/>
              </w:rPr>
            </w:r>
            <w:r>
              <w:rPr>
                <w:noProof/>
                <w:webHidden/>
              </w:rPr>
              <w:fldChar w:fldCharType="separate"/>
            </w:r>
            <w:r>
              <w:rPr>
                <w:noProof/>
                <w:webHidden/>
              </w:rPr>
              <w:t>59</w:t>
            </w:r>
            <w:r>
              <w:rPr>
                <w:noProof/>
                <w:webHidden/>
              </w:rPr>
              <w:fldChar w:fldCharType="end"/>
            </w:r>
          </w:hyperlink>
        </w:p>
        <w:p w14:paraId="689D37D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65" w:history="1">
            <w:r w:rsidRPr="002D402F">
              <w:rPr>
                <w:rStyle w:val="Hyperlink"/>
                <w:noProof/>
              </w:rPr>
              <w:t>6.13.2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_Toc461433065 \h </w:instrText>
            </w:r>
            <w:r>
              <w:rPr>
                <w:noProof/>
                <w:webHidden/>
              </w:rPr>
            </w:r>
            <w:r>
              <w:rPr>
                <w:noProof/>
                <w:webHidden/>
              </w:rPr>
              <w:fldChar w:fldCharType="separate"/>
            </w:r>
            <w:r>
              <w:rPr>
                <w:noProof/>
                <w:webHidden/>
              </w:rPr>
              <w:t>59</w:t>
            </w:r>
            <w:r>
              <w:rPr>
                <w:noProof/>
                <w:webHidden/>
              </w:rPr>
              <w:fldChar w:fldCharType="end"/>
            </w:r>
          </w:hyperlink>
        </w:p>
        <w:p w14:paraId="72748700"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66" w:history="1">
            <w:r w:rsidRPr="002D402F">
              <w:rPr>
                <w:rStyle w:val="Hyperlink"/>
                <w:noProof/>
              </w:rPr>
              <w:t>6.13.3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_Toc461433066 \h </w:instrText>
            </w:r>
            <w:r>
              <w:rPr>
                <w:noProof/>
                <w:webHidden/>
              </w:rPr>
            </w:r>
            <w:r>
              <w:rPr>
                <w:noProof/>
                <w:webHidden/>
              </w:rPr>
              <w:fldChar w:fldCharType="separate"/>
            </w:r>
            <w:r>
              <w:rPr>
                <w:noProof/>
                <w:webHidden/>
              </w:rPr>
              <w:t>59</w:t>
            </w:r>
            <w:r>
              <w:rPr>
                <w:noProof/>
                <w:webHidden/>
              </w:rPr>
              <w:fldChar w:fldCharType="end"/>
            </w:r>
          </w:hyperlink>
        </w:p>
        <w:p w14:paraId="7B6BFEE9"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67" w:history="1">
            <w:r w:rsidRPr="002D402F">
              <w:rPr>
                <w:rStyle w:val="Hyperlink"/>
                <w:noProof/>
              </w:rPr>
              <w:t>6.13.4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_Toc461433067 \h </w:instrText>
            </w:r>
            <w:r>
              <w:rPr>
                <w:noProof/>
                <w:webHidden/>
              </w:rPr>
            </w:r>
            <w:r>
              <w:rPr>
                <w:noProof/>
                <w:webHidden/>
              </w:rPr>
              <w:fldChar w:fldCharType="separate"/>
            </w:r>
            <w:r>
              <w:rPr>
                <w:noProof/>
                <w:webHidden/>
              </w:rPr>
              <w:t>59</w:t>
            </w:r>
            <w:r>
              <w:rPr>
                <w:noProof/>
                <w:webHidden/>
              </w:rPr>
              <w:fldChar w:fldCharType="end"/>
            </w:r>
          </w:hyperlink>
        </w:p>
        <w:p w14:paraId="791F30D8"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68" w:history="1">
            <w:r w:rsidRPr="002D402F">
              <w:rPr>
                <w:rStyle w:val="Hyperlink"/>
                <w:noProof/>
              </w:rPr>
              <w:t>6.14</w:t>
            </w:r>
            <w:r>
              <w:rPr>
                <w:rFonts w:asciiTheme="minorHAnsi" w:eastAsiaTheme="minorEastAsia" w:hAnsiTheme="minorHAnsi" w:cstheme="minorBidi"/>
                <w:noProof/>
                <w:sz w:val="22"/>
                <w:lang w:eastAsia="sv-SE"/>
              </w:rPr>
              <w:tab/>
            </w:r>
            <w:r w:rsidRPr="002D402F">
              <w:rPr>
                <w:rStyle w:val="Hyperlink"/>
                <w:noProof/>
              </w:rPr>
              <w:t>UpdateCard</w:t>
            </w:r>
            <w:r>
              <w:rPr>
                <w:noProof/>
                <w:webHidden/>
              </w:rPr>
              <w:tab/>
            </w:r>
            <w:r>
              <w:rPr>
                <w:noProof/>
                <w:webHidden/>
              </w:rPr>
              <w:fldChar w:fldCharType="begin"/>
            </w:r>
            <w:r>
              <w:rPr>
                <w:noProof/>
                <w:webHidden/>
              </w:rPr>
              <w:instrText xml:space="preserve"> PAGEREF _Toc461433068 \h </w:instrText>
            </w:r>
            <w:r>
              <w:rPr>
                <w:noProof/>
                <w:webHidden/>
              </w:rPr>
            </w:r>
            <w:r>
              <w:rPr>
                <w:noProof/>
                <w:webHidden/>
              </w:rPr>
              <w:fldChar w:fldCharType="separate"/>
            </w:r>
            <w:r>
              <w:rPr>
                <w:noProof/>
                <w:webHidden/>
              </w:rPr>
              <w:t>61</w:t>
            </w:r>
            <w:r>
              <w:rPr>
                <w:noProof/>
                <w:webHidden/>
              </w:rPr>
              <w:fldChar w:fldCharType="end"/>
            </w:r>
          </w:hyperlink>
        </w:p>
        <w:p w14:paraId="3CA1C694"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69" w:history="1">
            <w:r w:rsidRPr="002D402F">
              <w:rPr>
                <w:rStyle w:val="Hyperlink"/>
                <w:noProof/>
              </w:rPr>
              <w:t>6.14.1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_Toc461433069 \h </w:instrText>
            </w:r>
            <w:r>
              <w:rPr>
                <w:noProof/>
                <w:webHidden/>
              </w:rPr>
            </w:r>
            <w:r>
              <w:rPr>
                <w:noProof/>
                <w:webHidden/>
              </w:rPr>
              <w:fldChar w:fldCharType="separate"/>
            </w:r>
            <w:r>
              <w:rPr>
                <w:noProof/>
                <w:webHidden/>
              </w:rPr>
              <w:t>61</w:t>
            </w:r>
            <w:r>
              <w:rPr>
                <w:noProof/>
                <w:webHidden/>
              </w:rPr>
              <w:fldChar w:fldCharType="end"/>
            </w:r>
          </w:hyperlink>
        </w:p>
        <w:p w14:paraId="254BFC33"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70" w:history="1">
            <w:r w:rsidRPr="002D402F">
              <w:rPr>
                <w:rStyle w:val="Hyperlink"/>
                <w:noProof/>
              </w:rPr>
              <w:t>6.14.2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_Toc461433070 \h </w:instrText>
            </w:r>
            <w:r>
              <w:rPr>
                <w:noProof/>
                <w:webHidden/>
              </w:rPr>
            </w:r>
            <w:r>
              <w:rPr>
                <w:noProof/>
                <w:webHidden/>
              </w:rPr>
              <w:fldChar w:fldCharType="separate"/>
            </w:r>
            <w:r>
              <w:rPr>
                <w:noProof/>
                <w:webHidden/>
              </w:rPr>
              <w:t>61</w:t>
            </w:r>
            <w:r>
              <w:rPr>
                <w:noProof/>
                <w:webHidden/>
              </w:rPr>
              <w:fldChar w:fldCharType="end"/>
            </w:r>
          </w:hyperlink>
        </w:p>
        <w:p w14:paraId="6F170199"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71" w:history="1">
            <w:r w:rsidRPr="002D402F">
              <w:rPr>
                <w:rStyle w:val="Hyperlink"/>
                <w:noProof/>
              </w:rPr>
              <w:t>6.14.3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_Toc461433071 \h </w:instrText>
            </w:r>
            <w:r>
              <w:rPr>
                <w:noProof/>
                <w:webHidden/>
              </w:rPr>
            </w:r>
            <w:r>
              <w:rPr>
                <w:noProof/>
                <w:webHidden/>
              </w:rPr>
              <w:fldChar w:fldCharType="separate"/>
            </w:r>
            <w:r>
              <w:rPr>
                <w:noProof/>
                <w:webHidden/>
              </w:rPr>
              <w:t>61</w:t>
            </w:r>
            <w:r>
              <w:rPr>
                <w:noProof/>
                <w:webHidden/>
              </w:rPr>
              <w:fldChar w:fldCharType="end"/>
            </w:r>
          </w:hyperlink>
        </w:p>
        <w:p w14:paraId="60A538F3"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72" w:history="1">
            <w:r w:rsidRPr="002D402F">
              <w:rPr>
                <w:rStyle w:val="Hyperlink"/>
                <w:noProof/>
              </w:rPr>
              <w:t>6.14.4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_Toc461433072 \h </w:instrText>
            </w:r>
            <w:r>
              <w:rPr>
                <w:noProof/>
                <w:webHidden/>
              </w:rPr>
            </w:r>
            <w:r>
              <w:rPr>
                <w:noProof/>
                <w:webHidden/>
              </w:rPr>
              <w:fldChar w:fldCharType="separate"/>
            </w:r>
            <w:r>
              <w:rPr>
                <w:noProof/>
                <w:webHidden/>
              </w:rPr>
              <w:t>61</w:t>
            </w:r>
            <w:r>
              <w:rPr>
                <w:noProof/>
                <w:webHidden/>
              </w:rPr>
              <w:fldChar w:fldCharType="end"/>
            </w:r>
          </w:hyperlink>
        </w:p>
        <w:p w14:paraId="3D86B18C"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73" w:history="1">
            <w:r w:rsidRPr="002D402F">
              <w:rPr>
                <w:rStyle w:val="Hyperlink"/>
                <w:noProof/>
              </w:rPr>
              <w:t>6.15</w:t>
            </w:r>
            <w:r>
              <w:rPr>
                <w:rFonts w:asciiTheme="minorHAnsi" w:eastAsiaTheme="minorEastAsia" w:hAnsiTheme="minorHAnsi" w:cstheme="minorBidi"/>
                <w:noProof/>
                <w:sz w:val="22"/>
                <w:lang w:eastAsia="sv-SE"/>
              </w:rPr>
              <w:tab/>
            </w:r>
            <w:r w:rsidRPr="002D402F">
              <w:rPr>
                <w:rStyle w:val="Hyperlink"/>
                <w:noProof/>
              </w:rPr>
              <w:t>UpdateReadConsent</w:t>
            </w:r>
            <w:r>
              <w:rPr>
                <w:noProof/>
                <w:webHidden/>
              </w:rPr>
              <w:tab/>
            </w:r>
            <w:r>
              <w:rPr>
                <w:noProof/>
                <w:webHidden/>
              </w:rPr>
              <w:fldChar w:fldCharType="begin"/>
            </w:r>
            <w:r>
              <w:rPr>
                <w:noProof/>
                <w:webHidden/>
              </w:rPr>
              <w:instrText xml:space="preserve"> PAGEREF _Toc461433073 \h </w:instrText>
            </w:r>
            <w:r>
              <w:rPr>
                <w:noProof/>
                <w:webHidden/>
              </w:rPr>
            </w:r>
            <w:r>
              <w:rPr>
                <w:noProof/>
                <w:webHidden/>
              </w:rPr>
              <w:fldChar w:fldCharType="separate"/>
            </w:r>
            <w:r>
              <w:rPr>
                <w:noProof/>
                <w:webHidden/>
              </w:rPr>
              <w:t>63</w:t>
            </w:r>
            <w:r>
              <w:rPr>
                <w:noProof/>
                <w:webHidden/>
              </w:rPr>
              <w:fldChar w:fldCharType="end"/>
            </w:r>
          </w:hyperlink>
        </w:p>
        <w:p w14:paraId="73561795"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74" w:history="1">
            <w:r w:rsidRPr="002D402F">
              <w:rPr>
                <w:rStyle w:val="Hyperlink"/>
                <w:noProof/>
              </w:rPr>
              <w:t>6.15.1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_Toc461433074 \h </w:instrText>
            </w:r>
            <w:r>
              <w:rPr>
                <w:noProof/>
                <w:webHidden/>
              </w:rPr>
            </w:r>
            <w:r>
              <w:rPr>
                <w:noProof/>
                <w:webHidden/>
              </w:rPr>
              <w:fldChar w:fldCharType="separate"/>
            </w:r>
            <w:r>
              <w:rPr>
                <w:noProof/>
                <w:webHidden/>
              </w:rPr>
              <w:t>63</w:t>
            </w:r>
            <w:r>
              <w:rPr>
                <w:noProof/>
                <w:webHidden/>
              </w:rPr>
              <w:fldChar w:fldCharType="end"/>
            </w:r>
          </w:hyperlink>
        </w:p>
        <w:p w14:paraId="48D39328"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75" w:history="1">
            <w:r w:rsidRPr="002D402F">
              <w:rPr>
                <w:rStyle w:val="Hyperlink"/>
                <w:noProof/>
              </w:rPr>
              <w:t>6.15.2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_Toc461433075 \h </w:instrText>
            </w:r>
            <w:r>
              <w:rPr>
                <w:noProof/>
                <w:webHidden/>
              </w:rPr>
            </w:r>
            <w:r>
              <w:rPr>
                <w:noProof/>
                <w:webHidden/>
              </w:rPr>
              <w:fldChar w:fldCharType="separate"/>
            </w:r>
            <w:r>
              <w:rPr>
                <w:noProof/>
                <w:webHidden/>
              </w:rPr>
              <w:t>63</w:t>
            </w:r>
            <w:r>
              <w:rPr>
                <w:noProof/>
                <w:webHidden/>
              </w:rPr>
              <w:fldChar w:fldCharType="end"/>
            </w:r>
          </w:hyperlink>
        </w:p>
        <w:p w14:paraId="77C15240"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76" w:history="1">
            <w:r w:rsidRPr="002D402F">
              <w:rPr>
                <w:rStyle w:val="Hyperlink"/>
                <w:noProof/>
              </w:rPr>
              <w:t>6.15.3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_Toc461433076 \h </w:instrText>
            </w:r>
            <w:r>
              <w:rPr>
                <w:noProof/>
                <w:webHidden/>
              </w:rPr>
            </w:r>
            <w:r>
              <w:rPr>
                <w:noProof/>
                <w:webHidden/>
              </w:rPr>
              <w:fldChar w:fldCharType="separate"/>
            </w:r>
            <w:r>
              <w:rPr>
                <w:noProof/>
                <w:webHidden/>
              </w:rPr>
              <w:t>63</w:t>
            </w:r>
            <w:r>
              <w:rPr>
                <w:noProof/>
                <w:webHidden/>
              </w:rPr>
              <w:fldChar w:fldCharType="end"/>
            </w:r>
          </w:hyperlink>
        </w:p>
        <w:p w14:paraId="4E7D5098"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77" w:history="1">
            <w:r w:rsidRPr="002D402F">
              <w:rPr>
                <w:rStyle w:val="Hyperlink"/>
                <w:noProof/>
              </w:rPr>
              <w:t>6.15.4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_Toc461433077 \h </w:instrText>
            </w:r>
            <w:r>
              <w:rPr>
                <w:noProof/>
                <w:webHidden/>
              </w:rPr>
            </w:r>
            <w:r>
              <w:rPr>
                <w:noProof/>
                <w:webHidden/>
              </w:rPr>
              <w:fldChar w:fldCharType="separate"/>
            </w:r>
            <w:r>
              <w:rPr>
                <w:noProof/>
                <w:webHidden/>
              </w:rPr>
              <w:t>63</w:t>
            </w:r>
            <w:r>
              <w:rPr>
                <w:noProof/>
                <w:webHidden/>
              </w:rPr>
              <w:fldChar w:fldCharType="end"/>
            </w:r>
          </w:hyperlink>
        </w:p>
        <w:p w14:paraId="3889AE10"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78" w:history="1">
            <w:r w:rsidRPr="002D402F">
              <w:rPr>
                <w:rStyle w:val="Hyperlink"/>
                <w:noProof/>
              </w:rPr>
              <w:t>6.16</w:t>
            </w:r>
            <w:r>
              <w:rPr>
                <w:rFonts w:asciiTheme="minorHAnsi" w:eastAsiaTheme="minorEastAsia" w:hAnsiTheme="minorHAnsi" w:cstheme="minorBidi"/>
                <w:noProof/>
                <w:sz w:val="22"/>
                <w:lang w:eastAsia="sv-SE"/>
              </w:rPr>
              <w:tab/>
            </w:r>
            <w:r w:rsidRPr="002D402F">
              <w:rPr>
                <w:rStyle w:val="Hyperlink"/>
                <w:noProof/>
              </w:rPr>
              <w:t>UpdateTransaction</w:t>
            </w:r>
            <w:r>
              <w:rPr>
                <w:noProof/>
                <w:webHidden/>
              </w:rPr>
              <w:tab/>
            </w:r>
            <w:r>
              <w:rPr>
                <w:noProof/>
                <w:webHidden/>
              </w:rPr>
              <w:fldChar w:fldCharType="begin"/>
            </w:r>
            <w:r>
              <w:rPr>
                <w:noProof/>
                <w:webHidden/>
              </w:rPr>
              <w:instrText xml:space="preserve"> PAGEREF _Toc461433078 \h </w:instrText>
            </w:r>
            <w:r>
              <w:rPr>
                <w:noProof/>
                <w:webHidden/>
              </w:rPr>
            </w:r>
            <w:r>
              <w:rPr>
                <w:noProof/>
                <w:webHidden/>
              </w:rPr>
              <w:fldChar w:fldCharType="separate"/>
            </w:r>
            <w:r>
              <w:rPr>
                <w:noProof/>
                <w:webHidden/>
              </w:rPr>
              <w:t>65</w:t>
            </w:r>
            <w:r>
              <w:rPr>
                <w:noProof/>
                <w:webHidden/>
              </w:rPr>
              <w:fldChar w:fldCharType="end"/>
            </w:r>
          </w:hyperlink>
        </w:p>
        <w:p w14:paraId="14E7634C"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79" w:history="1">
            <w:r w:rsidRPr="002D402F">
              <w:rPr>
                <w:rStyle w:val="Hyperlink"/>
                <w:noProof/>
              </w:rPr>
              <w:t>6.16.1</w:t>
            </w:r>
            <w:r>
              <w:rPr>
                <w:rFonts w:asciiTheme="minorHAnsi" w:eastAsiaTheme="minorEastAsia" w:hAnsiTheme="minorHAnsi" w:cstheme="minorBidi"/>
                <w:noProof/>
                <w:sz w:val="22"/>
                <w:lang w:eastAsia="sv-SE"/>
              </w:rPr>
              <w:tab/>
            </w:r>
            <w:r w:rsidRPr="002D402F">
              <w:rPr>
                <w:rStyle w:val="Hyperlink"/>
                <w:noProof/>
              </w:rPr>
              <w:t>Version</w:t>
            </w:r>
            <w:r>
              <w:rPr>
                <w:noProof/>
                <w:webHidden/>
              </w:rPr>
              <w:tab/>
            </w:r>
            <w:r>
              <w:rPr>
                <w:noProof/>
                <w:webHidden/>
              </w:rPr>
              <w:fldChar w:fldCharType="begin"/>
            </w:r>
            <w:r>
              <w:rPr>
                <w:noProof/>
                <w:webHidden/>
              </w:rPr>
              <w:instrText xml:space="preserve"> PAGEREF _Toc461433079 \h </w:instrText>
            </w:r>
            <w:r>
              <w:rPr>
                <w:noProof/>
                <w:webHidden/>
              </w:rPr>
            </w:r>
            <w:r>
              <w:rPr>
                <w:noProof/>
                <w:webHidden/>
              </w:rPr>
              <w:fldChar w:fldCharType="separate"/>
            </w:r>
            <w:r>
              <w:rPr>
                <w:noProof/>
                <w:webHidden/>
              </w:rPr>
              <w:t>65</w:t>
            </w:r>
            <w:r>
              <w:rPr>
                <w:noProof/>
                <w:webHidden/>
              </w:rPr>
              <w:fldChar w:fldCharType="end"/>
            </w:r>
          </w:hyperlink>
        </w:p>
        <w:p w14:paraId="0BD91907"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80" w:history="1">
            <w:r w:rsidRPr="002D402F">
              <w:rPr>
                <w:rStyle w:val="Hyperlink"/>
                <w:noProof/>
              </w:rPr>
              <w:t>6.16.2</w:t>
            </w:r>
            <w:r>
              <w:rPr>
                <w:rFonts w:asciiTheme="minorHAnsi" w:eastAsiaTheme="minorEastAsia" w:hAnsiTheme="minorHAnsi" w:cstheme="minorBidi"/>
                <w:noProof/>
                <w:sz w:val="22"/>
                <w:lang w:eastAsia="sv-SE"/>
              </w:rPr>
              <w:tab/>
            </w:r>
            <w:r w:rsidRPr="002D402F">
              <w:rPr>
                <w:rStyle w:val="Hyperlink"/>
                <w:noProof/>
              </w:rPr>
              <w:t>Fältregler</w:t>
            </w:r>
            <w:r>
              <w:rPr>
                <w:noProof/>
                <w:webHidden/>
              </w:rPr>
              <w:tab/>
            </w:r>
            <w:r>
              <w:rPr>
                <w:noProof/>
                <w:webHidden/>
              </w:rPr>
              <w:fldChar w:fldCharType="begin"/>
            </w:r>
            <w:r>
              <w:rPr>
                <w:noProof/>
                <w:webHidden/>
              </w:rPr>
              <w:instrText xml:space="preserve"> PAGEREF _Toc461433080 \h </w:instrText>
            </w:r>
            <w:r>
              <w:rPr>
                <w:noProof/>
                <w:webHidden/>
              </w:rPr>
            </w:r>
            <w:r>
              <w:rPr>
                <w:noProof/>
                <w:webHidden/>
              </w:rPr>
              <w:fldChar w:fldCharType="separate"/>
            </w:r>
            <w:r>
              <w:rPr>
                <w:noProof/>
                <w:webHidden/>
              </w:rPr>
              <w:t>65</w:t>
            </w:r>
            <w:r>
              <w:rPr>
                <w:noProof/>
                <w:webHidden/>
              </w:rPr>
              <w:fldChar w:fldCharType="end"/>
            </w:r>
          </w:hyperlink>
        </w:p>
        <w:p w14:paraId="22A1E0C9"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81" w:history="1">
            <w:r w:rsidRPr="002D402F">
              <w:rPr>
                <w:rStyle w:val="Hyperlink"/>
                <w:noProof/>
              </w:rPr>
              <w:t>6.16.3</w:t>
            </w:r>
            <w:r>
              <w:rPr>
                <w:rFonts w:asciiTheme="minorHAnsi" w:eastAsiaTheme="minorEastAsia" w:hAnsiTheme="minorHAnsi" w:cstheme="minorBidi"/>
                <w:noProof/>
                <w:sz w:val="22"/>
                <w:lang w:eastAsia="sv-SE"/>
              </w:rPr>
              <w:tab/>
            </w:r>
            <w:r w:rsidRPr="002D402F">
              <w:rPr>
                <w:rStyle w:val="Hyperlink"/>
                <w:noProof/>
              </w:rPr>
              <w:t>Övriga regler</w:t>
            </w:r>
            <w:r>
              <w:rPr>
                <w:noProof/>
                <w:webHidden/>
              </w:rPr>
              <w:tab/>
            </w:r>
            <w:r>
              <w:rPr>
                <w:noProof/>
                <w:webHidden/>
              </w:rPr>
              <w:fldChar w:fldCharType="begin"/>
            </w:r>
            <w:r>
              <w:rPr>
                <w:noProof/>
                <w:webHidden/>
              </w:rPr>
              <w:instrText xml:space="preserve"> PAGEREF _Toc461433081 \h </w:instrText>
            </w:r>
            <w:r>
              <w:rPr>
                <w:noProof/>
                <w:webHidden/>
              </w:rPr>
            </w:r>
            <w:r>
              <w:rPr>
                <w:noProof/>
                <w:webHidden/>
              </w:rPr>
              <w:fldChar w:fldCharType="separate"/>
            </w:r>
            <w:r>
              <w:rPr>
                <w:noProof/>
                <w:webHidden/>
              </w:rPr>
              <w:t>66</w:t>
            </w:r>
            <w:r>
              <w:rPr>
                <w:noProof/>
                <w:webHidden/>
              </w:rPr>
              <w:fldChar w:fldCharType="end"/>
            </w:r>
          </w:hyperlink>
        </w:p>
        <w:p w14:paraId="37393E2F"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82" w:history="1">
            <w:r w:rsidRPr="002D402F">
              <w:rPr>
                <w:rStyle w:val="Hyperlink"/>
                <w:noProof/>
              </w:rPr>
              <w:t>6.16.4</w:t>
            </w:r>
            <w:r>
              <w:rPr>
                <w:rFonts w:asciiTheme="minorHAnsi" w:eastAsiaTheme="minorEastAsia" w:hAnsiTheme="minorHAnsi" w:cstheme="minorBidi"/>
                <w:noProof/>
                <w:sz w:val="22"/>
                <w:lang w:eastAsia="sv-SE"/>
              </w:rPr>
              <w:tab/>
            </w:r>
            <w:r w:rsidRPr="002D402F">
              <w:rPr>
                <w:rStyle w:val="Hyperlink"/>
                <w:noProof/>
              </w:rPr>
              <w:t>Exempel</w:t>
            </w:r>
            <w:r>
              <w:rPr>
                <w:noProof/>
                <w:webHidden/>
              </w:rPr>
              <w:tab/>
            </w:r>
            <w:r>
              <w:rPr>
                <w:noProof/>
                <w:webHidden/>
              </w:rPr>
              <w:fldChar w:fldCharType="begin"/>
            </w:r>
            <w:r>
              <w:rPr>
                <w:noProof/>
                <w:webHidden/>
              </w:rPr>
              <w:instrText xml:space="preserve"> PAGEREF _Toc461433082 \h </w:instrText>
            </w:r>
            <w:r>
              <w:rPr>
                <w:noProof/>
                <w:webHidden/>
              </w:rPr>
            </w:r>
            <w:r>
              <w:rPr>
                <w:noProof/>
                <w:webHidden/>
              </w:rPr>
              <w:fldChar w:fldCharType="separate"/>
            </w:r>
            <w:r>
              <w:rPr>
                <w:noProof/>
                <w:webHidden/>
              </w:rPr>
              <w:t>66</w:t>
            </w:r>
            <w:r>
              <w:rPr>
                <w:noProof/>
                <w:webHidden/>
              </w:rPr>
              <w:fldChar w:fldCharType="end"/>
            </w:r>
          </w:hyperlink>
        </w:p>
        <w:p w14:paraId="2A136FA3" w14:textId="77777777" w:rsidR="007C3287" w:rsidRDefault="007C3287">
          <w:pPr>
            <w:pStyle w:val="TOC1"/>
            <w:tabs>
              <w:tab w:val="left" w:pos="400"/>
              <w:tab w:val="right" w:leader="dot" w:pos="10456"/>
            </w:tabs>
            <w:rPr>
              <w:rFonts w:asciiTheme="minorHAnsi" w:eastAsiaTheme="minorEastAsia" w:hAnsiTheme="minorHAnsi" w:cstheme="minorBidi"/>
              <w:noProof/>
              <w:sz w:val="22"/>
              <w:lang w:eastAsia="sv-SE"/>
            </w:rPr>
          </w:pPr>
          <w:hyperlink w:anchor="_Toc461433083" w:history="1">
            <w:r w:rsidRPr="002D402F">
              <w:rPr>
                <w:rStyle w:val="Hyperlink"/>
                <w:noProof/>
              </w:rPr>
              <w:t>7</w:t>
            </w:r>
            <w:r>
              <w:rPr>
                <w:rFonts w:asciiTheme="minorHAnsi" w:eastAsiaTheme="minorEastAsia" w:hAnsiTheme="minorHAnsi" w:cstheme="minorBidi"/>
                <w:noProof/>
                <w:sz w:val="22"/>
                <w:lang w:eastAsia="sv-SE"/>
              </w:rPr>
              <w:tab/>
            </w:r>
            <w:r w:rsidRPr="002D402F">
              <w:rPr>
                <w:rStyle w:val="Hyperlink"/>
                <w:noProof/>
              </w:rPr>
              <w:t>Datatyper</w:t>
            </w:r>
            <w:r>
              <w:rPr>
                <w:noProof/>
                <w:webHidden/>
              </w:rPr>
              <w:tab/>
            </w:r>
            <w:r>
              <w:rPr>
                <w:noProof/>
                <w:webHidden/>
              </w:rPr>
              <w:fldChar w:fldCharType="begin"/>
            </w:r>
            <w:r>
              <w:rPr>
                <w:noProof/>
                <w:webHidden/>
              </w:rPr>
              <w:instrText xml:space="preserve"> PAGEREF _Toc461433083 \h </w:instrText>
            </w:r>
            <w:r>
              <w:rPr>
                <w:noProof/>
                <w:webHidden/>
              </w:rPr>
            </w:r>
            <w:r>
              <w:rPr>
                <w:noProof/>
                <w:webHidden/>
              </w:rPr>
              <w:fldChar w:fldCharType="separate"/>
            </w:r>
            <w:r>
              <w:rPr>
                <w:noProof/>
                <w:webHidden/>
              </w:rPr>
              <w:t>68</w:t>
            </w:r>
            <w:r>
              <w:rPr>
                <w:noProof/>
                <w:webHidden/>
              </w:rPr>
              <w:fldChar w:fldCharType="end"/>
            </w:r>
          </w:hyperlink>
        </w:p>
        <w:p w14:paraId="46AE7C88" w14:textId="77777777" w:rsidR="007C3287" w:rsidRDefault="007C3287">
          <w:pPr>
            <w:pStyle w:val="TOC2"/>
            <w:tabs>
              <w:tab w:val="left" w:pos="800"/>
              <w:tab w:val="right" w:leader="dot" w:pos="10456"/>
            </w:tabs>
            <w:rPr>
              <w:rFonts w:asciiTheme="minorHAnsi" w:eastAsiaTheme="minorEastAsia" w:hAnsiTheme="minorHAnsi" w:cstheme="minorBidi"/>
              <w:noProof/>
              <w:sz w:val="22"/>
              <w:lang w:eastAsia="sv-SE"/>
            </w:rPr>
          </w:pPr>
          <w:hyperlink w:anchor="_Toc461433084" w:history="1">
            <w:r w:rsidRPr="002D402F">
              <w:rPr>
                <w:rStyle w:val="Hyperlink"/>
                <w:noProof/>
              </w:rPr>
              <w:t>7.1</w:t>
            </w:r>
            <w:r>
              <w:rPr>
                <w:rFonts w:asciiTheme="minorHAnsi" w:eastAsiaTheme="minorEastAsia" w:hAnsiTheme="minorHAnsi" w:cstheme="minorBidi"/>
                <w:noProof/>
                <w:sz w:val="22"/>
                <w:lang w:eastAsia="sv-SE"/>
              </w:rPr>
              <w:tab/>
            </w:r>
            <w:r w:rsidRPr="002D402F">
              <w:rPr>
                <w:rStyle w:val="Hyperlink"/>
                <w:noProof/>
              </w:rPr>
              <w:t>Datatyper från namnrymd urn:riv:cgi:healthcare:efrikort:3</w:t>
            </w:r>
            <w:r>
              <w:rPr>
                <w:noProof/>
                <w:webHidden/>
              </w:rPr>
              <w:tab/>
            </w:r>
            <w:r>
              <w:rPr>
                <w:noProof/>
                <w:webHidden/>
              </w:rPr>
              <w:fldChar w:fldCharType="begin"/>
            </w:r>
            <w:r>
              <w:rPr>
                <w:noProof/>
                <w:webHidden/>
              </w:rPr>
              <w:instrText xml:space="preserve"> PAGEREF _Toc461433084 \h </w:instrText>
            </w:r>
            <w:r>
              <w:rPr>
                <w:noProof/>
                <w:webHidden/>
              </w:rPr>
            </w:r>
            <w:r>
              <w:rPr>
                <w:noProof/>
                <w:webHidden/>
              </w:rPr>
              <w:fldChar w:fldCharType="separate"/>
            </w:r>
            <w:r>
              <w:rPr>
                <w:noProof/>
                <w:webHidden/>
              </w:rPr>
              <w:t>68</w:t>
            </w:r>
            <w:r>
              <w:rPr>
                <w:noProof/>
                <w:webHidden/>
              </w:rPr>
              <w:fldChar w:fldCharType="end"/>
            </w:r>
          </w:hyperlink>
        </w:p>
        <w:p w14:paraId="2EEC4FB7"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85" w:history="1">
            <w:r w:rsidRPr="002D402F">
              <w:rPr>
                <w:rStyle w:val="Hyperlink"/>
                <w:noProof/>
                <w:lang w:val="en-US"/>
              </w:rPr>
              <w:t>7.1.1</w:t>
            </w:r>
            <w:r>
              <w:rPr>
                <w:rFonts w:asciiTheme="minorHAnsi" w:eastAsiaTheme="minorEastAsia" w:hAnsiTheme="minorHAnsi" w:cstheme="minorBidi"/>
                <w:noProof/>
                <w:sz w:val="22"/>
                <w:lang w:eastAsia="sv-SE"/>
              </w:rPr>
              <w:tab/>
            </w:r>
            <w:r w:rsidRPr="002D402F">
              <w:rPr>
                <w:rStyle w:val="Hyperlink"/>
                <w:noProof/>
                <w:lang w:val="en-US"/>
              </w:rPr>
              <w:t>urn:riv:cgi:healthcare:efrikort:3:Actor</w:t>
            </w:r>
            <w:r>
              <w:rPr>
                <w:noProof/>
                <w:webHidden/>
              </w:rPr>
              <w:tab/>
            </w:r>
            <w:r>
              <w:rPr>
                <w:noProof/>
                <w:webHidden/>
              </w:rPr>
              <w:fldChar w:fldCharType="begin"/>
            </w:r>
            <w:r>
              <w:rPr>
                <w:noProof/>
                <w:webHidden/>
              </w:rPr>
              <w:instrText xml:space="preserve"> PAGEREF _Toc461433085 \h </w:instrText>
            </w:r>
            <w:r>
              <w:rPr>
                <w:noProof/>
                <w:webHidden/>
              </w:rPr>
            </w:r>
            <w:r>
              <w:rPr>
                <w:noProof/>
                <w:webHidden/>
              </w:rPr>
              <w:fldChar w:fldCharType="separate"/>
            </w:r>
            <w:r>
              <w:rPr>
                <w:noProof/>
                <w:webHidden/>
              </w:rPr>
              <w:t>68</w:t>
            </w:r>
            <w:r>
              <w:rPr>
                <w:noProof/>
                <w:webHidden/>
              </w:rPr>
              <w:fldChar w:fldCharType="end"/>
            </w:r>
          </w:hyperlink>
        </w:p>
        <w:p w14:paraId="3ABADEF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86" w:history="1">
            <w:r w:rsidRPr="002D402F">
              <w:rPr>
                <w:rStyle w:val="Hyperlink"/>
                <w:noProof/>
                <w:lang w:val="en-US"/>
              </w:rPr>
              <w:t>7.1.2</w:t>
            </w:r>
            <w:r>
              <w:rPr>
                <w:rFonts w:asciiTheme="minorHAnsi" w:eastAsiaTheme="minorEastAsia" w:hAnsiTheme="minorHAnsi" w:cstheme="minorBidi"/>
                <w:noProof/>
                <w:sz w:val="22"/>
                <w:lang w:eastAsia="sv-SE"/>
              </w:rPr>
              <w:tab/>
            </w:r>
            <w:r w:rsidRPr="002D402F">
              <w:rPr>
                <w:rStyle w:val="Hyperlink"/>
                <w:noProof/>
                <w:lang w:val="en-US"/>
              </w:rPr>
              <w:t>urn:riv:cgi:healthcare:efrikort:3:Card</w:t>
            </w:r>
            <w:r>
              <w:rPr>
                <w:noProof/>
                <w:webHidden/>
              </w:rPr>
              <w:tab/>
            </w:r>
            <w:r>
              <w:rPr>
                <w:noProof/>
                <w:webHidden/>
              </w:rPr>
              <w:fldChar w:fldCharType="begin"/>
            </w:r>
            <w:r>
              <w:rPr>
                <w:noProof/>
                <w:webHidden/>
              </w:rPr>
              <w:instrText xml:space="preserve"> PAGEREF _Toc461433086 \h </w:instrText>
            </w:r>
            <w:r>
              <w:rPr>
                <w:noProof/>
                <w:webHidden/>
              </w:rPr>
            </w:r>
            <w:r>
              <w:rPr>
                <w:noProof/>
                <w:webHidden/>
              </w:rPr>
              <w:fldChar w:fldCharType="separate"/>
            </w:r>
            <w:r>
              <w:rPr>
                <w:noProof/>
                <w:webHidden/>
              </w:rPr>
              <w:t>68</w:t>
            </w:r>
            <w:r>
              <w:rPr>
                <w:noProof/>
                <w:webHidden/>
              </w:rPr>
              <w:fldChar w:fldCharType="end"/>
            </w:r>
          </w:hyperlink>
        </w:p>
        <w:p w14:paraId="2E07BDFC"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87" w:history="1">
            <w:r w:rsidRPr="002D402F">
              <w:rPr>
                <w:rStyle w:val="Hyperlink"/>
                <w:noProof/>
                <w:lang w:val="en-US"/>
              </w:rPr>
              <w:t>7.1.3</w:t>
            </w:r>
            <w:r>
              <w:rPr>
                <w:rFonts w:asciiTheme="minorHAnsi" w:eastAsiaTheme="minorEastAsia" w:hAnsiTheme="minorHAnsi" w:cstheme="minorBidi"/>
                <w:noProof/>
                <w:sz w:val="22"/>
                <w:lang w:eastAsia="sv-SE"/>
              </w:rPr>
              <w:tab/>
            </w:r>
            <w:r w:rsidRPr="002D402F">
              <w:rPr>
                <w:rStyle w:val="Hyperlink"/>
                <w:noProof/>
                <w:lang w:val="en-US"/>
              </w:rPr>
              <w:t>urn:riv:cgi:healthcare:efrikort:3:CardId</w:t>
            </w:r>
            <w:r>
              <w:rPr>
                <w:noProof/>
                <w:webHidden/>
              </w:rPr>
              <w:tab/>
            </w:r>
            <w:r>
              <w:rPr>
                <w:noProof/>
                <w:webHidden/>
              </w:rPr>
              <w:fldChar w:fldCharType="begin"/>
            </w:r>
            <w:r>
              <w:rPr>
                <w:noProof/>
                <w:webHidden/>
              </w:rPr>
              <w:instrText xml:space="preserve"> PAGEREF _Toc461433087 \h </w:instrText>
            </w:r>
            <w:r>
              <w:rPr>
                <w:noProof/>
                <w:webHidden/>
              </w:rPr>
            </w:r>
            <w:r>
              <w:rPr>
                <w:noProof/>
                <w:webHidden/>
              </w:rPr>
              <w:fldChar w:fldCharType="separate"/>
            </w:r>
            <w:r>
              <w:rPr>
                <w:noProof/>
                <w:webHidden/>
              </w:rPr>
              <w:t>69</w:t>
            </w:r>
            <w:r>
              <w:rPr>
                <w:noProof/>
                <w:webHidden/>
              </w:rPr>
              <w:fldChar w:fldCharType="end"/>
            </w:r>
          </w:hyperlink>
        </w:p>
        <w:p w14:paraId="7A103EBD"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88" w:history="1">
            <w:r w:rsidRPr="002D402F">
              <w:rPr>
                <w:rStyle w:val="Hyperlink"/>
                <w:noProof/>
              </w:rPr>
              <w:t>7.1.4</w:t>
            </w:r>
            <w:r>
              <w:rPr>
                <w:rFonts w:asciiTheme="minorHAnsi" w:eastAsiaTheme="minorEastAsia" w:hAnsiTheme="minorHAnsi" w:cstheme="minorBidi"/>
                <w:noProof/>
                <w:sz w:val="22"/>
                <w:lang w:eastAsia="sv-SE"/>
              </w:rPr>
              <w:tab/>
            </w:r>
            <w:r w:rsidRPr="002D402F">
              <w:rPr>
                <w:rStyle w:val="Hyperlink"/>
                <w:noProof/>
              </w:rPr>
              <w:t>urn:riv:cgi:healthcare:efrikort:3:CardPerson</w:t>
            </w:r>
            <w:r>
              <w:rPr>
                <w:noProof/>
                <w:webHidden/>
              </w:rPr>
              <w:tab/>
            </w:r>
            <w:r>
              <w:rPr>
                <w:noProof/>
                <w:webHidden/>
              </w:rPr>
              <w:fldChar w:fldCharType="begin"/>
            </w:r>
            <w:r>
              <w:rPr>
                <w:noProof/>
                <w:webHidden/>
              </w:rPr>
              <w:instrText xml:space="preserve"> PAGEREF _Toc461433088 \h </w:instrText>
            </w:r>
            <w:r>
              <w:rPr>
                <w:noProof/>
                <w:webHidden/>
              </w:rPr>
            </w:r>
            <w:r>
              <w:rPr>
                <w:noProof/>
                <w:webHidden/>
              </w:rPr>
              <w:fldChar w:fldCharType="separate"/>
            </w:r>
            <w:r>
              <w:rPr>
                <w:noProof/>
                <w:webHidden/>
              </w:rPr>
              <w:t>70</w:t>
            </w:r>
            <w:r>
              <w:rPr>
                <w:noProof/>
                <w:webHidden/>
              </w:rPr>
              <w:fldChar w:fldCharType="end"/>
            </w:r>
          </w:hyperlink>
        </w:p>
        <w:p w14:paraId="5C43E2D4"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89" w:history="1">
            <w:r w:rsidRPr="002D402F">
              <w:rPr>
                <w:rStyle w:val="Hyperlink"/>
                <w:noProof/>
                <w:lang w:val="en-US"/>
              </w:rPr>
              <w:t>7.1.5</w:t>
            </w:r>
            <w:r>
              <w:rPr>
                <w:rFonts w:asciiTheme="minorHAnsi" w:eastAsiaTheme="minorEastAsia" w:hAnsiTheme="minorHAnsi" w:cstheme="minorBidi"/>
                <w:noProof/>
                <w:sz w:val="22"/>
                <w:lang w:eastAsia="sv-SE"/>
              </w:rPr>
              <w:tab/>
            </w:r>
            <w:r w:rsidRPr="002D402F">
              <w:rPr>
                <w:rStyle w:val="Hyperlink"/>
                <w:noProof/>
                <w:lang w:val="en-US"/>
              </w:rPr>
              <w:t>urn:riv:cgi:healthcare:efrikort:3:CardRegistrationReason</w:t>
            </w:r>
            <w:r>
              <w:rPr>
                <w:noProof/>
                <w:webHidden/>
              </w:rPr>
              <w:tab/>
            </w:r>
            <w:r>
              <w:rPr>
                <w:noProof/>
                <w:webHidden/>
              </w:rPr>
              <w:fldChar w:fldCharType="begin"/>
            </w:r>
            <w:r>
              <w:rPr>
                <w:noProof/>
                <w:webHidden/>
              </w:rPr>
              <w:instrText xml:space="preserve"> PAGEREF _Toc461433089 \h </w:instrText>
            </w:r>
            <w:r>
              <w:rPr>
                <w:noProof/>
                <w:webHidden/>
              </w:rPr>
            </w:r>
            <w:r>
              <w:rPr>
                <w:noProof/>
                <w:webHidden/>
              </w:rPr>
              <w:fldChar w:fldCharType="separate"/>
            </w:r>
            <w:r>
              <w:rPr>
                <w:noProof/>
                <w:webHidden/>
              </w:rPr>
              <w:t>70</w:t>
            </w:r>
            <w:r>
              <w:rPr>
                <w:noProof/>
                <w:webHidden/>
              </w:rPr>
              <w:fldChar w:fldCharType="end"/>
            </w:r>
          </w:hyperlink>
        </w:p>
        <w:p w14:paraId="3361B6C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0" w:history="1">
            <w:r w:rsidRPr="002D402F">
              <w:rPr>
                <w:rStyle w:val="Hyperlink"/>
                <w:noProof/>
                <w:lang w:val="en-US"/>
              </w:rPr>
              <w:t>7.1.6</w:t>
            </w:r>
            <w:r>
              <w:rPr>
                <w:rFonts w:asciiTheme="minorHAnsi" w:eastAsiaTheme="minorEastAsia" w:hAnsiTheme="minorHAnsi" w:cstheme="minorBidi"/>
                <w:noProof/>
                <w:sz w:val="22"/>
                <w:lang w:eastAsia="sv-SE"/>
              </w:rPr>
              <w:tab/>
            </w:r>
            <w:r w:rsidRPr="002D402F">
              <w:rPr>
                <w:rStyle w:val="Hyperlink"/>
                <w:noProof/>
                <w:lang w:val="en-US"/>
              </w:rPr>
              <w:t>urn:riv:cgi:healthcare:efrikort:3:CardStatus</w:t>
            </w:r>
            <w:r>
              <w:rPr>
                <w:noProof/>
                <w:webHidden/>
              </w:rPr>
              <w:tab/>
            </w:r>
            <w:r>
              <w:rPr>
                <w:noProof/>
                <w:webHidden/>
              </w:rPr>
              <w:fldChar w:fldCharType="begin"/>
            </w:r>
            <w:r>
              <w:rPr>
                <w:noProof/>
                <w:webHidden/>
              </w:rPr>
              <w:instrText xml:space="preserve"> PAGEREF _Toc461433090 \h </w:instrText>
            </w:r>
            <w:r>
              <w:rPr>
                <w:noProof/>
                <w:webHidden/>
              </w:rPr>
            </w:r>
            <w:r>
              <w:rPr>
                <w:noProof/>
                <w:webHidden/>
              </w:rPr>
              <w:fldChar w:fldCharType="separate"/>
            </w:r>
            <w:r>
              <w:rPr>
                <w:noProof/>
                <w:webHidden/>
              </w:rPr>
              <w:t>70</w:t>
            </w:r>
            <w:r>
              <w:rPr>
                <w:noProof/>
                <w:webHidden/>
              </w:rPr>
              <w:fldChar w:fldCharType="end"/>
            </w:r>
          </w:hyperlink>
        </w:p>
        <w:p w14:paraId="46ACFED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1" w:history="1">
            <w:r w:rsidRPr="002D402F">
              <w:rPr>
                <w:rStyle w:val="Hyperlink"/>
                <w:noProof/>
                <w:lang w:val="en-US"/>
              </w:rPr>
              <w:t>7.1.7</w:t>
            </w:r>
            <w:r>
              <w:rPr>
                <w:rFonts w:asciiTheme="minorHAnsi" w:eastAsiaTheme="minorEastAsia" w:hAnsiTheme="minorHAnsi" w:cstheme="minorBidi"/>
                <w:noProof/>
                <w:sz w:val="22"/>
                <w:lang w:eastAsia="sv-SE"/>
              </w:rPr>
              <w:tab/>
            </w:r>
            <w:r w:rsidRPr="002D402F">
              <w:rPr>
                <w:rStyle w:val="Hyperlink"/>
                <w:noProof/>
                <w:lang w:val="en-US"/>
              </w:rPr>
              <w:t>urn:riv:cgi:healthcare:efrikort:3:CardType</w:t>
            </w:r>
            <w:r>
              <w:rPr>
                <w:noProof/>
                <w:webHidden/>
              </w:rPr>
              <w:tab/>
            </w:r>
            <w:r>
              <w:rPr>
                <w:noProof/>
                <w:webHidden/>
              </w:rPr>
              <w:fldChar w:fldCharType="begin"/>
            </w:r>
            <w:r>
              <w:rPr>
                <w:noProof/>
                <w:webHidden/>
              </w:rPr>
              <w:instrText xml:space="preserve"> PAGEREF _Toc461433091 \h </w:instrText>
            </w:r>
            <w:r>
              <w:rPr>
                <w:noProof/>
                <w:webHidden/>
              </w:rPr>
            </w:r>
            <w:r>
              <w:rPr>
                <w:noProof/>
                <w:webHidden/>
              </w:rPr>
              <w:fldChar w:fldCharType="separate"/>
            </w:r>
            <w:r>
              <w:rPr>
                <w:noProof/>
                <w:webHidden/>
              </w:rPr>
              <w:t>70</w:t>
            </w:r>
            <w:r>
              <w:rPr>
                <w:noProof/>
                <w:webHidden/>
              </w:rPr>
              <w:fldChar w:fldCharType="end"/>
            </w:r>
          </w:hyperlink>
        </w:p>
        <w:p w14:paraId="75B9CAE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2" w:history="1">
            <w:r w:rsidRPr="002D402F">
              <w:rPr>
                <w:rStyle w:val="Hyperlink"/>
                <w:noProof/>
                <w:lang w:val="en-US"/>
              </w:rPr>
              <w:t>7.1.8</w:t>
            </w:r>
            <w:r>
              <w:rPr>
                <w:rFonts w:asciiTheme="minorHAnsi" w:eastAsiaTheme="minorEastAsia" w:hAnsiTheme="minorHAnsi" w:cstheme="minorBidi"/>
                <w:noProof/>
                <w:sz w:val="22"/>
                <w:lang w:eastAsia="sv-SE"/>
              </w:rPr>
              <w:tab/>
            </w:r>
            <w:r w:rsidRPr="002D402F">
              <w:rPr>
                <w:rStyle w:val="Hyperlink"/>
                <w:noProof/>
                <w:lang w:val="en-US"/>
              </w:rPr>
              <w:t>urn:riv:cgi:healthcare:efrikort:3:CardTypeId</w:t>
            </w:r>
            <w:r>
              <w:rPr>
                <w:noProof/>
                <w:webHidden/>
              </w:rPr>
              <w:tab/>
            </w:r>
            <w:r>
              <w:rPr>
                <w:noProof/>
                <w:webHidden/>
              </w:rPr>
              <w:fldChar w:fldCharType="begin"/>
            </w:r>
            <w:r>
              <w:rPr>
                <w:noProof/>
                <w:webHidden/>
              </w:rPr>
              <w:instrText xml:space="preserve"> PAGEREF _Toc461433092 \h </w:instrText>
            </w:r>
            <w:r>
              <w:rPr>
                <w:noProof/>
                <w:webHidden/>
              </w:rPr>
            </w:r>
            <w:r>
              <w:rPr>
                <w:noProof/>
                <w:webHidden/>
              </w:rPr>
              <w:fldChar w:fldCharType="separate"/>
            </w:r>
            <w:r>
              <w:rPr>
                <w:noProof/>
                <w:webHidden/>
              </w:rPr>
              <w:t>71</w:t>
            </w:r>
            <w:r>
              <w:rPr>
                <w:noProof/>
                <w:webHidden/>
              </w:rPr>
              <w:fldChar w:fldCharType="end"/>
            </w:r>
          </w:hyperlink>
        </w:p>
        <w:p w14:paraId="73A92A32"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3" w:history="1">
            <w:r w:rsidRPr="002D402F">
              <w:rPr>
                <w:rStyle w:val="Hyperlink"/>
                <w:noProof/>
                <w:lang w:val="en-US"/>
              </w:rPr>
              <w:t>7.1.9</w:t>
            </w:r>
            <w:r>
              <w:rPr>
                <w:rFonts w:asciiTheme="minorHAnsi" w:eastAsiaTheme="minorEastAsia" w:hAnsiTheme="minorHAnsi" w:cstheme="minorBidi"/>
                <w:noProof/>
                <w:sz w:val="22"/>
                <w:lang w:eastAsia="sv-SE"/>
              </w:rPr>
              <w:tab/>
            </w:r>
            <w:r w:rsidRPr="002D402F">
              <w:rPr>
                <w:rStyle w:val="Hyperlink"/>
                <w:noProof/>
                <w:lang w:val="en-US"/>
              </w:rPr>
              <w:t>urn:riv:cgi:healthcare:efrikort:3:CarePrincipal</w:t>
            </w:r>
            <w:r>
              <w:rPr>
                <w:noProof/>
                <w:webHidden/>
              </w:rPr>
              <w:tab/>
            </w:r>
            <w:r>
              <w:rPr>
                <w:noProof/>
                <w:webHidden/>
              </w:rPr>
              <w:fldChar w:fldCharType="begin"/>
            </w:r>
            <w:r>
              <w:rPr>
                <w:noProof/>
                <w:webHidden/>
              </w:rPr>
              <w:instrText xml:space="preserve"> PAGEREF _Toc461433093 \h </w:instrText>
            </w:r>
            <w:r>
              <w:rPr>
                <w:noProof/>
                <w:webHidden/>
              </w:rPr>
            </w:r>
            <w:r>
              <w:rPr>
                <w:noProof/>
                <w:webHidden/>
              </w:rPr>
              <w:fldChar w:fldCharType="separate"/>
            </w:r>
            <w:r>
              <w:rPr>
                <w:noProof/>
                <w:webHidden/>
              </w:rPr>
              <w:t>71</w:t>
            </w:r>
            <w:r>
              <w:rPr>
                <w:noProof/>
                <w:webHidden/>
              </w:rPr>
              <w:fldChar w:fldCharType="end"/>
            </w:r>
          </w:hyperlink>
        </w:p>
        <w:p w14:paraId="3BC4C829"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4" w:history="1">
            <w:r w:rsidRPr="002D402F">
              <w:rPr>
                <w:rStyle w:val="Hyperlink"/>
                <w:noProof/>
              </w:rPr>
              <w:t>7.1.10</w:t>
            </w:r>
            <w:r>
              <w:rPr>
                <w:rFonts w:asciiTheme="minorHAnsi" w:eastAsiaTheme="minorEastAsia" w:hAnsiTheme="minorHAnsi" w:cstheme="minorBidi"/>
                <w:noProof/>
                <w:sz w:val="22"/>
                <w:lang w:eastAsia="sv-SE"/>
              </w:rPr>
              <w:tab/>
            </w:r>
            <w:r w:rsidRPr="002D402F">
              <w:rPr>
                <w:rStyle w:val="Hyperlink"/>
                <w:noProof/>
              </w:rPr>
              <w:t>urn:riv:cgi:healthcare:efrikort:3:ExportStatus</w:t>
            </w:r>
            <w:r>
              <w:rPr>
                <w:noProof/>
                <w:webHidden/>
              </w:rPr>
              <w:tab/>
            </w:r>
            <w:r>
              <w:rPr>
                <w:noProof/>
                <w:webHidden/>
              </w:rPr>
              <w:fldChar w:fldCharType="begin"/>
            </w:r>
            <w:r>
              <w:rPr>
                <w:noProof/>
                <w:webHidden/>
              </w:rPr>
              <w:instrText xml:space="preserve"> PAGEREF _Toc461433094 \h </w:instrText>
            </w:r>
            <w:r>
              <w:rPr>
                <w:noProof/>
                <w:webHidden/>
              </w:rPr>
            </w:r>
            <w:r>
              <w:rPr>
                <w:noProof/>
                <w:webHidden/>
              </w:rPr>
              <w:fldChar w:fldCharType="separate"/>
            </w:r>
            <w:r>
              <w:rPr>
                <w:noProof/>
                <w:webHidden/>
              </w:rPr>
              <w:t>71</w:t>
            </w:r>
            <w:r>
              <w:rPr>
                <w:noProof/>
                <w:webHidden/>
              </w:rPr>
              <w:fldChar w:fldCharType="end"/>
            </w:r>
          </w:hyperlink>
        </w:p>
        <w:p w14:paraId="073F9A73"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5" w:history="1">
            <w:r w:rsidRPr="002D402F">
              <w:rPr>
                <w:rStyle w:val="Hyperlink"/>
                <w:noProof/>
              </w:rPr>
              <w:t>7.1.11</w:t>
            </w:r>
            <w:r>
              <w:rPr>
                <w:rFonts w:asciiTheme="minorHAnsi" w:eastAsiaTheme="minorEastAsia" w:hAnsiTheme="minorHAnsi" w:cstheme="minorBidi"/>
                <w:noProof/>
                <w:sz w:val="22"/>
                <w:lang w:eastAsia="sv-SE"/>
              </w:rPr>
              <w:tab/>
            </w:r>
            <w:r w:rsidRPr="002D402F">
              <w:rPr>
                <w:rStyle w:val="Hyperlink"/>
                <w:noProof/>
              </w:rPr>
              <w:t>urn:riv:cgi:healthcare:efrikort:3:ExportType</w:t>
            </w:r>
            <w:r>
              <w:rPr>
                <w:noProof/>
                <w:webHidden/>
              </w:rPr>
              <w:tab/>
            </w:r>
            <w:r>
              <w:rPr>
                <w:noProof/>
                <w:webHidden/>
              </w:rPr>
              <w:fldChar w:fldCharType="begin"/>
            </w:r>
            <w:r>
              <w:rPr>
                <w:noProof/>
                <w:webHidden/>
              </w:rPr>
              <w:instrText xml:space="preserve"> PAGEREF _Toc461433095 \h </w:instrText>
            </w:r>
            <w:r>
              <w:rPr>
                <w:noProof/>
                <w:webHidden/>
              </w:rPr>
            </w:r>
            <w:r>
              <w:rPr>
                <w:noProof/>
                <w:webHidden/>
              </w:rPr>
              <w:fldChar w:fldCharType="separate"/>
            </w:r>
            <w:r>
              <w:rPr>
                <w:noProof/>
                <w:webHidden/>
              </w:rPr>
              <w:t>71</w:t>
            </w:r>
            <w:r>
              <w:rPr>
                <w:noProof/>
                <w:webHidden/>
              </w:rPr>
              <w:fldChar w:fldCharType="end"/>
            </w:r>
          </w:hyperlink>
        </w:p>
        <w:p w14:paraId="2E14E12E"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6" w:history="1">
            <w:r w:rsidRPr="002D402F">
              <w:rPr>
                <w:rStyle w:val="Hyperlink"/>
                <w:noProof/>
              </w:rPr>
              <w:t>7.1.12</w:t>
            </w:r>
            <w:r>
              <w:rPr>
                <w:rFonts w:asciiTheme="minorHAnsi" w:eastAsiaTheme="minorEastAsia" w:hAnsiTheme="minorHAnsi" w:cstheme="minorBidi"/>
                <w:noProof/>
                <w:sz w:val="22"/>
                <w:lang w:eastAsia="sv-SE"/>
              </w:rPr>
              <w:tab/>
            </w:r>
            <w:r w:rsidRPr="002D402F">
              <w:rPr>
                <w:rStyle w:val="Hyperlink"/>
                <w:noProof/>
              </w:rPr>
              <w:t>urn:riv:cgi:healthcare:efrikort:3:ExtendedCard</w:t>
            </w:r>
            <w:r>
              <w:rPr>
                <w:noProof/>
                <w:webHidden/>
              </w:rPr>
              <w:tab/>
            </w:r>
            <w:r>
              <w:rPr>
                <w:noProof/>
                <w:webHidden/>
              </w:rPr>
              <w:fldChar w:fldCharType="begin"/>
            </w:r>
            <w:r>
              <w:rPr>
                <w:noProof/>
                <w:webHidden/>
              </w:rPr>
              <w:instrText xml:space="preserve"> PAGEREF _Toc461433096 \h </w:instrText>
            </w:r>
            <w:r>
              <w:rPr>
                <w:noProof/>
                <w:webHidden/>
              </w:rPr>
            </w:r>
            <w:r>
              <w:rPr>
                <w:noProof/>
                <w:webHidden/>
              </w:rPr>
              <w:fldChar w:fldCharType="separate"/>
            </w:r>
            <w:r>
              <w:rPr>
                <w:noProof/>
                <w:webHidden/>
              </w:rPr>
              <w:t>71</w:t>
            </w:r>
            <w:r>
              <w:rPr>
                <w:noProof/>
                <w:webHidden/>
              </w:rPr>
              <w:fldChar w:fldCharType="end"/>
            </w:r>
          </w:hyperlink>
        </w:p>
        <w:p w14:paraId="720F6C69"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7" w:history="1">
            <w:r w:rsidRPr="002D402F">
              <w:rPr>
                <w:rStyle w:val="Hyperlink"/>
                <w:noProof/>
              </w:rPr>
              <w:t>7.1.13</w:t>
            </w:r>
            <w:r>
              <w:rPr>
                <w:rFonts w:asciiTheme="minorHAnsi" w:eastAsiaTheme="minorEastAsia" w:hAnsiTheme="minorHAnsi" w:cstheme="minorBidi"/>
                <w:noProof/>
                <w:sz w:val="22"/>
                <w:lang w:eastAsia="sv-SE"/>
              </w:rPr>
              <w:tab/>
            </w:r>
            <w:r w:rsidRPr="002D402F">
              <w:rPr>
                <w:rStyle w:val="Hyperlink"/>
                <w:noProof/>
              </w:rPr>
              <w:t>urn:riv:cgi:healthcare:efrikort:3:GetCardForPersonResult</w:t>
            </w:r>
            <w:r>
              <w:rPr>
                <w:noProof/>
                <w:webHidden/>
              </w:rPr>
              <w:tab/>
            </w:r>
            <w:r>
              <w:rPr>
                <w:noProof/>
                <w:webHidden/>
              </w:rPr>
              <w:fldChar w:fldCharType="begin"/>
            </w:r>
            <w:r>
              <w:rPr>
                <w:noProof/>
                <w:webHidden/>
              </w:rPr>
              <w:instrText xml:space="preserve"> PAGEREF _Toc461433097 \h </w:instrText>
            </w:r>
            <w:r>
              <w:rPr>
                <w:noProof/>
                <w:webHidden/>
              </w:rPr>
            </w:r>
            <w:r>
              <w:rPr>
                <w:noProof/>
                <w:webHidden/>
              </w:rPr>
              <w:fldChar w:fldCharType="separate"/>
            </w:r>
            <w:r>
              <w:rPr>
                <w:noProof/>
                <w:webHidden/>
              </w:rPr>
              <w:t>72</w:t>
            </w:r>
            <w:r>
              <w:rPr>
                <w:noProof/>
                <w:webHidden/>
              </w:rPr>
              <w:fldChar w:fldCharType="end"/>
            </w:r>
          </w:hyperlink>
        </w:p>
        <w:p w14:paraId="54BEFC04"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8" w:history="1">
            <w:r w:rsidRPr="002D402F">
              <w:rPr>
                <w:rStyle w:val="Hyperlink"/>
                <w:noProof/>
              </w:rPr>
              <w:t>7.1.14</w:t>
            </w:r>
            <w:r>
              <w:rPr>
                <w:rFonts w:asciiTheme="minorHAnsi" w:eastAsiaTheme="minorEastAsia" w:hAnsiTheme="minorHAnsi" w:cstheme="minorBidi"/>
                <w:noProof/>
                <w:sz w:val="22"/>
                <w:lang w:eastAsia="sv-SE"/>
              </w:rPr>
              <w:tab/>
            </w:r>
            <w:r w:rsidRPr="002D402F">
              <w:rPr>
                <w:rStyle w:val="Hyperlink"/>
                <w:noProof/>
              </w:rPr>
              <w:t>urn:riv:cgi:healthcare:efrikort:3:GetExtendedCardResult</w:t>
            </w:r>
            <w:r>
              <w:rPr>
                <w:noProof/>
                <w:webHidden/>
              </w:rPr>
              <w:tab/>
            </w:r>
            <w:r>
              <w:rPr>
                <w:noProof/>
                <w:webHidden/>
              </w:rPr>
              <w:fldChar w:fldCharType="begin"/>
            </w:r>
            <w:r>
              <w:rPr>
                <w:noProof/>
                <w:webHidden/>
              </w:rPr>
              <w:instrText xml:space="preserve"> PAGEREF _Toc461433098 \h </w:instrText>
            </w:r>
            <w:r>
              <w:rPr>
                <w:noProof/>
                <w:webHidden/>
              </w:rPr>
            </w:r>
            <w:r>
              <w:rPr>
                <w:noProof/>
                <w:webHidden/>
              </w:rPr>
              <w:fldChar w:fldCharType="separate"/>
            </w:r>
            <w:r>
              <w:rPr>
                <w:noProof/>
                <w:webHidden/>
              </w:rPr>
              <w:t>72</w:t>
            </w:r>
            <w:r>
              <w:rPr>
                <w:noProof/>
                <w:webHidden/>
              </w:rPr>
              <w:fldChar w:fldCharType="end"/>
            </w:r>
          </w:hyperlink>
        </w:p>
        <w:p w14:paraId="3DD719AB"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099" w:history="1">
            <w:r w:rsidRPr="002D402F">
              <w:rPr>
                <w:rStyle w:val="Hyperlink"/>
                <w:noProof/>
              </w:rPr>
              <w:t>7.1.15</w:t>
            </w:r>
            <w:r>
              <w:rPr>
                <w:rFonts w:asciiTheme="minorHAnsi" w:eastAsiaTheme="minorEastAsia" w:hAnsiTheme="minorHAnsi" w:cstheme="minorBidi"/>
                <w:noProof/>
                <w:sz w:val="22"/>
                <w:lang w:eastAsia="sv-SE"/>
              </w:rPr>
              <w:tab/>
            </w:r>
            <w:r w:rsidRPr="002D402F">
              <w:rPr>
                <w:rStyle w:val="Hyperlink"/>
                <w:noProof/>
              </w:rPr>
              <w:t>urn:riv:cgi:healthcare:efrikort:3:GetExtendedCardsResult</w:t>
            </w:r>
            <w:r>
              <w:rPr>
                <w:noProof/>
                <w:webHidden/>
              </w:rPr>
              <w:tab/>
            </w:r>
            <w:r>
              <w:rPr>
                <w:noProof/>
                <w:webHidden/>
              </w:rPr>
              <w:fldChar w:fldCharType="begin"/>
            </w:r>
            <w:r>
              <w:rPr>
                <w:noProof/>
                <w:webHidden/>
              </w:rPr>
              <w:instrText xml:space="preserve"> PAGEREF _Toc461433099 \h </w:instrText>
            </w:r>
            <w:r>
              <w:rPr>
                <w:noProof/>
                <w:webHidden/>
              </w:rPr>
            </w:r>
            <w:r>
              <w:rPr>
                <w:noProof/>
                <w:webHidden/>
              </w:rPr>
              <w:fldChar w:fldCharType="separate"/>
            </w:r>
            <w:r>
              <w:rPr>
                <w:noProof/>
                <w:webHidden/>
              </w:rPr>
              <w:t>72</w:t>
            </w:r>
            <w:r>
              <w:rPr>
                <w:noProof/>
                <w:webHidden/>
              </w:rPr>
              <w:fldChar w:fldCharType="end"/>
            </w:r>
          </w:hyperlink>
        </w:p>
        <w:p w14:paraId="0000846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0" w:history="1">
            <w:r w:rsidRPr="002D402F">
              <w:rPr>
                <w:rStyle w:val="Hyperlink"/>
                <w:noProof/>
              </w:rPr>
              <w:t>7.1.16</w:t>
            </w:r>
            <w:r>
              <w:rPr>
                <w:rFonts w:asciiTheme="minorHAnsi" w:eastAsiaTheme="minorEastAsia" w:hAnsiTheme="minorHAnsi" w:cstheme="minorBidi"/>
                <w:noProof/>
                <w:sz w:val="22"/>
                <w:lang w:eastAsia="sv-SE"/>
              </w:rPr>
              <w:tab/>
            </w:r>
            <w:r w:rsidRPr="002D402F">
              <w:rPr>
                <w:rStyle w:val="Hyperlink"/>
                <w:noProof/>
              </w:rPr>
              <w:t>urn:riv:cgi:healthcare:efrikort:3:GetGroupForPersonResult</w:t>
            </w:r>
            <w:r>
              <w:rPr>
                <w:noProof/>
                <w:webHidden/>
              </w:rPr>
              <w:tab/>
            </w:r>
            <w:r>
              <w:rPr>
                <w:noProof/>
                <w:webHidden/>
              </w:rPr>
              <w:fldChar w:fldCharType="begin"/>
            </w:r>
            <w:r>
              <w:rPr>
                <w:noProof/>
                <w:webHidden/>
              </w:rPr>
              <w:instrText xml:space="preserve"> PAGEREF _Toc461433100 \h </w:instrText>
            </w:r>
            <w:r>
              <w:rPr>
                <w:noProof/>
                <w:webHidden/>
              </w:rPr>
            </w:r>
            <w:r>
              <w:rPr>
                <w:noProof/>
                <w:webHidden/>
              </w:rPr>
              <w:fldChar w:fldCharType="separate"/>
            </w:r>
            <w:r>
              <w:rPr>
                <w:noProof/>
                <w:webHidden/>
              </w:rPr>
              <w:t>72</w:t>
            </w:r>
            <w:r>
              <w:rPr>
                <w:noProof/>
                <w:webHidden/>
              </w:rPr>
              <w:fldChar w:fldCharType="end"/>
            </w:r>
          </w:hyperlink>
        </w:p>
        <w:p w14:paraId="2EE3F74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1" w:history="1">
            <w:r w:rsidRPr="002D402F">
              <w:rPr>
                <w:rStyle w:val="Hyperlink"/>
                <w:noProof/>
                <w:lang w:val="en-US"/>
              </w:rPr>
              <w:t>7.1.17</w:t>
            </w:r>
            <w:r>
              <w:rPr>
                <w:rFonts w:asciiTheme="minorHAnsi" w:eastAsiaTheme="minorEastAsia" w:hAnsiTheme="minorHAnsi" w:cstheme="minorBidi"/>
                <w:noProof/>
                <w:sz w:val="22"/>
                <w:lang w:eastAsia="sv-SE"/>
              </w:rPr>
              <w:tab/>
            </w:r>
            <w:r w:rsidRPr="002D402F">
              <w:rPr>
                <w:rStyle w:val="Hyperlink"/>
                <w:noProof/>
                <w:lang w:val="en-US"/>
              </w:rPr>
              <w:t>urn:riv:cgi:healthcare:efrikort:3:GroupAction</w:t>
            </w:r>
            <w:r>
              <w:rPr>
                <w:noProof/>
                <w:webHidden/>
              </w:rPr>
              <w:tab/>
            </w:r>
            <w:r>
              <w:rPr>
                <w:noProof/>
                <w:webHidden/>
              </w:rPr>
              <w:fldChar w:fldCharType="begin"/>
            </w:r>
            <w:r>
              <w:rPr>
                <w:noProof/>
                <w:webHidden/>
              </w:rPr>
              <w:instrText xml:space="preserve"> PAGEREF _Toc461433101 \h </w:instrText>
            </w:r>
            <w:r>
              <w:rPr>
                <w:noProof/>
                <w:webHidden/>
              </w:rPr>
            </w:r>
            <w:r>
              <w:rPr>
                <w:noProof/>
                <w:webHidden/>
              </w:rPr>
              <w:fldChar w:fldCharType="separate"/>
            </w:r>
            <w:r>
              <w:rPr>
                <w:noProof/>
                <w:webHidden/>
              </w:rPr>
              <w:t>73</w:t>
            </w:r>
            <w:r>
              <w:rPr>
                <w:noProof/>
                <w:webHidden/>
              </w:rPr>
              <w:fldChar w:fldCharType="end"/>
            </w:r>
          </w:hyperlink>
        </w:p>
        <w:p w14:paraId="7A921770"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2" w:history="1">
            <w:r w:rsidRPr="002D402F">
              <w:rPr>
                <w:rStyle w:val="Hyperlink"/>
                <w:noProof/>
                <w:lang w:val="en-US"/>
              </w:rPr>
              <w:t>7.1.18</w:t>
            </w:r>
            <w:r>
              <w:rPr>
                <w:rFonts w:asciiTheme="minorHAnsi" w:eastAsiaTheme="minorEastAsia" w:hAnsiTheme="minorHAnsi" w:cstheme="minorBidi"/>
                <w:noProof/>
                <w:sz w:val="22"/>
                <w:lang w:eastAsia="sv-SE"/>
              </w:rPr>
              <w:tab/>
            </w:r>
            <w:r w:rsidRPr="002D402F">
              <w:rPr>
                <w:rStyle w:val="Hyperlink"/>
                <w:noProof/>
                <w:lang w:val="en-US"/>
              </w:rPr>
              <w:t>urn:riv:cgi:healthcare:efrikort:3:GroupActionResult</w:t>
            </w:r>
            <w:r>
              <w:rPr>
                <w:noProof/>
                <w:webHidden/>
              </w:rPr>
              <w:tab/>
            </w:r>
            <w:r>
              <w:rPr>
                <w:noProof/>
                <w:webHidden/>
              </w:rPr>
              <w:fldChar w:fldCharType="begin"/>
            </w:r>
            <w:r>
              <w:rPr>
                <w:noProof/>
                <w:webHidden/>
              </w:rPr>
              <w:instrText xml:space="preserve"> PAGEREF _Toc461433102 \h </w:instrText>
            </w:r>
            <w:r>
              <w:rPr>
                <w:noProof/>
                <w:webHidden/>
              </w:rPr>
            </w:r>
            <w:r>
              <w:rPr>
                <w:noProof/>
                <w:webHidden/>
              </w:rPr>
              <w:fldChar w:fldCharType="separate"/>
            </w:r>
            <w:r>
              <w:rPr>
                <w:noProof/>
                <w:webHidden/>
              </w:rPr>
              <w:t>73</w:t>
            </w:r>
            <w:r>
              <w:rPr>
                <w:noProof/>
                <w:webHidden/>
              </w:rPr>
              <w:fldChar w:fldCharType="end"/>
            </w:r>
          </w:hyperlink>
        </w:p>
        <w:p w14:paraId="519A179A"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3" w:history="1">
            <w:r w:rsidRPr="002D402F">
              <w:rPr>
                <w:rStyle w:val="Hyperlink"/>
                <w:noProof/>
                <w:lang w:val="en-US"/>
              </w:rPr>
              <w:t>7.1.19</w:t>
            </w:r>
            <w:r>
              <w:rPr>
                <w:rFonts w:asciiTheme="minorHAnsi" w:eastAsiaTheme="minorEastAsia" w:hAnsiTheme="minorHAnsi" w:cstheme="minorBidi"/>
                <w:noProof/>
                <w:sz w:val="22"/>
                <w:lang w:eastAsia="sv-SE"/>
              </w:rPr>
              <w:tab/>
            </w:r>
            <w:r w:rsidRPr="002D402F">
              <w:rPr>
                <w:rStyle w:val="Hyperlink"/>
                <w:noProof/>
                <w:lang w:val="en-US"/>
              </w:rPr>
              <w:t>urn:riv:cgi:healthcare:efrikort:3:HsaId</w:t>
            </w:r>
            <w:r>
              <w:rPr>
                <w:noProof/>
                <w:webHidden/>
              </w:rPr>
              <w:tab/>
            </w:r>
            <w:r>
              <w:rPr>
                <w:noProof/>
                <w:webHidden/>
              </w:rPr>
              <w:fldChar w:fldCharType="begin"/>
            </w:r>
            <w:r>
              <w:rPr>
                <w:noProof/>
                <w:webHidden/>
              </w:rPr>
              <w:instrText xml:space="preserve"> PAGEREF _Toc461433103 \h </w:instrText>
            </w:r>
            <w:r>
              <w:rPr>
                <w:noProof/>
                <w:webHidden/>
              </w:rPr>
            </w:r>
            <w:r>
              <w:rPr>
                <w:noProof/>
                <w:webHidden/>
              </w:rPr>
              <w:fldChar w:fldCharType="separate"/>
            </w:r>
            <w:r>
              <w:rPr>
                <w:noProof/>
                <w:webHidden/>
              </w:rPr>
              <w:t>73</w:t>
            </w:r>
            <w:r>
              <w:rPr>
                <w:noProof/>
                <w:webHidden/>
              </w:rPr>
              <w:fldChar w:fldCharType="end"/>
            </w:r>
          </w:hyperlink>
        </w:p>
        <w:p w14:paraId="1F8848C9"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4" w:history="1">
            <w:r w:rsidRPr="002D402F">
              <w:rPr>
                <w:rStyle w:val="Hyperlink"/>
                <w:noProof/>
              </w:rPr>
              <w:t>7.1.20</w:t>
            </w:r>
            <w:r>
              <w:rPr>
                <w:rFonts w:asciiTheme="minorHAnsi" w:eastAsiaTheme="minorEastAsia" w:hAnsiTheme="minorHAnsi" w:cstheme="minorBidi"/>
                <w:noProof/>
                <w:sz w:val="22"/>
                <w:lang w:eastAsia="sv-SE"/>
              </w:rPr>
              <w:tab/>
            </w:r>
            <w:r w:rsidRPr="002D402F">
              <w:rPr>
                <w:rStyle w:val="Hyperlink"/>
                <w:noProof/>
              </w:rPr>
              <w:t>urn:riv:cgi:healthcare:efrikort:3:Id</w:t>
            </w:r>
            <w:r>
              <w:rPr>
                <w:noProof/>
                <w:webHidden/>
              </w:rPr>
              <w:tab/>
            </w:r>
            <w:r>
              <w:rPr>
                <w:noProof/>
                <w:webHidden/>
              </w:rPr>
              <w:fldChar w:fldCharType="begin"/>
            </w:r>
            <w:r>
              <w:rPr>
                <w:noProof/>
                <w:webHidden/>
              </w:rPr>
              <w:instrText xml:space="preserve"> PAGEREF _Toc461433104 \h </w:instrText>
            </w:r>
            <w:r>
              <w:rPr>
                <w:noProof/>
                <w:webHidden/>
              </w:rPr>
            </w:r>
            <w:r>
              <w:rPr>
                <w:noProof/>
                <w:webHidden/>
              </w:rPr>
              <w:fldChar w:fldCharType="separate"/>
            </w:r>
            <w:r>
              <w:rPr>
                <w:noProof/>
                <w:webHidden/>
              </w:rPr>
              <w:t>73</w:t>
            </w:r>
            <w:r>
              <w:rPr>
                <w:noProof/>
                <w:webHidden/>
              </w:rPr>
              <w:fldChar w:fldCharType="end"/>
            </w:r>
          </w:hyperlink>
        </w:p>
        <w:p w14:paraId="4A5D18B1"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5" w:history="1">
            <w:r w:rsidRPr="002D402F">
              <w:rPr>
                <w:rStyle w:val="Hyperlink"/>
                <w:noProof/>
                <w:lang w:val="en-US"/>
              </w:rPr>
              <w:t>7.1.21</w:t>
            </w:r>
            <w:r>
              <w:rPr>
                <w:rFonts w:asciiTheme="minorHAnsi" w:eastAsiaTheme="minorEastAsia" w:hAnsiTheme="minorHAnsi" w:cstheme="minorBidi"/>
                <w:noProof/>
                <w:sz w:val="22"/>
                <w:lang w:eastAsia="sv-SE"/>
              </w:rPr>
              <w:tab/>
            </w:r>
            <w:r w:rsidRPr="002D402F">
              <w:rPr>
                <w:rStyle w:val="Hyperlink"/>
                <w:noProof/>
                <w:lang w:val="en-US"/>
              </w:rPr>
              <w:t>urn:riv:cgi:healthcare:efrikort:3:OrganizationName</w:t>
            </w:r>
            <w:r>
              <w:rPr>
                <w:noProof/>
                <w:webHidden/>
              </w:rPr>
              <w:tab/>
            </w:r>
            <w:r>
              <w:rPr>
                <w:noProof/>
                <w:webHidden/>
              </w:rPr>
              <w:fldChar w:fldCharType="begin"/>
            </w:r>
            <w:r>
              <w:rPr>
                <w:noProof/>
                <w:webHidden/>
              </w:rPr>
              <w:instrText xml:space="preserve"> PAGEREF _Toc461433105 \h </w:instrText>
            </w:r>
            <w:r>
              <w:rPr>
                <w:noProof/>
                <w:webHidden/>
              </w:rPr>
            </w:r>
            <w:r>
              <w:rPr>
                <w:noProof/>
                <w:webHidden/>
              </w:rPr>
              <w:fldChar w:fldCharType="separate"/>
            </w:r>
            <w:r>
              <w:rPr>
                <w:noProof/>
                <w:webHidden/>
              </w:rPr>
              <w:t>73</w:t>
            </w:r>
            <w:r>
              <w:rPr>
                <w:noProof/>
                <w:webHidden/>
              </w:rPr>
              <w:fldChar w:fldCharType="end"/>
            </w:r>
          </w:hyperlink>
        </w:p>
        <w:p w14:paraId="708917B0"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6" w:history="1">
            <w:r w:rsidRPr="002D402F">
              <w:rPr>
                <w:rStyle w:val="Hyperlink"/>
                <w:noProof/>
                <w:lang w:val="en-US"/>
              </w:rPr>
              <w:t>7.1.22</w:t>
            </w:r>
            <w:r>
              <w:rPr>
                <w:rFonts w:asciiTheme="minorHAnsi" w:eastAsiaTheme="minorEastAsia" w:hAnsiTheme="minorHAnsi" w:cstheme="minorBidi"/>
                <w:noProof/>
                <w:sz w:val="22"/>
                <w:lang w:eastAsia="sv-SE"/>
              </w:rPr>
              <w:tab/>
            </w:r>
            <w:r w:rsidRPr="002D402F">
              <w:rPr>
                <w:rStyle w:val="Hyperlink"/>
                <w:noProof/>
                <w:lang w:val="en-US"/>
              </w:rPr>
              <w:t>urn:riv:cgi:healthcare:efrikort:3:OrganizationValue</w:t>
            </w:r>
            <w:r>
              <w:rPr>
                <w:noProof/>
                <w:webHidden/>
              </w:rPr>
              <w:tab/>
            </w:r>
            <w:r>
              <w:rPr>
                <w:noProof/>
                <w:webHidden/>
              </w:rPr>
              <w:fldChar w:fldCharType="begin"/>
            </w:r>
            <w:r>
              <w:rPr>
                <w:noProof/>
                <w:webHidden/>
              </w:rPr>
              <w:instrText xml:space="preserve"> PAGEREF _Toc461433106 \h </w:instrText>
            </w:r>
            <w:r>
              <w:rPr>
                <w:noProof/>
                <w:webHidden/>
              </w:rPr>
            </w:r>
            <w:r>
              <w:rPr>
                <w:noProof/>
                <w:webHidden/>
              </w:rPr>
              <w:fldChar w:fldCharType="separate"/>
            </w:r>
            <w:r>
              <w:rPr>
                <w:noProof/>
                <w:webHidden/>
              </w:rPr>
              <w:t>73</w:t>
            </w:r>
            <w:r>
              <w:rPr>
                <w:noProof/>
                <w:webHidden/>
              </w:rPr>
              <w:fldChar w:fldCharType="end"/>
            </w:r>
          </w:hyperlink>
        </w:p>
        <w:p w14:paraId="565EAF8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7" w:history="1">
            <w:r w:rsidRPr="002D402F">
              <w:rPr>
                <w:rStyle w:val="Hyperlink"/>
                <w:noProof/>
              </w:rPr>
              <w:t>7.1.23</w:t>
            </w:r>
            <w:r>
              <w:rPr>
                <w:rFonts w:asciiTheme="minorHAnsi" w:eastAsiaTheme="minorEastAsia" w:hAnsiTheme="minorHAnsi" w:cstheme="minorBidi"/>
                <w:noProof/>
                <w:sz w:val="22"/>
                <w:lang w:eastAsia="sv-SE"/>
              </w:rPr>
              <w:tab/>
            </w:r>
            <w:r w:rsidRPr="002D402F">
              <w:rPr>
                <w:rStyle w:val="Hyperlink"/>
                <w:noProof/>
              </w:rPr>
              <w:t>urn:riv:cgi:healthcare:efrikort:3:PersonIdValue</w:t>
            </w:r>
            <w:r>
              <w:rPr>
                <w:noProof/>
                <w:webHidden/>
              </w:rPr>
              <w:tab/>
            </w:r>
            <w:r>
              <w:rPr>
                <w:noProof/>
                <w:webHidden/>
              </w:rPr>
              <w:fldChar w:fldCharType="begin"/>
            </w:r>
            <w:r>
              <w:rPr>
                <w:noProof/>
                <w:webHidden/>
              </w:rPr>
              <w:instrText xml:space="preserve"> PAGEREF _Toc461433107 \h </w:instrText>
            </w:r>
            <w:r>
              <w:rPr>
                <w:noProof/>
                <w:webHidden/>
              </w:rPr>
            </w:r>
            <w:r>
              <w:rPr>
                <w:noProof/>
                <w:webHidden/>
              </w:rPr>
              <w:fldChar w:fldCharType="separate"/>
            </w:r>
            <w:r>
              <w:rPr>
                <w:noProof/>
                <w:webHidden/>
              </w:rPr>
              <w:t>74</w:t>
            </w:r>
            <w:r>
              <w:rPr>
                <w:noProof/>
                <w:webHidden/>
              </w:rPr>
              <w:fldChar w:fldCharType="end"/>
            </w:r>
          </w:hyperlink>
        </w:p>
        <w:p w14:paraId="098099CD"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8" w:history="1">
            <w:r w:rsidRPr="002D402F">
              <w:rPr>
                <w:rStyle w:val="Hyperlink"/>
                <w:noProof/>
              </w:rPr>
              <w:t>7.1.24</w:t>
            </w:r>
            <w:r>
              <w:rPr>
                <w:rFonts w:asciiTheme="minorHAnsi" w:eastAsiaTheme="minorEastAsia" w:hAnsiTheme="minorHAnsi" w:cstheme="minorBidi"/>
                <w:noProof/>
                <w:sz w:val="22"/>
                <w:lang w:eastAsia="sv-SE"/>
              </w:rPr>
              <w:tab/>
            </w:r>
            <w:r w:rsidRPr="002D402F">
              <w:rPr>
                <w:rStyle w:val="Hyperlink"/>
                <w:noProof/>
              </w:rPr>
              <w:t>urn:riv:cgi:healthcare:efrikort:3:RegisterCardResult</w:t>
            </w:r>
            <w:r>
              <w:rPr>
                <w:noProof/>
                <w:webHidden/>
              </w:rPr>
              <w:tab/>
            </w:r>
            <w:r>
              <w:rPr>
                <w:noProof/>
                <w:webHidden/>
              </w:rPr>
              <w:fldChar w:fldCharType="begin"/>
            </w:r>
            <w:r>
              <w:rPr>
                <w:noProof/>
                <w:webHidden/>
              </w:rPr>
              <w:instrText xml:space="preserve"> PAGEREF _Toc461433108 \h </w:instrText>
            </w:r>
            <w:r>
              <w:rPr>
                <w:noProof/>
                <w:webHidden/>
              </w:rPr>
            </w:r>
            <w:r>
              <w:rPr>
                <w:noProof/>
                <w:webHidden/>
              </w:rPr>
              <w:fldChar w:fldCharType="separate"/>
            </w:r>
            <w:r>
              <w:rPr>
                <w:noProof/>
                <w:webHidden/>
              </w:rPr>
              <w:t>74</w:t>
            </w:r>
            <w:r>
              <w:rPr>
                <w:noProof/>
                <w:webHidden/>
              </w:rPr>
              <w:fldChar w:fldCharType="end"/>
            </w:r>
          </w:hyperlink>
        </w:p>
        <w:p w14:paraId="2598F317"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09" w:history="1">
            <w:r w:rsidRPr="002D402F">
              <w:rPr>
                <w:rStyle w:val="Hyperlink"/>
                <w:noProof/>
              </w:rPr>
              <w:t>7.1.25</w:t>
            </w:r>
            <w:r>
              <w:rPr>
                <w:rFonts w:asciiTheme="minorHAnsi" w:eastAsiaTheme="minorEastAsia" w:hAnsiTheme="minorHAnsi" w:cstheme="minorBidi"/>
                <w:noProof/>
                <w:sz w:val="22"/>
                <w:lang w:eastAsia="sv-SE"/>
              </w:rPr>
              <w:tab/>
            </w:r>
            <w:r w:rsidRPr="002D402F">
              <w:rPr>
                <w:rStyle w:val="Hyperlink"/>
                <w:noProof/>
              </w:rPr>
              <w:t>urn:riv:cgi:healthcare:efrikort:3:RegisterTransactionResult</w:t>
            </w:r>
            <w:r>
              <w:rPr>
                <w:noProof/>
                <w:webHidden/>
              </w:rPr>
              <w:tab/>
            </w:r>
            <w:r>
              <w:rPr>
                <w:noProof/>
                <w:webHidden/>
              </w:rPr>
              <w:fldChar w:fldCharType="begin"/>
            </w:r>
            <w:r>
              <w:rPr>
                <w:noProof/>
                <w:webHidden/>
              </w:rPr>
              <w:instrText xml:space="preserve"> PAGEREF _Toc461433109 \h </w:instrText>
            </w:r>
            <w:r>
              <w:rPr>
                <w:noProof/>
                <w:webHidden/>
              </w:rPr>
            </w:r>
            <w:r>
              <w:rPr>
                <w:noProof/>
                <w:webHidden/>
              </w:rPr>
              <w:fldChar w:fldCharType="separate"/>
            </w:r>
            <w:r>
              <w:rPr>
                <w:noProof/>
                <w:webHidden/>
              </w:rPr>
              <w:t>74</w:t>
            </w:r>
            <w:r>
              <w:rPr>
                <w:noProof/>
                <w:webHidden/>
              </w:rPr>
              <w:fldChar w:fldCharType="end"/>
            </w:r>
          </w:hyperlink>
        </w:p>
        <w:p w14:paraId="77B273DF"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10" w:history="1">
            <w:r w:rsidRPr="002D402F">
              <w:rPr>
                <w:rStyle w:val="Hyperlink"/>
                <w:noProof/>
              </w:rPr>
              <w:t>7.1.26</w:t>
            </w:r>
            <w:r>
              <w:rPr>
                <w:rFonts w:asciiTheme="minorHAnsi" w:eastAsiaTheme="minorEastAsia" w:hAnsiTheme="minorHAnsi" w:cstheme="minorBidi"/>
                <w:noProof/>
                <w:sz w:val="22"/>
                <w:lang w:eastAsia="sv-SE"/>
              </w:rPr>
              <w:tab/>
            </w:r>
            <w:r w:rsidRPr="002D402F">
              <w:rPr>
                <w:rStyle w:val="Hyperlink"/>
                <w:noProof/>
              </w:rPr>
              <w:t>urn:riv:cgi:healthcare:efrikort:3:Result</w:t>
            </w:r>
            <w:r>
              <w:rPr>
                <w:noProof/>
                <w:webHidden/>
              </w:rPr>
              <w:tab/>
            </w:r>
            <w:r>
              <w:rPr>
                <w:noProof/>
                <w:webHidden/>
              </w:rPr>
              <w:fldChar w:fldCharType="begin"/>
            </w:r>
            <w:r>
              <w:rPr>
                <w:noProof/>
                <w:webHidden/>
              </w:rPr>
              <w:instrText xml:space="preserve"> PAGEREF _Toc461433110 \h </w:instrText>
            </w:r>
            <w:r>
              <w:rPr>
                <w:noProof/>
                <w:webHidden/>
              </w:rPr>
            </w:r>
            <w:r>
              <w:rPr>
                <w:noProof/>
                <w:webHidden/>
              </w:rPr>
              <w:fldChar w:fldCharType="separate"/>
            </w:r>
            <w:r>
              <w:rPr>
                <w:noProof/>
                <w:webHidden/>
              </w:rPr>
              <w:t>74</w:t>
            </w:r>
            <w:r>
              <w:rPr>
                <w:noProof/>
                <w:webHidden/>
              </w:rPr>
              <w:fldChar w:fldCharType="end"/>
            </w:r>
          </w:hyperlink>
        </w:p>
        <w:p w14:paraId="14142CE6"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11" w:history="1">
            <w:r w:rsidRPr="002D402F">
              <w:rPr>
                <w:rStyle w:val="Hyperlink"/>
                <w:noProof/>
              </w:rPr>
              <w:t>7.1.27</w:t>
            </w:r>
            <w:r>
              <w:rPr>
                <w:rFonts w:asciiTheme="minorHAnsi" w:eastAsiaTheme="minorEastAsia" w:hAnsiTheme="minorHAnsi" w:cstheme="minorBidi"/>
                <w:noProof/>
                <w:sz w:val="22"/>
                <w:lang w:eastAsia="sv-SE"/>
              </w:rPr>
              <w:tab/>
            </w:r>
            <w:r w:rsidRPr="002D402F">
              <w:rPr>
                <w:rStyle w:val="Hyperlink"/>
                <w:noProof/>
              </w:rPr>
              <w:t>urn:riv:cgi:healthcare:efrikort:3:ResultCode</w:t>
            </w:r>
            <w:r>
              <w:rPr>
                <w:noProof/>
                <w:webHidden/>
              </w:rPr>
              <w:tab/>
            </w:r>
            <w:r>
              <w:rPr>
                <w:noProof/>
                <w:webHidden/>
              </w:rPr>
              <w:fldChar w:fldCharType="begin"/>
            </w:r>
            <w:r>
              <w:rPr>
                <w:noProof/>
                <w:webHidden/>
              </w:rPr>
              <w:instrText xml:space="preserve"> PAGEREF _Toc461433111 \h </w:instrText>
            </w:r>
            <w:r>
              <w:rPr>
                <w:noProof/>
                <w:webHidden/>
              </w:rPr>
            </w:r>
            <w:r>
              <w:rPr>
                <w:noProof/>
                <w:webHidden/>
              </w:rPr>
              <w:fldChar w:fldCharType="separate"/>
            </w:r>
            <w:r>
              <w:rPr>
                <w:noProof/>
                <w:webHidden/>
              </w:rPr>
              <w:t>75</w:t>
            </w:r>
            <w:r>
              <w:rPr>
                <w:noProof/>
                <w:webHidden/>
              </w:rPr>
              <w:fldChar w:fldCharType="end"/>
            </w:r>
          </w:hyperlink>
        </w:p>
        <w:p w14:paraId="650B22D5"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12" w:history="1">
            <w:r w:rsidRPr="002D402F">
              <w:rPr>
                <w:rStyle w:val="Hyperlink"/>
                <w:noProof/>
              </w:rPr>
              <w:t>7.1.28</w:t>
            </w:r>
            <w:r>
              <w:rPr>
                <w:rFonts w:asciiTheme="minorHAnsi" w:eastAsiaTheme="minorEastAsia" w:hAnsiTheme="minorHAnsi" w:cstheme="minorBidi"/>
                <w:noProof/>
                <w:sz w:val="22"/>
                <w:lang w:eastAsia="sv-SE"/>
              </w:rPr>
              <w:tab/>
            </w:r>
            <w:r w:rsidRPr="002D402F">
              <w:rPr>
                <w:rStyle w:val="Hyperlink"/>
                <w:noProof/>
              </w:rPr>
              <w:t>urn:riv:cgi:healthcare:efrikort:3:Transaction</w:t>
            </w:r>
            <w:r>
              <w:rPr>
                <w:noProof/>
                <w:webHidden/>
              </w:rPr>
              <w:tab/>
            </w:r>
            <w:r>
              <w:rPr>
                <w:noProof/>
                <w:webHidden/>
              </w:rPr>
              <w:fldChar w:fldCharType="begin"/>
            </w:r>
            <w:r>
              <w:rPr>
                <w:noProof/>
                <w:webHidden/>
              </w:rPr>
              <w:instrText xml:space="preserve"> PAGEREF _Toc461433112 \h </w:instrText>
            </w:r>
            <w:r>
              <w:rPr>
                <w:noProof/>
                <w:webHidden/>
              </w:rPr>
            </w:r>
            <w:r>
              <w:rPr>
                <w:noProof/>
                <w:webHidden/>
              </w:rPr>
              <w:fldChar w:fldCharType="separate"/>
            </w:r>
            <w:r>
              <w:rPr>
                <w:noProof/>
                <w:webHidden/>
              </w:rPr>
              <w:t>75</w:t>
            </w:r>
            <w:r>
              <w:rPr>
                <w:noProof/>
                <w:webHidden/>
              </w:rPr>
              <w:fldChar w:fldCharType="end"/>
            </w:r>
          </w:hyperlink>
        </w:p>
        <w:p w14:paraId="774436D1" w14:textId="77777777" w:rsidR="007C3287" w:rsidRDefault="007C3287">
          <w:pPr>
            <w:pStyle w:val="TOC3"/>
            <w:tabs>
              <w:tab w:val="left" w:pos="1200"/>
              <w:tab w:val="right" w:leader="dot" w:pos="10456"/>
            </w:tabs>
            <w:rPr>
              <w:rFonts w:asciiTheme="minorHAnsi" w:eastAsiaTheme="minorEastAsia" w:hAnsiTheme="minorHAnsi" w:cstheme="minorBidi"/>
              <w:noProof/>
              <w:sz w:val="22"/>
              <w:lang w:eastAsia="sv-SE"/>
            </w:rPr>
          </w:pPr>
          <w:hyperlink w:anchor="_Toc461433113" w:history="1">
            <w:r w:rsidRPr="002D402F">
              <w:rPr>
                <w:rStyle w:val="Hyperlink"/>
                <w:noProof/>
              </w:rPr>
              <w:t>7.1.29</w:t>
            </w:r>
            <w:r>
              <w:rPr>
                <w:rFonts w:asciiTheme="minorHAnsi" w:eastAsiaTheme="minorEastAsia" w:hAnsiTheme="minorHAnsi" w:cstheme="minorBidi"/>
                <w:noProof/>
                <w:sz w:val="22"/>
                <w:lang w:eastAsia="sv-SE"/>
              </w:rPr>
              <w:tab/>
            </w:r>
            <w:r w:rsidRPr="002D402F">
              <w:rPr>
                <w:rStyle w:val="Hyperlink"/>
                <w:noProof/>
              </w:rPr>
              <w:t>urn:riv:cgi:healthcare:efrikort:3:TransactionStatus</w:t>
            </w:r>
            <w:r>
              <w:rPr>
                <w:noProof/>
                <w:webHidden/>
              </w:rPr>
              <w:tab/>
            </w:r>
            <w:r>
              <w:rPr>
                <w:noProof/>
                <w:webHidden/>
              </w:rPr>
              <w:fldChar w:fldCharType="begin"/>
            </w:r>
            <w:r>
              <w:rPr>
                <w:noProof/>
                <w:webHidden/>
              </w:rPr>
              <w:instrText xml:space="preserve"> PAGEREF _Toc461433113 \h </w:instrText>
            </w:r>
            <w:r>
              <w:rPr>
                <w:noProof/>
                <w:webHidden/>
              </w:rPr>
            </w:r>
            <w:r>
              <w:rPr>
                <w:noProof/>
                <w:webHidden/>
              </w:rPr>
              <w:fldChar w:fldCharType="separate"/>
            </w:r>
            <w:r>
              <w:rPr>
                <w:noProof/>
                <w:webHidden/>
              </w:rPr>
              <w:t>76</w:t>
            </w:r>
            <w:r>
              <w:rPr>
                <w:noProof/>
                <w:webHidden/>
              </w:rPr>
              <w:fldChar w:fldCharType="end"/>
            </w:r>
          </w:hyperlink>
        </w:p>
        <w:p w14:paraId="1CBE9463" w14:textId="77777777" w:rsidR="00793064" w:rsidRPr="005314C9" w:rsidRDefault="00793064">
          <w:r w:rsidRPr="005314C9">
            <w:fldChar w:fldCharType="end"/>
          </w:r>
        </w:p>
      </w:sdtContent>
    </w:sdt>
    <w:p w14:paraId="564F56CC" w14:textId="77777777" w:rsidR="00793064" w:rsidRPr="005314C9" w:rsidRDefault="00793064">
      <w:pPr>
        <w:spacing w:line="240" w:lineRule="auto"/>
        <w:rPr>
          <w:rFonts w:eastAsia="Times New Roman"/>
          <w:bCs/>
          <w:sz w:val="30"/>
          <w:szCs w:val="28"/>
        </w:rPr>
      </w:pPr>
      <w:r w:rsidRPr="005314C9">
        <w:br w:type="page"/>
      </w:r>
    </w:p>
    <w:p w14:paraId="3CC1AD95" w14:textId="77777777" w:rsidR="0039481C" w:rsidRPr="005314C9" w:rsidRDefault="0039481C" w:rsidP="0039481C">
      <w:pPr>
        <w:spacing w:line="240" w:lineRule="auto"/>
        <w:rPr>
          <w:vanish/>
        </w:rPr>
      </w:pPr>
      <w:bookmarkStart w:id="1" w:name="Radera3"/>
      <w:bookmarkEnd w:id="0"/>
      <w:bookmarkEnd w:id="1"/>
      <w:r w:rsidRPr="005314C9">
        <w:rPr>
          <w:b/>
          <w:vanish/>
          <w:color w:val="4F81BD" w:themeColor="accent1"/>
          <w:sz w:val="28"/>
          <w:szCs w:val="28"/>
        </w:rPr>
        <w:lastRenderedPageBreak/>
        <w:t>Regler för ifyllande</w:t>
      </w:r>
    </w:p>
    <w:p w14:paraId="6D2D0AA3" w14:textId="77777777" w:rsidR="0039481C" w:rsidRPr="005314C9" w:rsidRDefault="0039481C" w:rsidP="0039481C">
      <w:pPr>
        <w:rPr>
          <w:b/>
          <w:vanish/>
          <w:color w:val="4F81BD" w:themeColor="accent1"/>
          <w:sz w:val="28"/>
          <w:szCs w:val="28"/>
        </w:rPr>
      </w:pPr>
    </w:p>
    <w:p w14:paraId="73FE036D" w14:textId="77777777" w:rsidR="0039481C" w:rsidRPr="005314C9" w:rsidRDefault="0039481C" w:rsidP="0039481C">
      <w:pPr>
        <w:rPr>
          <w:vanish/>
          <w:color w:val="4F81BD" w:themeColor="accent1"/>
        </w:rPr>
      </w:pPr>
      <w:r w:rsidRPr="005314C9">
        <w:rPr>
          <w:vanish/>
          <w:color w:val="4F81BD" w:themeColor="accent1"/>
        </w:rPr>
        <w:t xml:space="preserve">All </w:t>
      </w:r>
      <w:r w:rsidRPr="005314C9">
        <w:rPr>
          <w:vanish/>
          <w:color w:val="9BBB59" w:themeColor="accent3"/>
        </w:rPr>
        <w:t xml:space="preserve">grön text </w:t>
      </w:r>
      <w:r w:rsidRPr="005314C9">
        <w:rPr>
          <w:vanish/>
          <w:color w:val="4F81BD" w:themeColor="accent1"/>
        </w:rPr>
        <w:t xml:space="preserve">motsvaras av variabler. I MS Word, gå in under </w:t>
      </w:r>
      <w:r w:rsidRPr="005314C9">
        <w:rPr>
          <w:i/>
          <w:vanish/>
          <w:color w:val="4F81BD" w:themeColor="accent1"/>
        </w:rPr>
        <w:t>Arkiv-Egenskaper</w:t>
      </w:r>
      <w:r w:rsidRPr="005314C9">
        <w:rPr>
          <w:vanish/>
          <w:color w:val="4F81BD" w:themeColor="accent1"/>
        </w:rPr>
        <w:t xml:space="preserve"> och välj fliken </w:t>
      </w:r>
      <w:r w:rsidRPr="005314C9">
        <w:rPr>
          <w:i/>
          <w:vanish/>
          <w:color w:val="4F81BD" w:themeColor="accent1"/>
        </w:rPr>
        <w:t>Eget</w:t>
      </w:r>
      <w:r w:rsidRPr="005314C9">
        <w:rPr>
          <w:vanish/>
          <w:color w:val="4F81BD" w:themeColor="accent1"/>
        </w:rPr>
        <w:t xml:space="preserve"> och fyll i rätt värden för variablerna.</w:t>
      </w:r>
    </w:p>
    <w:p w14:paraId="72D6624F" w14:textId="7FB80C7E" w:rsidR="0039481C" w:rsidRPr="005314C9" w:rsidRDefault="0039481C" w:rsidP="0039481C">
      <w:pPr>
        <w:rPr>
          <w:vanish/>
          <w:color w:val="4F81BD" w:themeColor="accent1"/>
        </w:rPr>
      </w:pPr>
      <w:r w:rsidRPr="005314C9">
        <w:rPr>
          <w:vanish/>
          <w:color w:val="4F81BD" w:themeColor="accent1"/>
          <w:highlight w:val="yellow"/>
        </w:rPr>
        <w:t>Gulmarkerat</w:t>
      </w:r>
      <w:r w:rsidRPr="005314C9">
        <w:rPr>
          <w:vanish/>
          <w:color w:val="4F81BD" w:themeColor="accent1"/>
        </w:rPr>
        <w:t xml:space="preserve"> är text som skall fyllas i</w:t>
      </w:r>
      <w:r w:rsidR="007E3F3B" w:rsidRPr="005314C9">
        <w:rPr>
          <w:vanish/>
          <w:color w:val="4F81BD" w:themeColor="accent1"/>
        </w:rPr>
        <w:t xml:space="preserve"> och bytas ut</w:t>
      </w:r>
      <w:r w:rsidRPr="005314C9">
        <w:rPr>
          <w:vanish/>
          <w:color w:val="4F81BD" w:themeColor="accent1"/>
        </w:rPr>
        <w:t xml:space="preserve">.  </w:t>
      </w:r>
    </w:p>
    <w:p w14:paraId="25865854" w14:textId="77777777" w:rsidR="0039481C" w:rsidRPr="005314C9" w:rsidRDefault="0039481C" w:rsidP="0039481C">
      <w:pPr>
        <w:rPr>
          <w:vanish/>
          <w:color w:val="4F81BD" w:themeColor="accent1"/>
        </w:rPr>
      </w:pPr>
      <w:r w:rsidRPr="005314C9">
        <w:rPr>
          <w:vanish/>
          <w:color w:val="4F81BD" w:themeColor="accent1"/>
        </w:rPr>
        <w:t xml:space="preserve">Blå text är anvisningar för hur denna mall skall fyllas i. Den SKALL tas bort i det färdiga dokumentet. </w:t>
      </w:r>
    </w:p>
    <w:p w14:paraId="52C4313D" w14:textId="187156A0" w:rsidR="007E3F3B" w:rsidRPr="005314C9" w:rsidRDefault="007E3F3B" w:rsidP="0039481C">
      <w:pPr>
        <w:rPr>
          <w:i/>
          <w:vanish/>
        </w:rPr>
      </w:pPr>
      <w:r w:rsidRPr="005314C9">
        <w:rPr>
          <w:i/>
          <w:vanish/>
        </w:rPr>
        <w:t xml:space="preserve">Svart italic text är text som kan behållas från mallen. </w:t>
      </w:r>
    </w:p>
    <w:p w14:paraId="2DF74A16" w14:textId="77777777" w:rsidR="0039481C" w:rsidRPr="005314C9" w:rsidRDefault="0039481C" w:rsidP="0039481C">
      <w:pPr>
        <w:rPr>
          <w:vanish/>
          <w:color w:val="4F81BD" w:themeColor="accent1"/>
        </w:rPr>
      </w:pPr>
    </w:p>
    <w:p w14:paraId="02E1F0FB" w14:textId="77777777" w:rsidR="0039481C" w:rsidRPr="005314C9" w:rsidRDefault="0039481C" w:rsidP="0039481C">
      <w:pPr>
        <w:rPr>
          <w:vanish/>
          <w:color w:val="4F81BD" w:themeColor="accent1"/>
        </w:rPr>
      </w:pPr>
      <w:r w:rsidRPr="005314C9">
        <w:rPr>
          <w:vanish/>
          <w:color w:val="4F81BD" w:themeColor="accent1"/>
        </w:rPr>
        <w:t>Tjänstekontraktbeskrivning är ett dokument som beskriver en viss revision av tjänstekontrakten i en tjänstedomän. Tjänstekontraktsbeskrivningen är en beskrivning som kompletterar den maskinläsabara beskrivningen. Den maskinläsbara beskrivningen följer RIV Tekniska Anvisningar. En tjänstekontraktsbeskrivning kompletterar den maskinläsbara anvisningen och är en teknisk anvisning som är baserad på resultat från tidigare faser i RIV-metoden. Dokumentet ska kunna läsas fristående.</w:t>
      </w:r>
    </w:p>
    <w:p w14:paraId="30E68F7F" w14:textId="77777777" w:rsidR="0039481C" w:rsidRPr="005314C9" w:rsidRDefault="0039481C" w:rsidP="0039481C">
      <w:pPr>
        <w:rPr>
          <w:vanish/>
          <w:color w:val="4F81BD" w:themeColor="accent1"/>
        </w:rPr>
      </w:pPr>
    </w:p>
    <w:p w14:paraId="181BCB77" w14:textId="77777777" w:rsidR="0039481C" w:rsidRPr="005314C9" w:rsidRDefault="0039481C" w:rsidP="0039481C">
      <w:pPr>
        <w:rPr>
          <w:vanish/>
          <w:color w:val="4F81BD" w:themeColor="accent1"/>
        </w:rPr>
      </w:pPr>
      <w:r w:rsidRPr="005314C9">
        <w:rPr>
          <w:vanish/>
          <w:color w:val="4F81BD" w:themeColor="accent1"/>
        </w:rPr>
        <w:t xml:space="preserve">En Tjänstekontraktbeskrivning versionshanteras (förvaltas i original) och publiceras enligt riktlinjer för tjänstekontraktsförvaltningen . </w:t>
      </w:r>
    </w:p>
    <w:p w14:paraId="7D5953EB" w14:textId="77777777" w:rsidR="0039481C" w:rsidRPr="005314C9" w:rsidRDefault="0039481C" w:rsidP="0039481C">
      <w:pPr>
        <w:rPr>
          <w:vanish/>
          <w:color w:val="4F81BD" w:themeColor="accent1"/>
        </w:rPr>
      </w:pPr>
    </w:p>
    <w:p w14:paraId="66F54758" w14:textId="77777777" w:rsidR="0039481C" w:rsidRPr="005314C9" w:rsidRDefault="0039481C" w:rsidP="0039481C">
      <w:pPr>
        <w:rPr>
          <w:vanish/>
          <w:color w:val="4F81BD" w:themeColor="accent1"/>
        </w:rPr>
      </w:pPr>
      <w:r w:rsidRPr="005314C9">
        <w:rPr>
          <w:vanish/>
          <w:color w:val="4F81BD" w:themeColor="accent1"/>
        </w:rPr>
        <w:t>Målgruppen för Tjänstekontraktbeskrivningen är integratörer inom vårdgivare och hos leverantörer av IT-lösningar för vård och omsorg, med grundläggande kunskap om RIV Tekniska Anvisningar och den nationella, tekniska arkitekturen (T-boken).</w:t>
      </w:r>
    </w:p>
    <w:p w14:paraId="6ABEE73D" w14:textId="77777777" w:rsidR="0039481C" w:rsidRPr="005314C9" w:rsidRDefault="0039481C" w:rsidP="0039481C">
      <w:pPr>
        <w:rPr>
          <w:vanish/>
          <w:color w:val="4F81BD" w:themeColor="accent1"/>
        </w:rPr>
      </w:pPr>
    </w:p>
    <w:p w14:paraId="38B9FB0F" w14:textId="77777777" w:rsidR="0039481C" w:rsidRPr="005314C9" w:rsidRDefault="0039481C" w:rsidP="0039481C">
      <w:pPr>
        <w:rPr>
          <w:vanish/>
          <w:color w:val="4F81BD" w:themeColor="accent1"/>
        </w:rPr>
      </w:pPr>
      <w:r w:rsidRPr="005314C9">
        <w:rPr>
          <w:vanish/>
          <w:color w:val="4F81BD" w:themeColor="accent1"/>
        </w:rPr>
        <w:t>En tjänstekontraktsbeskrivning skall vara oberoende av specifika system. Den skall kunna användas som upphandlingsunderlag för utveckling av tjänstekonsumenter och tjänsteproducenter.</w:t>
      </w:r>
    </w:p>
    <w:p w14:paraId="51E13781" w14:textId="77777777" w:rsidR="0039481C" w:rsidRPr="005314C9" w:rsidRDefault="0039481C" w:rsidP="0039481C">
      <w:pPr>
        <w:rPr>
          <w:vanish/>
          <w:color w:val="4F81BD" w:themeColor="accent1"/>
        </w:rPr>
      </w:pPr>
    </w:p>
    <w:p w14:paraId="481B2D86" w14:textId="77777777" w:rsidR="0039481C" w:rsidRPr="005314C9" w:rsidRDefault="0039481C" w:rsidP="0039481C">
      <w:pPr>
        <w:rPr>
          <w:vanish/>
          <w:color w:val="4F81BD" w:themeColor="accent1"/>
        </w:rPr>
      </w:pPr>
      <w:r w:rsidRPr="005314C9">
        <w:rPr>
          <w:vanish/>
          <w:color w:val="4F81BD" w:themeColor="accent1"/>
        </w:rPr>
        <w:t>När en revision av en tjänstedomän innehåller samma version av ett tjänstekontrakt som en tidigare version, måste beskrivningen i den senare revisionen vara identisk med motsvarande beskrivning i den tidigare revisionen. Förtydliganden och rättning av skrivfel kan förekomma, men inget som riskerar försämringar i interoperabilitet mellan konsumenter och producenter baserade på samma tjänstekontrakt ur de båda revisionerna.</w:t>
      </w:r>
    </w:p>
    <w:p w14:paraId="55AE4977" w14:textId="77777777" w:rsidR="0039481C" w:rsidRPr="005314C9" w:rsidRDefault="0039481C" w:rsidP="0039481C">
      <w:pPr>
        <w:rPr>
          <w:vanish/>
          <w:color w:val="4F81BD" w:themeColor="accent1"/>
        </w:rPr>
      </w:pPr>
    </w:p>
    <w:p w14:paraId="1A4547A1" w14:textId="77777777" w:rsidR="0039481C" w:rsidRPr="005314C9" w:rsidRDefault="0039481C" w:rsidP="0039481C">
      <w:pPr>
        <w:rPr>
          <w:vanish/>
          <w:color w:val="4F81BD" w:themeColor="accent1"/>
        </w:rPr>
      </w:pPr>
      <w:r w:rsidRPr="005314C9">
        <w:rPr>
          <w:vanish/>
          <w:color w:val="4F81BD" w:themeColor="accent1"/>
        </w:rPr>
        <w:t xml:space="preserve">Dokumentet </w:t>
      </w:r>
      <w:r w:rsidRPr="005314C9">
        <w:rPr>
          <w:i/>
          <w:vanish/>
          <w:color w:val="4F81BD" w:themeColor="accent1"/>
        </w:rPr>
        <w:t>Arkitekturella beslut</w:t>
      </w:r>
      <w:r w:rsidRPr="005314C9">
        <w:rPr>
          <w:vanish/>
          <w:color w:val="4F81BD" w:themeColor="accent1"/>
        </w:rPr>
        <w:t xml:space="preserve"> skall alltid åtfölja tjänstekontraktsbeskrivningen (även om det inte finns några dokumenterade beslut).  </w:t>
      </w:r>
    </w:p>
    <w:p w14:paraId="6ED9A674" w14:textId="77777777" w:rsidR="0039481C" w:rsidRPr="005314C9" w:rsidRDefault="0039481C" w:rsidP="0039481C">
      <w:pPr>
        <w:rPr>
          <w:vanish/>
          <w:color w:val="4F81BD" w:themeColor="accent1"/>
        </w:rPr>
      </w:pPr>
    </w:p>
    <w:p w14:paraId="2ED3AE79" w14:textId="77777777" w:rsidR="0039481C" w:rsidRPr="005314C9" w:rsidRDefault="0039481C" w:rsidP="0039481C">
      <w:pPr>
        <w:rPr>
          <w:vanish/>
          <w:color w:val="4F81BD" w:themeColor="accent1"/>
        </w:rPr>
      </w:pPr>
      <w:r w:rsidRPr="005314C9">
        <w:rPr>
          <w:vanish/>
          <w:color w:val="4F81BD" w:themeColor="accent1"/>
        </w:rPr>
        <w:t xml:space="preserve">Resterande del av anvisningen följer uppställningen i en Tjänstekontraktsbeskrivning. Se även </w:t>
      </w:r>
      <w:r w:rsidRPr="005314C9">
        <w:rPr>
          <w:i/>
          <w:vanish/>
          <w:color w:val="4F81BD" w:themeColor="accent1"/>
        </w:rPr>
        <w:t>Tjänstekontraktsbeskrivning – exempel.</w:t>
      </w:r>
    </w:p>
    <w:p w14:paraId="09D91507" w14:textId="77777777" w:rsidR="0039481C" w:rsidRPr="005314C9" w:rsidRDefault="0039481C" w:rsidP="0039481C">
      <w:pPr>
        <w:rPr>
          <w:vanish/>
          <w:color w:val="4F81BD" w:themeColor="accent1"/>
        </w:rPr>
      </w:pPr>
    </w:p>
    <w:p w14:paraId="68086271" w14:textId="77777777" w:rsidR="0039481C" w:rsidRPr="005314C9" w:rsidRDefault="0039481C" w:rsidP="0039481C">
      <w:pPr>
        <w:spacing w:line="240" w:lineRule="auto"/>
        <w:rPr>
          <w:b/>
          <w:vanish/>
        </w:rPr>
      </w:pPr>
      <w:r w:rsidRPr="005314C9">
        <w:rPr>
          <w:b/>
          <w:vanish/>
        </w:rPr>
        <w:br w:type="page"/>
      </w:r>
    </w:p>
    <w:p w14:paraId="24B56C08" w14:textId="77777777" w:rsidR="0039481C" w:rsidRPr="005314C9" w:rsidRDefault="0039481C" w:rsidP="0039481C">
      <w:pPr>
        <w:rPr>
          <w:b/>
        </w:rPr>
      </w:pPr>
    </w:p>
    <w:p w14:paraId="5EFE46B8" w14:textId="77777777" w:rsidR="0039481C" w:rsidRPr="005314C9" w:rsidRDefault="0039481C" w:rsidP="0039481C">
      <w:pPr>
        <w:rPr>
          <w:rStyle w:val="BodyTextChar"/>
          <w:rFonts w:ascii="Georgia" w:eastAsia="Calibri" w:hAnsi="Georgia"/>
          <w:szCs w:val="20"/>
        </w:rPr>
      </w:pPr>
      <w:r w:rsidRPr="005314C9">
        <w:rPr>
          <w:b/>
        </w:rPr>
        <w:t>Revisionshistorik</w:t>
      </w:r>
    </w:p>
    <w:p w14:paraId="5BEBFC8D" w14:textId="77777777" w:rsidR="0039481C" w:rsidRPr="005314C9"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5314C9" w14:paraId="12F27002" w14:textId="77777777" w:rsidTr="000C2908">
        <w:tc>
          <w:tcPr>
            <w:tcW w:w="1304" w:type="dxa"/>
            <w:shd w:val="clear" w:color="auto" w:fill="DDD9C3" w:themeFill="background2" w:themeFillShade="E6"/>
          </w:tcPr>
          <w:p w14:paraId="074482CB" w14:textId="77777777" w:rsidR="0039481C" w:rsidRPr="005314C9" w:rsidRDefault="0039481C" w:rsidP="0039481C">
            <w:pPr>
              <w:pStyle w:val="TableText"/>
              <w:rPr>
                <w:rFonts w:ascii="Georgia" w:hAnsi="Georgia"/>
              </w:rPr>
            </w:pPr>
            <w:r w:rsidRPr="005314C9">
              <w:rPr>
                <w:rFonts w:ascii="Georgia" w:hAnsi="Georgia"/>
              </w:rPr>
              <w:t>Version</w:t>
            </w:r>
          </w:p>
        </w:tc>
        <w:tc>
          <w:tcPr>
            <w:tcW w:w="992" w:type="dxa"/>
            <w:shd w:val="clear" w:color="auto" w:fill="DDD9C3" w:themeFill="background2" w:themeFillShade="E6"/>
          </w:tcPr>
          <w:p w14:paraId="6A5A69DB" w14:textId="77777777" w:rsidR="0039481C" w:rsidRPr="005314C9" w:rsidRDefault="0039481C" w:rsidP="0039481C">
            <w:pPr>
              <w:pStyle w:val="TableText"/>
              <w:rPr>
                <w:rFonts w:ascii="Georgia" w:hAnsi="Georgia"/>
              </w:rPr>
            </w:pPr>
            <w:r w:rsidRPr="005314C9">
              <w:rPr>
                <w:rFonts w:ascii="Georgia" w:hAnsi="Georgia"/>
              </w:rPr>
              <w:t>Revision Nr</w:t>
            </w:r>
          </w:p>
        </w:tc>
        <w:tc>
          <w:tcPr>
            <w:tcW w:w="1560" w:type="dxa"/>
            <w:shd w:val="clear" w:color="auto" w:fill="DDD9C3" w:themeFill="background2" w:themeFillShade="E6"/>
          </w:tcPr>
          <w:p w14:paraId="299BD4AC" w14:textId="77777777" w:rsidR="0039481C" w:rsidRPr="005314C9" w:rsidRDefault="0039481C" w:rsidP="0039481C">
            <w:pPr>
              <w:pStyle w:val="TableText"/>
              <w:rPr>
                <w:rFonts w:ascii="Georgia" w:hAnsi="Georgia"/>
              </w:rPr>
            </w:pPr>
            <w:r w:rsidRPr="005314C9">
              <w:rPr>
                <w:rFonts w:ascii="Georgia" w:hAnsi="Georgia"/>
              </w:rPr>
              <w:t>Revision Datum</w:t>
            </w:r>
          </w:p>
        </w:tc>
        <w:tc>
          <w:tcPr>
            <w:tcW w:w="3260" w:type="dxa"/>
            <w:shd w:val="clear" w:color="auto" w:fill="DDD9C3" w:themeFill="background2" w:themeFillShade="E6"/>
          </w:tcPr>
          <w:p w14:paraId="5A3A835B" w14:textId="77777777" w:rsidR="0039481C" w:rsidRPr="005314C9" w:rsidRDefault="0039481C" w:rsidP="0039481C">
            <w:pPr>
              <w:pStyle w:val="TableText"/>
              <w:rPr>
                <w:rFonts w:ascii="Georgia" w:hAnsi="Georgia"/>
              </w:rPr>
            </w:pPr>
            <w:r w:rsidRPr="005314C9">
              <w:rPr>
                <w:rFonts w:ascii="Georgia" w:hAnsi="Georgia"/>
              </w:rPr>
              <w:t>Beskrivning av ändringar</w:t>
            </w:r>
          </w:p>
        </w:tc>
        <w:tc>
          <w:tcPr>
            <w:tcW w:w="1559" w:type="dxa"/>
            <w:shd w:val="clear" w:color="auto" w:fill="DDD9C3" w:themeFill="background2" w:themeFillShade="E6"/>
          </w:tcPr>
          <w:p w14:paraId="11CE0EBB" w14:textId="77777777" w:rsidR="0039481C" w:rsidRPr="005314C9" w:rsidRDefault="0039481C" w:rsidP="0039481C">
            <w:pPr>
              <w:pStyle w:val="TableText"/>
              <w:rPr>
                <w:rFonts w:ascii="Georgia" w:hAnsi="Georgia"/>
              </w:rPr>
            </w:pPr>
            <w:r w:rsidRPr="005314C9">
              <w:rPr>
                <w:rFonts w:ascii="Georgia" w:hAnsi="Georgia"/>
              </w:rPr>
              <w:t>Ändringar gjorda av</w:t>
            </w:r>
          </w:p>
        </w:tc>
        <w:tc>
          <w:tcPr>
            <w:tcW w:w="1418" w:type="dxa"/>
            <w:shd w:val="clear" w:color="auto" w:fill="DDD9C3" w:themeFill="background2" w:themeFillShade="E6"/>
          </w:tcPr>
          <w:p w14:paraId="2917D927" w14:textId="77777777" w:rsidR="0039481C" w:rsidRPr="005314C9" w:rsidRDefault="0039481C" w:rsidP="0039481C">
            <w:pPr>
              <w:pStyle w:val="TableText"/>
              <w:rPr>
                <w:rFonts w:ascii="Georgia" w:hAnsi="Georgia"/>
              </w:rPr>
            </w:pPr>
            <w:r w:rsidRPr="005314C9">
              <w:rPr>
                <w:rFonts w:ascii="Georgia" w:hAnsi="Georgia"/>
              </w:rPr>
              <w:t>Granskad av</w:t>
            </w:r>
          </w:p>
        </w:tc>
      </w:tr>
      <w:tr w:rsidR="008574CF" w:rsidRPr="005314C9" w14:paraId="373B86B5" w14:textId="77777777" w:rsidTr="000C2908">
        <w:tc>
          <w:tcPr>
            <w:tcW w:w="1304" w:type="dxa"/>
          </w:tcPr>
          <w:p w14:paraId="0380B13B" w14:textId="50B391FB" w:rsidR="008574CF" w:rsidRPr="005314C9" w:rsidRDefault="001F6CF2" w:rsidP="0039481C">
            <w:pPr>
              <w:pStyle w:val="TableText"/>
              <w:rPr>
                <w:rFonts w:ascii="Georgia" w:hAnsi="Georgia"/>
              </w:rPr>
            </w:pPr>
            <w:r w:rsidRPr="005314C9">
              <w:rPr>
                <w:rFonts w:ascii="Georgia" w:hAnsi="Georgia"/>
              </w:rPr>
              <w:t>3.0</w:t>
            </w:r>
          </w:p>
        </w:tc>
        <w:tc>
          <w:tcPr>
            <w:tcW w:w="992" w:type="dxa"/>
          </w:tcPr>
          <w:p w14:paraId="7B1BD2D0" w14:textId="7A40790F" w:rsidR="008574CF" w:rsidRPr="005314C9" w:rsidRDefault="001F6CF2" w:rsidP="0039481C">
            <w:pPr>
              <w:pStyle w:val="TableText"/>
              <w:rPr>
                <w:rFonts w:ascii="Georgia" w:hAnsi="Georgia"/>
              </w:rPr>
            </w:pPr>
            <w:r w:rsidRPr="005314C9">
              <w:rPr>
                <w:rFonts w:ascii="Georgia" w:hAnsi="Georgia"/>
              </w:rPr>
              <w:t>RC1</w:t>
            </w:r>
          </w:p>
        </w:tc>
        <w:tc>
          <w:tcPr>
            <w:tcW w:w="1560" w:type="dxa"/>
          </w:tcPr>
          <w:p w14:paraId="75736B9B" w14:textId="4BDF10F0" w:rsidR="008574CF" w:rsidRPr="005314C9" w:rsidRDefault="00A03EA4" w:rsidP="0039481C">
            <w:pPr>
              <w:pStyle w:val="TableText"/>
              <w:rPr>
                <w:rFonts w:ascii="Georgia" w:hAnsi="Georgia"/>
              </w:rPr>
            </w:pPr>
            <w:r>
              <w:rPr>
                <w:rFonts w:ascii="Georgia" w:hAnsi="Georgia"/>
              </w:rPr>
              <w:t>2016-09-09</w:t>
            </w:r>
          </w:p>
        </w:tc>
        <w:tc>
          <w:tcPr>
            <w:tcW w:w="3260" w:type="dxa"/>
          </w:tcPr>
          <w:p w14:paraId="67F4056E" w14:textId="02CDEDFB" w:rsidR="008574CF" w:rsidRPr="005314C9" w:rsidRDefault="001F6CF2" w:rsidP="00F35278">
            <w:pPr>
              <w:pStyle w:val="TableText"/>
              <w:tabs>
                <w:tab w:val="right" w:pos="3176"/>
              </w:tabs>
              <w:rPr>
                <w:rFonts w:ascii="Georgia" w:hAnsi="Georgia"/>
              </w:rPr>
            </w:pPr>
            <w:r w:rsidRPr="005314C9">
              <w:rPr>
                <w:rFonts w:ascii="Georgia" w:hAnsi="Georgia"/>
              </w:rPr>
              <w:t>Uppdaterad från version 2.2</w:t>
            </w:r>
          </w:p>
        </w:tc>
        <w:tc>
          <w:tcPr>
            <w:tcW w:w="1559" w:type="dxa"/>
          </w:tcPr>
          <w:p w14:paraId="17812B00" w14:textId="0B9EE915" w:rsidR="008574CF" w:rsidRPr="005314C9" w:rsidRDefault="001F6CF2" w:rsidP="008574CF">
            <w:pPr>
              <w:pStyle w:val="TableText"/>
              <w:rPr>
                <w:rFonts w:ascii="Georgia" w:hAnsi="Georgia"/>
              </w:rPr>
            </w:pPr>
            <w:r w:rsidRPr="005314C9">
              <w:rPr>
                <w:rFonts w:ascii="Georgia" w:hAnsi="Georgia"/>
              </w:rPr>
              <w:t>Daniel Petersson</w:t>
            </w:r>
          </w:p>
        </w:tc>
        <w:tc>
          <w:tcPr>
            <w:tcW w:w="1418" w:type="dxa"/>
          </w:tcPr>
          <w:p w14:paraId="515B50E7" w14:textId="77777777" w:rsidR="008574CF" w:rsidRPr="005314C9" w:rsidRDefault="008574CF" w:rsidP="0039481C">
            <w:pPr>
              <w:pStyle w:val="TableText"/>
              <w:rPr>
                <w:rFonts w:ascii="Georgia" w:hAnsi="Georgia"/>
              </w:rPr>
            </w:pPr>
          </w:p>
        </w:tc>
      </w:tr>
      <w:tr w:rsidR="0039481C" w:rsidRPr="005314C9" w14:paraId="1BF42DEB" w14:textId="77777777" w:rsidTr="000C2908">
        <w:tc>
          <w:tcPr>
            <w:tcW w:w="1304" w:type="dxa"/>
          </w:tcPr>
          <w:p w14:paraId="79BFB119" w14:textId="08F986DD" w:rsidR="0039481C" w:rsidRPr="005314C9" w:rsidRDefault="0039481C" w:rsidP="0039481C">
            <w:pPr>
              <w:pStyle w:val="TableText"/>
              <w:rPr>
                <w:rFonts w:ascii="Georgia" w:hAnsi="Georgia"/>
              </w:rPr>
            </w:pPr>
          </w:p>
        </w:tc>
        <w:tc>
          <w:tcPr>
            <w:tcW w:w="992" w:type="dxa"/>
          </w:tcPr>
          <w:p w14:paraId="49FA0B03" w14:textId="77777777" w:rsidR="0039481C" w:rsidRPr="005314C9" w:rsidRDefault="0039481C" w:rsidP="0039481C">
            <w:pPr>
              <w:pStyle w:val="TableText"/>
              <w:rPr>
                <w:rFonts w:ascii="Georgia" w:hAnsi="Georgia"/>
              </w:rPr>
            </w:pPr>
          </w:p>
        </w:tc>
        <w:tc>
          <w:tcPr>
            <w:tcW w:w="1560" w:type="dxa"/>
          </w:tcPr>
          <w:p w14:paraId="1885408B" w14:textId="33A2D607" w:rsidR="0039481C" w:rsidRPr="005314C9" w:rsidRDefault="0039481C" w:rsidP="0039481C">
            <w:pPr>
              <w:pStyle w:val="TableText"/>
              <w:rPr>
                <w:rFonts w:ascii="Georgia" w:hAnsi="Georgia"/>
              </w:rPr>
            </w:pPr>
          </w:p>
        </w:tc>
        <w:tc>
          <w:tcPr>
            <w:tcW w:w="3260" w:type="dxa"/>
          </w:tcPr>
          <w:p w14:paraId="4B09CECA" w14:textId="12BE8FE4" w:rsidR="0039481C" w:rsidRPr="005314C9" w:rsidRDefault="0039481C" w:rsidP="00F35278">
            <w:pPr>
              <w:pStyle w:val="TableText"/>
              <w:tabs>
                <w:tab w:val="right" w:pos="3176"/>
              </w:tabs>
              <w:rPr>
                <w:rFonts w:ascii="Georgia" w:hAnsi="Georgia"/>
              </w:rPr>
            </w:pPr>
          </w:p>
        </w:tc>
        <w:tc>
          <w:tcPr>
            <w:tcW w:w="1559" w:type="dxa"/>
          </w:tcPr>
          <w:p w14:paraId="524F015C" w14:textId="6A607D94" w:rsidR="0039481C" w:rsidRPr="005314C9" w:rsidRDefault="0039481C" w:rsidP="0039481C">
            <w:pPr>
              <w:pStyle w:val="TableText"/>
              <w:rPr>
                <w:rFonts w:ascii="Georgia" w:hAnsi="Georgia"/>
              </w:rPr>
            </w:pPr>
          </w:p>
        </w:tc>
        <w:tc>
          <w:tcPr>
            <w:tcW w:w="1418" w:type="dxa"/>
          </w:tcPr>
          <w:p w14:paraId="3BF4086E" w14:textId="77777777" w:rsidR="0039481C" w:rsidRPr="005314C9" w:rsidRDefault="0039481C" w:rsidP="0039481C">
            <w:pPr>
              <w:pStyle w:val="TableText"/>
              <w:rPr>
                <w:rFonts w:ascii="Georgia" w:hAnsi="Georgia"/>
              </w:rPr>
            </w:pPr>
          </w:p>
        </w:tc>
      </w:tr>
      <w:tr w:rsidR="00641A3D" w:rsidRPr="005314C9" w14:paraId="01AB4D7B" w14:textId="77777777" w:rsidTr="000C2908">
        <w:tc>
          <w:tcPr>
            <w:tcW w:w="1304" w:type="dxa"/>
          </w:tcPr>
          <w:p w14:paraId="219146FB" w14:textId="1EFB7953" w:rsidR="00641A3D" w:rsidRPr="005314C9" w:rsidRDefault="00641A3D" w:rsidP="0039481C">
            <w:pPr>
              <w:pStyle w:val="TableText"/>
              <w:rPr>
                <w:rFonts w:ascii="Georgia" w:hAnsi="Georgia"/>
              </w:rPr>
            </w:pPr>
          </w:p>
        </w:tc>
        <w:tc>
          <w:tcPr>
            <w:tcW w:w="992" w:type="dxa"/>
          </w:tcPr>
          <w:p w14:paraId="5D5CC374" w14:textId="77777777" w:rsidR="00641A3D" w:rsidRPr="005314C9" w:rsidRDefault="00641A3D" w:rsidP="0039481C">
            <w:pPr>
              <w:pStyle w:val="TableText"/>
              <w:rPr>
                <w:rFonts w:ascii="Georgia" w:hAnsi="Georgia"/>
                <w:highlight w:val="yellow"/>
              </w:rPr>
            </w:pPr>
          </w:p>
        </w:tc>
        <w:tc>
          <w:tcPr>
            <w:tcW w:w="1560" w:type="dxa"/>
          </w:tcPr>
          <w:p w14:paraId="4AC322CA" w14:textId="0CCC91A1" w:rsidR="00641A3D" w:rsidRPr="005314C9" w:rsidRDefault="00641A3D" w:rsidP="0039481C">
            <w:pPr>
              <w:pStyle w:val="TableText"/>
              <w:rPr>
                <w:rFonts w:ascii="Georgia" w:hAnsi="Georgia"/>
                <w:highlight w:val="yellow"/>
              </w:rPr>
            </w:pPr>
          </w:p>
        </w:tc>
        <w:tc>
          <w:tcPr>
            <w:tcW w:w="3260" w:type="dxa"/>
          </w:tcPr>
          <w:p w14:paraId="3B1A7D91" w14:textId="06F1FEE7" w:rsidR="00641A3D" w:rsidRPr="005314C9" w:rsidRDefault="00641A3D" w:rsidP="00641A3D">
            <w:pPr>
              <w:pStyle w:val="TableText"/>
              <w:tabs>
                <w:tab w:val="right" w:pos="3176"/>
              </w:tabs>
              <w:jc w:val="left"/>
              <w:rPr>
                <w:rFonts w:ascii="Georgia" w:hAnsi="Georgia"/>
                <w:highlight w:val="yellow"/>
              </w:rPr>
            </w:pPr>
          </w:p>
        </w:tc>
        <w:tc>
          <w:tcPr>
            <w:tcW w:w="1559" w:type="dxa"/>
          </w:tcPr>
          <w:p w14:paraId="025009E2" w14:textId="67B7883A" w:rsidR="00641A3D" w:rsidRPr="005314C9" w:rsidRDefault="00641A3D" w:rsidP="0039481C">
            <w:pPr>
              <w:pStyle w:val="TableText"/>
              <w:rPr>
                <w:rFonts w:ascii="Georgia" w:hAnsi="Georgia"/>
                <w:highlight w:val="yellow"/>
              </w:rPr>
            </w:pPr>
          </w:p>
        </w:tc>
        <w:tc>
          <w:tcPr>
            <w:tcW w:w="1418" w:type="dxa"/>
          </w:tcPr>
          <w:p w14:paraId="5397CD49" w14:textId="77777777" w:rsidR="00641A3D" w:rsidRPr="005314C9" w:rsidRDefault="00641A3D" w:rsidP="0039481C">
            <w:pPr>
              <w:pStyle w:val="TableText"/>
              <w:rPr>
                <w:rFonts w:ascii="Georgia" w:hAnsi="Georgia"/>
              </w:rPr>
            </w:pPr>
          </w:p>
        </w:tc>
      </w:tr>
      <w:tr w:rsidR="000308E4" w:rsidRPr="005314C9" w14:paraId="6B727736" w14:textId="77777777" w:rsidTr="000C2908">
        <w:tc>
          <w:tcPr>
            <w:tcW w:w="1304" w:type="dxa"/>
          </w:tcPr>
          <w:p w14:paraId="56BF0D93" w14:textId="3AD629DD" w:rsidR="000308E4" w:rsidRPr="005314C9" w:rsidRDefault="000308E4" w:rsidP="000308E4">
            <w:pPr>
              <w:pStyle w:val="TableText"/>
              <w:rPr>
                <w:rFonts w:ascii="Georgia" w:hAnsi="Georgia"/>
              </w:rPr>
            </w:pPr>
          </w:p>
        </w:tc>
        <w:tc>
          <w:tcPr>
            <w:tcW w:w="992" w:type="dxa"/>
          </w:tcPr>
          <w:p w14:paraId="7A78AACC" w14:textId="77777777" w:rsidR="000308E4" w:rsidRPr="005314C9" w:rsidRDefault="000308E4" w:rsidP="0039481C">
            <w:pPr>
              <w:pStyle w:val="TableText"/>
              <w:rPr>
                <w:rFonts w:ascii="Georgia" w:hAnsi="Georgia"/>
              </w:rPr>
            </w:pPr>
          </w:p>
        </w:tc>
        <w:tc>
          <w:tcPr>
            <w:tcW w:w="1560" w:type="dxa"/>
          </w:tcPr>
          <w:p w14:paraId="023D519E" w14:textId="7D04C3BD" w:rsidR="000308E4" w:rsidRPr="005314C9" w:rsidRDefault="000308E4" w:rsidP="0039481C">
            <w:pPr>
              <w:pStyle w:val="TableText"/>
              <w:rPr>
                <w:rFonts w:ascii="Georgia" w:hAnsi="Georgia"/>
              </w:rPr>
            </w:pPr>
          </w:p>
        </w:tc>
        <w:tc>
          <w:tcPr>
            <w:tcW w:w="3260" w:type="dxa"/>
          </w:tcPr>
          <w:p w14:paraId="0570D778" w14:textId="72BDF8F5" w:rsidR="000308E4" w:rsidRPr="005314C9" w:rsidRDefault="000308E4" w:rsidP="000308E4">
            <w:pPr>
              <w:pStyle w:val="TableText"/>
              <w:tabs>
                <w:tab w:val="right" w:pos="3176"/>
              </w:tabs>
              <w:ind w:left="0"/>
              <w:rPr>
                <w:rFonts w:ascii="Georgia" w:hAnsi="Georgia"/>
              </w:rPr>
            </w:pPr>
          </w:p>
        </w:tc>
        <w:tc>
          <w:tcPr>
            <w:tcW w:w="1559" w:type="dxa"/>
          </w:tcPr>
          <w:p w14:paraId="5506CB7F" w14:textId="306A2298" w:rsidR="000308E4" w:rsidRPr="005314C9" w:rsidRDefault="000308E4" w:rsidP="0039481C">
            <w:pPr>
              <w:pStyle w:val="TableText"/>
              <w:rPr>
                <w:rFonts w:ascii="Georgia" w:hAnsi="Georgia"/>
              </w:rPr>
            </w:pPr>
          </w:p>
        </w:tc>
        <w:tc>
          <w:tcPr>
            <w:tcW w:w="1418" w:type="dxa"/>
          </w:tcPr>
          <w:p w14:paraId="00B99AC0" w14:textId="77777777" w:rsidR="000308E4" w:rsidRPr="005314C9" w:rsidRDefault="000308E4" w:rsidP="0039481C">
            <w:pPr>
              <w:pStyle w:val="TableText"/>
              <w:rPr>
                <w:rFonts w:ascii="Georgia" w:hAnsi="Georgia"/>
              </w:rPr>
            </w:pPr>
          </w:p>
        </w:tc>
      </w:tr>
      <w:tr w:rsidR="00E57C71" w:rsidRPr="005314C9" w14:paraId="650A7B75" w14:textId="77777777" w:rsidTr="000C2908">
        <w:tc>
          <w:tcPr>
            <w:tcW w:w="1304" w:type="dxa"/>
          </w:tcPr>
          <w:p w14:paraId="0C0F1417" w14:textId="3970B754" w:rsidR="00E57C71" w:rsidRPr="005314C9" w:rsidRDefault="00E57C71" w:rsidP="000308E4">
            <w:pPr>
              <w:pStyle w:val="TableText"/>
              <w:rPr>
                <w:rFonts w:ascii="Georgia" w:hAnsi="Georgia"/>
              </w:rPr>
            </w:pPr>
          </w:p>
        </w:tc>
        <w:tc>
          <w:tcPr>
            <w:tcW w:w="992" w:type="dxa"/>
          </w:tcPr>
          <w:p w14:paraId="3982626A" w14:textId="77777777" w:rsidR="00E57C71" w:rsidRPr="005314C9" w:rsidRDefault="00E57C71" w:rsidP="0039481C">
            <w:pPr>
              <w:pStyle w:val="TableText"/>
              <w:rPr>
                <w:rFonts w:ascii="Georgia" w:hAnsi="Georgia"/>
                <w:highlight w:val="yellow"/>
              </w:rPr>
            </w:pPr>
          </w:p>
        </w:tc>
        <w:tc>
          <w:tcPr>
            <w:tcW w:w="1560" w:type="dxa"/>
          </w:tcPr>
          <w:p w14:paraId="5A064EDA" w14:textId="187E1ECF" w:rsidR="00E57C71" w:rsidRPr="005314C9" w:rsidRDefault="00E57C71" w:rsidP="0039481C">
            <w:pPr>
              <w:pStyle w:val="TableText"/>
              <w:rPr>
                <w:rFonts w:ascii="Georgia" w:hAnsi="Georgia"/>
              </w:rPr>
            </w:pPr>
          </w:p>
        </w:tc>
        <w:tc>
          <w:tcPr>
            <w:tcW w:w="3260" w:type="dxa"/>
          </w:tcPr>
          <w:p w14:paraId="3F0BF2F0" w14:textId="31C97444" w:rsidR="00E57C71" w:rsidRPr="005314C9" w:rsidRDefault="00E57C71" w:rsidP="0001564D">
            <w:pPr>
              <w:pStyle w:val="TableText"/>
              <w:tabs>
                <w:tab w:val="right" w:pos="3176"/>
              </w:tabs>
              <w:rPr>
                <w:rFonts w:ascii="Georgia" w:hAnsi="Georgia"/>
              </w:rPr>
            </w:pPr>
          </w:p>
        </w:tc>
        <w:tc>
          <w:tcPr>
            <w:tcW w:w="1559" w:type="dxa"/>
          </w:tcPr>
          <w:p w14:paraId="4873B0B0" w14:textId="4510D508" w:rsidR="00E57C71" w:rsidRPr="005314C9" w:rsidRDefault="00E57C71" w:rsidP="0039481C">
            <w:pPr>
              <w:pStyle w:val="TableText"/>
              <w:rPr>
                <w:rFonts w:ascii="Georgia" w:hAnsi="Georgia"/>
              </w:rPr>
            </w:pPr>
          </w:p>
        </w:tc>
        <w:tc>
          <w:tcPr>
            <w:tcW w:w="1418" w:type="dxa"/>
          </w:tcPr>
          <w:p w14:paraId="194E1F11" w14:textId="77777777" w:rsidR="00E57C71" w:rsidRPr="005314C9" w:rsidRDefault="00E57C71" w:rsidP="0039481C">
            <w:pPr>
              <w:pStyle w:val="TableText"/>
              <w:rPr>
                <w:rFonts w:ascii="Georgia" w:hAnsi="Georgia"/>
              </w:rPr>
            </w:pPr>
          </w:p>
        </w:tc>
      </w:tr>
      <w:tr w:rsidR="00D720D4" w:rsidRPr="005314C9" w14:paraId="367E3C20" w14:textId="77777777" w:rsidTr="000C2908">
        <w:tc>
          <w:tcPr>
            <w:tcW w:w="1304" w:type="dxa"/>
          </w:tcPr>
          <w:p w14:paraId="7084CBDB" w14:textId="3DF23D56" w:rsidR="00D720D4" w:rsidRPr="005314C9" w:rsidRDefault="00D720D4" w:rsidP="000308E4">
            <w:pPr>
              <w:pStyle w:val="TableText"/>
              <w:rPr>
                <w:rFonts w:ascii="Georgia" w:hAnsi="Georgia"/>
              </w:rPr>
            </w:pPr>
          </w:p>
        </w:tc>
        <w:tc>
          <w:tcPr>
            <w:tcW w:w="992" w:type="dxa"/>
          </w:tcPr>
          <w:p w14:paraId="318D94E2" w14:textId="77777777" w:rsidR="00D720D4" w:rsidRPr="005314C9" w:rsidRDefault="00D720D4" w:rsidP="0039481C">
            <w:pPr>
              <w:pStyle w:val="TableText"/>
              <w:rPr>
                <w:rFonts w:ascii="Georgia" w:hAnsi="Georgia"/>
                <w:highlight w:val="yellow"/>
              </w:rPr>
            </w:pPr>
          </w:p>
        </w:tc>
        <w:tc>
          <w:tcPr>
            <w:tcW w:w="1560" w:type="dxa"/>
          </w:tcPr>
          <w:p w14:paraId="1F95738D" w14:textId="13018FB1" w:rsidR="00D720D4" w:rsidRPr="005314C9" w:rsidRDefault="00D720D4" w:rsidP="0039481C">
            <w:pPr>
              <w:pStyle w:val="TableText"/>
              <w:rPr>
                <w:rFonts w:ascii="Georgia" w:hAnsi="Georgia"/>
              </w:rPr>
            </w:pPr>
          </w:p>
        </w:tc>
        <w:tc>
          <w:tcPr>
            <w:tcW w:w="3260" w:type="dxa"/>
          </w:tcPr>
          <w:p w14:paraId="437EACB5" w14:textId="10F7F1BD" w:rsidR="00D720D4" w:rsidRPr="005314C9" w:rsidRDefault="00D720D4" w:rsidP="00D720D4">
            <w:pPr>
              <w:pStyle w:val="TableText"/>
              <w:tabs>
                <w:tab w:val="right" w:pos="3176"/>
              </w:tabs>
              <w:rPr>
                <w:rFonts w:ascii="Georgia" w:hAnsi="Georgia"/>
              </w:rPr>
            </w:pPr>
          </w:p>
        </w:tc>
        <w:tc>
          <w:tcPr>
            <w:tcW w:w="1559" w:type="dxa"/>
          </w:tcPr>
          <w:p w14:paraId="6DB47657" w14:textId="3435D9F9" w:rsidR="00D720D4" w:rsidRPr="005314C9" w:rsidRDefault="00D720D4" w:rsidP="0039481C">
            <w:pPr>
              <w:pStyle w:val="TableText"/>
              <w:rPr>
                <w:rFonts w:ascii="Georgia" w:hAnsi="Georgia"/>
              </w:rPr>
            </w:pPr>
          </w:p>
        </w:tc>
        <w:tc>
          <w:tcPr>
            <w:tcW w:w="1418" w:type="dxa"/>
          </w:tcPr>
          <w:p w14:paraId="3F2CD899" w14:textId="77777777" w:rsidR="00D720D4" w:rsidRPr="005314C9" w:rsidRDefault="00D720D4" w:rsidP="0039481C">
            <w:pPr>
              <w:pStyle w:val="TableText"/>
              <w:rPr>
                <w:rFonts w:ascii="Georgia" w:hAnsi="Georgia"/>
              </w:rPr>
            </w:pPr>
          </w:p>
        </w:tc>
      </w:tr>
      <w:tr w:rsidR="003D6708" w:rsidRPr="005314C9" w14:paraId="46EF8998" w14:textId="77777777" w:rsidTr="000C2908">
        <w:tc>
          <w:tcPr>
            <w:tcW w:w="1304" w:type="dxa"/>
          </w:tcPr>
          <w:p w14:paraId="7DA9B0E8" w14:textId="0048DAB7" w:rsidR="003D6708" w:rsidRPr="005314C9" w:rsidRDefault="003D6708" w:rsidP="000308E4">
            <w:pPr>
              <w:pStyle w:val="TableText"/>
              <w:rPr>
                <w:rFonts w:ascii="Georgia" w:hAnsi="Georgia"/>
              </w:rPr>
            </w:pPr>
          </w:p>
        </w:tc>
        <w:tc>
          <w:tcPr>
            <w:tcW w:w="992" w:type="dxa"/>
          </w:tcPr>
          <w:p w14:paraId="71F4A917" w14:textId="77777777" w:rsidR="003D6708" w:rsidRPr="005314C9" w:rsidRDefault="003D6708" w:rsidP="0039481C">
            <w:pPr>
              <w:pStyle w:val="TableText"/>
              <w:rPr>
                <w:rFonts w:ascii="Georgia" w:hAnsi="Georgia"/>
                <w:highlight w:val="yellow"/>
              </w:rPr>
            </w:pPr>
          </w:p>
        </w:tc>
        <w:tc>
          <w:tcPr>
            <w:tcW w:w="1560" w:type="dxa"/>
          </w:tcPr>
          <w:p w14:paraId="5207DE73" w14:textId="53C9D04C" w:rsidR="003D6708" w:rsidRPr="005314C9" w:rsidRDefault="003D6708" w:rsidP="0039481C">
            <w:pPr>
              <w:pStyle w:val="TableText"/>
              <w:rPr>
                <w:rFonts w:ascii="Georgia" w:hAnsi="Georgia"/>
              </w:rPr>
            </w:pPr>
          </w:p>
        </w:tc>
        <w:tc>
          <w:tcPr>
            <w:tcW w:w="3260" w:type="dxa"/>
          </w:tcPr>
          <w:p w14:paraId="12EDCECD" w14:textId="424B09F5" w:rsidR="003D6708" w:rsidRPr="005314C9" w:rsidRDefault="003D6708" w:rsidP="00D720D4">
            <w:pPr>
              <w:pStyle w:val="TableText"/>
              <w:tabs>
                <w:tab w:val="right" w:pos="3176"/>
              </w:tabs>
              <w:rPr>
                <w:rFonts w:ascii="Georgia" w:hAnsi="Georgia"/>
              </w:rPr>
            </w:pPr>
          </w:p>
        </w:tc>
        <w:tc>
          <w:tcPr>
            <w:tcW w:w="1559" w:type="dxa"/>
          </w:tcPr>
          <w:p w14:paraId="48234CF6" w14:textId="1127E363" w:rsidR="003D6708" w:rsidRPr="005314C9" w:rsidRDefault="003D6708" w:rsidP="0039481C">
            <w:pPr>
              <w:pStyle w:val="TableText"/>
              <w:rPr>
                <w:rFonts w:ascii="Georgia" w:hAnsi="Georgia"/>
              </w:rPr>
            </w:pPr>
          </w:p>
        </w:tc>
        <w:tc>
          <w:tcPr>
            <w:tcW w:w="1418" w:type="dxa"/>
          </w:tcPr>
          <w:p w14:paraId="0D4C65F1" w14:textId="77777777" w:rsidR="003D6708" w:rsidRPr="005314C9" w:rsidRDefault="003D6708" w:rsidP="0039481C">
            <w:pPr>
              <w:pStyle w:val="TableText"/>
              <w:rPr>
                <w:rFonts w:ascii="Georgia" w:hAnsi="Georgia"/>
              </w:rPr>
            </w:pPr>
          </w:p>
        </w:tc>
      </w:tr>
      <w:tr w:rsidR="000512A9" w:rsidRPr="005314C9" w14:paraId="1526BA12" w14:textId="77777777" w:rsidTr="000C2908">
        <w:tc>
          <w:tcPr>
            <w:tcW w:w="1304" w:type="dxa"/>
          </w:tcPr>
          <w:p w14:paraId="46756D14" w14:textId="6DA99415" w:rsidR="000512A9" w:rsidRPr="005314C9" w:rsidRDefault="000512A9" w:rsidP="000308E4">
            <w:pPr>
              <w:pStyle w:val="TableText"/>
              <w:rPr>
                <w:rFonts w:ascii="Georgia" w:hAnsi="Georgia"/>
              </w:rPr>
            </w:pPr>
          </w:p>
        </w:tc>
        <w:tc>
          <w:tcPr>
            <w:tcW w:w="992" w:type="dxa"/>
          </w:tcPr>
          <w:p w14:paraId="21E67FAB" w14:textId="77777777" w:rsidR="000512A9" w:rsidRPr="005314C9" w:rsidRDefault="000512A9" w:rsidP="0039481C">
            <w:pPr>
              <w:pStyle w:val="TableText"/>
              <w:rPr>
                <w:rFonts w:ascii="Georgia" w:hAnsi="Georgia"/>
                <w:highlight w:val="yellow"/>
              </w:rPr>
            </w:pPr>
          </w:p>
        </w:tc>
        <w:tc>
          <w:tcPr>
            <w:tcW w:w="1560" w:type="dxa"/>
          </w:tcPr>
          <w:p w14:paraId="22BC9013" w14:textId="39A7991C" w:rsidR="000512A9" w:rsidRPr="005314C9" w:rsidRDefault="000512A9" w:rsidP="0039481C">
            <w:pPr>
              <w:pStyle w:val="TableText"/>
              <w:rPr>
                <w:rFonts w:ascii="Georgia" w:hAnsi="Georgia"/>
              </w:rPr>
            </w:pPr>
          </w:p>
        </w:tc>
        <w:tc>
          <w:tcPr>
            <w:tcW w:w="3260" w:type="dxa"/>
          </w:tcPr>
          <w:p w14:paraId="36EFF149" w14:textId="1527F9D2" w:rsidR="000512A9" w:rsidRPr="005314C9" w:rsidRDefault="000512A9" w:rsidP="003D6708">
            <w:pPr>
              <w:pStyle w:val="TableText"/>
              <w:tabs>
                <w:tab w:val="right" w:pos="3176"/>
              </w:tabs>
              <w:rPr>
                <w:rFonts w:ascii="Georgia" w:hAnsi="Georgia"/>
              </w:rPr>
            </w:pPr>
          </w:p>
        </w:tc>
        <w:tc>
          <w:tcPr>
            <w:tcW w:w="1559" w:type="dxa"/>
          </w:tcPr>
          <w:p w14:paraId="2E0842D4" w14:textId="05FB4F90" w:rsidR="000512A9" w:rsidRPr="005314C9" w:rsidRDefault="000512A9" w:rsidP="0039481C">
            <w:pPr>
              <w:pStyle w:val="TableText"/>
              <w:rPr>
                <w:rFonts w:ascii="Georgia" w:hAnsi="Georgia"/>
              </w:rPr>
            </w:pPr>
          </w:p>
        </w:tc>
        <w:tc>
          <w:tcPr>
            <w:tcW w:w="1418" w:type="dxa"/>
          </w:tcPr>
          <w:p w14:paraId="0DF89988" w14:textId="77777777" w:rsidR="000512A9" w:rsidRPr="005314C9" w:rsidRDefault="000512A9" w:rsidP="0039481C">
            <w:pPr>
              <w:pStyle w:val="TableText"/>
              <w:rPr>
                <w:rFonts w:ascii="Georgia" w:hAnsi="Georgia"/>
              </w:rPr>
            </w:pPr>
          </w:p>
        </w:tc>
      </w:tr>
      <w:tr w:rsidR="000512A9" w:rsidRPr="005314C9" w14:paraId="02CCF9D6" w14:textId="77777777" w:rsidTr="000C2908">
        <w:tc>
          <w:tcPr>
            <w:tcW w:w="1304" w:type="dxa"/>
          </w:tcPr>
          <w:p w14:paraId="6A5429F9" w14:textId="1BBE0019" w:rsidR="000512A9" w:rsidRPr="005314C9" w:rsidRDefault="000512A9" w:rsidP="000308E4">
            <w:pPr>
              <w:pStyle w:val="TableText"/>
              <w:rPr>
                <w:rFonts w:ascii="Georgia" w:hAnsi="Georgia"/>
              </w:rPr>
            </w:pPr>
          </w:p>
        </w:tc>
        <w:tc>
          <w:tcPr>
            <w:tcW w:w="992" w:type="dxa"/>
          </w:tcPr>
          <w:p w14:paraId="39DB1631" w14:textId="77777777" w:rsidR="000512A9" w:rsidRPr="005314C9" w:rsidRDefault="000512A9" w:rsidP="0039481C">
            <w:pPr>
              <w:pStyle w:val="TableText"/>
              <w:rPr>
                <w:rFonts w:ascii="Georgia" w:hAnsi="Georgia"/>
                <w:highlight w:val="yellow"/>
              </w:rPr>
            </w:pPr>
          </w:p>
        </w:tc>
        <w:tc>
          <w:tcPr>
            <w:tcW w:w="1560" w:type="dxa"/>
          </w:tcPr>
          <w:p w14:paraId="24EF1C63" w14:textId="17F7E2A1" w:rsidR="000512A9" w:rsidRPr="005314C9" w:rsidRDefault="000512A9" w:rsidP="0039481C">
            <w:pPr>
              <w:pStyle w:val="TableText"/>
              <w:rPr>
                <w:rFonts w:ascii="Georgia" w:hAnsi="Georgia"/>
              </w:rPr>
            </w:pPr>
          </w:p>
        </w:tc>
        <w:tc>
          <w:tcPr>
            <w:tcW w:w="3260" w:type="dxa"/>
          </w:tcPr>
          <w:p w14:paraId="0420B97E" w14:textId="0DAF4507" w:rsidR="000512A9" w:rsidRPr="005314C9" w:rsidRDefault="000512A9" w:rsidP="007D7250">
            <w:pPr>
              <w:pStyle w:val="TableText"/>
              <w:tabs>
                <w:tab w:val="right" w:pos="3176"/>
              </w:tabs>
              <w:jc w:val="left"/>
              <w:rPr>
                <w:rFonts w:ascii="Georgia" w:hAnsi="Georgia"/>
              </w:rPr>
            </w:pPr>
          </w:p>
        </w:tc>
        <w:tc>
          <w:tcPr>
            <w:tcW w:w="1559" w:type="dxa"/>
          </w:tcPr>
          <w:p w14:paraId="7678BABC" w14:textId="1DA2E81C" w:rsidR="000512A9" w:rsidRPr="005314C9" w:rsidRDefault="000512A9" w:rsidP="0039481C">
            <w:pPr>
              <w:pStyle w:val="TableText"/>
              <w:rPr>
                <w:rFonts w:ascii="Georgia" w:hAnsi="Georgia"/>
              </w:rPr>
            </w:pPr>
          </w:p>
        </w:tc>
        <w:tc>
          <w:tcPr>
            <w:tcW w:w="1418" w:type="dxa"/>
          </w:tcPr>
          <w:p w14:paraId="10A0C5B2" w14:textId="77777777" w:rsidR="000512A9" w:rsidRPr="005314C9" w:rsidRDefault="000512A9" w:rsidP="0039481C">
            <w:pPr>
              <w:pStyle w:val="TableText"/>
              <w:rPr>
                <w:rFonts w:ascii="Georgia" w:hAnsi="Georgia"/>
              </w:rPr>
            </w:pPr>
          </w:p>
        </w:tc>
      </w:tr>
      <w:tr w:rsidR="00337395" w:rsidRPr="005314C9" w14:paraId="754491D0" w14:textId="77777777" w:rsidTr="000C2908">
        <w:tc>
          <w:tcPr>
            <w:tcW w:w="1304" w:type="dxa"/>
          </w:tcPr>
          <w:p w14:paraId="4F3BB5B2" w14:textId="578D8DCC" w:rsidR="00337395" w:rsidRPr="005314C9" w:rsidRDefault="00337395" w:rsidP="000308E4">
            <w:pPr>
              <w:pStyle w:val="TableText"/>
              <w:rPr>
                <w:rFonts w:ascii="Georgia" w:hAnsi="Georgia"/>
              </w:rPr>
            </w:pPr>
          </w:p>
        </w:tc>
        <w:tc>
          <w:tcPr>
            <w:tcW w:w="992" w:type="dxa"/>
          </w:tcPr>
          <w:p w14:paraId="40B64C00" w14:textId="77777777" w:rsidR="00337395" w:rsidRPr="005314C9" w:rsidRDefault="00337395" w:rsidP="0039481C">
            <w:pPr>
              <w:pStyle w:val="TableText"/>
              <w:rPr>
                <w:rFonts w:ascii="Georgia" w:hAnsi="Georgia"/>
                <w:highlight w:val="yellow"/>
              </w:rPr>
            </w:pPr>
          </w:p>
        </w:tc>
        <w:tc>
          <w:tcPr>
            <w:tcW w:w="1560" w:type="dxa"/>
          </w:tcPr>
          <w:p w14:paraId="2C8E69C7" w14:textId="1784AA7F" w:rsidR="00337395" w:rsidRPr="005314C9" w:rsidRDefault="00337395" w:rsidP="0039481C">
            <w:pPr>
              <w:pStyle w:val="TableText"/>
              <w:rPr>
                <w:rFonts w:ascii="Georgia" w:hAnsi="Georgia"/>
              </w:rPr>
            </w:pPr>
          </w:p>
        </w:tc>
        <w:tc>
          <w:tcPr>
            <w:tcW w:w="3260" w:type="dxa"/>
          </w:tcPr>
          <w:p w14:paraId="6E7CBF99" w14:textId="737CD858" w:rsidR="00337395" w:rsidRPr="005314C9" w:rsidRDefault="00337395" w:rsidP="003D6708">
            <w:pPr>
              <w:pStyle w:val="TableText"/>
              <w:tabs>
                <w:tab w:val="right" w:pos="3176"/>
              </w:tabs>
              <w:rPr>
                <w:rFonts w:ascii="Georgia" w:hAnsi="Georgia"/>
              </w:rPr>
            </w:pPr>
          </w:p>
        </w:tc>
        <w:tc>
          <w:tcPr>
            <w:tcW w:w="1559" w:type="dxa"/>
          </w:tcPr>
          <w:p w14:paraId="42CF3549" w14:textId="63168F1B" w:rsidR="00337395" w:rsidRPr="005314C9" w:rsidRDefault="00337395" w:rsidP="0039481C">
            <w:pPr>
              <w:pStyle w:val="TableText"/>
              <w:rPr>
                <w:rFonts w:ascii="Georgia" w:hAnsi="Georgia"/>
              </w:rPr>
            </w:pPr>
          </w:p>
        </w:tc>
        <w:tc>
          <w:tcPr>
            <w:tcW w:w="1418" w:type="dxa"/>
          </w:tcPr>
          <w:p w14:paraId="223C1028" w14:textId="77777777" w:rsidR="00337395" w:rsidRPr="005314C9" w:rsidRDefault="00337395" w:rsidP="0039481C">
            <w:pPr>
              <w:pStyle w:val="TableText"/>
              <w:rPr>
                <w:rFonts w:ascii="Georgia" w:hAnsi="Georgia"/>
              </w:rPr>
            </w:pPr>
          </w:p>
        </w:tc>
      </w:tr>
      <w:tr w:rsidR="000512A9" w:rsidRPr="005314C9" w14:paraId="1378AC36" w14:textId="77777777" w:rsidTr="000C2908">
        <w:tc>
          <w:tcPr>
            <w:tcW w:w="1304" w:type="dxa"/>
          </w:tcPr>
          <w:p w14:paraId="45B2333E" w14:textId="5A3A9E72" w:rsidR="000512A9" w:rsidRPr="005314C9" w:rsidRDefault="000512A9" w:rsidP="000308E4">
            <w:pPr>
              <w:pStyle w:val="TableText"/>
              <w:rPr>
                <w:rFonts w:ascii="Georgia" w:hAnsi="Georgia"/>
              </w:rPr>
            </w:pPr>
          </w:p>
        </w:tc>
        <w:tc>
          <w:tcPr>
            <w:tcW w:w="992" w:type="dxa"/>
          </w:tcPr>
          <w:p w14:paraId="6064A345" w14:textId="77777777" w:rsidR="000512A9" w:rsidRPr="005314C9" w:rsidRDefault="000512A9" w:rsidP="0039481C">
            <w:pPr>
              <w:pStyle w:val="TableText"/>
              <w:rPr>
                <w:rFonts w:ascii="Georgia" w:hAnsi="Georgia"/>
                <w:highlight w:val="yellow"/>
              </w:rPr>
            </w:pPr>
          </w:p>
        </w:tc>
        <w:tc>
          <w:tcPr>
            <w:tcW w:w="1560" w:type="dxa"/>
          </w:tcPr>
          <w:p w14:paraId="0FD86E6D" w14:textId="42DE038A" w:rsidR="000512A9" w:rsidRPr="005314C9" w:rsidRDefault="000512A9" w:rsidP="0039481C">
            <w:pPr>
              <w:pStyle w:val="TableText"/>
              <w:rPr>
                <w:rFonts w:ascii="Georgia" w:hAnsi="Georgia"/>
                <w:highlight w:val="yellow"/>
              </w:rPr>
            </w:pPr>
          </w:p>
        </w:tc>
        <w:tc>
          <w:tcPr>
            <w:tcW w:w="3260" w:type="dxa"/>
          </w:tcPr>
          <w:p w14:paraId="7D1115B3" w14:textId="5E356E86" w:rsidR="000512A9" w:rsidRPr="005314C9" w:rsidRDefault="000512A9" w:rsidP="00A64464">
            <w:pPr>
              <w:pStyle w:val="TableText"/>
              <w:tabs>
                <w:tab w:val="right" w:pos="3176"/>
              </w:tabs>
              <w:rPr>
                <w:rFonts w:ascii="Georgia" w:hAnsi="Georgia"/>
                <w:highlight w:val="yellow"/>
              </w:rPr>
            </w:pPr>
          </w:p>
        </w:tc>
        <w:tc>
          <w:tcPr>
            <w:tcW w:w="1559" w:type="dxa"/>
          </w:tcPr>
          <w:p w14:paraId="137A6685" w14:textId="6C85A5C5" w:rsidR="000512A9" w:rsidRPr="005314C9" w:rsidRDefault="000512A9" w:rsidP="0039481C">
            <w:pPr>
              <w:pStyle w:val="TableText"/>
              <w:rPr>
                <w:rFonts w:ascii="Georgia" w:hAnsi="Georgia"/>
              </w:rPr>
            </w:pPr>
          </w:p>
        </w:tc>
        <w:tc>
          <w:tcPr>
            <w:tcW w:w="1418" w:type="dxa"/>
          </w:tcPr>
          <w:p w14:paraId="59BBC4C5" w14:textId="77777777" w:rsidR="000512A9" w:rsidRPr="005314C9" w:rsidRDefault="000512A9" w:rsidP="0039481C">
            <w:pPr>
              <w:pStyle w:val="TableText"/>
              <w:rPr>
                <w:rFonts w:ascii="Georgia" w:hAnsi="Georgia"/>
              </w:rPr>
            </w:pPr>
          </w:p>
        </w:tc>
      </w:tr>
      <w:tr w:rsidR="00360CAD" w:rsidRPr="005314C9" w14:paraId="3B0211E5" w14:textId="77777777" w:rsidTr="000C2908">
        <w:tc>
          <w:tcPr>
            <w:tcW w:w="1304" w:type="dxa"/>
          </w:tcPr>
          <w:p w14:paraId="38F6F366" w14:textId="65606366" w:rsidR="00360CAD" w:rsidRPr="005314C9" w:rsidRDefault="00360CAD" w:rsidP="000308E4">
            <w:pPr>
              <w:pStyle w:val="TableText"/>
              <w:rPr>
                <w:rFonts w:ascii="Georgia" w:hAnsi="Georgia"/>
              </w:rPr>
            </w:pPr>
          </w:p>
        </w:tc>
        <w:tc>
          <w:tcPr>
            <w:tcW w:w="992" w:type="dxa"/>
          </w:tcPr>
          <w:p w14:paraId="74E45BCE" w14:textId="77777777" w:rsidR="00360CAD" w:rsidRPr="005314C9" w:rsidRDefault="00360CAD" w:rsidP="0039481C">
            <w:pPr>
              <w:pStyle w:val="TableText"/>
              <w:rPr>
                <w:rFonts w:ascii="Georgia" w:hAnsi="Georgia"/>
                <w:highlight w:val="yellow"/>
              </w:rPr>
            </w:pPr>
          </w:p>
        </w:tc>
        <w:tc>
          <w:tcPr>
            <w:tcW w:w="1560" w:type="dxa"/>
          </w:tcPr>
          <w:p w14:paraId="77A2E02C" w14:textId="01A9AD0C" w:rsidR="00360CAD" w:rsidRPr="005314C9" w:rsidRDefault="00360CAD" w:rsidP="0039481C">
            <w:pPr>
              <w:pStyle w:val="TableText"/>
              <w:rPr>
                <w:rFonts w:ascii="Georgia" w:hAnsi="Georgia"/>
              </w:rPr>
            </w:pPr>
          </w:p>
        </w:tc>
        <w:tc>
          <w:tcPr>
            <w:tcW w:w="3260" w:type="dxa"/>
          </w:tcPr>
          <w:p w14:paraId="3E7EFF61" w14:textId="6A134E24" w:rsidR="00360CAD" w:rsidRPr="005314C9" w:rsidRDefault="00360CAD" w:rsidP="00360CAD">
            <w:pPr>
              <w:pStyle w:val="TableText"/>
              <w:tabs>
                <w:tab w:val="right" w:pos="3176"/>
              </w:tabs>
              <w:jc w:val="left"/>
              <w:rPr>
                <w:rFonts w:ascii="Georgia" w:hAnsi="Georgia"/>
              </w:rPr>
            </w:pPr>
          </w:p>
        </w:tc>
        <w:tc>
          <w:tcPr>
            <w:tcW w:w="1559" w:type="dxa"/>
          </w:tcPr>
          <w:p w14:paraId="29180EC5" w14:textId="15DD6909" w:rsidR="00360CAD" w:rsidRPr="005314C9" w:rsidRDefault="00360CAD" w:rsidP="0039481C">
            <w:pPr>
              <w:pStyle w:val="TableText"/>
              <w:rPr>
                <w:rFonts w:ascii="Georgia" w:hAnsi="Georgia"/>
              </w:rPr>
            </w:pPr>
          </w:p>
        </w:tc>
        <w:tc>
          <w:tcPr>
            <w:tcW w:w="1418" w:type="dxa"/>
          </w:tcPr>
          <w:p w14:paraId="1AFB6FF0" w14:textId="77777777" w:rsidR="00360CAD" w:rsidRPr="005314C9" w:rsidRDefault="00360CAD" w:rsidP="0039481C">
            <w:pPr>
              <w:pStyle w:val="TableText"/>
              <w:rPr>
                <w:rFonts w:ascii="Georgia" w:hAnsi="Georgia"/>
              </w:rPr>
            </w:pPr>
          </w:p>
        </w:tc>
      </w:tr>
      <w:tr w:rsidR="000512A9" w:rsidRPr="005314C9" w14:paraId="129EB5D9" w14:textId="77777777" w:rsidTr="000C2908">
        <w:tc>
          <w:tcPr>
            <w:tcW w:w="1304" w:type="dxa"/>
          </w:tcPr>
          <w:p w14:paraId="01924E91" w14:textId="092E23F5" w:rsidR="000512A9" w:rsidRPr="005314C9" w:rsidRDefault="000512A9" w:rsidP="000308E4">
            <w:pPr>
              <w:pStyle w:val="TableText"/>
              <w:rPr>
                <w:rFonts w:ascii="Georgia" w:hAnsi="Georgia"/>
                <w:color w:val="008000"/>
              </w:rPr>
            </w:pPr>
          </w:p>
        </w:tc>
        <w:tc>
          <w:tcPr>
            <w:tcW w:w="992" w:type="dxa"/>
          </w:tcPr>
          <w:p w14:paraId="64DCBB02" w14:textId="4C26D7B5" w:rsidR="000512A9" w:rsidRPr="005314C9" w:rsidRDefault="000512A9" w:rsidP="0039481C">
            <w:pPr>
              <w:pStyle w:val="TableText"/>
              <w:rPr>
                <w:rFonts w:ascii="Georgia" w:hAnsi="Georgia"/>
                <w:highlight w:val="yellow"/>
              </w:rPr>
            </w:pPr>
          </w:p>
        </w:tc>
        <w:tc>
          <w:tcPr>
            <w:tcW w:w="1560" w:type="dxa"/>
          </w:tcPr>
          <w:p w14:paraId="02FF2D9F" w14:textId="29982096" w:rsidR="000512A9" w:rsidRPr="005314C9" w:rsidRDefault="000512A9" w:rsidP="0039481C">
            <w:pPr>
              <w:pStyle w:val="TableText"/>
              <w:rPr>
                <w:rFonts w:ascii="Georgia" w:hAnsi="Georgia"/>
                <w:highlight w:val="yellow"/>
              </w:rPr>
            </w:pPr>
          </w:p>
        </w:tc>
        <w:tc>
          <w:tcPr>
            <w:tcW w:w="3260" w:type="dxa"/>
          </w:tcPr>
          <w:p w14:paraId="1285EF4D" w14:textId="4282A8F2" w:rsidR="000512A9" w:rsidRPr="005314C9" w:rsidRDefault="000512A9" w:rsidP="00F35278">
            <w:pPr>
              <w:pStyle w:val="TableText"/>
              <w:tabs>
                <w:tab w:val="right" w:pos="3176"/>
              </w:tabs>
              <w:rPr>
                <w:rFonts w:ascii="Georgia" w:hAnsi="Georgia"/>
                <w:highlight w:val="yellow"/>
              </w:rPr>
            </w:pPr>
          </w:p>
        </w:tc>
        <w:tc>
          <w:tcPr>
            <w:tcW w:w="1559" w:type="dxa"/>
          </w:tcPr>
          <w:p w14:paraId="373A1BD7" w14:textId="3DD2292E" w:rsidR="000512A9" w:rsidRPr="005314C9" w:rsidRDefault="000512A9" w:rsidP="0039481C">
            <w:pPr>
              <w:pStyle w:val="TableText"/>
              <w:rPr>
                <w:rFonts w:ascii="Georgia" w:hAnsi="Georgia"/>
                <w:highlight w:val="yellow"/>
              </w:rPr>
            </w:pPr>
          </w:p>
        </w:tc>
        <w:tc>
          <w:tcPr>
            <w:tcW w:w="1418" w:type="dxa"/>
          </w:tcPr>
          <w:p w14:paraId="4B4AE0CB" w14:textId="77777777" w:rsidR="000512A9" w:rsidRPr="005314C9" w:rsidRDefault="000512A9" w:rsidP="0039481C">
            <w:pPr>
              <w:pStyle w:val="TableText"/>
              <w:rPr>
                <w:rFonts w:ascii="Georgia" w:hAnsi="Georgia"/>
              </w:rPr>
            </w:pPr>
          </w:p>
        </w:tc>
      </w:tr>
    </w:tbl>
    <w:p w14:paraId="6DB30119" w14:textId="77777777" w:rsidR="0039481C" w:rsidRPr="005314C9" w:rsidRDefault="0039481C" w:rsidP="0039481C">
      <w:pPr>
        <w:pStyle w:val="TOC1"/>
        <w:ind w:left="720"/>
      </w:pPr>
    </w:p>
    <w:p w14:paraId="073E0FED" w14:textId="77777777" w:rsidR="0039481C" w:rsidRPr="005314C9" w:rsidRDefault="0039481C" w:rsidP="0039481C">
      <w:pPr>
        <w:rPr>
          <w:sz w:val="36"/>
        </w:rPr>
      </w:pPr>
    </w:p>
    <w:p w14:paraId="72F5A3AD" w14:textId="77777777" w:rsidR="0039481C" w:rsidRPr="005314C9" w:rsidRDefault="0039481C" w:rsidP="0039481C">
      <w:pPr>
        <w:rPr>
          <w:b/>
        </w:rPr>
      </w:pPr>
      <w:r w:rsidRPr="005314C9">
        <w:rPr>
          <w:b/>
        </w:rPr>
        <w:t xml:space="preserve">Referenser </w:t>
      </w:r>
    </w:p>
    <w:p w14:paraId="549526F9" w14:textId="77777777" w:rsidR="0039481C" w:rsidRPr="005314C9"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5314C9" w14:paraId="712094E8" w14:textId="77777777" w:rsidTr="000C2908">
        <w:tc>
          <w:tcPr>
            <w:tcW w:w="964" w:type="dxa"/>
            <w:shd w:val="clear" w:color="auto" w:fill="DDD9C3" w:themeFill="background2" w:themeFillShade="E6"/>
          </w:tcPr>
          <w:p w14:paraId="7904F37F" w14:textId="77777777" w:rsidR="0039481C" w:rsidRPr="005314C9" w:rsidRDefault="0039481C" w:rsidP="0039481C">
            <w:pPr>
              <w:pStyle w:val="TableText"/>
              <w:rPr>
                <w:rFonts w:ascii="Georgia" w:hAnsi="Georgia"/>
              </w:rPr>
            </w:pPr>
            <w:r w:rsidRPr="005314C9">
              <w:rPr>
                <w:rFonts w:ascii="Georgia" w:hAnsi="Georgia"/>
              </w:rPr>
              <w:t>Namn</w:t>
            </w:r>
          </w:p>
        </w:tc>
        <w:tc>
          <w:tcPr>
            <w:tcW w:w="2183" w:type="dxa"/>
            <w:shd w:val="clear" w:color="auto" w:fill="DDD9C3" w:themeFill="background2" w:themeFillShade="E6"/>
          </w:tcPr>
          <w:p w14:paraId="4DFE558F" w14:textId="77777777" w:rsidR="0039481C" w:rsidRPr="005314C9" w:rsidRDefault="0039481C" w:rsidP="0039481C">
            <w:pPr>
              <w:pStyle w:val="TableText"/>
              <w:rPr>
                <w:rFonts w:ascii="Georgia" w:hAnsi="Georgia"/>
              </w:rPr>
            </w:pPr>
            <w:r w:rsidRPr="005314C9">
              <w:rPr>
                <w:rFonts w:ascii="Georgia" w:hAnsi="Georgia"/>
              </w:rPr>
              <w:t>Dokument</w:t>
            </w:r>
          </w:p>
        </w:tc>
        <w:tc>
          <w:tcPr>
            <w:tcW w:w="3181" w:type="dxa"/>
            <w:shd w:val="clear" w:color="auto" w:fill="DDD9C3" w:themeFill="background2" w:themeFillShade="E6"/>
          </w:tcPr>
          <w:p w14:paraId="312523B2" w14:textId="77777777" w:rsidR="0039481C" w:rsidRPr="005314C9" w:rsidRDefault="0039481C" w:rsidP="0039481C">
            <w:pPr>
              <w:pStyle w:val="TableText"/>
              <w:rPr>
                <w:rFonts w:ascii="Georgia" w:hAnsi="Georgia"/>
              </w:rPr>
            </w:pPr>
            <w:r w:rsidRPr="005314C9">
              <w:rPr>
                <w:rFonts w:ascii="Georgia" w:hAnsi="Georgia"/>
              </w:rPr>
              <w:t>Kommentar</w:t>
            </w:r>
          </w:p>
        </w:tc>
        <w:tc>
          <w:tcPr>
            <w:tcW w:w="3765" w:type="dxa"/>
            <w:shd w:val="clear" w:color="auto" w:fill="DDD9C3" w:themeFill="background2" w:themeFillShade="E6"/>
          </w:tcPr>
          <w:p w14:paraId="78D727D8" w14:textId="77777777" w:rsidR="0039481C" w:rsidRPr="005314C9" w:rsidRDefault="0039481C" w:rsidP="0039481C">
            <w:pPr>
              <w:pStyle w:val="TableText"/>
              <w:rPr>
                <w:rFonts w:ascii="Georgia" w:hAnsi="Georgia"/>
              </w:rPr>
            </w:pPr>
            <w:r w:rsidRPr="005314C9">
              <w:rPr>
                <w:rFonts w:ascii="Georgia" w:hAnsi="Georgia"/>
              </w:rPr>
              <w:t>Länk</w:t>
            </w:r>
          </w:p>
        </w:tc>
      </w:tr>
      <w:tr w:rsidR="0039481C" w:rsidRPr="005314C9" w14:paraId="325614C7" w14:textId="77777777" w:rsidTr="000C2908">
        <w:tc>
          <w:tcPr>
            <w:tcW w:w="964" w:type="dxa"/>
          </w:tcPr>
          <w:p w14:paraId="09FD89D6" w14:textId="77777777" w:rsidR="0039481C" w:rsidRPr="005314C9" w:rsidRDefault="0039481C" w:rsidP="0039481C">
            <w:pPr>
              <w:pStyle w:val="TableText"/>
              <w:rPr>
                <w:rFonts w:ascii="Georgia" w:hAnsi="Georgia"/>
              </w:rPr>
            </w:pPr>
            <w:r w:rsidRPr="005314C9">
              <w:rPr>
                <w:rFonts w:ascii="Georgia" w:hAnsi="Georgia"/>
              </w:rPr>
              <w:t>R1</w:t>
            </w:r>
          </w:p>
        </w:tc>
        <w:tc>
          <w:tcPr>
            <w:tcW w:w="2183" w:type="dxa"/>
          </w:tcPr>
          <w:p w14:paraId="5E9D8C77" w14:textId="77777777" w:rsidR="0039481C" w:rsidRPr="005314C9" w:rsidRDefault="0039481C" w:rsidP="0039481C">
            <w:pPr>
              <w:pStyle w:val="TableText"/>
              <w:rPr>
                <w:rFonts w:ascii="Georgia" w:hAnsi="Georgia"/>
              </w:rPr>
            </w:pPr>
            <w:r w:rsidRPr="005314C9">
              <w:rPr>
                <w:rFonts w:ascii="Georgia" w:hAnsi="Georgia"/>
              </w:rPr>
              <w:t xml:space="preserve">Arkitekturella beslut – </w:t>
            </w:r>
            <w:r w:rsidR="003975B7" w:rsidRPr="005314C9">
              <w:rPr>
                <w:rFonts w:ascii="Georgia" w:hAnsi="Georgia"/>
                <w:color w:val="9BBB59" w:themeColor="accent3"/>
              </w:rPr>
              <w:fldChar w:fldCharType="begin"/>
            </w:r>
            <w:r w:rsidR="003975B7" w:rsidRPr="005314C9">
              <w:rPr>
                <w:rFonts w:ascii="Georgia" w:hAnsi="Georgia"/>
                <w:color w:val="9BBB59" w:themeColor="accent3"/>
              </w:rPr>
              <w:instrText xml:space="preserve"> TITLE  \* MERGEFORMAT </w:instrText>
            </w:r>
            <w:r w:rsidR="003975B7" w:rsidRPr="005314C9">
              <w:rPr>
                <w:rFonts w:ascii="Georgia" w:hAnsi="Georgia"/>
                <w:color w:val="9BBB59" w:themeColor="accent3"/>
              </w:rPr>
              <w:fldChar w:fldCharType="separate"/>
            </w:r>
            <w:r w:rsidR="007C3287">
              <w:rPr>
                <w:rFonts w:ascii="Georgia" w:hAnsi="Georgia"/>
                <w:color w:val="9BBB59" w:themeColor="accent3"/>
              </w:rPr>
              <w:t>eFrikort</w:t>
            </w:r>
            <w:r w:rsidR="003975B7" w:rsidRPr="005314C9">
              <w:rPr>
                <w:rFonts w:ascii="Georgia" w:hAnsi="Georgia"/>
                <w:color w:val="9BBB59" w:themeColor="accent3"/>
              </w:rPr>
              <w:fldChar w:fldCharType="end"/>
            </w:r>
          </w:p>
        </w:tc>
        <w:tc>
          <w:tcPr>
            <w:tcW w:w="3181" w:type="dxa"/>
          </w:tcPr>
          <w:p w14:paraId="5D229422" w14:textId="77777777" w:rsidR="0039481C" w:rsidRPr="005314C9" w:rsidRDefault="0039481C" w:rsidP="0039481C">
            <w:pPr>
              <w:pStyle w:val="TableText"/>
              <w:rPr>
                <w:rFonts w:ascii="Georgia" w:hAnsi="Georgia"/>
              </w:rPr>
            </w:pPr>
            <w:r w:rsidRPr="005314C9">
              <w:rPr>
                <w:rFonts w:ascii="Georgia" w:hAnsi="Georgia"/>
              </w:rPr>
              <w:t>Obligatoriskt</w:t>
            </w:r>
          </w:p>
        </w:tc>
        <w:tc>
          <w:tcPr>
            <w:tcW w:w="3765" w:type="dxa"/>
          </w:tcPr>
          <w:p w14:paraId="1299D391" w14:textId="4F02788E" w:rsidR="0039481C" w:rsidRPr="005314C9" w:rsidRDefault="0010368F" w:rsidP="0039481C">
            <w:pPr>
              <w:pStyle w:val="TableText"/>
              <w:rPr>
                <w:rFonts w:ascii="Georgia" w:hAnsi="Georgia"/>
              </w:rPr>
            </w:pPr>
            <w:r w:rsidRPr="005314C9">
              <w:rPr>
                <w:rFonts w:ascii="Georgia" w:hAnsi="Georgia"/>
              </w:rPr>
              <w:t>AB_</w:t>
            </w:r>
            <w:r w:rsidR="007048F2">
              <w:rPr>
                <w:rFonts w:ascii="Georgia" w:hAnsi="Georgia"/>
              </w:rPr>
              <w:t>cgi_</w:t>
            </w:r>
            <w:r w:rsidRPr="005314C9">
              <w:rPr>
                <w:rFonts w:ascii="Georgia" w:hAnsi="Georgia"/>
              </w:rPr>
              <w:t>healthcare_efrikort.docx</w:t>
            </w:r>
          </w:p>
        </w:tc>
      </w:tr>
      <w:tr w:rsidR="0039481C" w:rsidRPr="005314C9" w14:paraId="0C18DF95" w14:textId="77777777" w:rsidTr="000C2908">
        <w:tc>
          <w:tcPr>
            <w:tcW w:w="964" w:type="dxa"/>
          </w:tcPr>
          <w:p w14:paraId="2B67EB7D" w14:textId="77777777" w:rsidR="0039481C" w:rsidRPr="005314C9" w:rsidRDefault="0039481C" w:rsidP="0039481C">
            <w:pPr>
              <w:pStyle w:val="TableText"/>
              <w:rPr>
                <w:rFonts w:ascii="Georgia" w:hAnsi="Georgia"/>
              </w:rPr>
            </w:pPr>
            <w:r w:rsidRPr="005314C9">
              <w:rPr>
                <w:rFonts w:ascii="Georgia" w:hAnsi="Georgia"/>
              </w:rPr>
              <w:t>R2</w:t>
            </w:r>
          </w:p>
        </w:tc>
        <w:tc>
          <w:tcPr>
            <w:tcW w:w="2183" w:type="dxa"/>
          </w:tcPr>
          <w:p w14:paraId="4CC1E20B" w14:textId="77777777" w:rsidR="0039481C" w:rsidRPr="005314C9" w:rsidRDefault="0039481C" w:rsidP="0039481C">
            <w:pPr>
              <w:pStyle w:val="TableText"/>
              <w:rPr>
                <w:rFonts w:ascii="Georgia" w:hAnsi="Georgia"/>
              </w:rPr>
            </w:pPr>
            <w:r w:rsidRPr="005314C9">
              <w:rPr>
                <w:rFonts w:ascii="Georgia" w:hAnsi="Georgia"/>
              </w:rPr>
              <w:t>RIVTA flera dokument</w:t>
            </w:r>
          </w:p>
        </w:tc>
        <w:tc>
          <w:tcPr>
            <w:tcW w:w="3181" w:type="dxa"/>
          </w:tcPr>
          <w:p w14:paraId="45098C59" w14:textId="77777777" w:rsidR="0039481C" w:rsidRPr="005314C9" w:rsidRDefault="0039481C" w:rsidP="0039481C">
            <w:pPr>
              <w:pStyle w:val="TableText"/>
              <w:rPr>
                <w:rFonts w:ascii="Georgia" w:hAnsi="Georgia"/>
              </w:rPr>
            </w:pPr>
            <w:r w:rsidRPr="005314C9">
              <w:rPr>
                <w:rFonts w:ascii="Georgia" w:hAnsi="Georgia"/>
              </w:rPr>
              <w:t>Finns på Webben</w:t>
            </w:r>
          </w:p>
        </w:tc>
        <w:tc>
          <w:tcPr>
            <w:tcW w:w="3765" w:type="dxa"/>
          </w:tcPr>
          <w:p w14:paraId="1A5A0FB2" w14:textId="77777777" w:rsidR="0039481C" w:rsidRPr="005314C9" w:rsidRDefault="001303B3" w:rsidP="0039481C">
            <w:pPr>
              <w:pStyle w:val="TableText"/>
              <w:rPr>
                <w:rFonts w:ascii="Georgia" w:hAnsi="Georgia"/>
              </w:rPr>
            </w:pPr>
            <w:hyperlink r:id="rId8" w:history="1">
              <w:r w:rsidR="0039481C" w:rsidRPr="005314C9">
                <w:rPr>
                  <w:rStyle w:val="Hyperlink"/>
                  <w:rFonts w:ascii="Georgia" w:hAnsi="Georgia"/>
                </w:rPr>
                <w:t>http://rivta.se/</w:t>
              </w:r>
            </w:hyperlink>
            <w:r w:rsidR="0039481C" w:rsidRPr="005314C9">
              <w:rPr>
                <w:rFonts w:ascii="Georgia" w:hAnsi="Georgia"/>
              </w:rPr>
              <w:t xml:space="preserve"> </w:t>
            </w:r>
          </w:p>
        </w:tc>
      </w:tr>
      <w:tr w:rsidR="0010368F" w:rsidRPr="001303B3" w14:paraId="7313016B" w14:textId="77777777" w:rsidTr="000C2908">
        <w:tc>
          <w:tcPr>
            <w:tcW w:w="964" w:type="dxa"/>
          </w:tcPr>
          <w:p w14:paraId="09BC70F6" w14:textId="694F4FDF" w:rsidR="0010368F" w:rsidRPr="005314C9" w:rsidRDefault="0010368F" w:rsidP="0010368F">
            <w:pPr>
              <w:pStyle w:val="TableText"/>
              <w:rPr>
                <w:rFonts w:ascii="Georgia" w:hAnsi="Georgia"/>
              </w:rPr>
            </w:pPr>
            <w:r w:rsidRPr="005314C9">
              <w:rPr>
                <w:rFonts w:ascii="Georgia" w:hAnsi="Georgia"/>
              </w:rPr>
              <w:t>R3</w:t>
            </w:r>
          </w:p>
        </w:tc>
        <w:tc>
          <w:tcPr>
            <w:tcW w:w="2183" w:type="dxa"/>
          </w:tcPr>
          <w:p w14:paraId="1D463B87" w14:textId="32397B8F" w:rsidR="0010368F" w:rsidRPr="005314C9" w:rsidRDefault="0010368F" w:rsidP="0010368F">
            <w:pPr>
              <w:pStyle w:val="TableText"/>
              <w:rPr>
                <w:rFonts w:ascii="Georgia" w:hAnsi="Georgia"/>
              </w:rPr>
            </w:pPr>
            <w:r w:rsidRPr="005314C9">
              <w:rPr>
                <w:rFonts w:ascii="Georgia" w:hAnsi="Georgia"/>
              </w:rPr>
              <w:t xml:space="preserve">Informationsspecifikation - </w:t>
            </w:r>
            <w:r w:rsidR="003B5985" w:rsidRPr="005314C9">
              <w:rPr>
                <w:rFonts w:ascii="Georgia" w:hAnsi="Georgia"/>
                <w:color w:val="9BBB59" w:themeColor="accent3"/>
              </w:rPr>
              <w:fldChar w:fldCharType="begin"/>
            </w:r>
            <w:r w:rsidR="003B5985" w:rsidRPr="005314C9">
              <w:rPr>
                <w:rFonts w:ascii="Georgia" w:hAnsi="Georgia"/>
                <w:color w:val="9BBB59" w:themeColor="accent3"/>
              </w:rPr>
              <w:instrText xml:space="preserve"> TITLE  \* MERGEFORMAT </w:instrText>
            </w:r>
            <w:r w:rsidR="003B5985" w:rsidRPr="005314C9">
              <w:rPr>
                <w:rFonts w:ascii="Georgia" w:hAnsi="Georgia"/>
                <w:color w:val="9BBB59" w:themeColor="accent3"/>
              </w:rPr>
              <w:fldChar w:fldCharType="separate"/>
            </w:r>
            <w:r w:rsidR="007C3287">
              <w:rPr>
                <w:rFonts w:ascii="Georgia" w:hAnsi="Georgia"/>
                <w:color w:val="9BBB59" w:themeColor="accent3"/>
              </w:rPr>
              <w:t>eFrikort</w:t>
            </w:r>
            <w:r w:rsidR="003B5985" w:rsidRPr="005314C9">
              <w:rPr>
                <w:rFonts w:ascii="Georgia" w:hAnsi="Georgia"/>
                <w:color w:val="9BBB59" w:themeColor="accent3"/>
              </w:rPr>
              <w:fldChar w:fldCharType="end"/>
            </w:r>
          </w:p>
        </w:tc>
        <w:tc>
          <w:tcPr>
            <w:tcW w:w="3181" w:type="dxa"/>
          </w:tcPr>
          <w:p w14:paraId="2A665953" w14:textId="77777777" w:rsidR="0010368F" w:rsidRPr="005314C9" w:rsidRDefault="0010368F" w:rsidP="0010368F">
            <w:pPr>
              <w:pStyle w:val="TableText"/>
              <w:rPr>
                <w:rFonts w:ascii="Georgia" w:hAnsi="Georgia"/>
              </w:rPr>
            </w:pPr>
          </w:p>
        </w:tc>
        <w:tc>
          <w:tcPr>
            <w:tcW w:w="3765" w:type="dxa"/>
          </w:tcPr>
          <w:p w14:paraId="337D903B" w14:textId="4222E044" w:rsidR="0010368F" w:rsidRPr="007048F2" w:rsidRDefault="0010368F" w:rsidP="0010368F">
            <w:pPr>
              <w:pStyle w:val="TableText"/>
              <w:rPr>
                <w:rFonts w:ascii="Georgia" w:hAnsi="Georgia"/>
                <w:lang w:val="en-US"/>
              </w:rPr>
            </w:pPr>
            <w:r w:rsidRPr="007048F2">
              <w:rPr>
                <w:rFonts w:ascii="Georgia" w:hAnsi="Georgia"/>
                <w:lang w:val="en-US"/>
              </w:rPr>
              <w:t>IS_</w:t>
            </w:r>
            <w:r w:rsidR="007048F2" w:rsidRPr="007048F2">
              <w:rPr>
                <w:rFonts w:ascii="Georgia" w:hAnsi="Georgia"/>
                <w:lang w:val="en-US"/>
              </w:rPr>
              <w:t>cgi_</w:t>
            </w:r>
            <w:r w:rsidRPr="007048F2">
              <w:rPr>
                <w:rFonts w:ascii="Georgia" w:hAnsi="Georgia"/>
                <w:lang w:val="en-US"/>
              </w:rPr>
              <w:t>healthcare_efrikort.docx</w:t>
            </w:r>
          </w:p>
        </w:tc>
      </w:tr>
    </w:tbl>
    <w:p w14:paraId="31460848" w14:textId="77777777" w:rsidR="0039481C" w:rsidRPr="007048F2" w:rsidRDefault="0039481C" w:rsidP="0039481C">
      <w:pPr>
        <w:rPr>
          <w:b/>
          <w:lang w:val="en-US"/>
        </w:rPr>
      </w:pPr>
    </w:p>
    <w:p w14:paraId="66B891FD" w14:textId="77777777" w:rsidR="0039481C" w:rsidRPr="005314C9" w:rsidRDefault="0039481C" w:rsidP="0039481C">
      <w:pPr>
        <w:spacing w:line="240" w:lineRule="auto"/>
        <w:rPr>
          <w:rFonts w:eastAsia="Times New Roman"/>
          <w:bCs/>
          <w:sz w:val="30"/>
          <w:szCs w:val="28"/>
        </w:rPr>
      </w:pPr>
      <w:r w:rsidRPr="005314C9">
        <w:rPr>
          <w:b/>
        </w:rPr>
        <w:t>Förkortningar</w:t>
      </w:r>
    </w:p>
    <w:p w14:paraId="51C57CF6" w14:textId="77777777" w:rsidR="0039481C" w:rsidRPr="005314C9"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5314C9" w14:paraId="034BBC99" w14:textId="77777777" w:rsidTr="000C2908">
        <w:tc>
          <w:tcPr>
            <w:tcW w:w="1588" w:type="dxa"/>
            <w:shd w:val="clear" w:color="auto" w:fill="DDD9C3" w:themeFill="background2" w:themeFillShade="E6"/>
          </w:tcPr>
          <w:p w14:paraId="2057D258" w14:textId="77777777" w:rsidR="0039481C" w:rsidRPr="005314C9" w:rsidRDefault="0039481C" w:rsidP="0039481C">
            <w:pPr>
              <w:pStyle w:val="TableText"/>
              <w:rPr>
                <w:rFonts w:ascii="Georgia" w:hAnsi="Georgia"/>
              </w:rPr>
            </w:pPr>
            <w:r w:rsidRPr="005314C9">
              <w:rPr>
                <w:rFonts w:ascii="Georgia" w:hAnsi="Georgia"/>
              </w:rPr>
              <w:t>Förkortning</w:t>
            </w:r>
          </w:p>
        </w:tc>
        <w:tc>
          <w:tcPr>
            <w:tcW w:w="3827" w:type="dxa"/>
            <w:shd w:val="clear" w:color="auto" w:fill="DDD9C3" w:themeFill="background2" w:themeFillShade="E6"/>
          </w:tcPr>
          <w:p w14:paraId="642D3FCD" w14:textId="77777777" w:rsidR="0039481C" w:rsidRPr="005314C9" w:rsidRDefault="0039481C" w:rsidP="0039481C">
            <w:pPr>
              <w:pStyle w:val="TableText"/>
              <w:rPr>
                <w:rFonts w:ascii="Georgia" w:hAnsi="Georgia"/>
              </w:rPr>
            </w:pPr>
            <w:r w:rsidRPr="005314C9">
              <w:rPr>
                <w:rFonts w:ascii="Georgia" w:hAnsi="Georgia"/>
              </w:rPr>
              <w:t>Betydelse</w:t>
            </w:r>
          </w:p>
        </w:tc>
        <w:tc>
          <w:tcPr>
            <w:tcW w:w="4678" w:type="dxa"/>
            <w:shd w:val="clear" w:color="auto" w:fill="DDD9C3" w:themeFill="background2" w:themeFillShade="E6"/>
          </w:tcPr>
          <w:p w14:paraId="36F58067" w14:textId="77777777" w:rsidR="0039481C" w:rsidRPr="005314C9" w:rsidRDefault="0039481C" w:rsidP="0039481C">
            <w:pPr>
              <w:pStyle w:val="TableText"/>
              <w:rPr>
                <w:rFonts w:ascii="Georgia" w:hAnsi="Georgia"/>
              </w:rPr>
            </w:pPr>
            <w:r w:rsidRPr="005314C9">
              <w:rPr>
                <w:rFonts w:ascii="Georgia" w:hAnsi="Georgia"/>
              </w:rPr>
              <w:t>Kommentar</w:t>
            </w:r>
          </w:p>
        </w:tc>
      </w:tr>
      <w:tr w:rsidR="0039481C" w:rsidRPr="005314C9" w14:paraId="6BB11A88" w14:textId="77777777" w:rsidTr="000C2908">
        <w:tc>
          <w:tcPr>
            <w:tcW w:w="1588" w:type="dxa"/>
          </w:tcPr>
          <w:p w14:paraId="0B8EF082" w14:textId="77777777" w:rsidR="0039481C" w:rsidRPr="005314C9" w:rsidRDefault="0039481C" w:rsidP="0039481C">
            <w:pPr>
              <w:pStyle w:val="TableText"/>
              <w:rPr>
                <w:rFonts w:ascii="Georgia" w:hAnsi="Georgia"/>
              </w:rPr>
            </w:pPr>
          </w:p>
        </w:tc>
        <w:tc>
          <w:tcPr>
            <w:tcW w:w="3827" w:type="dxa"/>
          </w:tcPr>
          <w:p w14:paraId="05AD642E" w14:textId="77777777" w:rsidR="0039481C" w:rsidRPr="005314C9" w:rsidRDefault="0039481C" w:rsidP="0039481C">
            <w:pPr>
              <w:pStyle w:val="TableText"/>
              <w:rPr>
                <w:rFonts w:ascii="Georgia" w:hAnsi="Georgia"/>
              </w:rPr>
            </w:pPr>
          </w:p>
        </w:tc>
        <w:tc>
          <w:tcPr>
            <w:tcW w:w="4678" w:type="dxa"/>
          </w:tcPr>
          <w:p w14:paraId="67E8DE9D" w14:textId="77777777" w:rsidR="0039481C" w:rsidRPr="005314C9" w:rsidRDefault="0039481C" w:rsidP="0039481C">
            <w:pPr>
              <w:pStyle w:val="TableText"/>
              <w:rPr>
                <w:rFonts w:ascii="Georgia" w:hAnsi="Georgia"/>
              </w:rPr>
            </w:pPr>
          </w:p>
        </w:tc>
      </w:tr>
    </w:tbl>
    <w:p w14:paraId="0453C321" w14:textId="77777777" w:rsidR="0039481C" w:rsidRPr="005314C9" w:rsidRDefault="0039481C" w:rsidP="0039481C">
      <w:pPr>
        <w:rPr>
          <w:b/>
        </w:rPr>
      </w:pPr>
    </w:p>
    <w:p w14:paraId="1C7175DF" w14:textId="2DFDFDC5" w:rsidR="0039481C" w:rsidRPr="005314C9" w:rsidRDefault="0039481C" w:rsidP="0039481C">
      <w:pPr>
        <w:spacing w:line="240" w:lineRule="auto"/>
        <w:rPr>
          <w:rFonts w:eastAsia="Times New Roman"/>
          <w:bCs/>
          <w:sz w:val="30"/>
          <w:szCs w:val="28"/>
        </w:rPr>
      </w:pPr>
      <w:r w:rsidRPr="005314C9">
        <w:br w:type="page"/>
      </w:r>
    </w:p>
    <w:p w14:paraId="3B67BAEE" w14:textId="77777777" w:rsidR="0039481C" w:rsidRPr="005314C9" w:rsidRDefault="0039481C" w:rsidP="0039481C">
      <w:pPr>
        <w:pStyle w:val="Heading1"/>
      </w:pPr>
      <w:bookmarkStart w:id="2" w:name="_Toc357754843"/>
      <w:bookmarkStart w:id="3" w:name="_Toc243452541"/>
      <w:bookmarkStart w:id="4" w:name="_Toc461432962"/>
      <w:r w:rsidRPr="005314C9">
        <w:lastRenderedPageBreak/>
        <w:t>Inledning</w:t>
      </w:r>
      <w:bookmarkEnd w:id="2"/>
      <w:bookmarkEnd w:id="3"/>
      <w:bookmarkEnd w:id="4"/>
    </w:p>
    <w:p w14:paraId="157B1015" w14:textId="77777777" w:rsidR="0039481C" w:rsidRPr="005314C9" w:rsidRDefault="0039481C" w:rsidP="0039481C">
      <w:pPr>
        <w:tabs>
          <w:tab w:val="left" w:pos="2552"/>
        </w:tabs>
        <w:spacing w:line="240" w:lineRule="auto"/>
        <w:rPr>
          <w:i/>
        </w:rPr>
      </w:pPr>
      <w:r w:rsidRPr="005314C9">
        <w:rPr>
          <w:i/>
        </w:rPr>
        <w:t xml:space="preserve">Detta är beskrivningen av tjänstekontrakten i tjänstedomänen </w:t>
      </w:r>
    </w:p>
    <w:p w14:paraId="768E9367" w14:textId="62B29092" w:rsidR="0039481C" w:rsidRPr="005314C9" w:rsidRDefault="0039481C" w:rsidP="003D6708">
      <w:pPr>
        <w:tabs>
          <w:tab w:val="left" w:pos="2552"/>
        </w:tabs>
        <w:spacing w:line="240" w:lineRule="auto"/>
        <w:rPr>
          <w:color w:val="76923C" w:themeColor="accent3" w:themeShade="BF"/>
          <w:sz w:val="48"/>
          <w:szCs w:val="48"/>
        </w:rPr>
      </w:pPr>
      <w:r w:rsidRPr="005314C9">
        <w:rPr>
          <w:color w:val="76923C" w:themeColor="accent3" w:themeShade="BF"/>
        </w:rPr>
        <w:fldChar w:fldCharType="begin"/>
      </w:r>
      <w:r w:rsidR="00EB3EAB" w:rsidRPr="005314C9">
        <w:rPr>
          <w:color w:val="76923C" w:themeColor="accent3" w:themeShade="BF"/>
        </w:rPr>
        <w:instrText xml:space="preserve"> DOCPROPERTY "D</w:instrText>
      </w:r>
      <w:r w:rsidRPr="005314C9">
        <w:rPr>
          <w:color w:val="76923C" w:themeColor="accent3" w:themeShade="BF"/>
        </w:rPr>
        <w:instrText>omain</w:instrText>
      </w:r>
      <w:r w:rsidR="00EB3EAB" w:rsidRPr="005314C9">
        <w:rPr>
          <w:color w:val="76923C" w:themeColor="accent3" w:themeShade="BF"/>
        </w:rPr>
        <w:instrText>_</w:instrText>
      </w:r>
      <w:r w:rsidRPr="005314C9">
        <w:rPr>
          <w:color w:val="76923C" w:themeColor="accent3" w:themeShade="BF"/>
        </w:rPr>
        <w:instrText xml:space="preserve">1" \* MERGEFORMAT </w:instrText>
      </w:r>
      <w:r w:rsidRPr="005314C9">
        <w:rPr>
          <w:color w:val="76923C" w:themeColor="accent3" w:themeShade="BF"/>
        </w:rPr>
        <w:fldChar w:fldCharType="separate"/>
      </w:r>
      <w:r w:rsidR="007C3287" w:rsidRPr="007C3287">
        <w:rPr>
          <w:b/>
          <w:color w:val="76923C" w:themeColor="accent3" w:themeShade="BF"/>
        </w:rPr>
        <w:t>cgi</w:t>
      </w:r>
      <w:r w:rsidRPr="005314C9">
        <w:rPr>
          <w:color w:val="76923C" w:themeColor="accent3" w:themeShade="BF"/>
        </w:rPr>
        <w:fldChar w:fldCharType="end"/>
      </w:r>
      <w:r w:rsidRPr="005314C9">
        <w:rPr>
          <w:color w:val="76923C" w:themeColor="accent3" w:themeShade="BF"/>
        </w:rPr>
        <w:t>:</w:t>
      </w:r>
      <w:r w:rsidR="003B5985" w:rsidRPr="005314C9">
        <w:rPr>
          <w:color w:val="76923C" w:themeColor="accent3" w:themeShade="BF"/>
        </w:rPr>
        <w:t xml:space="preserve"> </w:t>
      </w:r>
      <w:r w:rsidRPr="005314C9">
        <w:rPr>
          <w:color w:val="76923C" w:themeColor="accent3" w:themeShade="BF"/>
        </w:rPr>
        <w:fldChar w:fldCharType="begin"/>
      </w:r>
      <w:r w:rsidRPr="005314C9">
        <w:rPr>
          <w:color w:val="76923C" w:themeColor="accent3" w:themeShade="BF"/>
        </w:rPr>
        <w:instrText xml:space="preserve"> DOCPROPERTY "</w:instrText>
      </w:r>
      <w:r w:rsidR="00EB3EAB" w:rsidRPr="005314C9">
        <w:rPr>
          <w:color w:val="76923C" w:themeColor="accent3" w:themeShade="BF"/>
        </w:rPr>
        <w:instrText>D</w:instrText>
      </w:r>
      <w:r w:rsidRPr="005314C9">
        <w:rPr>
          <w:color w:val="76923C" w:themeColor="accent3" w:themeShade="BF"/>
        </w:rPr>
        <w:instrText>omain</w:instrText>
      </w:r>
      <w:r w:rsidR="00EB3EAB" w:rsidRPr="005314C9">
        <w:rPr>
          <w:color w:val="76923C" w:themeColor="accent3" w:themeShade="BF"/>
        </w:rPr>
        <w:instrText>_</w:instrText>
      </w:r>
      <w:r w:rsidRPr="005314C9">
        <w:rPr>
          <w:color w:val="76923C" w:themeColor="accent3" w:themeShade="BF"/>
        </w:rPr>
        <w:instrText xml:space="preserve">2" \* MERGEFORMAT </w:instrText>
      </w:r>
      <w:r w:rsidRPr="005314C9">
        <w:rPr>
          <w:color w:val="76923C" w:themeColor="accent3" w:themeShade="BF"/>
        </w:rPr>
        <w:fldChar w:fldCharType="separate"/>
      </w:r>
      <w:r w:rsidR="007C3287" w:rsidRPr="007C3287">
        <w:rPr>
          <w:b/>
          <w:color w:val="76923C" w:themeColor="accent3" w:themeShade="BF"/>
        </w:rPr>
        <w:t>healthcare</w:t>
      </w:r>
      <w:r w:rsidRPr="005314C9">
        <w:rPr>
          <w:color w:val="76923C" w:themeColor="accent3" w:themeShade="BF"/>
        </w:rPr>
        <w:fldChar w:fldCharType="end"/>
      </w:r>
      <w:r w:rsidRPr="005314C9">
        <w:rPr>
          <w:color w:val="76923C" w:themeColor="accent3" w:themeShade="BF"/>
        </w:rPr>
        <w:t>:</w:t>
      </w:r>
      <w:r w:rsidR="003B5985" w:rsidRPr="005314C9">
        <w:rPr>
          <w:color w:val="76923C" w:themeColor="accent3" w:themeShade="BF"/>
        </w:rPr>
        <w:t xml:space="preserve"> </w:t>
      </w:r>
      <w:r w:rsidRPr="005314C9">
        <w:rPr>
          <w:color w:val="76923C" w:themeColor="accent3" w:themeShade="BF"/>
        </w:rPr>
        <w:fldChar w:fldCharType="begin"/>
      </w:r>
      <w:r w:rsidRPr="005314C9">
        <w:rPr>
          <w:color w:val="76923C" w:themeColor="accent3" w:themeShade="BF"/>
        </w:rPr>
        <w:instrText xml:space="preserve"> DOCPROPERTY "</w:instrText>
      </w:r>
      <w:r w:rsidR="00EB3EAB" w:rsidRPr="005314C9">
        <w:rPr>
          <w:color w:val="76923C" w:themeColor="accent3" w:themeShade="BF"/>
        </w:rPr>
        <w:instrText>D</w:instrText>
      </w:r>
      <w:r w:rsidRPr="005314C9">
        <w:rPr>
          <w:color w:val="76923C" w:themeColor="accent3" w:themeShade="BF"/>
        </w:rPr>
        <w:instrText>omain</w:instrText>
      </w:r>
      <w:r w:rsidR="00EB3EAB" w:rsidRPr="005314C9">
        <w:rPr>
          <w:color w:val="76923C" w:themeColor="accent3" w:themeShade="BF"/>
        </w:rPr>
        <w:instrText>_</w:instrText>
      </w:r>
      <w:r w:rsidRPr="005314C9">
        <w:rPr>
          <w:color w:val="76923C" w:themeColor="accent3" w:themeShade="BF"/>
        </w:rPr>
        <w:instrText xml:space="preserve">3" \* MERGEFORMAT </w:instrText>
      </w:r>
      <w:r w:rsidRPr="005314C9">
        <w:rPr>
          <w:color w:val="76923C" w:themeColor="accent3" w:themeShade="BF"/>
        </w:rPr>
        <w:fldChar w:fldCharType="separate"/>
      </w:r>
      <w:r w:rsidR="007C3287" w:rsidRPr="007C3287">
        <w:rPr>
          <w:b/>
          <w:color w:val="76923C" w:themeColor="accent3" w:themeShade="BF"/>
        </w:rPr>
        <w:t>efrikort</w:t>
      </w:r>
      <w:r w:rsidRPr="005314C9">
        <w:rPr>
          <w:color w:val="76923C" w:themeColor="accent3" w:themeShade="BF"/>
        </w:rPr>
        <w:fldChar w:fldCharType="end"/>
      </w:r>
    </w:p>
    <w:p w14:paraId="54201CDA" w14:textId="77777777" w:rsidR="007D7250" w:rsidRPr="005314C9" w:rsidRDefault="0039481C" w:rsidP="0039481C">
      <w:r w:rsidRPr="005314C9">
        <w:rPr>
          <w:i/>
        </w:rPr>
        <w:t>Tjänstekontrakten är baserade på RIVTA 2.1 [R2] och reglerade genom arkitekturella beslut [R1]</w:t>
      </w:r>
      <w:r w:rsidR="007D7250" w:rsidRPr="005314C9">
        <w:rPr>
          <w:i/>
        </w:rPr>
        <w:t>.</w:t>
      </w:r>
      <w:r w:rsidRPr="005314C9">
        <w:t xml:space="preserve"> </w:t>
      </w:r>
    </w:p>
    <w:p w14:paraId="3F83E2D6" w14:textId="77777777" w:rsidR="0039481C" w:rsidRPr="005314C9" w:rsidRDefault="0039481C" w:rsidP="0039481C"/>
    <w:p w14:paraId="41A2044F" w14:textId="77777777" w:rsidR="0039481C" w:rsidRPr="005314C9" w:rsidRDefault="0039481C" w:rsidP="0039481C">
      <w:pPr>
        <w:rPr>
          <w:i/>
        </w:rPr>
      </w:pPr>
      <w:r w:rsidRPr="005314C9">
        <w:rPr>
          <w:i/>
        </w:rPr>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5314C9" w:rsidRDefault="0039481C" w:rsidP="0039481C">
      <w:pPr>
        <w:rPr>
          <w:i/>
        </w:rPr>
      </w:pPr>
      <w:r w:rsidRPr="005314C9">
        <w:rPr>
          <w:i/>
        </w:rPr>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5314C9" w:rsidRDefault="00D720D4" w:rsidP="0039481C"/>
    <w:p w14:paraId="0B05E925" w14:textId="4F2ADCE0" w:rsidR="003D6708" w:rsidRPr="005314C9" w:rsidRDefault="003D6708" w:rsidP="00D720D4">
      <w:pPr>
        <w:pStyle w:val="Heading2"/>
      </w:pPr>
      <w:bookmarkStart w:id="5" w:name="_Toc269040962"/>
      <w:bookmarkStart w:id="6" w:name="_Toc461432963"/>
      <w:r w:rsidRPr="005314C9">
        <w:t>Svenskt namn</w:t>
      </w:r>
      <w:bookmarkEnd w:id="6"/>
    </w:p>
    <w:p w14:paraId="11412EB0" w14:textId="5BFCBDEA" w:rsidR="003D6708" w:rsidRPr="005314C9" w:rsidRDefault="003D6708" w:rsidP="003D6708">
      <w:pPr>
        <w:rPr>
          <w:color w:val="76923C" w:themeColor="accent3" w:themeShade="BF"/>
        </w:rPr>
      </w:pPr>
      <w:r w:rsidRPr="005314C9">
        <w:rPr>
          <w:color w:val="76923C" w:themeColor="accent3" w:themeShade="BF"/>
        </w:rPr>
        <w:fldChar w:fldCharType="begin"/>
      </w:r>
      <w:r w:rsidR="00680827" w:rsidRPr="005314C9">
        <w:rPr>
          <w:color w:val="76923C" w:themeColor="accent3" w:themeShade="BF"/>
        </w:rPr>
        <w:instrText xml:space="preserve"> DOCPROPERTY "svenamn</w:instrText>
      </w:r>
      <w:r w:rsidRPr="005314C9">
        <w:rPr>
          <w:color w:val="76923C" w:themeColor="accent3" w:themeShade="BF"/>
        </w:rPr>
        <w:instrText xml:space="preserve">" \* MERGEFORMAT </w:instrText>
      </w:r>
      <w:r w:rsidRPr="005314C9">
        <w:rPr>
          <w:color w:val="76923C" w:themeColor="accent3" w:themeShade="BF"/>
        </w:rPr>
        <w:fldChar w:fldCharType="separate"/>
      </w:r>
      <w:r w:rsidR="007C3287" w:rsidRPr="007C3287">
        <w:rPr>
          <w:b/>
          <w:color w:val="76923C" w:themeColor="accent3" w:themeShade="BF"/>
        </w:rPr>
        <w:t>eFrikort</w:t>
      </w:r>
      <w:r w:rsidRPr="005314C9">
        <w:rPr>
          <w:color w:val="76923C" w:themeColor="accent3" w:themeShade="BF"/>
        </w:rPr>
        <w:fldChar w:fldCharType="end"/>
      </w:r>
    </w:p>
    <w:p w14:paraId="3A1335F0" w14:textId="0B103743" w:rsidR="00337395" w:rsidRPr="005314C9" w:rsidRDefault="00680827" w:rsidP="003D6708">
      <w:pPr>
        <w:rPr>
          <w:b/>
          <w:color w:val="76923C" w:themeColor="accent3" w:themeShade="BF"/>
        </w:rPr>
      </w:pPr>
      <w:r w:rsidRPr="005314C9">
        <w:rPr>
          <w:b/>
          <w:color w:val="76923C" w:themeColor="accent3" w:themeShade="BF"/>
        </w:rPr>
        <w:fldChar w:fldCharType="begin"/>
      </w:r>
      <w:r w:rsidRPr="005314C9">
        <w:rPr>
          <w:b/>
          <w:color w:val="76923C" w:themeColor="accent3" w:themeShade="BF"/>
        </w:rPr>
        <w:instrText xml:space="preserve"> DOCPROPERTY "svekortnamn" \* MERGEFORMAT </w:instrText>
      </w:r>
      <w:r w:rsidRPr="005314C9">
        <w:rPr>
          <w:b/>
          <w:color w:val="76923C" w:themeColor="accent3" w:themeShade="BF"/>
        </w:rPr>
        <w:fldChar w:fldCharType="separate"/>
      </w:r>
      <w:r w:rsidR="007C3287">
        <w:rPr>
          <w:b/>
          <w:color w:val="76923C" w:themeColor="accent3" w:themeShade="BF"/>
        </w:rPr>
        <w:t>N/A</w:t>
      </w:r>
      <w:r w:rsidRPr="005314C9">
        <w:rPr>
          <w:b/>
          <w:color w:val="76923C" w:themeColor="accent3" w:themeShade="BF"/>
        </w:rPr>
        <w:fldChar w:fldCharType="end"/>
      </w:r>
      <w:r w:rsidR="00337395" w:rsidRPr="005314C9">
        <w:rPr>
          <w:b/>
          <w:color w:val="76923C" w:themeColor="accent3" w:themeShade="BF"/>
        </w:rPr>
        <w:t xml:space="preserve"> </w:t>
      </w:r>
    </w:p>
    <w:p w14:paraId="619EBC28" w14:textId="77777777" w:rsidR="003B5985" w:rsidRPr="005314C9" w:rsidRDefault="003B5985" w:rsidP="003D6708">
      <w:pPr>
        <w:rPr>
          <w:b/>
          <w:color w:val="76923C" w:themeColor="accent3" w:themeShade="BF"/>
        </w:rPr>
      </w:pPr>
    </w:p>
    <w:bookmarkEnd w:id="5"/>
    <w:p w14:paraId="63DA4D0E" w14:textId="77777777" w:rsidR="003B5985" w:rsidRPr="005314C9" w:rsidRDefault="003B5985">
      <w:pPr>
        <w:spacing w:line="240" w:lineRule="auto"/>
      </w:pPr>
    </w:p>
    <w:p w14:paraId="1F5CCB5F" w14:textId="77777777" w:rsidR="003B5985" w:rsidRPr="005314C9" w:rsidRDefault="003B5985" w:rsidP="003B5985">
      <w:pPr>
        <w:pStyle w:val="Heading2"/>
      </w:pPr>
      <w:bookmarkStart w:id="7" w:name="_Toc461432964"/>
      <w:r w:rsidRPr="005314C9">
        <w:t>WEB beskrivning</w:t>
      </w:r>
      <w:bookmarkEnd w:id="7"/>
    </w:p>
    <w:p w14:paraId="28EBACB6" w14:textId="77777777" w:rsidR="003B5985" w:rsidRPr="005314C9" w:rsidRDefault="003B5985" w:rsidP="003B5985">
      <w:r w:rsidRPr="005314C9">
        <w:t>Tjänstens syfte är att förenkla den hantering som idag finns kring frikort, för i huvudsak öppenvård, i Sverige. eFrikort hanterar besöksavgifter och frikort. Ett regelverk används för att utifrån registrerade besöksavgifter avgöra och utfärda frikort en individ. Tjänsten syftar till att verka nationellt och stödjer samverkan mellan anslutna vårdhuvudmän.</w:t>
      </w:r>
    </w:p>
    <w:p w14:paraId="10716C11" w14:textId="45F2C192" w:rsidR="003D6708" w:rsidRPr="005314C9" w:rsidRDefault="003D6708" w:rsidP="003B5985">
      <w:r w:rsidRPr="005314C9">
        <w:br w:type="page"/>
      </w:r>
    </w:p>
    <w:p w14:paraId="6A4B8311" w14:textId="77777777" w:rsidR="0039481C" w:rsidRPr="005314C9" w:rsidRDefault="0039481C" w:rsidP="0039481C">
      <w:pPr>
        <w:pStyle w:val="Heading1"/>
      </w:pPr>
      <w:bookmarkStart w:id="8" w:name="_Toc198086678"/>
      <w:bookmarkStart w:id="9" w:name="_Toc224960918"/>
      <w:bookmarkStart w:id="10" w:name="_Toc357754844"/>
      <w:bookmarkStart w:id="11" w:name="_Toc243452542"/>
      <w:bookmarkStart w:id="12" w:name="_Toc163300578"/>
      <w:bookmarkStart w:id="13" w:name="_Toc163300880"/>
      <w:bookmarkStart w:id="14" w:name="_Toc198366954"/>
      <w:bookmarkStart w:id="15" w:name="_Toc461432965"/>
      <w:r w:rsidRPr="005314C9">
        <w:lastRenderedPageBreak/>
        <w:t>Versionsinformation</w:t>
      </w:r>
      <w:bookmarkEnd w:id="8"/>
      <w:bookmarkEnd w:id="9"/>
      <w:bookmarkEnd w:id="10"/>
      <w:bookmarkEnd w:id="11"/>
      <w:bookmarkEnd w:id="15"/>
    </w:p>
    <w:p w14:paraId="2F36E12C" w14:textId="7ED06B2B" w:rsidR="0039481C" w:rsidRPr="005314C9" w:rsidRDefault="0039481C" w:rsidP="0039481C">
      <w:r w:rsidRPr="005314C9">
        <w:rPr>
          <w:i/>
        </w:rPr>
        <w:t>Denna revision av tjänstekontraktsbeskrivningen handlar om</w:t>
      </w:r>
      <w:r w:rsidR="008055D7" w:rsidRPr="005314C9">
        <w:rPr>
          <w:i/>
        </w:rPr>
        <w:t xml:space="preserve"> domänen</w:t>
      </w:r>
      <w:r w:rsidR="008574CF" w:rsidRPr="005314C9">
        <w:t xml:space="preserve"> </w:t>
      </w:r>
      <w:r w:rsidR="008574CF" w:rsidRPr="005314C9">
        <w:rPr>
          <w:color w:val="76923C" w:themeColor="accent3" w:themeShade="BF"/>
        </w:rPr>
        <w:fldChar w:fldCharType="begin"/>
      </w:r>
      <w:r w:rsidR="008574CF" w:rsidRPr="005314C9">
        <w:rPr>
          <w:color w:val="76923C" w:themeColor="accent3" w:themeShade="BF"/>
        </w:rPr>
        <w:instrText xml:space="preserve"> DOCPROPERTY "Domain_1" \* MERGEFORMAT </w:instrText>
      </w:r>
      <w:r w:rsidR="008574CF" w:rsidRPr="005314C9">
        <w:rPr>
          <w:color w:val="76923C" w:themeColor="accent3" w:themeShade="BF"/>
        </w:rPr>
        <w:fldChar w:fldCharType="separate"/>
      </w:r>
      <w:r w:rsidR="007C3287" w:rsidRPr="007C3287">
        <w:rPr>
          <w:b/>
          <w:color w:val="76923C" w:themeColor="accent3" w:themeShade="BF"/>
        </w:rPr>
        <w:t>cgi</w:t>
      </w:r>
      <w:r w:rsidR="008574CF" w:rsidRPr="005314C9">
        <w:rPr>
          <w:color w:val="76923C" w:themeColor="accent3" w:themeShade="BF"/>
        </w:rPr>
        <w:fldChar w:fldCharType="end"/>
      </w:r>
      <w:r w:rsidR="008574CF" w:rsidRPr="005314C9">
        <w:rPr>
          <w:color w:val="76923C" w:themeColor="accent3" w:themeShade="BF"/>
        </w:rPr>
        <w:t xml:space="preserve">: </w:t>
      </w:r>
      <w:r w:rsidR="008574CF" w:rsidRPr="005314C9">
        <w:rPr>
          <w:color w:val="76923C" w:themeColor="accent3" w:themeShade="BF"/>
        </w:rPr>
        <w:fldChar w:fldCharType="begin"/>
      </w:r>
      <w:r w:rsidR="008574CF" w:rsidRPr="005314C9">
        <w:rPr>
          <w:color w:val="76923C" w:themeColor="accent3" w:themeShade="BF"/>
        </w:rPr>
        <w:instrText xml:space="preserve"> DOCPROPERTY "Domain_2" \* MERGEFORMAT </w:instrText>
      </w:r>
      <w:r w:rsidR="008574CF" w:rsidRPr="005314C9">
        <w:rPr>
          <w:color w:val="76923C" w:themeColor="accent3" w:themeShade="BF"/>
        </w:rPr>
        <w:fldChar w:fldCharType="separate"/>
      </w:r>
      <w:r w:rsidR="007C3287" w:rsidRPr="007C3287">
        <w:rPr>
          <w:b/>
          <w:color w:val="76923C" w:themeColor="accent3" w:themeShade="BF"/>
        </w:rPr>
        <w:t>healthcare</w:t>
      </w:r>
      <w:r w:rsidR="008574CF" w:rsidRPr="005314C9">
        <w:rPr>
          <w:color w:val="76923C" w:themeColor="accent3" w:themeShade="BF"/>
        </w:rPr>
        <w:fldChar w:fldCharType="end"/>
      </w:r>
      <w:r w:rsidR="008574CF" w:rsidRPr="005314C9">
        <w:rPr>
          <w:color w:val="76923C" w:themeColor="accent3" w:themeShade="BF"/>
        </w:rPr>
        <w:t xml:space="preserve">: </w:t>
      </w:r>
      <w:r w:rsidR="008574CF" w:rsidRPr="005314C9">
        <w:rPr>
          <w:color w:val="76923C" w:themeColor="accent3" w:themeShade="BF"/>
        </w:rPr>
        <w:fldChar w:fldCharType="begin"/>
      </w:r>
      <w:r w:rsidR="008574CF" w:rsidRPr="005314C9">
        <w:rPr>
          <w:color w:val="76923C" w:themeColor="accent3" w:themeShade="BF"/>
        </w:rPr>
        <w:instrText xml:space="preserve"> DOCPROPERTY "Domain_3" \* MERGEFORMAT </w:instrText>
      </w:r>
      <w:r w:rsidR="008574CF" w:rsidRPr="005314C9">
        <w:rPr>
          <w:color w:val="76923C" w:themeColor="accent3" w:themeShade="BF"/>
        </w:rPr>
        <w:fldChar w:fldCharType="separate"/>
      </w:r>
      <w:r w:rsidR="007C3287" w:rsidRPr="007C3287">
        <w:rPr>
          <w:b/>
          <w:color w:val="76923C" w:themeColor="accent3" w:themeShade="BF"/>
        </w:rPr>
        <w:t>efrikort</w:t>
      </w:r>
      <w:r w:rsidR="008574CF" w:rsidRPr="005314C9">
        <w:rPr>
          <w:color w:val="76923C" w:themeColor="accent3" w:themeShade="BF"/>
        </w:rPr>
        <w:fldChar w:fldCharType="end"/>
      </w:r>
      <w:r w:rsidR="008574CF" w:rsidRPr="005314C9">
        <w:rPr>
          <w:color w:val="76923C" w:themeColor="accent3" w:themeShade="BF"/>
        </w:rPr>
        <w:t xml:space="preserve">. </w:t>
      </w:r>
      <w:r w:rsidRPr="005314C9">
        <w:rPr>
          <w:i/>
        </w:rPr>
        <w:t>Observera att version för detta dokument och domänen måste vara lika. Detta för att spårbarheten inte skall brytas.</w:t>
      </w:r>
      <w:r w:rsidRPr="005314C9">
        <w:t xml:space="preserve"> </w:t>
      </w:r>
    </w:p>
    <w:p w14:paraId="676921EF" w14:textId="77777777" w:rsidR="0039481C" w:rsidRPr="005314C9" w:rsidRDefault="0039481C" w:rsidP="0039481C"/>
    <w:p w14:paraId="4747BC91" w14:textId="3EFBBB60" w:rsidR="0039481C" w:rsidRPr="005314C9" w:rsidRDefault="0039481C" w:rsidP="0039481C">
      <w:pPr>
        <w:pStyle w:val="Heading2"/>
        <w:rPr>
          <w:lang w:val="en-US"/>
        </w:rPr>
      </w:pPr>
      <w:bookmarkStart w:id="16" w:name="_Toc357754845"/>
      <w:bookmarkStart w:id="17" w:name="_Toc243452543"/>
      <w:bookmarkStart w:id="18" w:name="_Toc163300882"/>
      <w:bookmarkStart w:id="19" w:name="_Toc461432966"/>
      <w:r w:rsidRPr="005314C9">
        <w:rPr>
          <w:lang w:val="en-US"/>
        </w:rPr>
        <w:t xml:space="preserve">Version </w:t>
      </w:r>
      <w:bookmarkEnd w:id="16"/>
      <w:bookmarkEnd w:id="17"/>
      <w:r w:rsidR="00E57C71" w:rsidRPr="005314C9">
        <w:rPr>
          <w:color w:val="008000"/>
        </w:rPr>
        <w:fldChar w:fldCharType="begin"/>
      </w:r>
      <w:r w:rsidR="00E57C71" w:rsidRPr="005314C9">
        <w:rPr>
          <w:color w:val="008000"/>
          <w:lang w:val="en-US"/>
        </w:rPr>
        <w:instrText xml:space="preserve"> DOCPROPERTY "version" \* MERGEFORMAT </w:instrText>
      </w:r>
      <w:r w:rsidR="00E57C71" w:rsidRPr="005314C9">
        <w:rPr>
          <w:color w:val="008000"/>
        </w:rPr>
        <w:fldChar w:fldCharType="separate"/>
      </w:r>
      <w:r w:rsidR="007C3287">
        <w:rPr>
          <w:color w:val="008000"/>
          <w:lang w:val="en-US"/>
        </w:rPr>
        <w:t>3.0</w:t>
      </w:r>
      <w:bookmarkEnd w:id="19"/>
      <w:r w:rsidR="00E57C71" w:rsidRPr="005314C9">
        <w:rPr>
          <w:color w:val="008000"/>
        </w:rPr>
        <w:fldChar w:fldCharType="end"/>
      </w:r>
    </w:p>
    <w:p w14:paraId="2619F25A" w14:textId="77777777" w:rsidR="0039481C" w:rsidRPr="005314C9" w:rsidRDefault="0039481C" w:rsidP="0039481C">
      <w:pPr>
        <w:pStyle w:val="Heading3"/>
      </w:pPr>
      <w:bookmarkStart w:id="20" w:name="_Toc243452544"/>
      <w:bookmarkStart w:id="21" w:name="_Toc461432967"/>
      <w:r w:rsidRPr="005314C9">
        <w:t>Oförändrade tjänstekontrakt</w:t>
      </w:r>
      <w:bookmarkEnd w:id="20"/>
      <w:bookmarkEnd w:id="21"/>
    </w:p>
    <w:p w14:paraId="03F18243" w14:textId="03158675" w:rsidR="003B5985" w:rsidRPr="005314C9" w:rsidRDefault="003B5985" w:rsidP="003B5985">
      <w:r w:rsidRPr="005314C9">
        <w:t>Alla befintliga kontrakt har förändrats.</w:t>
      </w:r>
    </w:p>
    <w:p w14:paraId="6BD3D765" w14:textId="77777777" w:rsidR="003B5985" w:rsidRPr="005314C9" w:rsidRDefault="003B5985" w:rsidP="003B5985"/>
    <w:p w14:paraId="00D1F070" w14:textId="77777777" w:rsidR="0039481C" w:rsidRPr="005314C9" w:rsidRDefault="0039481C" w:rsidP="0039481C">
      <w:pPr>
        <w:pStyle w:val="Heading3"/>
      </w:pPr>
      <w:bookmarkStart w:id="22" w:name="_Toc243452545"/>
      <w:bookmarkStart w:id="23" w:name="_Toc461432968"/>
      <w:r w:rsidRPr="005314C9">
        <w:t>Nya tjänstekontrakt</w:t>
      </w:r>
      <w:bookmarkEnd w:id="22"/>
      <w:bookmarkEnd w:id="23"/>
    </w:p>
    <w:p w14:paraId="1101B2AF" w14:textId="77777777" w:rsidR="0039481C" w:rsidRPr="005314C9" w:rsidRDefault="0039481C" w:rsidP="0039481C">
      <w:pPr>
        <w:rPr>
          <w:i/>
        </w:rPr>
      </w:pPr>
      <w:r w:rsidRPr="005314C9">
        <w:rPr>
          <w:i/>
        </w:rPr>
        <w:t>Följande nya tjänstekontrakt finns från och med denna version:</w:t>
      </w:r>
    </w:p>
    <w:p w14:paraId="2B83C3D7" w14:textId="631F25D5" w:rsidR="0039481C" w:rsidRPr="005314C9" w:rsidRDefault="003B5985" w:rsidP="00C87C8F">
      <w:pPr>
        <w:pStyle w:val="ListParagraph"/>
        <w:numPr>
          <w:ilvl w:val="0"/>
          <w:numId w:val="3"/>
        </w:numPr>
      </w:pPr>
      <w:r w:rsidRPr="005314C9">
        <w:t>GetExtendedCardsForPerson, version 3.0</w:t>
      </w:r>
    </w:p>
    <w:p w14:paraId="34275962" w14:textId="0AAD4F80" w:rsidR="003B5985" w:rsidRPr="005314C9" w:rsidRDefault="003B5985" w:rsidP="00C87C8F">
      <w:pPr>
        <w:pStyle w:val="ListParagraph"/>
        <w:numPr>
          <w:ilvl w:val="0"/>
          <w:numId w:val="3"/>
        </w:numPr>
      </w:pPr>
      <w:r w:rsidRPr="005314C9">
        <w:t>RegisterOptIn, version 3.0</w:t>
      </w:r>
    </w:p>
    <w:p w14:paraId="229008C6" w14:textId="0A42B689" w:rsidR="003B5985" w:rsidRPr="005314C9" w:rsidRDefault="003B5985" w:rsidP="00C87C8F">
      <w:pPr>
        <w:pStyle w:val="ListParagraph"/>
        <w:numPr>
          <w:ilvl w:val="0"/>
          <w:numId w:val="3"/>
        </w:numPr>
      </w:pPr>
      <w:r w:rsidRPr="005314C9">
        <w:t>RegisterOptOut, version 3.0</w:t>
      </w:r>
    </w:p>
    <w:p w14:paraId="3C614E75" w14:textId="39CD14B5" w:rsidR="003B5985" w:rsidRPr="005314C9" w:rsidRDefault="003B5985" w:rsidP="00C87C8F">
      <w:pPr>
        <w:pStyle w:val="ListParagraph"/>
        <w:numPr>
          <w:ilvl w:val="0"/>
          <w:numId w:val="3"/>
        </w:numPr>
      </w:pPr>
      <w:r w:rsidRPr="005314C9">
        <w:t>UpdateReadConsent, version 3.0</w:t>
      </w:r>
    </w:p>
    <w:p w14:paraId="0BA03EDF" w14:textId="77777777" w:rsidR="003B5985" w:rsidRPr="005314C9" w:rsidRDefault="003B5985" w:rsidP="003B5985"/>
    <w:p w14:paraId="118D1542" w14:textId="3273A90D" w:rsidR="0028759B" w:rsidRPr="005314C9" w:rsidRDefault="0039481C" w:rsidP="0028759B">
      <w:pPr>
        <w:pStyle w:val="Heading3"/>
      </w:pPr>
      <w:bookmarkStart w:id="24" w:name="_Toc243452546"/>
      <w:bookmarkStart w:id="25" w:name="_Toc461432969"/>
      <w:r w:rsidRPr="005314C9">
        <w:t>Förändrade tjänstekontrakt</w:t>
      </w:r>
      <w:bookmarkEnd w:id="24"/>
      <w:bookmarkEnd w:id="25"/>
    </w:p>
    <w:p w14:paraId="3CBCDE45" w14:textId="66011BFA" w:rsidR="003B5985" w:rsidRPr="005314C9" w:rsidRDefault="003B5985" w:rsidP="003B5985">
      <w:pPr>
        <w:rPr>
          <w:i/>
        </w:rPr>
      </w:pPr>
      <w:r w:rsidRPr="005314C9">
        <w:rPr>
          <w:i/>
        </w:rPr>
        <w:t>Följande nya tjänstekontrakt har förändrats i och med denna version:</w:t>
      </w:r>
    </w:p>
    <w:p w14:paraId="14C5776E" w14:textId="77777777" w:rsidR="003B5985" w:rsidRPr="005314C9" w:rsidRDefault="003B5985" w:rsidP="00C87C8F">
      <w:pPr>
        <w:pStyle w:val="ListParagraph"/>
        <w:numPr>
          <w:ilvl w:val="0"/>
          <w:numId w:val="4"/>
        </w:numPr>
      </w:pPr>
      <w:r w:rsidRPr="005314C9">
        <w:t>GetCardForPerson, version 3.0</w:t>
      </w:r>
    </w:p>
    <w:p w14:paraId="76838269" w14:textId="77777777" w:rsidR="003B5985" w:rsidRPr="005314C9" w:rsidRDefault="003B5985" w:rsidP="00C87C8F">
      <w:pPr>
        <w:pStyle w:val="ListParagraph"/>
        <w:numPr>
          <w:ilvl w:val="0"/>
          <w:numId w:val="4"/>
        </w:numPr>
      </w:pPr>
      <w:r w:rsidRPr="005314C9">
        <w:t>GetExtendedCardsForPerson, version 3.0</w:t>
      </w:r>
    </w:p>
    <w:p w14:paraId="2E2EF2FA" w14:textId="77777777" w:rsidR="003B5985" w:rsidRPr="005314C9" w:rsidRDefault="003B5985" w:rsidP="00C87C8F">
      <w:pPr>
        <w:pStyle w:val="ListParagraph"/>
        <w:numPr>
          <w:ilvl w:val="0"/>
          <w:numId w:val="4"/>
        </w:numPr>
      </w:pPr>
      <w:r w:rsidRPr="005314C9">
        <w:t>GetGroupForPerson, version 3.0</w:t>
      </w:r>
    </w:p>
    <w:p w14:paraId="5A2C2BF9" w14:textId="77777777" w:rsidR="003B5985" w:rsidRPr="005314C9" w:rsidRDefault="003B5985" w:rsidP="00C87C8F">
      <w:pPr>
        <w:pStyle w:val="ListParagraph"/>
        <w:numPr>
          <w:ilvl w:val="0"/>
          <w:numId w:val="4"/>
        </w:numPr>
      </w:pPr>
      <w:r w:rsidRPr="005314C9">
        <w:t>DeleteCard, version 3.0</w:t>
      </w:r>
    </w:p>
    <w:p w14:paraId="6B9FD069" w14:textId="77777777" w:rsidR="003B5985" w:rsidRPr="005314C9" w:rsidRDefault="003B5985" w:rsidP="00C87C8F">
      <w:pPr>
        <w:pStyle w:val="ListParagraph"/>
        <w:numPr>
          <w:ilvl w:val="0"/>
          <w:numId w:val="4"/>
        </w:numPr>
      </w:pPr>
      <w:r w:rsidRPr="005314C9">
        <w:t>DeleteTransaction, version 3.0</w:t>
      </w:r>
    </w:p>
    <w:p w14:paraId="6D0B4DFE" w14:textId="77777777" w:rsidR="003B5985" w:rsidRPr="005314C9" w:rsidRDefault="003B5985" w:rsidP="00C87C8F">
      <w:pPr>
        <w:pStyle w:val="ListParagraph"/>
        <w:numPr>
          <w:ilvl w:val="0"/>
          <w:numId w:val="4"/>
        </w:numPr>
      </w:pPr>
      <w:r w:rsidRPr="005314C9">
        <w:t>GroupPerson, version 3.0</w:t>
      </w:r>
    </w:p>
    <w:p w14:paraId="65BC013B" w14:textId="77777777" w:rsidR="003B5985" w:rsidRPr="005314C9" w:rsidRDefault="003B5985" w:rsidP="00C87C8F">
      <w:pPr>
        <w:pStyle w:val="ListParagraph"/>
        <w:numPr>
          <w:ilvl w:val="0"/>
          <w:numId w:val="4"/>
        </w:numPr>
      </w:pPr>
      <w:r w:rsidRPr="005314C9">
        <w:t>OrderNewCard, version 3.0</w:t>
      </w:r>
    </w:p>
    <w:p w14:paraId="78882D4A" w14:textId="77777777" w:rsidR="003B5985" w:rsidRPr="005314C9" w:rsidRDefault="003B5985" w:rsidP="00C87C8F">
      <w:pPr>
        <w:pStyle w:val="ListParagraph"/>
        <w:numPr>
          <w:ilvl w:val="0"/>
          <w:numId w:val="4"/>
        </w:numPr>
      </w:pPr>
      <w:r w:rsidRPr="005314C9">
        <w:t>RegisterCard, version 3.0</w:t>
      </w:r>
    </w:p>
    <w:p w14:paraId="1B3E6F90" w14:textId="77777777" w:rsidR="003B5985" w:rsidRPr="005314C9" w:rsidRDefault="003B5985" w:rsidP="00C87C8F">
      <w:pPr>
        <w:pStyle w:val="ListParagraph"/>
        <w:numPr>
          <w:ilvl w:val="0"/>
          <w:numId w:val="4"/>
        </w:numPr>
      </w:pPr>
      <w:r w:rsidRPr="005314C9">
        <w:t>RegisterTransaction, version 3.0</w:t>
      </w:r>
    </w:p>
    <w:p w14:paraId="454AAE92" w14:textId="77777777" w:rsidR="003B5985" w:rsidRPr="005314C9" w:rsidRDefault="003B5985" w:rsidP="00C87C8F">
      <w:pPr>
        <w:pStyle w:val="ListParagraph"/>
        <w:numPr>
          <w:ilvl w:val="0"/>
          <w:numId w:val="4"/>
        </w:numPr>
      </w:pPr>
      <w:r w:rsidRPr="005314C9">
        <w:t>UngroupPerson, version 3.0</w:t>
      </w:r>
    </w:p>
    <w:p w14:paraId="5D17E6E9" w14:textId="77777777" w:rsidR="003B5985" w:rsidRPr="005314C9" w:rsidRDefault="003B5985" w:rsidP="00C87C8F">
      <w:pPr>
        <w:pStyle w:val="ListParagraph"/>
        <w:numPr>
          <w:ilvl w:val="0"/>
          <w:numId w:val="4"/>
        </w:numPr>
      </w:pPr>
      <w:r w:rsidRPr="005314C9">
        <w:t>UpdateCard, version 3.0</w:t>
      </w:r>
    </w:p>
    <w:p w14:paraId="539B2401" w14:textId="79026A9B" w:rsidR="003B5985" w:rsidRPr="005314C9" w:rsidRDefault="003B5985" w:rsidP="00C87C8F">
      <w:pPr>
        <w:pStyle w:val="ListParagraph"/>
        <w:numPr>
          <w:ilvl w:val="0"/>
          <w:numId w:val="4"/>
        </w:numPr>
      </w:pPr>
      <w:r w:rsidRPr="005314C9">
        <w:t>UpdateTransaction, version 3.0</w:t>
      </w:r>
    </w:p>
    <w:p w14:paraId="1918724F" w14:textId="184D54E6" w:rsidR="002843D1" w:rsidRPr="005314C9" w:rsidRDefault="002843D1">
      <w:pPr>
        <w:spacing w:line="240" w:lineRule="auto"/>
      </w:pPr>
      <w:r w:rsidRPr="005314C9">
        <w:br w:type="page"/>
      </w:r>
    </w:p>
    <w:p w14:paraId="59E603E9" w14:textId="77777777" w:rsidR="0039481C" w:rsidRPr="005314C9" w:rsidRDefault="0039481C" w:rsidP="0039481C">
      <w:pPr>
        <w:pStyle w:val="BodyText"/>
        <w:rPr>
          <w:rFonts w:ascii="Georgia" w:hAnsi="Georgia"/>
        </w:rPr>
      </w:pPr>
      <w:r w:rsidRPr="005314C9">
        <w:rPr>
          <w:rFonts w:ascii="Georgia" w:hAnsi="Georgia"/>
          <w:i/>
        </w:rPr>
        <w:lastRenderedPageBreak/>
        <w:t>Nedan redovisas kompatibilitet mellan konsument och producent för tjänstekontrakten som finns i flera versioner. Kompatibilitet avser här såväl format som semantik. För definition av kompatibilitet mellan format, se</w:t>
      </w:r>
      <w:r w:rsidRPr="005314C9">
        <w:rPr>
          <w:rFonts w:ascii="Georgia" w:hAnsi="Georgia"/>
        </w:rPr>
        <w:t xml:space="preserve"> </w:t>
      </w:r>
      <w:hyperlink r:id="rId9" w:history="1">
        <w:r w:rsidRPr="005314C9">
          <w:rPr>
            <w:rStyle w:val="Hyperlink"/>
            <w:rFonts w:ascii="Georgia" w:hAnsi="Georgia"/>
          </w:rPr>
          <w:t>RIV Tekniska Anvisningar, Översikt.</w:t>
        </w:r>
      </w:hyperlink>
    </w:p>
    <w:p w14:paraId="34FC5A3F" w14:textId="77777777" w:rsidR="0039481C" w:rsidRPr="005314C9" w:rsidRDefault="0039481C" w:rsidP="0039481C">
      <w:pPr>
        <w:shd w:val="clear" w:color="auto" w:fill="FFFFFF"/>
        <w:rPr>
          <w:rFonts w:eastAsia="Times New Roman" w:cs="Arial"/>
          <w:color w:val="222222"/>
          <w:sz w:val="19"/>
          <w:szCs w:val="19"/>
          <w:lang w:eastAsia="sv-SE"/>
        </w:rPr>
      </w:pPr>
    </w:p>
    <w:tbl>
      <w:tblPr>
        <w:tblW w:w="0" w:type="auto"/>
        <w:tblCellMar>
          <w:left w:w="0" w:type="dxa"/>
          <w:right w:w="0" w:type="dxa"/>
        </w:tblCellMar>
        <w:tblLook w:val="04A0" w:firstRow="1" w:lastRow="0" w:firstColumn="1" w:lastColumn="0" w:noHBand="0" w:noVBand="1"/>
      </w:tblPr>
      <w:tblGrid>
        <w:gridCol w:w="2390"/>
        <w:gridCol w:w="1754"/>
        <w:gridCol w:w="1688"/>
        <w:gridCol w:w="2787"/>
      </w:tblGrid>
      <w:tr w:rsidR="0039481C" w:rsidRPr="005314C9" w14:paraId="0E82F1F4" w14:textId="77777777" w:rsidTr="000C2908">
        <w:tc>
          <w:tcPr>
            <w:tcW w:w="2390"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01EF30F" w14:textId="77777777" w:rsidR="0039481C" w:rsidRPr="005314C9" w:rsidRDefault="0039481C" w:rsidP="0039481C">
            <w:pPr>
              <w:spacing w:before="100" w:beforeAutospacing="1" w:after="100" w:afterAutospacing="1"/>
              <w:rPr>
                <w:rFonts w:eastAsia="Times New Roman" w:cs="Arial"/>
                <w:b/>
                <w:szCs w:val="20"/>
                <w:lang w:eastAsia="sv-SE"/>
              </w:rPr>
            </w:pPr>
            <w:r w:rsidRPr="005314C9">
              <w:rPr>
                <w:rFonts w:eastAsia="Times New Roman" w:cs="Arial"/>
                <w:b/>
                <w:szCs w:val="20"/>
                <w:lang w:eastAsia="sv-SE"/>
              </w:rPr>
              <w:t>Tjänstekontrakt</w:t>
            </w:r>
          </w:p>
        </w:tc>
        <w:tc>
          <w:tcPr>
            <w:tcW w:w="1754"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E5F6DED" w14:textId="77777777" w:rsidR="0039481C" w:rsidRPr="005314C9" w:rsidRDefault="0039481C" w:rsidP="0039481C">
            <w:pPr>
              <w:spacing w:before="100" w:beforeAutospacing="1" w:after="100" w:afterAutospacing="1"/>
              <w:rPr>
                <w:rFonts w:eastAsia="Times New Roman" w:cs="Arial"/>
                <w:b/>
                <w:szCs w:val="20"/>
                <w:lang w:eastAsia="sv-SE"/>
              </w:rPr>
            </w:pPr>
            <w:r w:rsidRPr="005314C9">
              <w:rPr>
                <w:rFonts w:eastAsia="Times New Roman" w:cs="Arial"/>
                <w:b/>
                <w:szCs w:val="20"/>
                <w:lang w:eastAsia="sv-SE"/>
              </w:rPr>
              <w:t>Konsument</w:t>
            </w:r>
          </w:p>
        </w:tc>
        <w:tc>
          <w:tcPr>
            <w:tcW w:w="16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E08F105" w14:textId="77777777" w:rsidR="0039481C" w:rsidRPr="005314C9" w:rsidRDefault="0039481C" w:rsidP="0039481C">
            <w:pPr>
              <w:spacing w:before="100" w:beforeAutospacing="1" w:after="100" w:afterAutospacing="1"/>
              <w:rPr>
                <w:rFonts w:eastAsia="Times New Roman" w:cs="Arial"/>
                <w:b/>
                <w:szCs w:val="20"/>
                <w:lang w:eastAsia="sv-SE"/>
              </w:rPr>
            </w:pPr>
            <w:r w:rsidRPr="005314C9">
              <w:rPr>
                <w:rFonts w:eastAsia="Times New Roman" w:cs="Arial"/>
                <w:b/>
                <w:szCs w:val="20"/>
                <w:lang w:eastAsia="sv-SE"/>
              </w:rPr>
              <w:t>Producent</w:t>
            </w:r>
          </w:p>
        </w:tc>
        <w:tc>
          <w:tcPr>
            <w:tcW w:w="2787"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78131113" w14:textId="77777777" w:rsidR="0039481C" w:rsidRPr="005314C9" w:rsidRDefault="0039481C" w:rsidP="0039481C">
            <w:pPr>
              <w:spacing w:before="100" w:beforeAutospacing="1" w:after="100" w:afterAutospacing="1"/>
              <w:rPr>
                <w:rFonts w:eastAsia="Times New Roman" w:cs="Arial"/>
                <w:b/>
                <w:szCs w:val="20"/>
                <w:lang w:eastAsia="sv-SE"/>
              </w:rPr>
            </w:pPr>
            <w:r w:rsidRPr="005314C9">
              <w:rPr>
                <w:rFonts w:eastAsia="Times New Roman" w:cs="Arial"/>
                <w:b/>
                <w:szCs w:val="20"/>
                <w:lang w:eastAsia="sv-SE"/>
              </w:rPr>
              <w:t>Kompatibilitet</w:t>
            </w:r>
          </w:p>
        </w:tc>
      </w:tr>
      <w:tr w:rsidR="0039481C" w:rsidRPr="005314C9" w14:paraId="004BD0E9" w14:textId="77777777" w:rsidTr="000C2908">
        <w:tc>
          <w:tcPr>
            <w:tcW w:w="239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88CE6B" w14:textId="2AF95AE5" w:rsidR="0039481C" w:rsidRPr="005314C9" w:rsidRDefault="002843D1" w:rsidP="0028759B">
            <w:pPr>
              <w:spacing w:before="100" w:beforeAutospacing="1" w:after="100" w:afterAutospacing="1"/>
              <w:rPr>
                <w:rFonts w:eastAsia="Times New Roman" w:cs="Arial"/>
                <w:szCs w:val="20"/>
                <w:lang w:eastAsia="sv-SE"/>
              </w:rPr>
            </w:pPr>
            <w:r w:rsidRPr="005314C9">
              <w:rPr>
                <w:rFonts w:eastAsia="Times New Roman" w:cs="Arial"/>
                <w:szCs w:val="20"/>
                <w:lang w:eastAsia="sv-SE"/>
              </w:rPr>
              <w:t>Samtliga kontrakt</w:t>
            </w: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63C23A" w14:textId="2DE915A5" w:rsidR="0039481C"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D1EFF5E" w14:textId="77777777" w:rsidR="0039481C" w:rsidRPr="005314C9" w:rsidRDefault="0039481C"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93779E4" w14:textId="77777777" w:rsidR="0039481C" w:rsidRPr="005314C9" w:rsidRDefault="0039481C"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OK</w:t>
            </w:r>
          </w:p>
        </w:tc>
      </w:tr>
      <w:tr w:rsidR="002843D1" w:rsidRPr="005314C9" w14:paraId="7DAC7EA7" w14:textId="77777777" w:rsidTr="000C2908">
        <w:tc>
          <w:tcPr>
            <w:tcW w:w="2390"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1DE08B17" w14:textId="77777777" w:rsidR="002843D1" w:rsidRPr="005314C9" w:rsidRDefault="002843D1" w:rsidP="0028759B">
            <w:pPr>
              <w:spacing w:before="100" w:beforeAutospacing="1" w:after="100" w:afterAutospacing="1"/>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A44B7A3" w14:textId="703AB89E"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945D097" w14:textId="699C123A"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6600BAC" w14:textId="0B781DB0"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Ej kompatibel</w:t>
            </w:r>
          </w:p>
        </w:tc>
      </w:tr>
      <w:tr w:rsidR="002843D1" w:rsidRPr="005314C9" w14:paraId="5F9982C5" w14:textId="77777777" w:rsidTr="000C2908">
        <w:tc>
          <w:tcPr>
            <w:tcW w:w="2390"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1105160C" w14:textId="77777777" w:rsidR="002843D1" w:rsidRPr="005314C9" w:rsidRDefault="002843D1" w:rsidP="0028759B">
            <w:pPr>
              <w:spacing w:before="100" w:beforeAutospacing="1" w:after="100" w:afterAutospacing="1"/>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B2B72C0" w14:textId="255CE1A1"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1.0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CDDDF8F" w14:textId="1CE5BEDD"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3.0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6D62015" w14:textId="079747F4"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Ej kompatibel</w:t>
            </w:r>
          </w:p>
        </w:tc>
      </w:tr>
      <w:tr w:rsidR="002843D1" w:rsidRPr="005314C9" w14:paraId="1C6DD865" w14:textId="77777777" w:rsidTr="000C2908">
        <w:tc>
          <w:tcPr>
            <w:tcW w:w="2390"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3A429DEF" w14:textId="77777777" w:rsidR="002843D1" w:rsidRPr="005314C9" w:rsidRDefault="002843D1" w:rsidP="0028759B">
            <w:pPr>
              <w:spacing w:before="100" w:beforeAutospacing="1" w:after="100" w:afterAutospacing="1"/>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8B19FE2" w14:textId="0870FD9C"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14F7492" w14:textId="531EFB18"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037EC38" w14:textId="0A851084"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Ej kompatibel</w:t>
            </w:r>
          </w:p>
        </w:tc>
      </w:tr>
      <w:tr w:rsidR="002843D1" w:rsidRPr="005314C9" w14:paraId="0A692B38" w14:textId="77777777" w:rsidTr="000C2908">
        <w:tc>
          <w:tcPr>
            <w:tcW w:w="2390"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61B137B6" w14:textId="77777777" w:rsidR="002843D1" w:rsidRPr="005314C9" w:rsidRDefault="002843D1" w:rsidP="0028759B">
            <w:pPr>
              <w:spacing w:before="100" w:beforeAutospacing="1" w:after="100" w:afterAutospacing="1"/>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6B3212C" w14:textId="224ED957"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10C8FF2" w14:textId="47B287BE"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9FAED29" w14:textId="6C3363B5"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OK</w:t>
            </w:r>
          </w:p>
        </w:tc>
      </w:tr>
      <w:tr w:rsidR="002843D1" w:rsidRPr="005314C9" w14:paraId="10EB5171" w14:textId="77777777" w:rsidTr="000C2908">
        <w:tc>
          <w:tcPr>
            <w:tcW w:w="2390"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66695CD5" w14:textId="77777777" w:rsidR="002843D1" w:rsidRPr="005314C9" w:rsidRDefault="002843D1" w:rsidP="0028759B">
            <w:pPr>
              <w:spacing w:before="100" w:beforeAutospacing="1" w:after="100" w:afterAutospacing="1"/>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31B48BE" w14:textId="0C9495ED"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2.0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8C29A67" w14:textId="6E8129F4"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3.0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AA6B82" w14:textId="2DD751E0"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Ej kompatibel</w:t>
            </w:r>
          </w:p>
        </w:tc>
      </w:tr>
      <w:tr w:rsidR="002843D1" w:rsidRPr="005314C9" w14:paraId="12ECF357" w14:textId="77777777" w:rsidTr="000C2908">
        <w:tc>
          <w:tcPr>
            <w:tcW w:w="2390"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527C1811" w14:textId="77777777" w:rsidR="002843D1" w:rsidRPr="005314C9" w:rsidRDefault="002843D1" w:rsidP="0028759B">
            <w:pPr>
              <w:spacing w:before="100" w:beforeAutospacing="1" w:after="100" w:afterAutospacing="1"/>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DB42A73" w14:textId="3F488ED7"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3.0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3CD7BA9" w14:textId="192466E5"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1.0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D0DBBDC" w14:textId="614B140E"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Ej kompatibel</w:t>
            </w:r>
          </w:p>
        </w:tc>
      </w:tr>
      <w:tr w:rsidR="002843D1" w:rsidRPr="005314C9" w14:paraId="01132C64" w14:textId="77777777" w:rsidTr="000C2908">
        <w:tc>
          <w:tcPr>
            <w:tcW w:w="2390"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3A87B61E" w14:textId="77777777" w:rsidR="002843D1" w:rsidRPr="005314C9" w:rsidRDefault="002843D1" w:rsidP="0028759B">
            <w:pPr>
              <w:spacing w:before="100" w:beforeAutospacing="1" w:after="100" w:afterAutospacing="1"/>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362795D" w14:textId="5B3A7F3C"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3.0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3D69DCE" w14:textId="248C1717"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2.0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B70CA72" w14:textId="5B8A3CCB"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Ej kompatibel</w:t>
            </w:r>
          </w:p>
        </w:tc>
      </w:tr>
      <w:tr w:rsidR="002843D1" w:rsidRPr="005314C9" w14:paraId="3C9CC759" w14:textId="77777777" w:rsidTr="000C2908">
        <w:tc>
          <w:tcPr>
            <w:tcW w:w="2390" w:type="dxa"/>
            <w:vMerge/>
            <w:tcBorders>
              <w:top w:val="nil"/>
              <w:left w:val="single" w:sz="8" w:space="0" w:color="auto"/>
              <w:bottom w:val="single" w:sz="8" w:space="0" w:color="auto"/>
              <w:right w:val="single" w:sz="8" w:space="0" w:color="auto"/>
            </w:tcBorders>
            <w:tcMar>
              <w:top w:w="0" w:type="dxa"/>
              <w:left w:w="108" w:type="dxa"/>
              <w:bottom w:w="0" w:type="dxa"/>
              <w:right w:w="108" w:type="dxa"/>
            </w:tcMar>
          </w:tcPr>
          <w:p w14:paraId="0AA49D7D" w14:textId="77777777" w:rsidR="002843D1" w:rsidRPr="005314C9" w:rsidRDefault="002843D1" w:rsidP="0028759B">
            <w:pPr>
              <w:spacing w:before="100" w:beforeAutospacing="1" w:after="100" w:afterAutospacing="1"/>
              <w:rPr>
                <w:rFonts w:eastAsia="Times New Roman" w:cs="Arial"/>
                <w:szCs w:val="20"/>
                <w:lang w:eastAsia="sv-SE"/>
              </w:rPr>
            </w:pPr>
          </w:p>
        </w:tc>
        <w:tc>
          <w:tcPr>
            <w:tcW w:w="175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3A6AB2" w14:textId="6E300BCB"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3.0</w:t>
            </w:r>
          </w:p>
        </w:tc>
        <w:tc>
          <w:tcPr>
            <w:tcW w:w="16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41C27E6" w14:textId="2506ACE8"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3.0</w:t>
            </w:r>
          </w:p>
        </w:tc>
        <w:tc>
          <w:tcPr>
            <w:tcW w:w="2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7337858" w14:textId="0C23FC14" w:rsidR="002843D1" w:rsidRPr="005314C9" w:rsidRDefault="002843D1" w:rsidP="0039481C">
            <w:pPr>
              <w:spacing w:before="100" w:beforeAutospacing="1" w:after="100" w:afterAutospacing="1"/>
              <w:rPr>
                <w:rFonts w:eastAsia="Times New Roman" w:cs="Arial"/>
                <w:szCs w:val="20"/>
                <w:lang w:eastAsia="sv-SE"/>
              </w:rPr>
            </w:pPr>
            <w:r w:rsidRPr="005314C9">
              <w:rPr>
                <w:rFonts w:eastAsia="Times New Roman" w:cs="Arial"/>
                <w:szCs w:val="20"/>
                <w:lang w:eastAsia="sv-SE"/>
              </w:rPr>
              <w:t>OK</w:t>
            </w:r>
          </w:p>
        </w:tc>
      </w:tr>
    </w:tbl>
    <w:p w14:paraId="00310CB8" w14:textId="77777777" w:rsidR="0039481C" w:rsidRPr="005314C9" w:rsidRDefault="0039481C" w:rsidP="0039481C"/>
    <w:p w14:paraId="74C18F23" w14:textId="77777777" w:rsidR="0039481C" w:rsidRPr="005314C9" w:rsidRDefault="0039481C" w:rsidP="0039481C"/>
    <w:p w14:paraId="409D1692" w14:textId="77777777" w:rsidR="0039481C" w:rsidRPr="005314C9" w:rsidRDefault="0039481C" w:rsidP="0039481C">
      <w:pPr>
        <w:pStyle w:val="Heading3"/>
      </w:pPr>
      <w:bookmarkStart w:id="26" w:name="_Toc243452547"/>
      <w:bookmarkStart w:id="27" w:name="_Toc461432970"/>
      <w:r w:rsidRPr="005314C9">
        <w:t>Utgångna tjänstekontrakt</w:t>
      </w:r>
      <w:bookmarkEnd w:id="26"/>
      <w:bookmarkEnd w:id="27"/>
    </w:p>
    <w:p w14:paraId="6577B3A2" w14:textId="77777777" w:rsidR="0039481C" w:rsidRPr="005314C9" w:rsidRDefault="0039481C" w:rsidP="0028759B">
      <w:r w:rsidRPr="005314C9">
        <w:t>Inga tjänstekontrakt har utgått.</w:t>
      </w:r>
    </w:p>
    <w:p w14:paraId="3C332A77" w14:textId="55DA1A38" w:rsidR="002843D1" w:rsidRPr="005314C9" w:rsidRDefault="002843D1">
      <w:pPr>
        <w:spacing w:line="240" w:lineRule="auto"/>
        <w:rPr>
          <w:color w:val="4F81BD" w:themeColor="accent1"/>
        </w:rPr>
      </w:pPr>
      <w:r w:rsidRPr="005314C9">
        <w:rPr>
          <w:color w:val="4F81BD" w:themeColor="accent1"/>
        </w:rPr>
        <w:br w:type="page"/>
      </w:r>
    </w:p>
    <w:p w14:paraId="36EF0DDB" w14:textId="77777777" w:rsidR="0039481C" w:rsidRPr="005314C9" w:rsidRDefault="0039481C" w:rsidP="0039481C">
      <w:pPr>
        <w:pStyle w:val="Heading1"/>
      </w:pPr>
      <w:bookmarkStart w:id="28" w:name="_Toc357754847"/>
      <w:bookmarkStart w:id="29" w:name="_Toc243452549"/>
      <w:bookmarkStart w:id="30" w:name="_Toc461432971"/>
      <w:bookmarkEnd w:id="18"/>
      <w:r w:rsidRPr="005314C9">
        <w:lastRenderedPageBreak/>
        <w:t>Tjänstedomänens arkitektur</w:t>
      </w:r>
      <w:bookmarkEnd w:id="28"/>
      <w:bookmarkEnd w:id="29"/>
      <w:bookmarkEnd w:id="30"/>
    </w:p>
    <w:p w14:paraId="0BF35B69" w14:textId="77777777" w:rsidR="0039481C" w:rsidRPr="005314C9" w:rsidRDefault="0039481C" w:rsidP="0039481C">
      <w:r w:rsidRPr="005314C9">
        <w:t xml:space="preserve">Detta kapitel beskriver de flöden som är relevanta för tjänstedomänen. Beskrivningarna är i form av modeller, för varje flöde finns dels ett arbetsflöde som beskriver vilka steg som ingår i flödet och dels ett sekvensdiagram som tar hänsyn till vilka tjänstekontrakt som nyttjas i de olika stegen. </w:t>
      </w:r>
    </w:p>
    <w:p w14:paraId="12067E40" w14:textId="77777777" w:rsidR="0039481C" w:rsidRPr="005314C9" w:rsidRDefault="0039481C" w:rsidP="0039481C">
      <w:pPr>
        <w:rPr>
          <w:color w:val="4F81BD" w:themeColor="accent1"/>
        </w:rPr>
      </w:pPr>
    </w:p>
    <w:p w14:paraId="1E260C15" w14:textId="77777777" w:rsidR="0039481C" w:rsidRDefault="0039481C" w:rsidP="0039481C">
      <w:pPr>
        <w:pStyle w:val="Heading2"/>
      </w:pPr>
      <w:bookmarkStart w:id="31" w:name="_Toc357754848"/>
      <w:bookmarkStart w:id="32" w:name="_Toc243452550"/>
      <w:bookmarkStart w:id="33" w:name="_Toc461432972"/>
      <w:r w:rsidRPr="005314C9">
        <w:t>Flöden</w:t>
      </w:r>
      <w:bookmarkEnd w:id="31"/>
      <w:bookmarkEnd w:id="32"/>
      <w:bookmarkEnd w:id="33"/>
    </w:p>
    <w:p w14:paraId="360C0B2E" w14:textId="643308A4" w:rsidR="0098458B" w:rsidRDefault="0098458B" w:rsidP="0098458B">
      <w:pPr>
        <w:pStyle w:val="Heading2"/>
      </w:pPr>
      <w:bookmarkStart w:id="34" w:name="_Toc461432973"/>
      <w:r>
        <w:t>Roller</w:t>
      </w:r>
      <w:bookmarkEnd w:id="34"/>
    </w:p>
    <w:p w14:paraId="6314B423" w14:textId="032A6594" w:rsidR="0098458B" w:rsidRDefault="0098458B" w:rsidP="0098458B">
      <w:r>
        <w:t>Roller är gemensamma mellan flöden enligt följande tabell:</w:t>
      </w:r>
    </w:p>
    <w:tbl>
      <w:tblPr>
        <w:tblStyle w:val="TableGrid"/>
        <w:tblW w:w="0" w:type="auto"/>
        <w:tblLook w:val="04A0" w:firstRow="1" w:lastRow="0" w:firstColumn="1" w:lastColumn="0" w:noHBand="0" w:noVBand="1"/>
      </w:tblPr>
      <w:tblGrid>
        <w:gridCol w:w="2409"/>
        <w:gridCol w:w="6863"/>
      </w:tblGrid>
      <w:tr w:rsidR="0098458B" w14:paraId="175A2F66" w14:textId="77777777" w:rsidTr="001303B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3143ED31" w14:textId="77777777" w:rsidR="0098458B" w:rsidRDefault="0098458B" w:rsidP="001303B3">
            <w:pPr>
              <w:spacing w:before="40" w:after="40"/>
              <w:rPr>
                <w:b/>
              </w:rPr>
            </w:pPr>
            <w:r>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15EF45EC" w14:textId="77777777" w:rsidR="0098458B" w:rsidRDefault="0098458B" w:rsidP="001303B3">
            <w:pPr>
              <w:spacing w:before="40" w:after="40"/>
              <w:rPr>
                <w:b/>
              </w:rPr>
            </w:pPr>
            <w:r>
              <w:rPr>
                <w:b/>
              </w:rPr>
              <w:t>Beskrivning</w:t>
            </w:r>
          </w:p>
        </w:tc>
      </w:tr>
      <w:tr w:rsidR="0098458B" w14:paraId="34A33A6B" w14:textId="77777777" w:rsidTr="001303B3">
        <w:trPr>
          <w:trHeight w:val="388"/>
        </w:trPr>
        <w:tc>
          <w:tcPr>
            <w:tcW w:w="2409" w:type="dxa"/>
            <w:tcBorders>
              <w:top w:val="single" w:sz="6" w:space="0" w:color="auto"/>
              <w:left w:val="single" w:sz="4" w:space="0" w:color="000000"/>
              <w:bottom w:val="single" w:sz="4" w:space="0" w:color="000000"/>
              <w:right w:val="single" w:sz="4" w:space="0" w:color="000000"/>
            </w:tcBorders>
            <w:hideMark/>
          </w:tcPr>
          <w:p w14:paraId="79D92C86" w14:textId="1C3985A2" w:rsidR="0098458B" w:rsidRDefault="0098458B" w:rsidP="001303B3">
            <w:pPr>
              <w:spacing w:before="40" w:after="40"/>
            </w:pPr>
            <w:r>
              <w:t>Användare</w:t>
            </w:r>
          </w:p>
        </w:tc>
        <w:tc>
          <w:tcPr>
            <w:tcW w:w="6863" w:type="dxa"/>
            <w:tcBorders>
              <w:top w:val="single" w:sz="6" w:space="0" w:color="auto"/>
              <w:left w:val="single" w:sz="4" w:space="0" w:color="000000"/>
              <w:bottom w:val="single" w:sz="4" w:space="0" w:color="000000"/>
              <w:right w:val="single" w:sz="4" w:space="0" w:color="000000"/>
            </w:tcBorders>
            <w:hideMark/>
          </w:tcPr>
          <w:p w14:paraId="1B8E1408" w14:textId="65C8524B" w:rsidR="0098458B" w:rsidRDefault="0098458B" w:rsidP="001303B3">
            <w:pPr>
              <w:spacing w:before="40" w:after="40"/>
            </w:pPr>
            <w:r>
              <w:t>Kan vara medarbetare (vård/omsorg/administration), men även invåndare då tjänstekonsument är en invånartjänst (exempelvis 1177).</w:t>
            </w:r>
          </w:p>
        </w:tc>
      </w:tr>
      <w:tr w:rsidR="0098458B" w14:paraId="1F0AAAFC" w14:textId="77777777" w:rsidTr="001303B3">
        <w:tc>
          <w:tcPr>
            <w:tcW w:w="2409" w:type="dxa"/>
            <w:tcBorders>
              <w:top w:val="single" w:sz="6" w:space="0" w:color="auto"/>
              <w:left w:val="single" w:sz="4" w:space="0" w:color="000000"/>
              <w:bottom w:val="single" w:sz="4" w:space="0" w:color="000000"/>
              <w:right w:val="single" w:sz="4" w:space="0" w:color="000000"/>
            </w:tcBorders>
            <w:hideMark/>
          </w:tcPr>
          <w:p w14:paraId="7504E798" w14:textId="5887F8E4" w:rsidR="0098458B" w:rsidRDefault="0098458B" w:rsidP="001303B3">
            <w:pPr>
              <w:spacing w:before="40" w:after="40"/>
            </w:pPr>
            <w:r w:rsidRPr="0098458B">
              <w:t>Tjänstekonsument</w:t>
            </w:r>
          </w:p>
        </w:tc>
        <w:tc>
          <w:tcPr>
            <w:tcW w:w="6863" w:type="dxa"/>
            <w:tcBorders>
              <w:top w:val="single" w:sz="6" w:space="0" w:color="auto"/>
              <w:left w:val="single" w:sz="4" w:space="0" w:color="000000"/>
              <w:bottom w:val="single" w:sz="4" w:space="0" w:color="000000"/>
              <w:right w:val="single" w:sz="4" w:space="0" w:color="000000"/>
            </w:tcBorders>
            <w:hideMark/>
          </w:tcPr>
          <w:p w14:paraId="5835B26B" w14:textId="77777777" w:rsidR="0098458B" w:rsidRDefault="0098458B" w:rsidP="001303B3">
            <w:pPr>
              <w:spacing w:before="40" w:after="40"/>
            </w:pPr>
            <w:r>
              <w:t>Det system som används för att konsumera information. Dvs det system som använder tjänster enligt ett tjänstekontrakt.</w:t>
            </w:r>
            <w:r>
              <w:br/>
              <w:t>Kan vara ett vårdsystem, administrativt system etc.</w:t>
            </w:r>
          </w:p>
        </w:tc>
      </w:tr>
      <w:tr w:rsidR="0098458B" w14:paraId="65C0BD25" w14:textId="77777777" w:rsidTr="001303B3">
        <w:tc>
          <w:tcPr>
            <w:tcW w:w="2409" w:type="dxa"/>
            <w:tcBorders>
              <w:top w:val="single" w:sz="6" w:space="0" w:color="auto"/>
              <w:left w:val="single" w:sz="4" w:space="0" w:color="000000"/>
              <w:bottom w:val="single" w:sz="4" w:space="0" w:color="000000"/>
              <w:right w:val="single" w:sz="4" w:space="0" w:color="000000"/>
            </w:tcBorders>
            <w:hideMark/>
          </w:tcPr>
          <w:p w14:paraId="774E3F8A" w14:textId="6208C52A" w:rsidR="0098458B" w:rsidRDefault="0098458B" w:rsidP="001303B3">
            <w:pPr>
              <w:spacing w:before="40" w:after="40"/>
            </w:pPr>
            <w:r>
              <w:t>Virtuell tjänst</w:t>
            </w:r>
          </w:p>
        </w:tc>
        <w:tc>
          <w:tcPr>
            <w:tcW w:w="6863" w:type="dxa"/>
            <w:tcBorders>
              <w:top w:val="single" w:sz="6" w:space="0" w:color="auto"/>
              <w:left w:val="single" w:sz="4" w:space="0" w:color="000000"/>
              <w:bottom w:val="single" w:sz="4" w:space="0" w:color="000000"/>
              <w:right w:val="single" w:sz="4" w:space="0" w:color="000000"/>
            </w:tcBorders>
            <w:hideMark/>
          </w:tcPr>
          <w:p w14:paraId="0FE8819A" w14:textId="367D6741" w:rsidR="0098458B" w:rsidRDefault="0098458B" w:rsidP="0098458B">
            <w:pPr>
              <w:spacing w:before="40" w:after="40"/>
            </w:pPr>
            <w:r>
              <w:t>Optionell tjänstelager som kan representeras av exemelvis Tjänsteplattformen.</w:t>
            </w:r>
            <w:r w:rsidRPr="00F47E8D">
              <w:rPr>
                <w:b/>
              </w:rPr>
              <w:t xml:space="preserve"> Ej obligatorisk!</w:t>
            </w:r>
          </w:p>
        </w:tc>
      </w:tr>
      <w:tr w:rsidR="0098458B" w14:paraId="28C834A0" w14:textId="77777777" w:rsidTr="001303B3">
        <w:trPr>
          <w:trHeight w:val="658"/>
        </w:trPr>
        <w:tc>
          <w:tcPr>
            <w:tcW w:w="2409" w:type="dxa"/>
            <w:tcBorders>
              <w:top w:val="single" w:sz="4" w:space="0" w:color="000000"/>
              <w:left w:val="single" w:sz="4" w:space="0" w:color="000000"/>
              <w:bottom w:val="single" w:sz="4" w:space="0" w:color="000000"/>
              <w:right w:val="single" w:sz="4" w:space="0" w:color="000000"/>
            </w:tcBorders>
            <w:hideMark/>
          </w:tcPr>
          <w:p w14:paraId="2E252A3B" w14:textId="2E680F99" w:rsidR="0098458B" w:rsidRDefault="0098458B" w:rsidP="001303B3">
            <w:pPr>
              <w:spacing w:before="40" w:after="40"/>
            </w:pPr>
            <w:r w:rsidRPr="0098458B">
              <w:t>Tjänsteproducent - eFrikort</w:t>
            </w:r>
          </w:p>
        </w:tc>
        <w:tc>
          <w:tcPr>
            <w:tcW w:w="6863" w:type="dxa"/>
            <w:tcBorders>
              <w:top w:val="single" w:sz="4" w:space="0" w:color="000000"/>
              <w:left w:val="single" w:sz="4" w:space="0" w:color="000000"/>
              <w:bottom w:val="single" w:sz="4" w:space="0" w:color="000000"/>
              <w:right w:val="single" w:sz="4" w:space="0" w:color="000000"/>
            </w:tcBorders>
            <w:hideMark/>
          </w:tcPr>
          <w:p w14:paraId="62D1E196" w14:textId="01A8E1BE" w:rsidR="0098458B" w:rsidRDefault="0098458B" w:rsidP="001303B3">
            <w:r>
              <w:t>Tillhandahåller tjänsterna inom denna domän.</w:t>
            </w:r>
          </w:p>
        </w:tc>
      </w:tr>
    </w:tbl>
    <w:p w14:paraId="2C4F8EEA" w14:textId="77777777" w:rsidR="0098458B" w:rsidRPr="0098458B" w:rsidRDefault="0098458B" w:rsidP="0098458B"/>
    <w:p w14:paraId="0715A3A1" w14:textId="77777777" w:rsidR="0098458B" w:rsidRPr="0098458B" w:rsidRDefault="0098458B" w:rsidP="0098458B"/>
    <w:p w14:paraId="30FD5DC0" w14:textId="77777777" w:rsidR="005314C9" w:rsidRPr="005314C9" w:rsidRDefault="005314C9" w:rsidP="005314C9">
      <w:pPr>
        <w:pStyle w:val="Heading3"/>
        <w:tabs>
          <w:tab w:val="left" w:pos="9072"/>
        </w:tabs>
        <w:spacing w:before="240" w:after="120" w:line="240" w:lineRule="auto"/>
        <w:ind w:right="-143"/>
      </w:pPr>
      <w:bookmarkStart w:id="35" w:name="_Toc451865030"/>
      <w:bookmarkStart w:id="36" w:name="_Ref461183294"/>
      <w:bookmarkStart w:id="37" w:name="_Ref461183319"/>
      <w:bookmarkStart w:id="38" w:name="_Ref461183338"/>
      <w:bookmarkStart w:id="39" w:name="_Ref461183353"/>
      <w:bookmarkStart w:id="40" w:name="_Ref461183357"/>
      <w:bookmarkStart w:id="41" w:name="_Ref461183425"/>
      <w:bookmarkStart w:id="42" w:name="_Ref461183468"/>
      <w:bookmarkStart w:id="43" w:name="_Toc461432974"/>
      <w:r w:rsidRPr="005314C9">
        <w:t>Hämta frikort</w:t>
      </w:r>
      <w:bookmarkEnd w:id="35"/>
      <w:bookmarkEnd w:id="36"/>
      <w:bookmarkEnd w:id="37"/>
      <w:bookmarkEnd w:id="38"/>
      <w:bookmarkEnd w:id="39"/>
      <w:bookmarkEnd w:id="40"/>
      <w:bookmarkEnd w:id="41"/>
      <w:bookmarkEnd w:id="42"/>
      <w:bookmarkEnd w:id="43"/>
    </w:p>
    <w:p w14:paraId="03024EAB" w14:textId="43D7D9B6" w:rsidR="005314C9" w:rsidRPr="005314C9" w:rsidRDefault="005314C9" w:rsidP="005314C9">
      <w:r w:rsidRPr="005314C9">
        <w:t xml:space="preserve">Här gör </w:t>
      </w:r>
      <w:r w:rsidR="0098458B">
        <w:t>Användare</w:t>
      </w:r>
      <w:r w:rsidRPr="005314C9">
        <w:t xml:space="preserve"> med hjälp av </w:t>
      </w:r>
      <w:r w:rsidR="0098458B">
        <w:t>Tjåänstekonsument</w:t>
      </w:r>
      <w:r w:rsidRPr="005314C9">
        <w:t xml:space="preserve"> ett anrop med de obligatoriska parametrarna för att söka efter ett frikort i eFrikort.</w:t>
      </w:r>
    </w:p>
    <w:p w14:paraId="0A90A747" w14:textId="77777777" w:rsidR="005314C9" w:rsidRPr="005314C9" w:rsidRDefault="005314C9" w:rsidP="005314C9">
      <w:r w:rsidRPr="005314C9">
        <w:t xml:space="preserve">Ett utökat frikort innebär att alla transaktioner på frikortet också returneras. </w:t>
      </w:r>
      <w:r w:rsidRPr="005314C9">
        <w:rPr>
          <w:i/>
        </w:rPr>
        <w:t>GetExtendedCardsForPerson</w:t>
      </w:r>
      <w:r w:rsidRPr="005314C9">
        <w:t xml:space="preserve"> hämtar samtliga (d.v.s. även historiska) frikort.</w:t>
      </w:r>
    </w:p>
    <w:p w14:paraId="6A6E0843" w14:textId="77777777" w:rsidR="005314C9" w:rsidRPr="005314C9" w:rsidRDefault="005314C9" w:rsidP="005314C9">
      <w:r w:rsidRPr="005314C9">
        <w:t xml:space="preserve">När en sökning på ett eller flera existerande frikort utförs kommer ett resultat med information om ett eller flera frikort. </w:t>
      </w:r>
    </w:p>
    <w:p w14:paraId="1A3FEF63" w14:textId="77777777" w:rsidR="005314C9" w:rsidRPr="005314C9" w:rsidRDefault="005314C9" w:rsidP="005314C9">
      <w:r w:rsidRPr="005314C9">
        <w:t>När en sökning på ett frikort som inte finns utförs kommer ett resultat med information om att inget frikort hittades.</w:t>
      </w:r>
    </w:p>
    <w:p w14:paraId="174FD8E0" w14:textId="77777777" w:rsidR="00EF0E42" w:rsidRDefault="00EF0E42" w:rsidP="005314C9">
      <w:pPr>
        <w:pStyle w:val="Heading4"/>
        <w:keepLines w:val="0"/>
        <w:spacing w:before="240" w:after="60" w:line="240" w:lineRule="auto"/>
        <w:sectPr w:rsidR="00EF0E42" w:rsidSect="001851A7">
          <w:headerReference w:type="default" r:id="rId10"/>
          <w:footerReference w:type="default" r:id="rId11"/>
          <w:headerReference w:type="first" r:id="rId12"/>
          <w:footerReference w:type="first" r:id="rId13"/>
          <w:pgSz w:w="11906" w:h="16838" w:code="9"/>
          <w:pgMar w:top="1701" w:right="720" w:bottom="720" w:left="720" w:header="0" w:footer="907" w:gutter="0"/>
          <w:cols w:space="708"/>
          <w:titlePg/>
          <w:docGrid w:linePitch="360"/>
        </w:sectPr>
      </w:pPr>
    </w:p>
    <w:p w14:paraId="21CF7997" w14:textId="7914355B" w:rsidR="005314C9" w:rsidRPr="005314C9" w:rsidRDefault="005314C9" w:rsidP="005314C9">
      <w:pPr>
        <w:pStyle w:val="Heading4"/>
        <w:keepLines w:val="0"/>
        <w:spacing w:before="240" w:after="60" w:line="240" w:lineRule="auto"/>
      </w:pPr>
      <w:r w:rsidRPr="005314C9">
        <w:lastRenderedPageBreak/>
        <w:t>Arbetsflöde</w:t>
      </w:r>
    </w:p>
    <w:p w14:paraId="2F785A6B" w14:textId="162DB298" w:rsidR="007541E9" w:rsidRDefault="00F637AB" w:rsidP="005314C9">
      <w:r w:rsidRPr="00F637AB">
        <w:drawing>
          <wp:inline distT="0" distB="0" distL="0" distR="0" wp14:anchorId="722932B4" wp14:editId="46B29DE9">
            <wp:extent cx="6645910" cy="618680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45910" cy="6186805"/>
                    </a:xfrm>
                    <a:prstGeom prst="rect">
                      <a:avLst/>
                    </a:prstGeom>
                  </pic:spPr>
                </pic:pic>
              </a:graphicData>
            </a:graphic>
          </wp:inline>
        </w:drawing>
      </w:r>
    </w:p>
    <w:p w14:paraId="60B87143" w14:textId="469C3F4D" w:rsidR="005314C9" w:rsidRPr="007541E9" w:rsidRDefault="005314C9" w:rsidP="007541E9">
      <w:pPr>
        <w:tabs>
          <w:tab w:val="left" w:pos="4605"/>
        </w:tabs>
      </w:pPr>
    </w:p>
    <w:p w14:paraId="42453CF8" w14:textId="77777777" w:rsidR="00EF0E42" w:rsidRDefault="00EF0E42" w:rsidP="001851A7">
      <w:pPr>
        <w:pStyle w:val="Heading5"/>
        <w:keepLines w:val="0"/>
        <w:numPr>
          <w:ilvl w:val="0"/>
          <w:numId w:val="0"/>
        </w:numPr>
        <w:spacing w:before="0" w:line="240" w:lineRule="auto"/>
        <w:ind w:left="1008"/>
        <w:rPr>
          <w:rFonts w:ascii="Georgia" w:hAnsi="Georgia"/>
        </w:rPr>
        <w:sectPr w:rsidR="00EF0E42" w:rsidSect="001851A7">
          <w:pgSz w:w="11906" w:h="16838" w:code="9"/>
          <w:pgMar w:top="1701" w:right="720" w:bottom="720" w:left="720" w:header="0" w:footer="907" w:gutter="0"/>
          <w:cols w:space="708"/>
          <w:titlePg/>
          <w:docGrid w:linePitch="360"/>
        </w:sectPr>
      </w:pPr>
    </w:p>
    <w:p w14:paraId="7DCB64E9" w14:textId="6D3FC3BE" w:rsidR="005314C9" w:rsidRPr="005314C9" w:rsidRDefault="005314C9" w:rsidP="005314C9">
      <w:pPr>
        <w:pStyle w:val="Heading5"/>
        <w:keepLines w:val="0"/>
        <w:spacing w:before="0" w:line="240" w:lineRule="auto"/>
        <w:rPr>
          <w:rFonts w:ascii="Georgia" w:hAnsi="Georgia"/>
        </w:rPr>
      </w:pPr>
      <w:r w:rsidRPr="005314C9">
        <w:rPr>
          <w:rFonts w:ascii="Georgia" w:hAnsi="Georgia"/>
        </w:rPr>
        <w:lastRenderedPageBreak/>
        <w:t>Sekvensdiagram</w:t>
      </w:r>
    </w:p>
    <w:p w14:paraId="7EEB2E95" w14:textId="294576A9" w:rsidR="005314C9" w:rsidRPr="005314C9" w:rsidRDefault="0098458B" w:rsidP="005314C9">
      <w:r w:rsidRPr="0098458B">
        <w:rPr>
          <w:noProof/>
          <w:lang w:eastAsia="sv-SE"/>
        </w:rPr>
        <w:drawing>
          <wp:inline distT="0" distB="0" distL="0" distR="0" wp14:anchorId="68E60576" wp14:editId="3E6D7383">
            <wp:extent cx="5207492" cy="756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47" cy="7566706"/>
                    </a:xfrm>
                    <a:prstGeom prst="rect">
                      <a:avLst/>
                    </a:prstGeom>
                  </pic:spPr>
                </pic:pic>
              </a:graphicData>
            </a:graphic>
          </wp:inline>
        </w:drawing>
      </w:r>
      <w:r w:rsidRPr="0098458B">
        <w:rPr>
          <w:lang w:eastAsia="sv-SE"/>
        </w:rPr>
        <w:t xml:space="preserve"> </w:t>
      </w:r>
    </w:p>
    <w:p w14:paraId="1F6718B8" w14:textId="77777777" w:rsidR="005314C9" w:rsidRPr="005314C9" w:rsidRDefault="005314C9" w:rsidP="005314C9">
      <w:pPr>
        <w:pStyle w:val="Heading3"/>
        <w:tabs>
          <w:tab w:val="left" w:pos="9072"/>
        </w:tabs>
        <w:spacing w:before="240" w:after="120" w:line="240" w:lineRule="auto"/>
        <w:ind w:right="-143"/>
      </w:pPr>
      <w:bookmarkStart w:id="51" w:name="_Toc451865031"/>
      <w:bookmarkStart w:id="52" w:name="_Ref461183477"/>
      <w:bookmarkStart w:id="53" w:name="_Ref461183483"/>
      <w:bookmarkStart w:id="54" w:name="_Toc461432975"/>
      <w:r w:rsidRPr="005314C9">
        <w:lastRenderedPageBreak/>
        <w:t>Registrera avgift</w:t>
      </w:r>
      <w:bookmarkEnd w:id="51"/>
      <w:bookmarkEnd w:id="52"/>
      <w:bookmarkEnd w:id="53"/>
      <w:bookmarkEnd w:id="54"/>
    </w:p>
    <w:p w14:paraId="512C17CB" w14:textId="414732D2" w:rsidR="005314C9" w:rsidRPr="005314C9" w:rsidRDefault="005314C9" w:rsidP="005314C9">
      <w:r w:rsidRPr="005314C9">
        <w:t xml:space="preserve">Här gör behörig </w:t>
      </w:r>
      <w:r w:rsidR="0098458B">
        <w:t>Användare</w:t>
      </w:r>
      <w:r w:rsidRPr="005314C9">
        <w:t xml:space="preserve"> med hjälp av </w:t>
      </w:r>
      <w:r w:rsidR="0098458B">
        <w:t>Tjänstekonsument</w:t>
      </w:r>
      <w:r w:rsidRPr="005314C9">
        <w:t xml:space="preserve"> ett anrop med de obligatoriska parametrarna för att registrera en betalning på ett frikort.</w:t>
      </w:r>
    </w:p>
    <w:p w14:paraId="2399B57E" w14:textId="77777777" w:rsidR="005314C9" w:rsidRPr="005314C9" w:rsidRDefault="005314C9" w:rsidP="005314C9">
      <w:r w:rsidRPr="005314C9">
        <w:t>När en registrering av betalning utförs och ett frikort finns kommer betalningen att göras på det aktuella frikortet.</w:t>
      </w:r>
    </w:p>
    <w:p w14:paraId="5AD46815" w14:textId="77777777" w:rsidR="005314C9" w:rsidRPr="005314C9" w:rsidRDefault="005314C9" w:rsidP="005314C9">
      <w:r w:rsidRPr="005314C9">
        <w:t>När en registrering av betalning utförs och det inte finns ett frikort kommer ett nytt frikort skapas där betalningen registreras.</w:t>
      </w:r>
    </w:p>
    <w:p w14:paraId="21A9C825" w14:textId="77777777" w:rsidR="005314C9" w:rsidRPr="005314C9" w:rsidRDefault="005314C9" w:rsidP="005314C9">
      <w:pPr>
        <w:pStyle w:val="Heading4"/>
        <w:keepLines w:val="0"/>
        <w:spacing w:before="240" w:after="60" w:line="240" w:lineRule="auto"/>
      </w:pPr>
      <w:r w:rsidRPr="005314C9">
        <w:t>Arbetsflöde</w:t>
      </w:r>
    </w:p>
    <w:p w14:paraId="096FF71B" w14:textId="02D43607" w:rsidR="005314C9" w:rsidRPr="005314C9" w:rsidRDefault="00B9027E" w:rsidP="005314C9">
      <w:r w:rsidRPr="00B9027E">
        <w:rPr>
          <w:noProof/>
          <w:lang w:eastAsia="sv-SE"/>
        </w:rPr>
        <w:drawing>
          <wp:inline distT="0" distB="0" distL="0" distR="0" wp14:anchorId="22295BC6" wp14:editId="27B27B5F">
            <wp:extent cx="1857375" cy="3733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7375" cy="3733800"/>
                    </a:xfrm>
                    <a:prstGeom prst="rect">
                      <a:avLst/>
                    </a:prstGeom>
                  </pic:spPr>
                </pic:pic>
              </a:graphicData>
            </a:graphic>
          </wp:inline>
        </w:drawing>
      </w:r>
    </w:p>
    <w:p w14:paraId="0C17D1CC" w14:textId="77777777" w:rsidR="005314C9" w:rsidRPr="005314C9" w:rsidRDefault="005314C9" w:rsidP="005314C9"/>
    <w:p w14:paraId="18F8A68F" w14:textId="77777777" w:rsidR="005314C9" w:rsidRPr="005314C9" w:rsidRDefault="005314C9" w:rsidP="005314C9">
      <w:pPr>
        <w:pStyle w:val="Heading5"/>
        <w:keepLines w:val="0"/>
        <w:spacing w:before="0" w:line="240" w:lineRule="auto"/>
        <w:rPr>
          <w:rFonts w:ascii="Georgia" w:hAnsi="Georgia"/>
        </w:rPr>
      </w:pPr>
      <w:r w:rsidRPr="005314C9">
        <w:rPr>
          <w:rFonts w:ascii="Georgia" w:hAnsi="Georgia"/>
        </w:rPr>
        <w:lastRenderedPageBreak/>
        <w:t>Sekvensdiagram</w:t>
      </w:r>
    </w:p>
    <w:p w14:paraId="161A8B27" w14:textId="5CA9D14A" w:rsidR="005314C9" w:rsidRPr="005314C9" w:rsidRDefault="0098458B" w:rsidP="005314C9">
      <w:r w:rsidRPr="0098458B">
        <w:rPr>
          <w:noProof/>
          <w:lang w:eastAsia="sv-SE"/>
        </w:rPr>
        <w:drawing>
          <wp:inline distT="0" distB="0" distL="0" distR="0" wp14:anchorId="79CEFC4A" wp14:editId="25F0D437">
            <wp:extent cx="6645910" cy="42500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45910" cy="4250055"/>
                    </a:xfrm>
                    <a:prstGeom prst="rect">
                      <a:avLst/>
                    </a:prstGeom>
                  </pic:spPr>
                </pic:pic>
              </a:graphicData>
            </a:graphic>
          </wp:inline>
        </w:drawing>
      </w:r>
    </w:p>
    <w:p w14:paraId="13590A6C" w14:textId="77777777" w:rsidR="005314C9" w:rsidRPr="005314C9" w:rsidRDefault="005314C9" w:rsidP="005314C9">
      <w:pPr>
        <w:pStyle w:val="Heading3"/>
        <w:tabs>
          <w:tab w:val="left" w:pos="9072"/>
        </w:tabs>
        <w:spacing w:before="240" w:after="120" w:line="240" w:lineRule="auto"/>
        <w:ind w:right="-143"/>
      </w:pPr>
      <w:bookmarkStart w:id="55" w:name="_Toc451865032"/>
      <w:bookmarkStart w:id="56" w:name="_Ref461183491"/>
      <w:bookmarkStart w:id="57" w:name="_Toc461432976"/>
      <w:r w:rsidRPr="005314C9">
        <w:t>Administrera avgift</w:t>
      </w:r>
      <w:bookmarkEnd w:id="55"/>
      <w:bookmarkEnd w:id="56"/>
      <w:bookmarkEnd w:id="57"/>
    </w:p>
    <w:p w14:paraId="59F18E00" w14:textId="05F3D8D4" w:rsidR="005314C9" w:rsidRPr="005314C9" w:rsidRDefault="005314C9" w:rsidP="005314C9">
      <w:r w:rsidRPr="005314C9">
        <w:t xml:space="preserve">Här gör </w:t>
      </w:r>
      <w:r w:rsidR="0098458B">
        <w:t>Användare</w:t>
      </w:r>
      <w:r w:rsidRPr="005314C9">
        <w:t xml:space="preserve"> med hjälp av </w:t>
      </w:r>
      <w:r w:rsidR="0098458B">
        <w:t>Tjänstekonsument</w:t>
      </w:r>
      <w:r w:rsidRPr="005314C9">
        <w:t xml:space="preserve"> ett anrop med de obligatoriska parametrarna för att göra förändringar på eller ta bort en registrerad betalning.</w:t>
      </w:r>
    </w:p>
    <w:p w14:paraId="22E17BC1" w14:textId="77777777" w:rsidR="005314C9" w:rsidRPr="005314C9" w:rsidRDefault="005314C9" w:rsidP="005314C9">
      <w:pPr>
        <w:pStyle w:val="Heading4"/>
        <w:keepLines w:val="0"/>
        <w:spacing w:before="240" w:after="60" w:line="240" w:lineRule="auto"/>
      </w:pPr>
      <w:r w:rsidRPr="005314C9">
        <w:lastRenderedPageBreak/>
        <w:t>Arbetsflöde</w:t>
      </w:r>
    </w:p>
    <w:p w14:paraId="3F556837" w14:textId="177B2988" w:rsidR="005314C9" w:rsidRPr="005314C9" w:rsidRDefault="00B9027E" w:rsidP="005314C9">
      <w:r w:rsidRPr="00B9027E">
        <w:rPr>
          <w:noProof/>
          <w:lang w:eastAsia="sv-SE"/>
        </w:rPr>
        <w:drawing>
          <wp:inline distT="0" distB="0" distL="0" distR="0" wp14:anchorId="6AF4F7B5" wp14:editId="52CFC886">
            <wp:extent cx="3114675" cy="3238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4675" cy="3238500"/>
                    </a:xfrm>
                    <a:prstGeom prst="rect">
                      <a:avLst/>
                    </a:prstGeom>
                  </pic:spPr>
                </pic:pic>
              </a:graphicData>
            </a:graphic>
          </wp:inline>
        </w:drawing>
      </w:r>
    </w:p>
    <w:p w14:paraId="7D55A594" w14:textId="77777777" w:rsidR="005314C9" w:rsidRPr="005314C9" w:rsidRDefault="005314C9" w:rsidP="005314C9">
      <w:pPr>
        <w:ind w:left="720"/>
      </w:pPr>
    </w:p>
    <w:p w14:paraId="1DBDCD78" w14:textId="77777777" w:rsidR="005314C9" w:rsidRPr="005314C9" w:rsidRDefault="005314C9" w:rsidP="005314C9">
      <w:pPr>
        <w:pStyle w:val="Heading5"/>
        <w:keepLines w:val="0"/>
        <w:spacing w:before="0" w:line="240" w:lineRule="auto"/>
        <w:rPr>
          <w:rFonts w:ascii="Georgia" w:hAnsi="Georgia"/>
        </w:rPr>
      </w:pPr>
      <w:r w:rsidRPr="005314C9">
        <w:rPr>
          <w:rFonts w:ascii="Georgia" w:hAnsi="Georgia"/>
        </w:rPr>
        <w:t>Sekvensdiagram</w:t>
      </w:r>
    </w:p>
    <w:p w14:paraId="158046CB" w14:textId="13C8B642" w:rsidR="005314C9" w:rsidRPr="005314C9" w:rsidRDefault="0098458B" w:rsidP="005314C9">
      <w:r w:rsidRPr="0098458B">
        <w:rPr>
          <w:noProof/>
          <w:lang w:eastAsia="sv-SE"/>
        </w:rPr>
        <w:drawing>
          <wp:inline distT="0" distB="0" distL="0" distR="0" wp14:anchorId="1604BE39" wp14:editId="4F308C93">
            <wp:extent cx="6645910" cy="40646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45910" cy="4064635"/>
                    </a:xfrm>
                    <a:prstGeom prst="rect">
                      <a:avLst/>
                    </a:prstGeom>
                  </pic:spPr>
                </pic:pic>
              </a:graphicData>
            </a:graphic>
          </wp:inline>
        </w:drawing>
      </w:r>
    </w:p>
    <w:p w14:paraId="7528972F" w14:textId="77777777" w:rsidR="005314C9" w:rsidRPr="005314C9" w:rsidRDefault="005314C9" w:rsidP="005314C9">
      <w:pPr>
        <w:pStyle w:val="Heading3"/>
        <w:tabs>
          <w:tab w:val="left" w:pos="9072"/>
        </w:tabs>
        <w:spacing w:before="240" w:after="120" w:line="240" w:lineRule="auto"/>
        <w:ind w:right="-143"/>
      </w:pPr>
      <w:bookmarkStart w:id="58" w:name="_Toc451865033"/>
      <w:bookmarkStart w:id="59" w:name="_Ref461183500"/>
      <w:bookmarkStart w:id="60" w:name="_Toc461432977"/>
      <w:r w:rsidRPr="005314C9">
        <w:lastRenderedPageBreak/>
        <w:t>Registrera frikort</w:t>
      </w:r>
      <w:bookmarkEnd w:id="58"/>
      <w:bookmarkEnd w:id="59"/>
      <w:bookmarkEnd w:id="60"/>
    </w:p>
    <w:p w14:paraId="313CE42E" w14:textId="03E3C8BA" w:rsidR="005314C9" w:rsidRPr="005314C9" w:rsidRDefault="005314C9" w:rsidP="005314C9">
      <w:r w:rsidRPr="005314C9">
        <w:t xml:space="preserve">Här gör behörig </w:t>
      </w:r>
      <w:r w:rsidR="0098458B">
        <w:t>Användare</w:t>
      </w:r>
      <w:r w:rsidRPr="005314C9">
        <w:t xml:space="preserve"> med hjälp av </w:t>
      </w:r>
      <w:r w:rsidR="0098458B">
        <w:t>Tjänstekonsument</w:t>
      </w:r>
      <w:r w:rsidRPr="005314C9">
        <w:t xml:space="preserve"> ett anrop med de obligatoriska parametrarna för att registrera ett frikort till eFrikort.</w:t>
      </w:r>
    </w:p>
    <w:p w14:paraId="080A872A" w14:textId="77777777" w:rsidR="005314C9" w:rsidRPr="005314C9" w:rsidRDefault="005314C9" w:rsidP="005314C9">
      <w:pPr>
        <w:pStyle w:val="Heading4"/>
        <w:keepLines w:val="0"/>
        <w:spacing w:before="240" w:after="60" w:line="240" w:lineRule="auto"/>
      </w:pPr>
      <w:r w:rsidRPr="005314C9">
        <w:t>Arbetsflöde</w:t>
      </w:r>
    </w:p>
    <w:p w14:paraId="16F0108E" w14:textId="2071620F" w:rsidR="005314C9" w:rsidRPr="005314C9" w:rsidRDefault="00B9027E" w:rsidP="005314C9">
      <w:r w:rsidRPr="00B9027E">
        <w:rPr>
          <w:noProof/>
          <w:lang w:eastAsia="sv-SE"/>
        </w:rPr>
        <w:drawing>
          <wp:inline distT="0" distB="0" distL="0" distR="0" wp14:anchorId="38CBAD72" wp14:editId="78C9B9A4">
            <wp:extent cx="1724025" cy="31908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24025" cy="3190875"/>
                    </a:xfrm>
                    <a:prstGeom prst="rect">
                      <a:avLst/>
                    </a:prstGeom>
                  </pic:spPr>
                </pic:pic>
              </a:graphicData>
            </a:graphic>
          </wp:inline>
        </w:drawing>
      </w:r>
    </w:p>
    <w:p w14:paraId="59BE1440" w14:textId="77777777" w:rsidR="005314C9" w:rsidRPr="005314C9" w:rsidRDefault="005314C9" w:rsidP="005314C9">
      <w:pPr>
        <w:ind w:left="720"/>
      </w:pPr>
    </w:p>
    <w:p w14:paraId="103909BD" w14:textId="77777777" w:rsidR="005314C9" w:rsidRPr="005314C9" w:rsidRDefault="005314C9" w:rsidP="005314C9">
      <w:pPr>
        <w:pStyle w:val="Heading5"/>
        <w:keepLines w:val="0"/>
        <w:spacing w:before="0" w:line="240" w:lineRule="auto"/>
        <w:rPr>
          <w:rFonts w:ascii="Georgia" w:hAnsi="Georgia"/>
        </w:rPr>
      </w:pPr>
      <w:r w:rsidRPr="005314C9">
        <w:rPr>
          <w:rFonts w:ascii="Georgia" w:hAnsi="Georgia"/>
        </w:rPr>
        <w:lastRenderedPageBreak/>
        <w:t>Sekvensdiagram</w:t>
      </w:r>
    </w:p>
    <w:p w14:paraId="773755C6" w14:textId="3C18856E" w:rsidR="005314C9" w:rsidRPr="005314C9" w:rsidRDefault="0098458B" w:rsidP="005314C9">
      <w:r w:rsidRPr="0098458B">
        <w:rPr>
          <w:noProof/>
          <w:lang w:eastAsia="sv-SE"/>
        </w:rPr>
        <w:drawing>
          <wp:inline distT="0" distB="0" distL="0" distR="0" wp14:anchorId="13C39040" wp14:editId="282EBCFF">
            <wp:extent cx="6645910" cy="4285615"/>
            <wp:effectExtent l="0" t="0" r="254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45910" cy="4285615"/>
                    </a:xfrm>
                    <a:prstGeom prst="rect">
                      <a:avLst/>
                    </a:prstGeom>
                  </pic:spPr>
                </pic:pic>
              </a:graphicData>
            </a:graphic>
          </wp:inline>
        </w:drawing>
      </w:r>
    </w:p>
    <w:p w14:paraId="20E27D06" w14:textId="77777777" w:rsidR="005314C9" w:rsidRPr="005314C9" w:rsidRDefault="005314C9" w:rsidP="005314C9">
      <w:pPr>
        <w:pStyle w:val="Heading3"/>
        <w:tabs>
          <w:tab w:val="left" w:pos="9072"/>
        </w:tabs>
        <w:spacing w:before="240" w:after="120" w:line="240" w:lineRule="auto"/>
        <w:ind w:right="-143"/>
      </w:pPr>
      <w:bookmarkStart w:id="61" w:name="_Toc451865034"/>
      <w:bookmarkStart w:id="62" w:name="_Ref461183510"/>
      <w:bookmarkStart w:id="63" w:name="_Toc461432978"/>
      <w:r w:rsidRPr="005314C9">
        <w:t>Administrera frikort</w:t>
      </w:r>
      <w:bookmarkEnd w:id="61"/>
      <w:bookmarkEnd w:id="62"/>
      <w:bookmarkEnd w:id="63"/>
    </w:p>
    <w:p w14:paraId="2BE31ED4" w14:textId="628D4AA2" w:rsidR="005314C9" w:rsidRPr="005314C9" w:rsidRDefault="005314C9" w:rsidP="005314C9">
      <w:r w:rsidRPr="005314C9">
        <w:t xml:space="preserve">Här gör behörig </w:t>
      </w:r>
      <w:r w:rsidR="0098458B">
        <w:t>Anvaändare</w:t>
      </w:r>
      <w:r w:rsidRPr="005314C9">
        <w:t xml:space="preserve"> med hjälp av </w:t>
      </w:r>
      <w:r w:rsidR="0098458B">
        <w:t xml:space="preserve">Tjänstekonsument </w:t>
      </w:r>
      <w:r w:rsidRPr="005314C9">
        <w:t>ett anrop med de obligatoriska parametrarna för att göra förändringar på eller ta bort ett befintligt frikort.</w:t>
      </w:r>
    </w:p>
    <w:p w14:paraId="43228814" w14:textId="77777777" w:rsidR="005314C9" w:rsidRPr="005314C9" w:rsidRDefault="005314C9" w:rsidP="005314C9">
      <w:pPr>
        <w:pStyle w:val="Heading4"/>
        <w:keepLines w:val="0"/>
        <w:spacing w:before="240" w:after="60" w:line="240" w:lineRule="auto"/>
      </w:pPr>
      <w:r w:rsidRPr="005314C9">
        <w:lastRenderedPageBreak/>
        <w:t>Arbetsflöde</w:t>
      </w:r>
    </w:p>
    <w:p w14:paraId="1ECB31AC" w14:textId="3F100F86" w:rsidR="005314C9" w:rsidRPr="005314C9" w:rsidRDefault="00B9027E" w:rsidP="005314C9">
      <w:r w:rsidRPr="00B9027E">
        <w:rPr>
          <w:noProof/>
          <w:lang w:eastAsia="sv-SE"/>
        </w:rPr>
        <w:drawing>
          <wp:inline distT="0" distB="0" distL="0" distR="0" wp14:anchorId="66306CD5" wp14:editId="6ACC0975">
            <wp:extent cx="2066925" cy="30956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66925" cy="3095625"/>
                    </a:xfrm>
                    <a:prstGeom prst="rect">
                      <a:avLst/>
                    </a:prstGeom>
                  </pic:spPr>
                </pic:pic>
              </a:graphicData>
            </a:graphic>
          </wp:inline>
        </w:drawing>
      </w:r>
    </w:p>
    <w:p w14:paraId="107979B3" w14:textId="77777777" w:rsidR="005314C9" w:rsidRPr="005314C9" w:rsidRDefault="005314C9" w:rsidP="005314C9">
      <w:pPr>
        <w:pStyle w:val="Heading5"/>
        <w:keepLines w:val="0"/>
        <w:spacing w:before="0" w:line="240" w:lineRule="auto"/>
        <w:rPr>
          <w:rFonts w:ascii="Georgia" w:hAnsi="Georgia"/>
        </w:rPr>
      </w:pPr>
      <w:r w:rsidRPr="005314C9">
        <w:rPr>
          <w:rFonts w:ascii="Georgia" w:hAnsi="Georgia"/>
        </w:rPr>
        <w:t>Sekvensdiagram</w:t>
      </w:r>
    </w:p>
    <w:p w14:paraId="1F3E871F" w14:textId="7E42683D" w:rsidR="005314C9" w:rsidRPr="005314C9" w:rsidRDefault="0098458B" w:rsidP="005314C9">
      <w:r w:rsidRPr="0098458B">
        <w:rPr>
          <w:noProof/>
          <w:lang w:eastAsia="sv-SE"/>
        </w:rPr>
        <w:drawing>
          <wp:inline distT="0" distB="0" distL="0" distR="0" wp14:anchorId="54A5E325" wp14:editId="40C1F70E">
            <wp:extent cx="6645910" cy="432181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45910" cy="4321810"/>
                    </a:xfrm>
                    <a:prstGeom prst="rect">
                      <a:avLst/>
                    </a:prstGeom>
                  </pic:spPr>
                </pic:pic>
              </a:graphicData>
            </a:graphic>
          </wp:inline>
        </w:drawing>
      </w:r>
    </w:p>
    <w:p w14:paraId="3CD2617D" w14:textId="77777777" w:rsidR="005314C9" w:rsidRPr="005314C9" w:rsidRDefault="005314C9" w:rsidP="005314C9">
      <w:pPr>
        <w:pStyle w:val="Heading3"/>
        <w:tabs>
          <w:tab w:val="left" w:pos="9072"/>
        </w:tabs>
        <w:spacing w:before="240" w:after="120" w:line="240" w:lineRule="auto"/>
        <w:ind w:right="-143"/>
      </w:pPr>
      <w:bookmarkStart w:id="64" w:name="_Toc451865035"/>
      <w:bookmarkStart w:id="65" w:name="_Ref461183520"/>
      <w:bookmarkStart w:id="66" w:name="_Toc461432979"/>
      <w:r w:rsidRPr="005314C9">
        <w:lastRenderedPageBreak/>
        <w:t>Beställ frikort</w:t>
      </w:r>
      <w:bookmarkEnd w:id="64"/>
      <w:bookmarkEnd w:id="65"/>
      <w:bookmarkEnd w:id="66"/>
    </w:p>
    <w:p w14:paraId="6DF2DF36" w14:textId="7BF5B6E7" w:rsidR="005314C9" w:rsidRPr="005314C9" w:rsidRDefault="005314C9" w:rsidP="005314C9">
      <w:r w:rsidRPr="005314C9">
        <w:t xml:space="preserve">Här gör </w:t>
      </w:r>
      <w:r w:rsidR="0098458B">
        <w:t>Användare</w:t>
      </w:r>
      <w:r w:rsidRPr="005314C9">
        <w:t xml:space="preserve"> med hjälp av </w:t>
      </w:r>
      <w:r w:rsidR="0098458B">
        <w:t>Tjänstekonsument</w:t>
      </w:r>
      <w:r w:rsidRPr="005314C9">
        <w:t xml:space="preserve"> ett anrop med de obligatoriska parametrarna för att beställa ett nytt frikort till en patient, frikortet måste vara slutgiltigt och kommer att markeras för att senare kunna exporteras och skrivas ut samt skickas till patient.</w:t>
      </w:r>
    </w:p>
    <w:p w14:paraId="1969FC8D" w14:textId="77777777" w:rsidR="005314C9" w:rsidRPr="005314C9" w:rsidRDefault="005314C9" w:rsidP="005314C9">
      <w:pPr>
        <w:pStyle w:val="Heading4"/>
        <w:keepLines w:val="0"/>
        <w:spacing w:before="240" w:after="60" w:line="240" w:lineRule="auto"/>
      </w:pPr>
      <w:r w:rsidRPr="005314C9">
        <w:t>Arbetsflöde</w:t>
      </w:r>
    </w:p>
    <w:p w14:paraId="120A7049" w14:textId="4C53C90E" w:rsidR="005314C9" w:rsidRPr="005314C9" w:rsidRDefault="00B9027E" w:rsidP="005314C9">
      <w:r w:rsidRPr="00B9027E">
        <w:rPr>
          <w:noProof/>
          <w:lang w:eastAsia="sv-SE"/>
        </w:rPr>
        <w:drawing>
          <wp:inline distT="0" distB="0" distL="0" distR="0" wp14:anchorId="45550543" wp14:editId="69B7B9BF">
            <wp:extent cx="2190750" cy="28098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2809875"/>
                    </a:xfrm>
                    <a:prstGeom prst="rect">
                      <a:avLst/>
                    </a:prstGeom>
                  </pic:spPr>
                </pic:pic>
              </a:graphicData>
            </a:graphic>
          </wp:inline>
        </w:drawing>
      </w:r>
    </w:p>
    <w:p w14:paraId="011A4BD7" w14:textId="77777777" w:rsidR="005314C9" w:rsidRPr="005314C9" w:rsidRDefault="005314C9" w:rsidP="005314C9">
      <w:pPr>
        <w:ind w:left="720"/>
      </w:pPr>
    </w:p>
    <w:p w14:paraId="3F4309DA" w14:textId="77777777" w:rsidR="005314C9" w:rsidRPr="005314C9" w:rsidRDefault="005314C9" w:rsidP="005314C9">
      <w:pPr>
        <w:pStyle w:val="Heading5"/>
        <w:keepLines w:val="0"/>
        <w:spacing w:before="0" w:line="240" w:lineRule="auto"/>
        <w:rPr>
          <w:rFonts w:ascii="Georgia" w:hAnsi="Georgia"/>
        </w:rPr>
      </w:pPr>
      <w:r w:rsidRPr="005314C9">
        <w:rPr>
          <w:rFonts w:ascii="Georgia" w:hAnsi="Georgia"/>
        </w:rPr>
        <w:lastRenderedPageBreak/>
        <w:t>Sekvensdiagram</w:t>
      </w:r>
    </w:p>
    <w:p w14:paraId="09DDD919" w14:textId="43CB1C84" w:rsidR="005314C9" w:rsidRPr="005314C9" w:rsidRDefault="0098458B" w:rsidP="005314C9">
      <w:r w:rsidRPr="0098458B">
        <w:rPr>
          <w:noProof/>
          <w:lang w:eastAsia="sv-SE"/>
        </w:rPr>
        <w:drawing>
          <wp:inline distT="0" distB="0" distL="0" distR="0" wp14:anchorId="6211CA58" wp14:editId="50A34B74">
            <wp:extent cx="6645910" cy="438340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45910" cy="4383405"/>
                    </a:xfrm>
                    <a:prstGeom prst="rect">
                      <a:avLst/>
                    </a:prstGeom>
                  </pic:spPr>
                </pic:pic>
              </a:graphicData>
            </a:graphic>
          </wp:inline>
        </w:drawing>
      </w:r>
    </w:p>
    <w:p w14:paraId="1EDE52F3" w14:textId="77777777" w:rsidR="005314C9" w:rsidRPr="005314C9" w:rsidRDefault="005314C9" w:rsidP="005314C9">
      <w:pPr>
        <w:pStyle w:val="Heading3"/>
        <w:tabs>
          <w:tab w:val="left" w:pos="9072"/>
        </w:tabs>
        <w:spacing w:before="240" w:after="120" w:line="240" w:lineRule="auto"/>
        <w:ind w:right="-143"/>
      </w:pPr>
      <w:bookmarkStart w:id="67" w:name="_Toc451865036"/>
      <w:bookmarkStart w:id="68" w:name="_Ref461183527"/>
      <w:bookmarkStart w:id="69" w:name="_Toc461432980"/>
      <w:r w:rsidRPr="005314C9">
        <w:t>Uppdatera samtycke</w:t>
      </w:r>
      <w:bookmarkEnd w:id="67"/>
      <w:bookmarkEnd w:id="68"/>
      <w:bookmarkEnd w:id="69"/>
    </w:p>
    <w:p w14:paraId="5220F6F6" w14:textId="60C22E64" w:rsidR="005314C9" w:rsidRPr="005314C9" w:rsidRDefault="005314C9" w:rsidP="005314C9">
      <w:r w:rsidRPr="005314C9">
        <w:t xml:space="preserve">Här gör </w:t>
      </w:r>
      <w:r w:rsidR="0098458B">
        <w:t>Användare</w:t>
      </w:r>
      <w:r w:rsidRPr="005314C9">
        <w:t xml:space="preserve"> med hjälp av </w:t>
      </w:r>
      <w:r w:rsidR="0098458B">
        <w:t xml:space="preserve">Tjänstekonsument </w:t>
      </w:r>
      <w:r w:rsidRPr="005314C9">
        <w:t>ett anrop med de obligatoriska parametrarna för att registrera om en patient medger eller avsäger sig samtycke för andra vårdgivare än den registrerande att ta del av ingående transaktioner.</w:t>
      </w:r>
    </w:p>
    <w:p w14:paraId="55AF2E88" w14:textId="77777777" w:rsidR="005314C9" w:rsidRPr="005314C9" w:rsidRDefault="005314C9" w:rsidP="005314C9">
      <w:pPr>
        <w:pStyle w:val="Heading4"/>
        <w:keepLines w:val="0"/>
        <w:spacing w:before="240" w:after="60" w:line="240" w:lineRule="auto"/>
      </w:pPr>
      <w:r w:rsidRPr="005314C9">
        <w:lastRenderedPageBreak/>
        <w:t>Arbetsflöde</w:t>
      </w:r>
    </w:p>
    <w:p w14:paraId="3C98F837" w14:textId="249B7D0C" w:rsidR="005314C9" w:rsidRPr="005314C9" w:rsidRDefault="001303B3" w:rsidP="005314C9">
      <w:r w:rsidRPr="001303B3">
        <w:drawing>
          <wp:inline distT="0" distB="0" distL="0" distR="0" wp14:anchorId="7C190B4C" wp14:editId="67D36FEC">
            <wp:extent cx="1857375" cy="248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57375" cy="2486025"/>
                    </a:xfrm>
                    <a:prstGeom prst="rect">
                      <a:avLst/>
                    </a:prstGeom>
                  </pic:spPr>
                </pic:pic>
              </a:graphicData>
            </a:graphic>
          </wp:inline>
        </w:drawing>
      </w:r>
    </w:p>
    <w:p w14:paraId="68DC30F3" w14:textId="77777777" w:rsidR="005314C9" w:rsidRPr="005314C9" w:rsidRDefault="005314C9" w:rsidP="005314C9">
      <w:pPr>
        <w:ind w:left="720"/>
      </w:pPr>
    </w:p>
    <w:p w14:paraId="1B0A95C4" w14:textId="77777777" w:rsidR="005314C9" w:rsidRPr="005314C9" w:rsidRDefault="005314C9" w:rsidP="005314C9">
      <w:pPr>
        <w:pStyle w:val="Heading5"/>
        <w:keepLines w:val="0"/>
        <w:spacing w:before="0" w:line="240" w:lineRule="auto"/>
        <w:rPr>
          <w:rFonts w:ascii="Georgia" w:hAnsi="Georgia"/>
        </w:rPr>
      </w:pPr>
      <w:r w:rsidRPr="005314C9">
        <w:rPr>
          <w:rFonts w:ascii="Georgia" w:hAnsi="Georgia"/>
        </w:rPr>
        <w:t>Sekvensdiagram</w:t>
      </w:r>
    </w:p>
    <w:p w14:paraId="00203A6D" w14:textId="426BA754" w:rsidR="005314C9" w:rsidRPr="005314C9" w:rsidRDefault="0098458B" w:rsidP="005314C9">
      <w:r w:rsidRPr="0098458B">
        <w:rPr>
          <w:noProof/>
          <w:lang w:eastAsia="sv-SE"/>
        </w:rPr>
        <w:drawing>
          <wp:inline distT="0" distB="0" distL="0" distR="0" wp14:anchorId="36FF17AF" wp14:editId="06B207FD">
            <wp:extent cx="6645910" cy="40474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45910" cy="4047490"/>
                    </a:xfrm>
                    <a:prstGeom prst="rect">
                      <a:avLst/>
                    </a:prstGeom>
                  </pic:spPr>
                </pic:pic>
              </a:graphicData>
            </a:graphic>
          </wp:inline>
        </w:drawing>
      </w:r>
    </w:p>
    <w:p w14:paraId="6F6E203E" w14:textId="77777777" w:rsidR="005314C9" w:rsidRPr="005314C9" w:rsidRDefault="005314C9" w:rsidP="005314C9">
      <w:pPr>
        <w:pStyle w:val="Heading3"/>
        <w:tabs>
          <w:tab w:val="left" w:pos="9072"/>
        </w:tabs>
        <w:spacing w:before="240" w:after="120" w:line="240" w:lineRule="auto"/>
        <w:ind w:right="-143"/>
      </w:pPr>
      <w:bookmarkStart w:id="70" w:name="_Toc451865037"/>
      <w:bookmarkStart w:id="71" w:name="_Ref461183536"/>
      <w:bookmarkStart w:id="72" w:name="_Toc461432981"/>
      <w:r w:rsidRPr="005314C9">
        <w:t>Gruppering</w:t>
      </w:r>
      <w:bookmarkEnd w:id="70"/>
      <w:bookmarkEnd w:id="71"/>
      <w:bookmarkEnd w:id="72"/>
    </w:p>
    <w:p w14:paraId="6ED7D0A6" w14:textId="280E7BCD" w:rsidR="005314C9" w:rsidRPr="005314C9" w:rsidRDefault="005314C9" w:rsidP="005314C9">
      <w:r w:rsidRPr="005314C9">
        <w:t xml:space="preserve">Här gör </w:t>
      </w:r>
      <w:r w:rsidR="0098458B">
        <w:t>Användare</w:t>
      </w:r>
      <w:r w:rsidRPr="005314C9">
        <w:t xml:space="preserve"> med hjälp av </w:t>
      </w:r>
      <w:r w:rsidR="0098458B">
        <w:t xml:space="preserve">Tjänstekonsument </w:t>
      </w:r>
      <w:r w:rsidRPr="005314C9">
        <w:t>ett anrop med de obligatoriska parametrarna för att hämta eller förändra en gruppering.</w:t>
      </w:r>
    </w:p>
    <w:p w14:paraId="686C6EB5" w14:textId="77777777" w:rsidR="005314C9" w:rsidRPr="005314C9" w:rsidRDefault="005314C9" w:rsidP="005314C9">
      <w:r w:rsidRPr="005314C9">
        <w:t>För att gruppera en personidentitet med en annan, måste det finnas ett frikort att gruppera personidentiteten till.</w:t>
      </w:r>
    </w:p>
    <w:p w14:paraId="22E00014" w14:textId="77777777" w:rsidR="005314C9" w:rsidRPr="005314C9" w:rsidRDefault="005314C9" w:rsidP="005314C9">
      <w:pPr>
        <w:pStyle w:val="Heading4"/>
        <w:keepLines w:val="0"/>
        <w:spacing w:before="240" w:after="60" w:line="240" w:lineRule="auto"/>
      </w:pPr>
      <w:r w:rsidRPr="005314C9">
        <w:lastRenderedPageBreak/>
        <w:t>Arbetsflöde</w:t>
      </w:r>
    </w:p>
    <w:p w14:paraId="066FCF71" w14:textId="347F8322" w:rsidR="005314C9" w:rsidRPr="005314C9" w:rsidRDefault="00A2241B" w:rsidP="005314C9">
      <w:r w:rsidRPr="00A2241B">
        <w:rPr>
          <w:noProof/>
          <w:lang w:eastAsia="sv-SE"/>
        </w:rPr>
        <w:drawing>
          <wp:inline distT="0" distB="0" distL="0" distR="0" wp14:anchorId="1AD69016" wp14:editId="34626293">
            <wp:extent cx="2352675" cy="32385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52675" cy="3238500"/>
                    </a:xfrm>
                    <a:prstGeom prst="rect">
                      <a:avLst/>
                    </a:prstGeom>
                  </pic:spPr>
                </pic:pic>
              </a:graphicData>
            </a:graphic>
          </wp:inline>
        </w:drawing>
      </w:r>
    </w:p>
    <w:p w14:paraId="129BE5F6" w14:textId="77777777" w:rsidR="005314C9" w:rsidRPr="005314C9" w:rsidRDefault="005314C9" w:rsidP="005314C9">
      <w:pPr>
        <w:ind w:left="720"/>
      </w:pPr>
    </w:p>
    <w:p w14:paraId="76B757F4" w14:textId="77777777" w:rsidR="005314C9" w:rsidRPr="005314C9" w:rsidRDefault="005314C9" w:rsidP="005314C9">
      <w:pPr>
        <w:pStyle w:val="Heading5"/>
        <w:keepLines w:val="0"/>
        <w:spacing w:before="0" w:line="240" w:lineRule="auto"/>
        <w:rPr>
          <w:rFonts w:ascii="Georgia" w:hAnsi="Georgia"/>
        </w:rPr>
      </w:pPr>
      <w:r w:rsidRPr="005314C9">
        <w:rPr>
          <w:rFonts w:ascii="Georgia" w:hAnsi="Georgia"/>
        </w:rPr>
        <w:lastRenderedPageBreak/>
        <w:t>Sekvensdiagram</w:t>
      </w:r>
    </w:p>
    <w:p w14:paraId="72B62E8A" w14:textId="591B5488" w:rsidR="005314C9" w:rsidRPr="005314C9" w:rsidRDefault="0098458B" w:rsidP="005314C9">
      <w:r w:rsidRPr="0098458B">
        <w:rPr>
          <w:noProof/>
          <w:lang w:eastAsia="sv-SE"/>
        </w:rPr>
        <w:drawing>
          <wp:inline distT="0" distB="0" distL="0" distR="0" wp14:anchorId="0886B8E1" wp14:editId="094147C5">
            <wp:extent cx="6645910" cy="45345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4534535"/>
                    </a:xfrm>
                    <a:prstGeom prst="rect">
                      <a:avLst/>
                    </a:prstGeom>
                  </pic:spPr>
                </pic:pic>
              </a:graphicData>
            </a:graphic>
          </wp:inline>
        </w:drawing>
      </w:r>
    </w:p>
    <w:p w14:paraId="49A58456" w14:textId="01BB17DE" w:rsidR="005314C9" w:rsidRPr="005314C9" w:rsidRDefault="005314C9" w:rsidP="005314C9">
      <w:pPr>
        <w:pStyle w:val="Heading2"/>
        <w:keepNext w:val="0"/>
        <w:keepLines w:val="0"/>
        <w:tabs>
          <w:tab w:val="left" w:pos="567"/>
          <w:tab w:val="left" w:pos="2608"/>
          <w:tab w:val="left" w:pos="3912"/>
          <w:tab w:val="left" w:pos="5216"/>
          <w:tab w:val="left" w:pos="6520"/>
          <w:tab w:val="left" w:pos="7824"/>
          <w:tab w:val="left" w:pos="9128"/>
        </w:tabs>
        <w:spacing w:before="360" w:after="120" w:line="240" w:lineRule="auto"/>
        <w:ind w:left="567" w:right="1531" w:hanging="567"/>
        <w:rPr>
          <w:noProof/>
        </w:rPr>
      </w:pPr>
      <w:bookmarkStart w:id="73" w:name="_Toc427140738"/>
      <w:bookmarkStart w:id="74" w:name="_Toc427141330"/>
      <w:bookmarkStart w:id="75" w:name="_Toc451865038"/>
      <w:bookmarkStart w:id="76" w:name="_Toc461432982"/>
      <w:r w:rsidRPr="005314C9">
        <w:rPr>
          <w:noProof/>
        </w:rPr>
        <w:t>Obligatoriska kontrakt</w:t>
      </w:r>
      <w:bookmarkEnd w:id="73"/>
      <w:bookmarkEnd w:id="74"/>
      <w:bookmarkEnd w:id="75"/>
      <w:bookmarkEnd w:id="76"/>
    </w:p>
    <w:tbl>
      <w:tblPr>
        <w:tblW w:w="106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722"/>
        <w:gridCol w:w="814"/>
        <w:gridCol w:w="992"/>
        <w:gridCol w:w="1170"/>
        <w:gridCol w:w="957"/>
        <w:gridCol w:w="1134"/>
        <w:gridCol w:w="885"/>
        <w:gridCol w:w="992"/>
        <w:gridCol w:w="992"/>
      </w:tblGrid>
      <w:tr w:rsidR="005314C9" w:rsidRPr="005314C9" w14:paraId="73537AE3"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6DD2A17E" w14:textId="77777777" w:rsidR="005314C9" w:rsidRPr="005314C9" w:rsidRDefault="005314C9" w:rsidP="00084B14">
            <w:pPr>
              <w:jc w:val="both"/>
              <w:rPr>
                <w:b/>
              </w:rPr>
            </w:pPr>
            <w:r w:rsidRPr="005314C9">
              <w:rPr>
                <w:b/>
              </w:rPr>
              <w:t>Tjänstekontrakt</w:t>
            </w:r>
          </w:p>
        </w:tc>
        <w:tc>
          <w:tcPr>
            <w:tcW w:w="814"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14:paraId="448A5F33" w14:textId="40334AB8" w:rsidR="005314C9" w:rsidRPr="005314C9" w:rsidRDefault="003137AB" w:rsidP="003137AB">
            <w:pPr>
              <w:jc w:val="both"/>
              <w:rPr>
                <w:b/>
              </w:rPr>
            </w:pPr>
            <w:r>
              <w:rPr>
                <w:b/>
              </w:rPr>
              <w:t xml:space="preserve">Flöde </w:t>
            </w:r>
            <w:r w:rsidRPr="003137AB">
              <w:rPr>
                <w:b/>
                <w:sz w:val="16"/>
                <w:szCs w:val="16"/>
              </w:rPr>
              <w:fldChar w:fldCharType="begin"/>
            </w:r>
            <w:r w:rsidRPr="003137AB">
              <w:rPr>
                <w:b/>
                <w:sz w:val="16"/>
                <w:szCs w:val="16"/>
              </w:rPr>
              <w:instrText xml:space="preserve"> REF _Ref461183468 </w:instrText>
            </w:r>
            <w:r>
              <w:rPr>
                <w:b/>
                <w:sz w:val="16"/>
                <w:szCs w:val="16"/>
              </w:rPr>
              <w:instrText xml:space="preserve"> \* MERGEFORMAT </w:instrText>
            </w:r>
            <w:r w:rsidRPr="003137AB">
              <w:rPr>
                <w:b/>
                <w:sz w:val="16"/>
                <w:szCs w:val="16"/>
              </w:rPr>
              <w:fldChar w:fldCharType="separate"/>
            </w:r>
            <w:r w:rsidR="007C3287" w:rsidRPr="007C3287">
              <w:rPr>
                <w:sz w:val="16"/>
                <w:szCs w:val="16"/>
              </w:rPr>
              <w:t>Hämta frikort</w:t>
            </w:r>
            <w:r w:rsidRPr="003137AB">
              <w:rPr>
                <w:b/>
                <w:sz w:val="16"/>
                <w:szCs w:val="16"/>
              </w:rPr>
              <w:fldChar w:fldCharType="end"/>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B730E42" w14:textId="273004CE" w:rsidR="005314C9" w:rsidRPr="005314C9" w:rsidRDefault="005314C9" w:rsidP="003137AB">
            <w:pPr>
              <w:jc w:val="both"/>
              <w:rPr>
                <w:b/>
              </w:rPr>
            </w:pPr>
            <w:r w:rsidRPr="005314C9">
              <w:rPr>
                <w:b/>
              </w:rPr>
              <w:t>F</w:t>
            </w:r>
            <w:r w:rsidR="003137AB">
              <w:rPr>
                <w:b/>
              </w:rPr>
              <w:t xml:space="preserve">löde </w:t>
            </w:r>
            <w:r w:rsidR="003137AB" w:rsidRPr="003137AB">
              <w:rPr>
                <w:b/>
                <w:sz w:val="16"/>
                <w:szCs w:val="16"/>
              </w:rPr>
              <w:fldChar w:fldCharType="begin"/>
            </w:r>
            <w:r w:rsidR="003137AB" w:rsidRPr="003137AB">
              <w:rPr>
                <w:b/>
                <w:sz w:val="16"/>
                <w:szCs w:val="16"/>
              </w:rPr>
              <w:instrText xml:space="preserve"> REF _Ref461183483 </w:instrText>
            </w:r>
            <w:r w:rsidR="003137AB">
              <w:rPr>
                <w:b/>
                <w:sz w:val="16"/>
                <w:szCs w:val="16"/>
              </w:rPr>
              <w:instrText xml:space="preserve"> \* MERGEFORMAT </w:instrText>
            </w:r>
            <w:r w:rsidR="003137AB" w:rsidRPr="003137AB">
              <w:rPr>
                <w:b/>
                <w:sz w:val="16"/>
                <w:szCs w:val="16"/>
              </w:rPr>
              <w:fldChar w:fldCharType="separate"/>
            </w:r>
            <w:r w:rsidR="007C3287" w:rsidRPr="007C3287">
              <w:rPr>
                <w:sz w:val="16"/>
                <w:szCs w:val="16"/>
              </w:rPr>
              <w:t>Registrera avgift</w:t>
            </w:r>
            <w:r w:rsidR="003137AB" w:rsidRPr="003137AB">
              <w:rPr>
                <w:b/>
                <w:sz w:val="16"/>
                <w:szCs w:val="16"/>
              </w:rPr>
              <w:fldChar w:fldCharType="end"/>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7F6AE93" w14:textId="5728ACDF" w:rsidR="005314C9" w:rsidRPr="005314C9" w:rsidRDefault="005314C9" w:rsidP="00084B14">
            <w:pPr>
              <w:jc w:val="both"/>
              <w:rPr>
                <w:b/>
              </w:rPr>
            </w:pPr>
            <w:r w:rsidRPr="005314C9">
              <w:rPr>
                <w:b/>
              </w:rPr>
              <w:t>F</w:t>
            </w:r>
            <w:r w:rsidR="003137AB">
              <w:rPr>
                <w:b/>
              </w:rPr>
              <w:t xml:space="preserve">löde </w:t>
            </w:r>
            <w:r w:rsidR="003137AB" w:rsidRPr="003137AB">
              <w:rPr>
                <w:b/>
                <w:sz w:val="16"/>
                <w:szCs w:val="16"/>
              </w:rPr>
              <w:fldChar w:fldCharType="begin"/>
            </w:r>
            <w:r w:rsidR="003137AB" w:rsidRPr="003137AB">
              <w:rPr>
                <w:b/>
                <w:sz w:val="16"/>
                <w:szCs w:val="16"/>
              </w:rPr>
              <w:instrText xml:space="preserve"> REF _Ref461183491 </w:instrText>
            </w:r>
            <w:r w:rsidR="003137AB" w:rsidRPr="003137AB">
              <w:rPr>
                <w:b/>
                <w:sz w:val="16"/>
                <w:szCs w:val="16"/>
              </w:rPr>
              <w:fldChar w:fldCharType="separate"/>
            </w:r>
            <w:r w:rsidR="007C3287" w:rsidRPr="005314C9">
              <w:t>Administrera avgift</w:t>
            </w:r>
            <w:r w:rsidR="003137AB" w:rsidRPr="003137AB">
              <w:rPr>
                <w:b/>
                <w:sz w:val="16"/>
                <w:szCs w:val="16"/>
              </w:rPr>
              <w:fldChar w:fldCharType="end"/>
            </w:r>
          </w:p>
        </w:tc>
        <w:tc>
          <w:tcPr>
            <w:tcW w:w="95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D942AE0" w14:textId="456012DD" w:rsidR="005314C9" w:rsidRPr="005314C9" w:rsidRDefault="003137AB" w:rsidP="00084B14">
            <w:pPr>
              <w:jc w:val="both"/>
              <w:rPr>
                <w:b/>
              </w:rPr>
            </w:pPr>
            <w:r>
              <w:rPr>
                <w:b/>
              </w:rPr>
              <w:t xml:space="preserve">Flöde </w:t>
            </w:r>
            <w:r w:rsidRPr="003137AB">
              <w:rPr>
                <w:b/>
                <w:sz w:val="16"/>
                <w:szCs w:val="16"/>
              </w:rPr>
              <w:fldChar w:fldCharType="begin"/>
            </w:r>
            <w:r w:rsidRPr="003137AB">
              <w:rPr>
                <w:b/>
                <w:sz w:val="16"/>
                <w:szCs w:val="16"/>
              </w:rPr>
              <w:instrText xml:space="preserve"> REF _Ref461183500 </w:instrText>
            </w:r>
            <w:r>
              <w:rPr>
                <w:b/>
                <w:sz w:val="16"/>
                <w:szCs w:val="16"/>
              </w:rPr>
              <w:instrText xml:space="preserve"> \* MERGEFORMAT </w:instrText>
            </w:r>
            <w:r w:rsidRPr="003137AB">
              <w:rPr>
                <w:b/>
                <w:sz w:val="16"/>
                <w:szCs w:val="16"/>
              </w:rPr>
              <w:fldChar w:fldCharType="separate"/>
            </w:r>
            <w:r w:rsidR="007C3287" w:rsidRPr="007C3287">
              <w:rPr>
                <w:sz w:val="16"/>
                <w:szCs w:val="16"/>
              </w:rPr>
              <w:t>Registrera frikort</w:t>
            </w:r>
            <w:r w:rsidRPr="003137AB">
              <w:rPr>
                <w:b/>
                <w:sz w:val="16"/>
                <w:szCs w:val="16"/>
              </w:rPr>
              <w:fldChar w:fldCharType="end"/>
            </w:r>
          </w:p>
        </w:tc>
        <w:tc>
          <w:tcPr>
            <w:tcW w:w="113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83D9550" w14:textId="72884CDD" w:rsidR="005314C9" w:rsidRPr="005314C9" w:rsidRDefault="003137AB" w:rsidP="00084B14">
            <w:pPr>
              <w:jc w:val="both"/>
              <w:rPr>
                <w:b/>
              </w:rPr>
            </w:pPr>
            <w:r>
              <w:rPr>
                <w:b/>
              </w:rPr>
              <w:t xml:space="preserve">Flöde </w:t>
            </w:r>
            <w:r w:rsidRPr="003137AB">
              <w:rPr>
                <w:b/>
                <w:sz w:val="16"/>
                <w:szCs w:val="16"/>
              </w:rPr>
              <w:fldChar w:fldCharType="begin"/>
            </w:r>
            <w:r w:rsidRPr="003137AB">
              <w:rPr>
                <w:b/>
                <w:sz w:val="16"/>
                <w:szCs w:val="16"/>
              </w:rPr>
              <w:instrText xml:space="preserve"> REF _Ref461183510 </w:instrText>
            </w:r>
            <w:r>
              <w:rPr>
                <w:b/>
                <w:sz w:val="16"/>
                <w:szCs w:val="16"/>
              </w:rPr>
              <w:instrText xml:space="preserve"> \* MERGEFORMAT </w:instrText>
            </w:r>
            <w:r w:rsidRPr="003137AB">
              <w:rPr>
                <w:b/>
                <w:sz w:val="16"/>
                <w:szCs w:val="16"/>
              </w:rPr>
              <w:fldChar w:fldCharType="separate"/>
            </w:r>
            <w:r w:rsidR="007C3287" w:rsidRPr="007C3287">
              <w:rPr>
                <w:sz w:val="16"/>
                <w:szCs w:val="16"/>
              </w:rPr>
              <w:t>Administrera frikort</w:t>
            </w:r>
            <w:r w:rsidRPr="003137AB">
              <w:rPr>
                <w:b/>
                <w:sz w:val="16"/>
                <w:szCs w:val="16"/>
              </w:rPr>
              <w:fldChar w:fldCharType="end"/>
            </w:r>
          </w:p>
        </w:tc>
        <w:tc>
          <w:tcPr>
            <w:tcW w:w="885"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D95F1E8" w14:textId="45E9B38E" w:rsidR="005314C9" w:rsidRPr="005314C9" w:rsidRDefault="003137AB" w:rsidP="00084B14">
            <w:pPr>
              <w:jc w:val="both"/>
              <w:rPr>
                <w:b/>
              </w:rPr>
            </w:pPr>
            <w:r>
              <w:rPr>
                <w:b/>
              </w:rPr>
              <w:t xml:space="preserve">Flöde </w:t>
            </w:r>
            <w:r w:rsidRPr="003137AB">
              <w:rPr>
                <w:b/>
                <w:sz w:val="16"/>
                <w:szCs w:val="16"/>
              </w:rPr>
              <w:fldChar w:fldCharType="begin"/>
            </w:r>
            <w:r w:rsidRPr="003137AB">
              <w:rPr>
                <w:b/>
                <w:sz w:val="16"/>
                <w:szCs w:val="16"/>
              </w:rPr>
              <w:instrText xml:space="preserve"> REF _Ref461183520 </w:instrText>
            </w:r>
            <w:r w:rsidRPr="003137AB">
              <w:rPr>
                <w:b/>
                <w:sz w:val="16"/>
                <w:szCs w:val="16"/>
              </w:rPr>
              <w:fldChar w:fldCharType="separate"/>
            </w:r>
            <w:r w:rsidR="007C3287" w:rsidRPr="005314C9">
              <w:t>Beställ frikort</w:t>
            </w:r>
            <w:r w:rsidRPr="003137AB">
              <w:rPr>
                <w:b/>
                <w:sz w:val="16"/>
                <w:szCs w:val="16"/>
              </w:rPr>
              <w:fldChar w:fldCharType="end"/>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5C6E34EF" w14:textId="41FDCB03" w:rsidR="005314C9" w:rsidRPr="005314C9" w:rsidRDefault="003137AB" w:rsidP="00084B14">
            <w:pPr>
              <w:jc w:val="both"/>
              <w:rPr>
                <w:b/>
              </w:rPr>
            </w:pPr>
            <w:r>
              <w:rPr>
                <w:b/>
              </w:rPr>
              <w:t xml:space="preserve">Flöde </w:t>
            </w:r>
            <w:r w:rsidRPr="003137AB">
              <w:rPr>
                <w:b/>
                <w:sz w:val="16"/>
                <w:szCs w:val="16"/>
              </w:rPr>
              <w:fldChar w:fldCharType="begin"/>
            </w:r>
            <w:r w:rsidRPr="003137AB">
              <w:rPr>
                <w:b/>
                <w:sz w:val="16"/>
                <w:szCs w:val="16"/>
              </w:rPr>
              <w:instrText xml:space="preserve"> REF _Ref461183527 </w:instrText>
            </w:r>
            <w:r w:rsidRPr="003137AB">
              <w:rPr>
                <w:b/>
                <w:sz w:val="16"/>
                <w:szCs w:val="16"/>
              </w:rPr>
              <w:fldChar w:fldCharType="separate"/>
            </w:r>
            <w:r w:rsidR="007C3287" w:rsidRPr="005314C9">
              <w:t>Uppdatera samtycke</w:t>
            </w:r>
            <w:r w:rsidRPr="003137AB">
              <w:rPr>
                <w:b/>
                <w:sz w:val="16"/>
                <w:szCs w:val="16"/>
              </w:rPr>
              <w:fldChar w:fldCharType="end"/>
            </w:r>
          </w:p>
        </w:tc>
        <w:tc>
          <w:tcPr>
            <w:tcW w:w="99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AF1A4FF" w14:textId="06CB467D" w:rsidR="005314C9" w:rsidRPr="005314C9" w:rsidRDefault="003137AB" w:rsidP="00084B14">
            <w:pPr>
              <w:jc w:val="both"/>
              <w:rPr>
                <w:b/>
              </w:rPr>
            </w:pPr>
            <w:r>
              <w:rPr>
                <w:b/>
              </w:rPr>
              <w:t xml:space="preserve">Flöde </w:t>
            </w:r>
            <w:r w:rsidRPr="003137AB">
              <w:rPr>
                <w:b/>
                <w:sz w:val="16"/>
                <w:szCs w:val="16"/>
              </w:rPr>
              <w:fldChar w:fldCharType="begin"/>
            </w:r>
            <w:r w:rsidRPr="003137AB">
              <w:rPr>
                <w:b/>
                <w:sz w:val="16"/>
                <w:szCs w:val="16"/>
              </w:rPr>
              <w:instrText xml:space="preserve"> REF _Ref461183536 </w:instrText>
            </w:r>
            <w:r>
              <w:rPr>
                <w:b/>
                <w:sz w:val="16"/>
                <w:szCs w:val="16"/>
              </w:rPr>
              <w:instrText xml:space="preserve"> \* MERGEFORMAT </w:instrText>
            </w:r>
            <w:r w:rsidRPr="003137AB">
              <w:rPr>
                <w:b/>
                <w:sz w:val="16"/>
                <w:szCs w:val="16"/>
              </w:rPr>
              <w:fldChar w:fldCharType="separate"/>
            </w:r>
            <w:r w:rsidR="007C3287" w:rsidRPr="007C3287">
              <w:rPr>
                <w:sz w:val="16"/>
                <w:szCs w:val="16"/>
              </w:rPr>
              <w:t>Gruppering</w:t>
            </w:r>
            <w:r w:rsidRPr="003137AB">
              <w:rPr>
                <w:b/>
                <w:sz w:val="16"/>
                <w:szCs w:val="16"/>
              </w:rPr>
              <w:fldChar w:fldCharType="end"/>
            </w:r>
          </w:p>
        </w:tc>
      </w:tr>
      <w:tr w:rsidR="005314C9" w:rsidRPr="005314C9" w14:paraId="098F5E24"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649E55C4" w14:textId="77777777" w:rsidR="005314C9" w:rsidRPr="005314C9" w:rsidRDefault="005314C9" w:rsidP="00084B14">
            <w:pPr>
              <w:pStyle w:val="BodyText"/>
              <w:rPr>
                <w:rFonts w:ascii="Georgia" w:hAnsi="Georgia"/>
                <w:b/>
              </w:rPr>
            </w:pPr>
            <w:r w:rsidRPr="005314C9">
              <w:rPr>
                <w:rFonts w:ascii="Georgia" w:hAnsi="Georgia"/>
                <w:b/>
              </w:rPr>
              <w:t>GetCardForPerson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294D316C" w14:textId="77777777" w:rsidR="005314C9" w:rsidRPr="005314C9" w:rsidRDefault="005314C9" w:rsidP="00084B14">
            <w:pPr>
              <w:jc w:val="both"/>
              <w:rPr>
                <w:b/>
                <w:vertAlign w:val="superscript"/>
              </w:rPr>
            </w:pPr>
            <w:r w:rsidRPr="005314C9">
              <w:rPr>
                <w:b/>
              </w:rPr>
              <w:t>X</w:t>
            </w:r>
            <w:r w:rsidRPr="005314C9">
              <w:rPr>
                <w:b/>
                <w:vertAlign w:val="superscript"/>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116DC152" w14:textId="77777777" w:rsidR="005314C9" w:rsidRPr="005314C9" w:rsidRDefault="005314C9" w:rsidP="00084B14">
            <w:pPr>
              <w:jc w:val="both"/>
              <w:rPr>
                <w:b/>
              </w:rPr>
            </w:pPr>
            <w:r w:rsidRPr="005314C9">
              <w:rPr>
                <w:b/>
              </w:rPr>
              <w:t>X</w:t>
            </w:r>
            <w:r w:rsidRPr="005314C9">
              <w:rPr>
                <w:b/>
                <w:vertAlign w:val="superscript"/>
              </w:rPr>
              <w:t>1</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3A9E2C66"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611A1514" w14:textId="77777777" w:rsidR="005314C9" w:rsidRPr="005314C9" w:rsidRDefault="005314C9" w:rsidP="00084B14">
            <w:pPr>
              <w:jc w:val="both"/>
              <w:rPr>
                <w:b/>
              </w:rPr>
            </w:pPr>
            <w:r w:rsidRPr="005314C9">
              <w:rPr>
                <w:b/>
              </w:rPr>
              <w:t>X</w:t>
            </w:r>
            <w:r w:rsidRPr="005314C9">
              <w:rPr>
                <w:b/>
                <w:vertAlign w:val="superscript"/>
              </w:rPr>
              <w:t>1</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40A779CE" w14:textId="77777777" w:rsidR="005314C9" w:rsidRPr="005314C9" w:rsidRDefault="005314C9" w:rsidP="00084B14">
            <w:pPr>
              <w:jc w:val="both"/>
              <w:rPr>
                <w:b/>
              </w:rPr>
            </w:pPr>
            <w:r w:rsidRPr="005314C9">
              <w:rPr>
                <w:b/>
              </w:rPr>
              <w:t>X</w:t>
            </w:r>
            <w:r w:rsidRPr="005314C9">
              <w:rPr>
                <w:b/>
                <w:vertAlign w:val="superscript"/>
              </w:rPr>
              <w:t>1</w:t>
            </w: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73F8AFFF" w14:textId="77777777" w:rsidR="005314C9" w:rsidRPr="005314C9" w:rsidRDefault="005314C9" w:rsidP="00084B14">
            <w:pPr>
              <w:jc w:val="both"/>
              <w:rPr>
                <w:b/>
              </w:rPr>
            </w:pPr>
            <w:r w:rsidRPr="005314C9">
              <w:rPr>
                <w:b/>
              </w:rPr>
              <w:t>X</w:t>
            </w:r>
            <w:r w:rsidRPr="005314C9">
              <w:rPr>
                <w:b/>
                <w:vertAlign w:val="superscript"/>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2684B383" w14:textId="77777777" w:rsidR="005314C9" w:rsidRPr="005314C9" w:rsidRDefault="005314C9" w:rsidP="00084B14">
            <w:pPr>
              <w:jc w:val="both"/>
              <w:rPr>
                <w:b/>
              </w:rPr>
            </w:pPr>
            <w:r w:rsidRPr="005314C9">
              <w:rPr>
                <w:b/>
              </w:rPr>
              <w:t>X</w:t>
            </w:r>
            <w:r w:rsidRPr="005314C9">
              <w:rPr>
                <w:b/>
                <w:vertAlign w:val="superscript"/>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4BE77564" w14:textId="77777777" w:rsidR="005314C9" w:rsidRPr="005314C9" w:rsidRDefault="005314C9" w:rsidP="00084B14">
            <w:pPr>
              <w:jc w:val="both"/>
              <w:rPr>
                <w:b/>
              </w:rPr>
            </w:pPr>
            <w:r w:rsidRPr="005314C9">
              <w:rPr>
                <w:b/>
              </w:rPr>
              <w:t>X</w:t>
            </w:r>
            <w:r w:rsidRPr="005314C9">
              <w:rPr>
                <w:b/>
                <w:vertAlign w:val="superscript"/>
              </w:rPr>
              <w:t>1</w:t>
            </w:r>
          </w:p>
        </w:tc>
      </w:tr>
      <w:tr w:rsidR="005314C9" w:rsidRPr="005314C9" w14:paraId="1AF3D274"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5C1B3244" w14:textId="77777777" w:rsidR="005314C9" w:rsidRPr="005314C9" w:rsidRDefault="005314C9" w:rsidP="00084B14">
            <w:pPr>
              <w:jc w:val="both"/>
              <w:rPr>
                <w:b/>
              </w:rPr>
            </w:pPr>
            <w:r w:rsidRPr="005314C9">
              <w:rPr>
                <w:b/>
              </w:rPr>
              <w:t>GetExtendedCardForPerson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1A643478" w14:textId="77777777" w:rsidR="005314C9" w:rsidRPr="005314C9" w:rsidRDefault="005314C9" w:rsidP="00084B14">
            <w:pPr>
              <w:jc w:val="both"/>
              <w:rPr>
                <w:b/>
              </w:rPr>
            </w:pPr>
            <w:r w:rsidRPr="005314C9">
              <w:rPr>
                <w:b/>
              </w:rPr>
              <w:t>X</w:t>
            </w:r>
            <w:r w:rsidRPr="005314C9">
              <w:rPr>
                <w:b/>
                <w:vertAlign w:val="superscript"/>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113DAA4D" w14:textId="77777777" w:rsidR="005314C9" w:rsidRPr="005314C9" w:rsidRDefault="005314C9" w:rsidP="00084B14">
            <w:pPr>
              <w:jc w:val="both"/>
              <w:rPr>
                <w:b/>
              </w:rPr>
            </w:pPr>
            <w:r w:rsidRPr="005314C9">
              <w:rPr>
                <w:b/>
              </w:rPr>
              <w:t>X</w:t>
            </w:r>
            <w:r w:rsidRPr="005314C9">
              <w:rPr>
                <w:b/>
                <w:vertAlign w:val="superscript"/>
              </w:rPr>
              <w:t>1</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05BB0320" w14:textId="77777777" w:rsidR="005314C9" w:rsidRPr="005314C9" w:rsidRDefault="005314C9" w:rsidP="00084B14">
            <w:pPr>
              <w:jc w:val="both"/>
              <w:rPr>
                <w:b/>
              </w:rPr>
            </w:pPr>
            <w:r w:rsidRPr="005314C9">
              <w:rPr>
                <w:b/>
              </w:rPr>
              <w:t>X</w:t>
            </w: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72738A1C" w14:textId="77777777" w:rsidR="005314C9" w:rsidRPr="005314C9" w:rsidRDefault="005314C9" w:rsidP="00084B14">
            <w:pPr>
              <w:jc w:val="both"/>
              <w:rPr>
                <w:b/>
              </w:rPr>
            </w:pPr>
            <w:r w:rsidRPr="005314C9">
              <w:rPr>
                <w:b/>
              </w:rPr>
              <w:t>X</w:t>
            </w:r>
            <w:r w:rsidRPr="005314C9">
              <w:rPr>
                <w:b/>
                <w:vertAlign w:val="superscript"/>
              </w:rPr>
              <w:t>1</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558649CF" w14:textId="77777777" w:rsidR="005314C9" w:rsidRPr="005314C9" w:rsidRDefault="005314C9" w:rsidP="00084B14">
            <w:pPr>
              <w:jc w:val="both"/>
              <w:rPr>
                <w:b/>
              </w:rPr>
            </w:pPr>
            <w:r w:rsidRPr="005314C9">
              <w:rPr>
                <w:b/>
              </w:rPr>
              <w:t>X</w:t>
            </w:r>
            <w:r w:rsidRPr="005314C9">
              <w:rPr>
                <w:b/>
                <w:vertAlign w:val="superscript"/>
              </w:rPr>
              <w:t>1</w:t>
            </w: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1BCA6AEF" w14:textId="77777777" w:rsidR="005314C9" w:rsidRPr="005314C9" w:rsidRDefault="005314C9" w:rsidP="00084B14">
            <w:pPr>
              <w:jc w:val="both"/>
              <w:rPr>
                <w:b/>
              </w:rPr>
            </w:pPr>
            <w:r w:rsidRPr="005314C9">
              <w:rPr>
                <w:b/>
              </w:rPr>
              <w:t>X</w:t>
            </w:r>
            <w:r w:rsidRPr="005314C9">
              <w:rPr>
                <w:b/>
                <w:vertAlign w:val="superscript"/>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3F751968" w14:textId="77777777" w:rsidR="005314C9" w:rsidRPr="005314C9" w:rsidRDefault="005314C9" w:rsidP="00084B14">
            <w:pPr>
              <w:jc w:val="both"/>
              <w:rPr>
                <w:b/>
              </w:rPr>
            </w:pPr>
            <w:r w:rsidRPr="005314C9">
              <w:rPr>
                <w:b/>
              </w:rPr>
              <w:t>X</w:t>
            </w:r>
            <w:r w:rsidRPr="005314C9">
              <w:rPr>
                <w:b/>
                <w:vertAlign w:val="superscript"/>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A5C88AC" w14:textId="77777777" w:rsidR="005314C9" w:rsidRPr="005314C9" w:rsidRDefault="005314C9" w:rsidP="00084B14">
            <w:pPr>
              <w:jc w:val="both"/>
              <w:rPr>
                <w:b/>
              </w:rPr>
            </w:pPr>
            <w:r w:rsidRPr="005314C9">
              <w:rPr>
                <w:b/>
              </w:rPr>
              <w:t>X</w:t>
            </w:r>
            <w:r w:rsidRPr="005314C9">
              <w:rPr>
                <w:b/>
                <w:vertAlign w:val="superscript"/>
              </w:rPr>
              <w:t>1</w:t>
            </w:r>
          </w:p>
        </w:tc>
      </w:tr>
      <w:tr w:rsidR="005314C9" w:rsidRPr="005314C9" w14:paraId="76C9CDC7"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16DD66D0" w14:textId="77777777" w:rsidR="005314C9" w:rsidRPr="005314C9" w:rsidRDefault="005314C9" w:rsidP="00084B14">
            <w:pPr>
              <w:jc w:val="both"/>
              <w:rPr>
                <w:b/>
              </w:rPr>
            </w:pPr>
            <w:r w:rsidRPr="005314C9">
              <w:rPr>
                <w:b/>
              </w:rPr>
              <w:t>GetExtendedCardsForPerson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46BDF5A8" w14:textId="77777777" w:rsidR="005314C9" w:rsidRPr="005314C9" w:rsidRDefault="005314C9" w:rsidP="00084B14">
            <w:pPr>
              <w:jc w:val="both"/>
              <w:rPr>
                <w:b/>
              </w:rPr>
            </w:pPr>
            <w:r w:rsidRPr="005314C9">
              <w:rPr>
                <w:b/>
              </w:rPr>
              <w:t>X</w:t>
            </w:r>
            <w:r w:rsidRPr="005314C9">
              <w:rPr>
                <w:b/>
                <w:vertAlign w:val="superscript"/>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085FB70" w14:textId="77777777" w:rsidR="005314C9" w:rsidRPr="005314C9" w:rsidRDefault="005314C9" w:rsidP="00084B14">
            <w:pPr>
              <w:jc w:val="both"/>
              <w:rPr>
                <w:b/>
              </w:rPr>
            </w:pPr>
            <w:r w:rsidRPr="005314C9">
              <w:rPr>
                <w:b/>
              </w:rPr>
              <w:t>X</w:t>
            </w:r>
            <w:r w:rsidRPr="005314C9">
              <w:rPr>
                <w:b/>
                <w:vertAlign w:val="superscript"/>
              </w:rPr>
              <w:t>1</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2F0B9D27"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6B98B41D" w14:textId="77777777" w:rsidR="005314C9" w:rsidRPr="005314C9" w:rsidRDefault="005314C9" w:rsidP="00084B14">
            <w:pPr>
              <w:jc w:val="both"/>
              <w:rPr>
                <w:b/>
              </w:rPr>
            </w:pPr>
            <w:r w:rsidRPr="005314C9">
              <w:rPr>
                <w:b/>
              </w:rPr>
              <w:t>X</w:t>
            </w:r>
            <w:r w:rsidRPr="005314C9">
              <w:rPr>
                <w:b/>
                <w:vertAlign w:val="superscript"/>
              </w:rPr>
              <w:t>1</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5C42A4CC" w14:textId="77777777" w:rsidR="005314C9" w:rsidRPr="005314C9" w:rsidRDefault="005314C9" w:rsidP="00084B14">
            <w:pPr>
              <w:jc w:val="both"/>
              <w:rPr>
                <w:b/>
              </w:rPr>
            </w:pPr>
            <w:r w:rsidRPr="005314C9">
              <w:rPr>
                <w:b/>
              </w:rPr>
              <w:t>X</w:t>
            </w:r>
            <w:r w:rsidRPr="005314C9">
              <w:rPr>
                <w:b/>
                <w:vertAlign w:val="superscript"/>
              </w:rPr>
              <w:t>1</w:t>
            </w: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03B909B1" w14:textId="77777777" w:rsidR="005314C9" w:rsidRPr="005314C9" w:rsidRDefault="005314C9" w:rsidP="00084B14">
            <w:pPr>
              <w:jc w:val="both"/>
              <w:rPr>
                <w:b/>
              </w:rPr>
            </w:pPr>
            <w:r w:rsidRPr="005314C9">
              <w:rPr>
                <w:b/>
              </w:rPr>
              <w:t>X</w:t>
            </w:r>
            <w:r w:rsidRPr="005314C9">
              <w:rPr>
                <w:b/>
                <w:vertAlign w:val="superscript"/>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6CB58E22" w14:textId="77777777" w:rsidR="005314C9" w:rsidRPr="005314C9" w:rsidRDefault="005314C9" w:rsidP="00084B14">
            <w:pPr>
              <w:jc w:val="both"/>
              <w:rPr>
                <w:b/>
              </w:rPr>
            </w:pPr>
            <w:r w:rsidRPr="005314C9">
              <w:rPr>
                <w:b/>
              </w:rPr>
              <w:t>X</w:t>
            </w:r>
            <w:r w:rsidRPr="005314C9">
              <w:rPr>
                <w:b/>
                <w:vertAlign w:val="superscript"/>
              </w:rPr>
              <w:t>1</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C1AAF75" w14:textId="77777777" w:rsidR="005314C9" w:rsidRPr="005314C9" w:rsidRDefault="005314C9" w:rsidP="00084B14">
            <w:pPr>
              <w:jc w:val="both"/>
              <w:rPr>
                <w:b/>
              </w:rPr>
            </w:pPr>
            <w:r w:rsidRPr="005314C9">
              <w:rPr>
                <w:b/>
              </w:rPr>
              <w:t>X</w:t>
            </w:r>
            <w:r w:rsidRPr="005314C9">
              <w:rPr>
                <w:b/>
                <w:vertAlign w:val="superscript"/>
              </w:rPr>
              <w:t>1</w:t>
            </w:r>
          </w:p>
        </w:tc>
      </w:tr>
      <w:tr w:rsidR="005314C9" w:rsidRPr="005314C9" w14:paraId="7CD3EF30"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36E846ED" w14:textId="77777777" w:rsidR="005314C9" w:rsidRPr="005314C9" w:rsidRDefault="005314C9" w:rsidP="00084B14">
            <w:pPr>
              <w:jc w:val="both"/>
              <w:rPr>
                <w:b/>
              </w:rPr>
            </w:pPr>
            <w:r w:rsidRPr="005314C9">
              <w:rPr>
                <w:b/>
              </w:rPr>
              <w:t>GetGroupForPerson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07F5C0DA"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79F41AFF"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24BCA47F"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73FF595A"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2613BAE6" w14:textId="77777777" w:rsidR="005314C9" w:rsidRPr="005314C9" w:rsidRDefault="005314C9" w:rsidP="00084B14">
            <w:pPr>
              <w:jc w:val="both"/>
              <w:rPr>
                <w:b/>
              </w:rPr>
            </w:pP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5DF5BDEE"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37842C07"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6499D6D7" w14:textId="77777777" w:rsidR="005314C9" w:rsidRPr="005314C9" w:rsidRDefault="005314C9" w:rsidP="00084B14">
            <w:pPr>
              <w:jc w:val="both"/>
              <w:rPr>
                <w:b/>
              </w:rPr>
            </w:pPr>
            <w:r w:rsidRPr="005314C9">
              <w:rPr>
                <w:b/>
              </w:rPr>
              <w:t>X</w:t>
            </w:r>
            <w:r w:rsidRPr="005314C9">
              <w:rPr>
                <w:b/>
                <w:vertAlign w:val="superscript"/>
              </w:rPr>
              <w:t>2</w:t>
            </w:r>
          </w:p>
        </w:tc>
      </w:tr>
      <w:tr w:rsidR="005314C9" w:rsidRPr="005314C9" w14:paraId="06972C75"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698BF2A8" w14:textId="77777777" w:rsidR="005314C9" w:rsidRPr="005314C9" w:rsidRDefault="005314C9" w:rsidP="00084B14">
            <w:pPr>
              <w:jc w:val="both"/>
              <w:rPr>
                <w:b/>
              </w:rPr>
            </w:pPr>
            <w:r w:rsidRPr="005314C9">
              <w:rPr>
                <w:b/>
              </w:rPr>
              <w:t>DeleteCard</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38E8F85D"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5C8CDFC0"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2370AC08"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34847C3C"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599ECEA8" w14:textId="77777777" w:rsidR="005314C9" w:rsidRPr="005314C9" w:rsidRDefault="005314C9" w:rsidP="00084B14">
            <w:pPr>
              <w:jc w:val="both"/>
              <w:rPr>
                <w:b/>
              </w:rPr>
            </w:pPr>
            <w:r w:rsidRPr="005314C9">
              <w:rPr>
                <w:b/>
              </w:rPr>
              <w:t>X</w:t>
            </w:r>
            <w:r w:rsidRPr="005314C9">
              <w:rPr>
                <w:b/>
                <w:vertAlign w:val="superscript"/>
              </w:rPr>
              <w:t>2</w:t>
            </w: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3C6ADA19"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6A3DCD77"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60004D02" w14:textId="77777777" w:rsidR="005314C9" w:rsidRPr="005314C9" w:rsidRDefault="005314C9" w:rsidP="00084B14">
            <w:pPr>
              <w:jc w:val="both"/>
              <w:rPr>
                <w:b/>
              </w:rPr>
            </w:pPr>
          </w:p>
        </w:tc>
      </w:tr>
      <w:tr w:rsidR="005314C9" w:rsidRPr="005314C9" w14:paraId="0A3D5A4B"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7091391A" w14:textId="77777777" w:rsidR="005314C9" w:rsidRPr="005314C9" w:rsidRDefault="005314C9" w:rsidP="00084B14">
            <w:pPr>
              <w:jc w:val="both"/>
              <w:rPr>
                <w:b/>
              </w:rPr>
            </w:pPr>
            <w:r w:rsidRPr="005314C9">
              <w:rPr>
                <w:b/>
              </w:rPr>
              <w:t>DeteteTransaction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0E4887EB"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F930463"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161BFE6B" w14:textId="77777777" w:rsidR="005314C9" w:rsidRPr="005314C9" w:rsidRDefault="005314C9" w:rsidP="00084B14">
            <w:pPr>
              <w:jc w:val="both"/>
              <w:rPr>
                <w:b/>
                <w:vertAlign w:val="superscript"/>
              </w:rPr>
            </w:pPr>
            <w:r w:rsidRPr="005314C9">
              <w:rPr>
                <w:b/>
              </w:rPr>
              <w:t>X</w:t>
            </w:r>
            <w:r w:rsidRPr="005314C9">
              <w:rPr>
                <w:b/>
                <w:vertAlign w:val="superscript"/>
              </w:rPr>
              <w:t>2</w:t>
            </w: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4AFC080B"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41CD582D" w14:textId="77777777" w:rsidR="005314C9" w:rsidRPr="005314C9" w:rsidRDefault="005314C9" w:rsidP="00084B14">
            <w:pPr>
              <w:jc w:val="both"/>
              <w:rPr>
                <w:b/>
              </w:rPr>
            </w:pP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7DBC8971"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44F19EC0"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463F868" w14:textId="77777777" w:rsidR="005314C9" w:rsidRPr="005314C9" w:rsidRDefault="005314C9" w:rsidP="00084B14">
            <w:pPr>
              <w:jc w:val="both"/>
              <w:rPr>
                <w:b/>
              </w:rPr>
            </w:pPr>
          </w:p>
        </w:tc>
      </w:tr>
      <w:tr w:rsidR="005314C9" w:rsidRPr="005314C9" w14:paraId="010B8FB2"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6EBD9EAC" w14:textId="77777777" w:rsidR="005314C9" w:rsidRPr="005314C9" w:rsidRDefault="005314C9" w:rsidP="00084B14">
            <w:pPr>
              <w:jc w:val="both"/>
              <w:rPr>
                <w:b/>
              </w:rPr>
            </w:pPr>
            <w:r w:rsidRPr="005314C9">
              <w:rPr>
                <w:b/>
              </w:rPr>
              <w:t>RegisterOptIn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7B7D2BDC" w14:textId="77777777" w:rsidR="005314C9" w:rsidRPr="005314C9" w:rsidRDefault="005314C9" w:rsidP="00084B14">
            <w:pPr>
              <w:jc w:val="both"/>
              <w:rPr>
                <w:b/>
              </w:rPr>
            </w:pPr>
            <w:r w:rsidRPr="005314C9">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C088F09" w14:textId="77777777" w:rsidR="005314C9" w:rsidRPr="005314C9" w:rsidRDefault="005314C9" w:rsidP="00084B14">
            <w:pPr>
              <w:jc w:val="both"/>
              <w:rPr>
                <w:b/>
              </w:rPr>
            </w:pPr>
            <w:r w:rsidRPr="005314C9">
              <w:rPr>
                <w:b/>
              </w:rPr>
              <w:t>X</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3F640657" w14:textId="77777777" w:rsidR="005314C9" w:rsidRPr="005314C9" w:rsidRDefault="005314C9" w:rsidP="00084B14">
            <w:pPr>
              <w:jc w:val="both"/>
              <w:rPr>
                <w:b/>
              </w:rPr>
            </w:pPr>
            <w:r w:rsidRPr="005314C9">
              <w:rPr>
                <w:b/>
              </w:rPr>
              <w:t>X</w:t>
            </w: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7B5408AD" w14:textId="77777777" w:rsidR="005314C9" w:rsidRPr="005314C9" w:rsidRDefault="005314C9" w:rsidP="00084B14">
            <w:pPr>
              <w:jc w:val="both"/>
              <w:rPr>
                <w:b/>
              </w:rPr>
            </w:pPr>
            <w:r w:rsidRPr="005314C9">
              <w:rPr>
                <w:b/>
              </w:rPr>
              <w:t>X</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61DDC337" w14:textId="77777777" w:rsidR="005314C9" w:rsidRPr="005314C9" w:rsidRDefault="005314C9" w:rsidP="00084B14">
            <w:pPr>
              <w:jc w:val="both"/>
              <w:rPr>
                <w:b/>
              </w:rPr>
            </w:pPr>
            <w:r w:rsidRPr="005314C9">
              <w:rPr>
                <w:b/>
              </w:rPr>
              <w:t>X</w:t>
            </w: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13970441" w14:textId="77777777" w:rsidR="005314C9" w:rsidRPr="005314C9" w:rsidRDefault="005314C9" w:rsidP="00084B14">
            <w:pPr>
              <w:jc w:val="both"/>
              <w:rPr>
                <w:b/>
              </w:rPr>
            </w:pPr>
            <w:r w:rsidRPr="005314C9">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238ADAFA" w14:textId="77777777" w:rsidR="005314C9" w:rsidRPr="005314C9" w:rsidRDefault="005314C9" w:rsidP="00084B14">
            <w:pPr>
              <w:jc w:val="both"/>
              <w:rPr>
                <w:b/>
              </w:rPr>
            </w:pPr>
            <w:r w:rsidRPr="005314C9">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20FF667D" w14:textId="77777777" w:rsidR="005314C9" w:rsidRPr="005314C9" w:rsidRDefault="005314C9" w:rsidP="00084B14">
            <w:pPr>
              <w:jc w:val="both"/>
              <w:rPr>
                <w:b/>
              </w:rPr>
            </w:pPr>
            <w:r w:rsidRPr="005314C9">
              <w:rPr>
                <w:b/>
              </w:rPr>
              <w:t>X</w:t>
            </w:r>
          </w:p>
        </w:tc>
      </w:tr>
      <w:tr w:rsidR="005314C9" w:rsidRPr="005314C9" w14:paraId="1521D117"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339461AD" w14:textId="77777777" w:rsidR="005314C9" w:rsidRPr="005314C9" w:rsidRDefault="005314C9" w:rsidP="00084B14">
            <w:pPr>
              <w:jc w:val="both"/>
              <w:rPr>
                <w:b/>
              </w:rPr>
            </w:pPr>
            <w:r w:rsidRPr="005314C9">
              <w:rPr>
                <w:b/>
              </w:rPr>
              <w:t>RegisterOptOut</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5E7404A9" w14:textId="546B3F44" w:rsidR="005314C9" w:rsidRPr="005314C9" w:rsidRDefault="005314C9" w:rsidP="00084B14">
            <w:pPr>
              <w:jc w:val="both"/>
              <w:rPr>
                <w:b/>
              </w:rPr>
            </w:pPr>
            <w:r w:rsidRPr="005314C9">
              <w:rPr>
                <w:b/>
              </w:rPr>
              <w:t>X</w:t>
            </w:r>
            <w:r w:rsidR="001303B3" w:rsidRPr="001303B3">
              <w:rPr>
                <w:b/>
                <w:vertAlign w:val="superscript"/>
              </w:rPr>
              <w:t>3</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23E3B26E" w14:textId="4D595B05" w:rsidR="005314C9" w:rsidRPr="005314C9" w:rsidRDefault="005314C9" w:rsidP="00084B14">
            <w:pPr>
              <w:jc w:val="both"/>
              <w:rPr>
                <w:b/>
              </w:rPr>
            </w:pPr>
            <w:r w:rsidRPr="005314C9">
              <w:rPr>
                <w:b/>
              </w:rPr>
              <w:t>X</w:t>
            </w:r>
            <w:r w:rsidR="001303B3" w:rsidRPr="001303B3">
              <w:rPr>
                <w:b/>
                <w:vertAlign w:val="superscript"/>
              </w:rPr>
              <w:t>3</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7140FED3" w14:textId="7805B145" w:rsidR="005314C9" w:rsidRPr="005314C9" w:rsidRDefault="005314C9" w:rsidP="00084B14">
            <w:pPr>
              <w:jc w:val="both"/>
              <w:rPr>
                <w:b/>
              </w:rPr>
            </w:pPr>
            <w:r w:rsidRPr="005314C9">
              <w:rPr>
                <w:b/>
              </w:rPr>
              <w:t>X</w:t>
            </w:r>
            <w:r w:rsidR="001303B3" w:rsidRPr="001303B3">
              <w:rPr>
                <w:b/>
                <w:vertAlign w:val="superscript"/>
              </w:rPr>
              <w:t>3</w:t>
            </w: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657CCED3" w14:textId="0D6E97D6" w:rsidR="005314C9" w:rsidRPr="005314C9" w:rsidRDefault="005314C9" w:rsidP="00084B14">
            <w:pPr>
              <w:jc w:val="both"/>
              <w:rPr>
                <w:b/>
              </w:rPr>
            </w:pPr>
            <w:r w:rsidRPr="005314C9">
              <w:rPr>
                <w:b/>
              </w:rPr>
              <w:t>X</w:t>
            </w:r>
            <w:r w:rsidR="001303B3" w:rsidRPr="001303B3">
              <w:rPr>
                <w:b/>
                <w:vertAlign w:val="superscript"/>
              </w:rPr>
              <w:t>3</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00175D55" w14:textId="66C39247" w:rsidR="005314C9" w:rsidRPr="005314C9" w:rsidRDefault="005314C9" w:rsidP="00084B14">
            <w:pPr>
              <w:jc w:val="both"/>
              <w:rPr>
                <w:b/>
              </w:rPr>
            </w:pPr>
            <w:r w:rsidRPr="005314C9">
              <w:rPr>
                <w:b/>
              </w:rPr>
              <w:t>X</w:t>
            </w:r>
            <w:r w:rsidR="001303B3" w:rsidRPr="001303B3">
              <w:rPr>
                <w:b/>
                <w:vertAlign w:val="superscript"/>
              </w:rPr>
              <w:t>3</w:t>
            </w: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1B642FD7" w14:textId="77CFAE11" w:rsidR="005314C9" w:rsidRPr="005314C9" w:rsidRDefault="005314C9" w:rsidP="00084B14">
            <w:pPr>
              <w:jc w:val="both"/>
              <w:rPr>
                <w:b/>
              </w:rPr>
            </w:pPr>
            <w:r w:rsidRPr="005314C9">
              <w:rPr>
                <w:b/>
              </w:rPr>
              <w:t>X</w:t>
            </w:r>
            <w:r w:rsidR="001303B3" w:rsidRPr="001303B3">
              <w:rPr>
                <w:b/>
                <w:vertAlign w:val="superscript"/>
              </w:rPr>
              <w:t>3</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6D8C1A27" w14:textId="7555C12D" w:rsidR="005314C9" w:rsidRPr="005314C9" w:rsidRDefault="005314C9" w:rsidP="00084B14">
            <w:pPr>
              <w:jc w:val="both"/>
              <w:rPr>
                <w:b/>
              </w:rPr>
            </w:pPr>
            <w:r w:rsidRPr="005314C9">
              <w:rPr>
                <w:b/>
              </w:rPr>
              <w:t>X</w:t>
            </w:r>
            <w:r w:rsidR="001303B3" w:rsidRPr="001303B3">
              <w:rPr>
                <w:b/>
                <w:vertAlign w:val="superscript"/>
              </w:rPr>
              <w:t>3</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32D449D9" w14:textId="75E0D70D" w:rsidR="005314C9" w:rsidRPr="005314C9" w:rsidRDefault="005314C9" w:rsidP="00084B14">
            <w:pPr>
              <w:jc w:val="both"/>
              <w:rPr>
                <w:b/>
              </w:rPr>
            </w:pPr>
            <w:r w:rsidRPr="005314C9">
              <w:rPr>
                <w:b/>
              </w:rPr>
              <w:t>X</w:t>
            </w:r>
            <w:r w:rsidR="001303B3" w:rsidRPr="001303B3">
              <w:rPr>
                <w:b/>
                <w:vertAlign w:val="superscript"/>
              </w:rPr>
              <w:t>3</w:t>
            </w:r>
          </w:p>
        </w:tc>
      </w:tr>
      <w:tr w:rsidR="005314C9" w:rsidRPr="005314C9" w14:paraId="4F8BE51C"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4D5F2F3B" w14:textId="77777777" w:rsidR="005314C9" w:rsidRPr="005314C9" w:rsidRDefault="005314C9" w:rsidP="00084B14">
            <w:pPr>
              <w:jc w:val="both"/>
              <w:rPr>
                <w:b/>
              </w:rPr>
            </w:pPr>
            <w:r w:rsidRPr="005314C9">
              <w:rPr>
                <w:b/>
              </w:rPr>
              <w:t>UpdateReadConsent</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57A3B609"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3E8B5BAD"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0348BE9D"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18C53A72"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615FDDBD" w14:textId="77777777" w:rsidR="005314C9" w:rsidRPr="005314C9" w:rsidRDefault="005314C9" w:rsidP="00084B14">
            <w:pPr>
              <w:jc w:val="both"/>
              <w:rPr>
                <w:b/>
              </w:rPr>
            </w:pP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35CA8097"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34B3EE08" w14:textId="77777777" w:rsidR="005314C9" w:rsidRPr="005314C9" w:rsidRDefault="005314C9" w:rsidP="00084B14">
            <w:pPr>
              <w:jc w:val="both"/>
              <w:rPr>
                <w:b/>
              </w:rPr>
            </w:pPr>
            <w:r w:rsidRPr="005314C9">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75BF8630" w14:textId="77777777" w:rsidR="005314C9" w:rsidRPr="005314C9" w:rsidRDefault="005314C9" w:rsidP="00084B14">
            <w:pPr>
              <w:jc w:val="both"/>
              <w:rPr>
                <w:b/>
              </w:rPr>
            </w:pPr>
          </w:p>
        </w:tc>
      </w:tr>
      <w:tr w:rsidR="005314C9" w:rsidRPr="005314C9" w14:paraId="754F128C"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44E13ECF" w14:textId="77777777" w:rsidR="005314C9" w:rsidRPr="005314C9" w:rsidRDefault="005314C9" w:rsidP="00084B14">
            <w:pPr>
              <w:jc w:val="both"/>
              <w:rPr>
                <w:b/>
              </w:rPr>
            </w:pPr>
            <w:r w:rsidRPr="005314C9">
              <w:rPr>
                <w:b/>
              </w:rPr>
              <w:lastRenderedPageBreak/>
              <w:t>GroupPerson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10336AA9"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1F8F989C"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62DE4986"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04B78402"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0F4FEA8A" w14:textId="77777777" w:rsidR="005314C9" w:rsidRPr="005314C9" w:rsidRDefault="005314C9" w:rsidP="00084B14">
            <w:pPr>
              <w:jc w:val="both"/>
              <w:rPr>
                <w:b/>
              </w:rPr>
            </w:pP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07E57140"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83651CF"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26ED3676" w14:textId="77777777" w:rsidR="005314C9" w:rsidRPr="005314C9" w:rsidRDefault="005314C9" w:rsidP="00084B14">
            <w:pPr>
              <w:jc w:val="both"/>
              <w:rPr>
                <w:b/>
              </w:rPr>
            </w:pPr>
            <w:r w:rsidRPr="005314C9">
              <w:rPr>
                <w:b/>
              </w:rPr>
              <w:t>X</w:t>
            </w:r>
            <w:r w:rsidRPr="005314C9">
              <w:rPr>
                <w:b/>
                <w:vertAlign w:val="superscript"/>
              </w:rPr>
              <w:t>2</w:t>
            </w:r>
          </w:p>
        </w:tc>
      </w:tr>
      <w:tr w:rsidR="005314C9" w:rsidRPr="005314C9" w14:paraId="1B0E7009"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75878236" w14:textId="77777777" w:rsidR="005314C9" w:rsidRPr="005314C9" w:rsidRDefault="005314C9" w:rsidP="00084B14">
            <w:pPr>
              <w:jc w:val="both"/>
              <w:rPr>
                <w:b/>
              </w:rPr>
            </w:pPr>
            <w:r w:rsidRPr="005314C9">
              <w:rPr>
                <w:b/>
              </w:rPr>
              <w:t>OrderNewCard</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6A9B4D79"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62F7FE89"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5EECB6F8"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3A3422D5"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7D291DF1" w14:textId="77777777" w:rsidR="005314C9" w:rsidRPr="005314C9" w:rsidRDefault="005314C9" w:rsidP="00084B14">
            <w:pPr>
              <w:jc w:val="both"/>
              <w:rPr>
                <w:b/>
              </w:rPr>
            </w:pP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2D6E9B37" w14:textId="77777777" w:rsidR="005314C9" w:rsidRPr="005314C9" w:rsidRDefault="005314C9" w:rsidP="00084B14">
            <w:pPr>
              <w:jc w:val="both"/>
              <w:rPr>
                <w:b/>
              </w:rPr>
            </w:pPr>
            <w:r w:rsidRPr="005314C9">
              <w:rPr>
                <w:b/>
              </w:rPr>
              <w:t>X</w:t>
            </w: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7455FC8"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B78241F" w14:textId="77777777" w:rsidR="005314C9" w:rsidRPr="005314C9" w:rsidRDefault="005314C9" w:rsidP="00084B14">
            <w:pPr>
              <w:jc w:val="both"/>
              <w:rPr>
                <w:b/>
              </w:rPr>
            </w:pPr>
          </w:p>
        </w:tc>
      </w:tr>
      <w:tr w:rsidR="005314C9" w:rsidRPr="005314C9" w14:paraId="74D14A14"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13ECDAA5" w14:textId="77777777" w:rsidR="005314C9" w:rsidRPr="005314C9" w:rsidRDefault="005314C9" w:rsidP="00084B14">
            <w:pPr>
              <w:jc w:val="both"/>
              <w:rPr>
                <w:b/>
              </w:rPr>
            </w:pPr>
            <w:r w:rsidRPr="005314C9">
              <w:rPr>
                <w:b/>
              </w:rPr>
              <w:t>RegisterCard</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008CA976"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2F4DCC37"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56A0243C"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589AF75C" w14:textId="77777777" w:rsidR="005314C9" w:rsidRPr="005314C9" w:rsidRDefault="005314C9" w:rsidP="00084B14">
            <w:pPr>
              <w:jc w:val="both"/>
              <w:rPr>
                <w:b/>
              </w:rPr>
            </w:pPr>
            <w:r w:rsidRPr="005314C9">
              <w:rPr>
                <w:b/>
              </w:rPr>
              <w:t>X</w:t>
            </w: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4C10799C" w14:textId="77777777" w:rsidR="005314C9" w:rsidRPr="005314C9" w:rsidRDefault="005314C9" w:rsidP="00084B14">
            <w:pPr>
              <w:jc w:val="both"/>
              <w:rPr>
                <w:b/>
              </w:rPr>
            </w:pP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2F1632CF"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01A80093"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252AC4EC" w14:textId="77777777" w:rsidR="005314C9" w:rsidRPr="005314C9" w:rsidRDefault="005314C9" w:rsidP="00084B14">
            <w:pPr>
              <w:jc w:val="both"/>
              <w:rPr>
                <w:b/>
              </w:rPr>
            </w:pPr>
          </w:p>
        </w:tc>
      </w:tr>
      <w:tr w:rsidR="005314C9" w:rsidRPr="005314C9" w14:paraId="761AFD0E"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1C13DD63" w14:textId="77777777" w:rsidR="005314C9" w:rsidRPr="005314C9" w:rsidRDefault="005314C9" w:rsidP="00084B14">
            <w:pPr>
              <w:jc w:val="both"/>
              <w:rPr>
                <w:b/>
              </w:rPr>
            </w:pPr>
            <w:r w:rsidRPr="005314C9">
              <w:rPr>
                <w:b/>
              </w:rPr>
              <w:t>RegisterTransaction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4120E16D"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2574F0DC" w14:textId="77777777" w:rsidR="005314C9" w:rsidRPr="005314C9" w:rsidRDefault="005314C9" w:rsidP="00084B14">
            <w:pPr>
              <w:jc w:val="both"/>
              <w:rPr>
                <w:b/>
              </w:rPr>
            </w:pPr>
            <w:r w:rsidRPr="005314C9">
              <w:rPr>
                <w:b/>
              </w:rPr>
              <w:t>X</w:t>
            </w: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1248EEBB"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12FB485D"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4D13D5C0" w14:textId="77777777" w:rsidR="005314C9" w:rsidRPr="005314C9" w:rsidRDefault="005314C9" w:rsidP="00084B14">
            <w:pPr>
              <w:jc w:val="both"/>
              <w:rPr>
                <w:b/>
              </w:rPr>
            </w:pP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0CFC08E9"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3BEE842C"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4851684C" w14:textId="77777777" w:rsidR="005314C9" w:rsidRPr="005314C9" w:rsidRDefault="005314C9" w:rsidP="00084B14">
            <w:pPr>
              <w:jc w:val="both"/>
              <w:rPr>
                <w:b/>
              </w:rPr>
            </w:pPr>
          </w:p>
        </w:tc>
      </w:tr>
      <w:tr w:rsidR="005314C9" w:rsidRPr="005314C9" w14:paraId="6F6F8AE9"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046AECF0" w14:textId="77777777" w:rsidR="005314C9" w:rsidRPr="005314C9" w:rsidRDefault="005314C9" w:rsidP="00084B14">
            <w:pPr>
              <w:jc w:val="both"/>
              <w:rPr>
                <w:b/>
              </w:rPr>
            </w:pPr>
            <w:r w:rsidRPr="005314C9">
              <w:rPr>
                <w:b/>
              </w:rPr>
              <w:t>UngroupPerson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15106791"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3161D7E1"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11A3A10B"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4D65CF5A"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55D09DEA" w14:textId="77777777" w:rsidR="005314C9" w:rsidRPr="005314C9" w:rsidRDefault="005314C9" w:rsidP="00084B14">
            <w:pPr>
              <w:jc w:val="both"/>
              <w:rPr>
                <w:b/>
              </w:rPr>
            </w:pP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3F46FB44"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212230B4"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37B32A6E" w14:textId="77777777" w:rsidR="005314C9" w:rsidRPr="005314C9" w:rsidRDefault="005314C9" w:rsidP="00084B14">
            <w:pPr>
              <w:jc w:val="both"/>
              <w:rPr>
                <w:b/>
              </w:rPr>
            </w:pPr>
            <w:r w:rsidRPr="005314C9">
              <w:rPr>
                <w:b/>
              </w:rPr>
              <w:t>X</w:t>
            </w:r>
            <w:r w:rsidRPr="005314C9">
              <w:rPr>
                <w:b/>
                <w:vertAlign w:val="superscript"/>
              </w:rPr>
              <w:t>2</w:t>
            </w:r>
          </w:p>
        </w:tc>
      </w:tr>
      <w:tr w:rsidR="005314C9" w:rsidRPr="005314C9" w14:paraId="089105A4"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2530FB64" w14:textId="77777777" w:rsidR="005314C9" w:rsidRPr="005314C9" w:rsidRDefault="005314C9" w:rsidP="00084B14">
            <w:pPr>
              <w:jc w:val="both"/>
              <w:rPr>
                <w:b/>
              </w:rPr>
            </w:pPr>
            <w:r w:rsidRPr="005314C9">
              <w:rPr>
                <w:b/>
              </w:rPr>
              <w:t>UpdateCard</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6328F0C9"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34AA3778"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011ED861" w14:textId="77777777" w:rsidR="005314C9" w:rsidRPr="005314C9" w:rsidRDefault="005314C9" w:rsidP="00084B14">
            <w:pPr>
              <w:jc w:val="both"/>
              <w:rPr>
                <w:b/>
              </w:rPr>
            </w:pP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175FB64A"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4DE0FF70" w14:textId="77777777" w:rsidR="005314C9" w:rsidRPr="005314C9" w:rsidRDefault="005314C9" w:rsidP="00084B14">
            <w:pPr>
              <w:jc w:val="both"/>
              <w:rPr>
                <w:b/>
              </w:rPr>
            </w:pPr>
            <w:r w:rsidRPr="005314C9">
              <w:rPr>
                <w:b/>
              </w:rPr>
              <w:t>X</w:t>
            </w:r>
            <w:r w:rsidRPr="005314C9">
              <w:rPr>
                <w:b/>
                <w:vertAlign w:val="superscript"/>
              </w:rPr>
              <w:t>2</w:t>
            </w: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4BB446C3"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5E0B8B8B"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7BF53221" w14:textId="77777777" w:rsidR="005314C9" w:rsidRPr="005314C9" w:rsidRDefault="005314C9" w:rsidP="00084B14">
            <w:pPr>
              <w:jc w:val="both"/>
              <w:rPr>
                <w:b/>
              </w:rPr>
            </w:pPr>
          </w:p>
        </w:tc>
      </w:tr>
      <w:tr w:rsidR="005314C9" w:rsidRPr="005314C9" w14:paraId="758ADB0E" w14:textId="77777777" w:rsidTr="003137AB">
        <w:trPr>
          <w:trHeight w:val="319"/>
        </w:trPr>
        <w:tc>
          <w:tcPr>
            <w:tcW w:w="2722" w:type="dxa"/>
            <w:tcBorders>
              <w:top w:val="single" w:sz="6" w:space="0" w:color="auto"/>
              <w:left w:val="single" w:sz="6" w:space="0" w:color="auto"/>
              <w:bottom w:val="single" w:sz="6" w:space="0" w:color="auto"/>
              <w:right w:val="single" w:sz="6" w:space="0" w:color="auto"/>
            </w:tcBorders>
            <w:shd w:val="clear" w:color="auto" w:fill="FFFFFF" w:themeFill="background1"/>
          </w:tcPr>
          <w:p w14:paraId="3E921C8D" w14:textId="77777777" w:rsidR="005314C9" w:rsidRPr="005314C9" w:rsidRDefault="005314C9" w:rsidP="00084B14">
            <w:pPr>
              <w:jc w:val="both"/>
              <w:rPr>
                <w:b/>
              </w:rPr>
            </w:pPr>
            <w:r w:rsidRPr="005314C9">
              <w:rPr>
                <w:b/>
              </w:rPr>
              <w:t>UpdateTransaction</w:t>
            </w:r>
          </w:p>
        </w:tc>
        <w:tc>
          <w:tcPr>
            <w:tcW w:w="814" w:type="dxa"/>
            <w:tcBorders>
              <w:top w:val="single" w:sz="6" w:space="0" w:color="auto"/>
              <w:left w:val="single" w:sz="6" w:space="0" w:color="auto"/>
              <w:bottom w:val="single" w:sz="6" w:space="0" w:color="auto"/>
              <w:right w:val="single" w:sz="6" w:space="0" w:color="auto"/>
            </w:tcBorders>
            <w:shd w:val="clear" w:color="auto" w:fill="FFFFFF" w:themeFill="background1"/>
          </w:tcPr>
          <w:p w14:paraId="065E1B01"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633E974E" w14:textId="77777777" w:rsidR="005314C9" w:rsidRPr="005314C9" w:rsidRDefault="005314C9" w:rsidP="00084B14">
            <w:pPr>
              <w:jc w:val="both"/>
              <w:rPr>
                <w:b/>
              </w:rPr>
            </w:pPr>
          </w:p>
        </w:tc>
        <w:tc>
          <w:tcPr>
            <w:tcW w:w="1170" w:type="dxa"/>
            <w:tcBorders>
              <w:top w:val="single" w:sz="6" w:space="0" w:color="auto"/>
              <w:left w:val="single" w:sz="6" w:space="0" w:color="auto"/>
              <w:bottom w:val="single" w:sz="6" w:space="0" w:color="auto"/>
              <w:right w:val="single" w:sz="6" w:space="0" w:color="auto"/>
            </w:tcBorders>
            <w:shd w:val="clear" w:color="auto" w:fill="FFFFFF" w:themeFill="background1"/>
          </w:tcPr>
          <w:p w14:paraId="733F7009" w14:textId="77777777" w:rsidR="005314C9" w:rsidRPr="005314C9" w:rsidRDefault="005314C9" w:rsidP="00084B14">
            <w:pPr>
              <w:jc w:val="both"/>
              <w:rPr>
                <w:b/>
              </w:rPr>
            </w:pPr>
            <w:r w:rsidRPr="005314C9">
              <w:rPr>
                <w:b/>
              </w:rPr>
              <w:t>X</w:t>
            </w:r>
            <w:r w:rsidRPr="005314C9">
              <w:rPr>
                <w:b/>
                <w:vertAlign w:val="superscript"/>
              </w:rPr>
              <w:t>2</w:t>
            </w:r>
          </w:p>
        </w:tc>
        <w:tc>
          <w:tcPr>
            <w:tcW w:w="957" w:type="dxa"/>
            <w:tcBorders>
              <w:top w:val="single" w:sz="6" w:space="0" w:color="auto"/>
              <w:left w:val="single" w:sz="6" w:space="0" w:color="auto"/>
              <w:bottom w:val="single" w:sz="6" w:space="0" w:color="auto"/>
              <w:right w:val="single" w:sz="6" w:space="0" w:color="auto"/>
            </w:tcBorders>
            <w:shd w:val="clear" w:color="auto" w:fill="FFFFFF" w:themeFill="background1"/>
          </w:tcPr>
          <w:p w14:paraId="63BA0E44" w14:textId="77777777" w:rsidR="005314C9" w:rsidRPr="005314C9" w:rsidRDefault="005314C9" w:rsidP="00084B14">
            <w:pPr>
              <w:jc w:val="both"/>
              <w:rPr>
                <w:b/>
              </w:rPr>
            </w:pPr>
          </w:p>
        </w:tc>
        <w:tc>
          <w:tcPr>
            <w:tcW w:w="1134" w:type="dxa"/>
            <w:tcBorders>
              <w:top w:val="single" w:sz="6" w:space="0" w:color="auto"/>
              <w:left w:val="single" w:sz="6" w:space="0" w:color="auto"/>
              <w:bottom w:val="single" w:sz="6" w:space="0" w:color="auto"/>
              <w:right w:val="single" w:sz="6" w:space="0" w:color="auto"/>
            </w:tcBorders>
            <w:shd w:val="clear" w:color="auto" w:fill="FFFFFF" w:themeFill="background1"/>
          </w:tcPr>
          <w:p w14:paraId="73C2306D" w14:textId="77777777" w:rsidR="005314C9" w:rsidRPr="005314C9" w:rsidRDefault="005314C9" w:rsidP="00084B14">
            <w:pPr>
              <w:jc w:val="both"/>
              <w:rPr>
                <w:b/>
              </w:rPr>
            </w:pPr>
          </w:p>
        </w:tc>
        <w:tc>
          <w:tcPr>
            <w:tcW w:w="885" w:type="dxa"/>
            <w:tcBorders>
              <w:top w:val="single" w:sz="6" w:space="0" w:color="auto"/>
              <w:left w:val="single" w:sz="6" w:space="0" w:color="auto"/>
              <w:bottom w:val="single" w:sz="6" w:space="0" w:color="auto"/>
              <w:right w:val="single" w:sz="6" w:space="0" w:color="auto"/>
            </w:tcBorders>
            <w:shd w:val="clear" w:color="auto" w:fill="FFFFFF" w:themeFill="background1"/>
          </w:tcPr>
          <w:p w14:paraId="7BC8AABF"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5C4B69FB" w14:textId="77777777" w:rsidR="005314C9" w:rsidRPr="005314C9" w:rsidRDefault="005314C9" w:rsidP="00084B14">
            <w:pPr>
              <w:jc w:val="both"/>
              <w:rPr>
                <w:b/>
              </w:rPr>
            </w:pPr>
          </w:p>
        </w:tc>
        <w:tc>
          <w:tcPr>
            <w:tcW w:w="992" w:type="dxa"/>
            <w:tcBorders>
              <w:top w:val="single" w:sz="6" w:space="0" w:color="auto"/>
              <w:left w:val="single" w:sz="6" w:space="0" w:color="auto"/>
              <w:bottom w:val="single" w:sz="6" w:space="0" w:color="auto"/>
              <w:right w:val="single" w:sz="6" w:space="0" w:color="auto"/>
            </w:tcBorders>
            <w:shd w:val="clear" w:color="auto" w:fill="FFFFFF" w:themeFill="background1"/>
          </w:tcPr>
          <w:p w14:paraId="542DA11E" w14:textId="77777777" w:rsidR="005314C9" w:rsidRPr="005314C9" w:rsidRDefault="005314C9" w:rsidP="00084B14">
            <w:pPr>
              <w:jc w:val="both"/>
              <w:rPr>
                <w:b/>
              </w:rPr>
            </w:pPr>
          </w:p>
        </w:tc>
      </w:tr>
    </w:tbl>
    <w:p w14:paraId="28E07F02" w14:textId="1B2DC098" w:rsidR="0039481C" w:rsidRPr="00004448" w:rsidRDefault="003137AB" w:rsidP="003137AB">
      <w:pPr>
        <w:rPr>
          <w:i/>
        </w:rPr>
      </w:pPr>
      <w:r w:rsidRPr="00004448">
        <w:rPr>
          <w:i/>
          <w:vertAlign w:val="superscript"/>
        </w:rPr>
        <w:t>1</w:t>
      </w:r>
      <w:r w:rsidRPr="00004448">
        <w:rPr>
          <w:i/>
        </w:rPr>
        <w:t xml:space="preserve"> Minst ett av kontrakten</w:t>
      </w:r>
    </w:p>
    <w:p w14:paraId="7063BCBD" w14:textId="1BDB892F" w:rsidR="003137AB" w:rsidRDefault="003137AB" w:rsidP="003137AB">
      <w:pPr>
        <w:rPr>
          <w:i/>
        </w:rPr>
      </w:pPr>
      <w:r w:rsidRPr="00004448">
        <w:rPr>
          <w:i/>
          <w:vertAlign w:val="superscript"/>
        </w:rPr>
        <w:t xml:space="preserve">2 </w:t>
      </w:r>
      <w:r w:rsidRPr="00004448">
        <w:rPr>
          <w:i/>
        </w:rPr>
        <w:t>Minst ett av kontrakten beroende på syfte.</w:t>
      </w:r>
    </w:p>
    <w:p w14:paraId="4DA709BA" w14:textId="08B52AF4" w:rsidR="001303B3" w:rsidRPr="001303B3" w:rsidRDefault="001303B3" w:rsidP="003137AB">
      <w:pPr>
        <w:rPr>
          <w:i/>
        </w:rPr>
      </w:pPr>
      <w:r w:rsidRPr="001303B3">
        <w:rPr>
          <w:i/>
          <w:vertAlign w:val="superscript"/>
        </w:rPr>
        <w:t>3</w:t>
      </w:r>
      <w:r>
        <w:rPr>
          <w:i/>
        </w:rPr>
        <w:t xml:space="preserve"> Ingår i flödet men är optionell att implementera</w:t>
      </w:r>
    </w:p>
    <w:p w14:paraId="5CE07F0F" w14:textId="77777777" w:rsidR="003137AB" w:rsidRPr="005314C9" w:rsidRDefault="003137AB" w:rsidP="0039481C">
      <w:pPr>
        <w:rPr>
          <w:color w:val="4F81BD" w:themeColor="accent1"/>
        </w:rPr>
      </w:pPr>
    </w:p>
    <w:p w14:paraId="47752E11" w14:textId="77777777" w:rsidR="0039481C" w:rsidRPr="005314C9" w:rsidRDefault="0039481C" w:rsidP="0039481C">
      <w:pPr>
        <w:pStyle w:val="Heading2"/>
      </w:pPr>
      <w:bookmarkStart w:id="77" w:name="_Toc357754849"/>
      <w:bookmarkStart w:id="78" w:name="_Toc243452554"/>
      <w:bookmarkStart w:id="79" w:name="_Toc461432983"/>
      <w:r w:rsidRPr="005314C9">
        <w:t>Adressering</w:t>
      </w:r>
      <w:bookmarkEnd w:id="77"/>
      <w:bookmarkEnd w:id="78"/>
      <w:bookmarkEnd w:id="79"/>
    </w:p>
    <w:p w14:paraId="29788EDA" w14:textId="3BE04941" w:rsidR="0039481C" w:rsidRPr="00F455C9" w:rsidRDefault="00516647" w:rsidP="0039481C">
      <w:r>
        <w:t>Logisk addressering används ej. Fältet finns med i kontrakten för att följa RIV-TA</w:t>
      </w:r>
      <w:r w:rsidR="00004448">
        <w:t xml:space="preserve"> och för eventuell framtida implementering</w:t>
      </w:r>
      <w:r>
        <w:t>.</w:t>
      </w:r>
    </w:p>
    <w:p w14:paraId="5392E0A7" w14:textId="77777777" w:rsidR="00F455C9" w:rsidRPr="005314C9" w:rsidRDefault="00F455C9" w:rsidP="0039481C">
      <w:pPr>
        <w:rPr>
          <w:highlight w:val="yellow"/>
        </w:rPr>
      </w:pPr>
    </w:p>
    <w:p w14:paraId="110CF92C" w14:textId="77777777" w:rsidR="0039481C" w:rsidRPr="005314C9" w:rsidRDefault="0039481C" w:rsidP="0039481C">
      <w:pPr>
        <w:pStyle w:val="Heading2"/>
      </w:pPr>
      <w:bookmarkStart w:id="80" w:name="_Toc357754850"/>
      <w:bookmarkStart w:id="81" w:name="_Toc243452555"/>
      <w:bookmarkStart w:id="82" w:name="_Toc461432984"/>
      <w:r w:rsidRPr="005314C9">
        <w:t>Aggregering och engagemangsindex</w:t>
      </w:r>
      <w:bookmarkEnd w:id="80"/>
      <w:bookmarkEnd w:id="81"/>
      <w:bookmarkEnd w:id="82"/>
    </w:p>
    <w:p w14:paraId="39BFB466" w14:textId="7860D028" w:rsidR="00004448" w:rsidRDefault="00516647" w:rsidP="00516647">
      <w:r>
        <w:t>Används ej.</w:t>
      </w:r>
    </w:p>
    <w:p w14:paraId="351E958E" w14:textId="77777777" w:rsidR="00004448" w:rsidRDefault="00004448">
      <w:pPr>
        <w:spacing w:line="240" w:lineRule="auto"/>
      </w:pPr>
      <w:r>
        <w:br w:type="page"/>
      </w:r>
    </w:p>
    <w:p w14:paraId="5B8BBD42" w14:textId="77777777" w:rsidR="0039481C" w:rsidRPr="005314C9" w:rsidRDefault="0039481C" w:rsidP="0039481C">
      <w:pPr>
        <w:pStyle w:val="Heading1"/>
      </w:pPr>
      <w:bookmarkStart w:id="83" w:name="_Toc224960921"/>
      <w:bookmarkStart w:id="84" w:name="_Toc357754852"/>
      <w:bookmarkStart w:id="85" w:name="_Toc243452557"/>
      <w:bookmarkStart w:id="86" w:name="_Toc461432985"/>
      <w:r w:rsidRPr="005314C9">
        <w:lastRenderedPageBreak/>
        <w:t>Tjänstedomänens krav och regler</w:t>
      </w:r>
      <w:bookmarkEnd w:id="83"/>
      <w:bookmarkEnd w:id="84"/>
      <w:bookmarkEnd w:id="85"/>
      <w:bookmarkEnd w:id="86"/>
    </w:p>
    <w:p w14:paraId="1AE876A1" w14:textId="77777777" w:rsidR="0039481C" w:rsidRPr="00385C6C" w:rsidRDefault="0039481C" w:rsidP="0039481C">
      <w:pPr>
        <w:rPr>
          <w:vanish/>
          <w:color w:val="4F81BD" w:themeColor="accent1"/>
        </w:rPr>
      </w:pPr>
      <w:r w:rsidRPr="00385C6C">
        <w:rPr>
          <w:vanish/>
          <w:color w:val="4F81BD" w:themeColor="accent1"/>
        </w:rPr>
        <w:t xml:space="preserve">Beskriv behandlingsregler som är </w:t>
      </w:r>
      <w:r w:rsidRPr="00385C6C">
        <w:rPr>
          <w:vanish/>
          <w:color w:val="31849B" w:themeColor="accent5" w:themeShade="BF"/>
        </w:rPr>
        <w:t>gem</w:t>
      </w:r>
      <w:r w:rsidRPr="00385C6C">
        <w:rPr>
          <w:vanish/>
          <w:color w:val="4F81BD" w:themeColor="accent1"/>
        </w:rPr>
        <w:t xml:space="preserve">ensamma för tjänstekontrakten i domänen. Exempel nedan. </w:t>
      </w:r>
    </w:p>
    <w:p w14:paraId="631BB64F" w14:textId="77777777" w:rsidR="0039481C" w:rsidRPr="00385C6C" w:rsidRDefault="0039481C" w:rsidP="0039481C">
      <w:pPr>
        <w:rPr>
          <w:vanish/>
        </w:rPr>
      </w:pPr>
      <w:r w:rsidRPr="00385C6C">
        <w:rPr>
          <w:vanish/>
          <w:color w:val="4F81BD" w:themeColor="accent1"/>
        </w:rPr>
        <w:t>Följande krav skall beaktas då ett system agerar som en tjänstekonsument för tjänstedomänens ingående tjänster.</w:t>
      </w:r>
    </w:p>
    <w:p w14:paraId="392DDAE7" w14:textId="77777777" w:rsidR="0039481C" w:rsidRPr="00385C6C" w:rsidRDefault="0039481C" w:rsidP="0039481C">
      <w:pPr>
        <w:rPr>
          <w:vanish/>
          <w:color w:val="4F81BD" w:themeColor="accent1"/>
        </w:rPr>
      </w:pPr>
      <w:r w:rsidRPr="00385C6C">
        <w:rPr>
          <w:vanish/>
          <w:color w:val="4F81BD" w:themeColor="accent1"/>
        </w:rPr>
        <w:t>Detta kan t ex inbegripa:</w:t>
      </w:r>
    </w:p>
    <w:p w14:paraId="2F33A078" w14:textId="77777777" w:rsidR="0039481C" w:rsidRPr="00385C6C" w:rsidRDefault="0039481C" w:rsidP="00C87C8F">
      <w:pPr>
        <w:pStyle w:val="ListParagraph"/>
        <w:numPr>
          <w:ilvl w:val="0"/>
          <w:numId w:val="2"/>
        </w:numPr>
        <w:rPr>
          <w:vanish/>
          <w:color w:val="4F81BD" w:themeColor="accent1"/>
        </w:rPr>
      </w:pPr>
      <w:r w:rsidRPr="00385C6C">
        <w:rPr>
          <w:vanish/>
          <w:color w:val="4F81BD" w:themeColor="accent1"/>
        </w:rPr>
        <w:t>Villkor för att få använda informationen…</w:t>
      </w:r>
    </w:p>
    <w:p w14:paraId="6A9FD92F" w14:textId="464FF064" w:rsidR="0039481C" w:rsidRPr="00385C6C" w:rsidRDefault="0039481C" w:rsidP="00C87C8F">
      <w:pPr>
        <w:pStyle w:val="ListParagraph"/>
        <w:numPr>
          <w:ilvl w:val="0"/>
          <w:numId w:val="2"/>
        </w:numPr>
        <w:rPr>
          <w:vanish/>
          <w:color w:val="4F81BD" w:themeColor="accent1"/>
        </w:rPr>
      </w:pPr>
      <w:r w:rsidRPr="00385C6C">
        <w:rPr>
          <w:vanish/>
          <w:color w:val="4F81BD" w:themeColor="accent1"/>
        </w:rPr>
        <w:t>Omsändning</w:t>
      </w:r>
      <w:r w:rsidR="000F72A4" w:rsidRPr="00385C6C">
        <w:rPr>
          <w:vanish/>
          <w:color w:val="4F81BD" w:themeColor="accent1"/>
        </w:rPr>
        <w:t>, inte för ofta…</w:t>
      </w:r>
    </w:p>
    <w:p w14:paraId="115BC5C1" w14:textId="77777777" w:rsidR="0039481C" w:rsidRPr="00385C6C" w:rsidRDefault="0039481C" w:rsidP="00C87C8F">
      <w:pPr>
        <w:pStyle w:val="ListParagraph"/>
        <w:numPr>
          <w:ilvl w:val="0"/>
          <w:numId w:val="2"/>
        </w:numPr>
        <w:rPr>
          <w:vanish/>
          <w:color w:val="4F81BD" w:themeColor="accent1"/>
        </w:rPr>
      </w:pPr>
      <w:r w:rsidRPr="00385C6C">
        <w:rPr>
          <w:vanish/>
          <w:color w:val="4F81BD" w:themeColor="accent1"/>
        </w:rPr>
        <w:t>Autentisering av användare</w:t>
      </w:r>
    </w:p>
    <w:p w14:paraId="08BE4340" w14:textId="63A1BB2A" w:rsidR="0039481C" w:rsidRPr="00385C6C" w:rsidRDefault="0039481C" w:rsidP="00C87C8F">
      <w:pPr>
        <w:pStyle w:val="ListParagraph"/>
        <w:numPr>
          <w:ilvl w:val="0"/>
          <w:numId w:val="2"/>
        </w:numPr>
        <w:rPr>
          <w:vanish/>
          <w:color w:val="4F81BD" w:themeColor="accent1"/>
        </w:rPr>
      </w:pPr>
      <w:r w:rsidRPr="00385C6C">
        <w:rPr>
          <w:vanish/>
          <w:color w:val="4F81BD" w:themeColor="accent1"/>
        </w:rPr>
        <w:t>Informationssäkerhet specifikt för konsumentapplikat</w:t>
      </w:r>
      <w:r w:rsidR="00A462B3" w:rsidRPr="00385C6C">
        <w:rPr>
          <w:vanish/>
          <w:color w:val="4F81BD" w:themeColor="accent1"/>
        </w:rPr>
        <w:t>i</w:t>
      </w:r>
      <w:r w:rsidRPr="00385C6C">
        <w:rPr>
          <w:vanish/>
          <w:color w:val="4F81BD" w:themeColor="accent1"/>
        </w:rPr>
        <w:t>oner</w:t>
      </w:r>
    </w:p>
    <w:p w14:paraId="0626A254" w14:textId="77777777" w:rsidR="0039481C" w:rsidRPr="00385C6C" w:rsidRDefault="0039481C" w:rsidP="00C87C8F">
      <w:pPr>
        <w:pStyle w:val="ListParagraph"/>
        <w:numPr>
          <w:ilvl w:val="0"/>
          <w:numId w:val="2"/>
        </w:numPr>
        <w:rPr>
          <w:vanish/>
          <w:color w:val="4F81BD" w:themeColor="accent1"/>
        </w:rPr>
      </w:pPr>
      <w:r w:rsidRPr="00385C6C">
        <w:rPr>
          <w:vanish/>
          <w:color w:val="4F81BD" w:themeColor="accent1"/>
        </w:rPr>
        <w:t>…</w:t>
      </w:r>
    </w:p>
    <w:p w14:paraId="132E2D36" w14:textId="77777777" w:rsidR="0039481C" w:rsidRPr="005314C9" w:rsidRDefault="0039481C" w:rsidP="0039481C"/>
    <w:p w14:paraId="6D892909" w14:textId="77777777" w:rsidR="0039481C" w:rsidRPr="005314C9" w:rsidRDefault="0039481C" w:rsidP="0039481C">
      <w:pPr>
        <w:rPr>
          <w:i/>
        </w:rPr>
      </w:pPr>
      <w:r w:rsidRPr="005314C9">
        <w:rPr>
          <w:i/>
        </w:rPr>
        <w:t>Dessa gäller alla tjänstekontrakt i hela tjänstedomänen om inte undantag görs för specifika tjänstekontrakt senare i dokumentet.</w:t>
      </w:r>
    </w:p>
    <w:p w14:paraId="41F835DB" w14:textId="77777777" w:rsidR="0039481C" w:rsidRPr="005314C9" w:rsidRDefault="0039481C" w:rsidP="0039481C"/>
    <w:p w14:paraId="6A36E880" w14:textId="77777777" w:rsidR="0039481C" w:rsidRDefault="0039481C" w:rsidP="0039481C">
      <w:pPr>
        <w:pStyle w:val="Heading2"/>
      </w:pPr>
      <w:bookmarkStart w:id="87" w:name="_Toc357754853"/>
      <w:bookmarkStart w:id="88" w:name="_Toc243452558"/>
      <w:bookmarkStart w:id="89" w:name="_Toc461432986"/>
      <w:r w:rsidRPr="005314C9">
        <w:t>Informationssäkerhet och juridik</w:t>
      </w:r>
      <w:bookmarkEnd w:id="87"/>
      <w:bookmarkEnd w:id="88"/>
      <w:bookmarkEnd w:id="89"/>
    </w:p>
    <w:p w14:paraId="3F47F4A5" w14:textId="31C2F0C8" w:rsidR="0039481C" w:rsidRDefault="0048633C" w:rsidP="0039481C">
      <w:pPr>
        <w:rPr>
          <w:lang w:eastAsia="sv-SE"/>
        </w:rPr>
      </w:pPr>
      <w:r w:rsidRPr="00580286">
        <w:rPr>
          <w:lang w:eastAsia="sv-SE"/>
        </w:rPr>
        <w:t>I informationsspecifikationen [</w:t>
      </w:r>
      <w:r>
        <w:rPr>
          <w:lang w:eastAsia="sv-SE"/>
        </w:rPr>
        <w:t>R3</w:t>
      </w:r>
      <w:r w:rsidRPr="00580286">
        <w:rPr>
          <w:lang w:eastAsia="sv-SE"/>
        </w:rPr>
        <w:t xml:space="preserve">] beskrivs de lagar och regler som är tillämpliga för informationen i </w:t>
      </w:r>
      <w:r>
        <w:rPr>
          <w:lang w:eastAsia="sv-SE"/>
        </w:rPr>
        <w:t>domänen.</w:t>
      </w:r>
    </w:p>
    <w:p w14:paraId="25FDD2DD" w14:textId="77777777" w:rsidR="009D3416" w:rsidRDefault="009D3416" w:rsidP="0039481C">
      <w:pPr>
        <w:rPr>
          <w:lang w:eastAsia="sv-SE"/>
        </w:rPr>
      </w:pPr>
    </w:p>
    <w:p w14:paraId="158F1DA3" w14:textId="407B77F9" w:rsidR="009D3416" w:rsidRDefault="009D3416" w:rsidP="009D3416">
      <w:pPr>
        <w:pStyle w:val="Heading3"/>
      </w:pPr>
      <w:bookmarkStart w:id="90" w:name="_Toc461432987"/>
      <w:r>
        <w:t>Krav på tjänstekonsument</w:t>
      </w:r>
      <w:bookmarkEnd w:id="90"/>
    </w:p>
    <w:p w14:paraId="7C39CA3B" w14:textId="2C7D4E44" w:rsidR="009D3416" w:rsidRDefault="009D3416" w:rsidP="009D3416">
      <w:r w:rsidRPr="009B587B">
        <w:t>Ansvariga för tjänstekonsument</w:t>
      </w:r>
      <w:r>
        <w:t>en</w:t>
      </w:r>
      <w:r w:rsidRPr="009B587B">
        <w:t xml:space="preserve"> ansvarar för att slutanvändaren är identifierad inklusive dennes organisatoriska tillhörighet, är behörig att ta del av informationen i </w:t>
      </w:r>
      <w:r>
        <w:t>t</w:t>
      </w:r>
      <w:r w:rsidRPr="009B587B">
        <w:t>jänsten, samt att slutanvändarens aktiviteter loggas</w:t>
      </w:r>
      <w:r>
        <w:t>.</w:t>
      </w:r>
    </w:p>
    <w:p w14:paraId="03963530" w14:textId="77777777" w:rsidR="009D3416" w:rsidRDefault="009D3416" w:rsidP="009D3416"/>
    <w:p w14:paraId="574BCA54" w14:textId="7F9E1F68" w:rsidR="009D3416" w:rsidRDefault="009D3416" w:rsidP="009D3416">
      <w:pPr>
        <w:pStyle w:val="Heading3"/>
      </w:pPr>
      <w:bookmarkStart w:id="91" w:name="_Toc461432988"/>
      <w:r>
        <w:t>Krav på tjänsteproducent</w:t>
      </w:r>
      <w:bookmarkEnd w:id="91"/>
    </w:p>
    <w:p w14:paraId="34831A73" w14:textId="249A8778" w:rsidR="009D3416" w:rsidRDefault="009D3416" w:rsidP="009D3416">
      <w:r>
        <w:t>Ansvarig för Tjänsteproducenten ansvarar för att information endast lämnas ut till godkända tjänstekonsumenter</w:t>
      </w:r>
    </w:p>
    <w:p w14:paraId="5E3051EE" w14:textId="77777777" w:rsidR="009D3416" w:rsidRDefault="009D3416" w:rsidP="009D3416"/>
    <w:p w14:paraId="7EC3FF62" w14:textId="0BFB9EEE" w:rsidR="009D3416" w:rsidRDefault="009D3416" w:rsidP="009D3416">
      <w:pPr>
        <w:pStyle w:val="Heading3"/>
      </w:pPr>
      <w:bookmarkStart w:id="92" w:name="_Toc461432989"/>
      <w:r>
        <w:t>Avtal</w:t>
      </w:r>
      <w:bookmarkEnd w:id="92"/>
    </w:p>
    <w:p w14:paraId="40295055" w14:textId="2434832C" w:rsidR="009D3416" w:rsidRDefault="009D3416" w:rsidP="009D3416">
      <w:r>
        <w:t>För samverkan mellan vårdhuvudmän krävs underskrift av samverkansavtal. Vårdhuvudman måste säkerställa att avtal nödvändiga avtal mellan vårdhuvudman och vårdgivare tecknas för hantering av patient samt personuppgifter.</w:t>
      </w:r>
    </w:p>
    <w:p w14:paraId="2FBB0AF3" w14:textId="77777777" w:rsidR="009D3416" w:rsidRDefault="009D3416" w:rsidP="009D3416"/>
    <w:p w14:paraId="1A3250B7" w14:textId="75E49DDF" w:rsidR="009D3416" w:rsidRDefault="009D3416" w:rsidP="009D3416">
      <w:pPr>
        <w:pStyle w:val="Heading3"/>
      </w:pPr>
      <w:bookmarkStart w:id="93" w:name="_Toc461432990"/>
      <w:r>
        <w:t>Konfidentialitet</w:t>
      </w:r>
      <w:bookmarkEnd w:id="93"/>
    </w:p>
    <w:p w14:paraId="53AED9C1" w14:textId="597E7C43" w:rsidR="009D3416" w:rsidRPr="009D3416" w:rsidRDefault="009D3416" w:rsidP="009D3416">
      <w:r w:rsidRPr="00580286">
        <w:t xml:space="preserve">All kommunikation med tjänsterna sker via </w:t>
      </w:r>
      <w:r>
        <w:t>TLS</w:t>
      </w:r>
      <w:r w:rsidRPr="00580286">
        <w:t>-krypterad förbindelse.</w:t>
      </w:r>
    </w:p>
    <w:p w14:paraId="5BB65077" w14:textId="77777777" w:rsidR="009D3416" w:rsidRPr="009D3416" w:rsidRDefault="009D3416" w:rsidP="009D3416"/>
    <w:p w14:paraId="1E9C0186" w14:textId="77777777" w:rsidR="0048633C" w:rsidRPr="0048633C" w:rsidRDefault="0048633C" w:rsidP="0039481C"/>
    <w:p w14:paraId="46813F0C" w14:textId="77777777" w:rsidR="0039481C" w:rsidRPr="005314C9" w:rsidRDefault="0039481C" w:rsidP="0039481C">
      <w:pPr>
        <w:pStyle w:val="Heading2"/>
      </w:pPr>
      <w:bookmarkStart w:id="94" w:name="_Toc243452559"/>
      <w:bookmarkStart w:id="95" w:name="_Toc461432991"/>
      <w:r w:rsidRPr="005314C9">
        <w:t>Icke funktionella krav</w:t>
      </w:r>
      <w:bookmarkEnd w:id="94"/>
      <w:bookmarkEnd w:id="95"/>
    </w:p>
    <w:p w14:paraId="675C98C8" w14:textId="68A02B15" w:rsidR="0039481C" w:rsidRPr="00385C6C" w:rsidRDefault="00A462B3" w:rsidP="0039481C">
      <w:pPr>
        <w:rPr>
          <w:vanish/>
          <w:color w:val="4F81BD" w:themeColor="accent1"/>
        </w:rPr>
      </w:pPr>
      <w:r w:rsidRPr="00385C6C">
        <w:rPr>
          <w:vanish/>
          <w:color w:val="4F81BD" w:themeColor="accent1"/>
        </w:rPr>
        <w:t>Här skall de icke funktionella krav som verksamhe</w:t>
      </w:r>
      <w:r w:rsidR="0039481C" w:rsidRPr="00385C6C">
        <w:rPr>
          <w:vanish/>
          <w:color w:val="4F81BD" w:themeColor="accent1"/>
        </w:rPr>
        <w:t>t</w:t>
      </w:r>
      <w:r w:rsidRPr="00385C6C">
        <w:rPr>
          <w:vanish/>
          <w:color w:val="4F81BD" w:themeColor="accent1"/>
        </w:rPr>
        <w:t xml:space="preserve">en har och </w:t>
      </w:r>
      <w:r w:rsidR="0039481C" w:rsidRPr="00385C6C">
        <w:rPr>
          <w:vanish/>
          <w:color w:val="4F81BD" w:themeColor="accent1"/>
        </w:rPr>
        <w:t>som gäller för aktu</w:t>
      </w:r>
      <w:r w:rsidRPr="00385C6C">
        <w:rPr>
          <w:vanish/>
          <w:color w:val="4F81BD" w:themeColor="accent1"/>
        </w:rPr>
        <w:t>ell domän och/eller tjänstekont</w:t>
      </w:r>
      <w:r w:rsidR="0039481C" w:rsidRPr="00385C6C">
        <w:rPr>
          <w:vanish/>
          <w:color w:val="4F81BD" w:themeColor="accent1"/>
        </w:rPr>
        <w:t>rakt beskrivas.</w:t>
      </w:r>
    </w:p>
    <w:p w14:paraId="665E204C" w14:textId="77777777" w:rsidR="0039481C" w:rsidRPr="00385C6C" w:rsidRDefault="0039481C" w:rsidP="0039481C">
      <w:pPr>
        <w:rPr>
          <w:vanish/>
          <w:color w:val="4F81BD" w:themeColor="accent1"/>
        </w:rPr>
      </w:pPr>
      <w:r w:rsidRPr="00385C6C">
        <w:rPr>
          <w:vanish/>
          <w:color w:val="4F81BD" w:themeColor="accent1"/>
        </w:rPr>
        <w:t>Kan lämpligen hämtas från tidigare dokumentation i mallen ”Icke funktionella krav”  http://rivta.se/documents/ARK_0023</w:t>
      </w:r>
    </w:p>
    <w:p w14:paraId="4409F62D" w14:textId="77777777" w:rsidR="0039481C" w:rsidRPr="005314C9" w:rsidRDefault="0039481C" w:rsidP="0039481C">
      <w:pPr>
        <w:rPr>
          <w:color w:val="4F81BD" w:themeColor="accent1"/>
        </w:rPr>
      </w:pPr>
    </w:p>
    <w:p w14:paraId="4D35EBC5" w14:textId="77777777" w:rsidR="0039481C" w:rsidRPr="005314C9" w:rsidRDefault="0039481C" w:rsidP="0039481C">
      <w:pPr>
        <w:pStyle w:val="Heading3"/>
      </w:pPr>
      <w:bookmarkStart w:id="96" w:name="_Toc243452560"/>
      <w:bookmarkStart w:id="97" w:name="_Toc461432992"/>
      <w:r w:rsidRPr="005314C9">
        <w:t>SLA krav</w:t>
      </w:r>
      <w:bookmarkEnd w:id="96"/>
      <w:bookmarkEnd w:id="97"/>
    </w:p>
    <w:p w14:paraId="5FB0FE5A" w14:textId="77777777" w:rsidR="0039481C" w:rsidRPr="005314C9" w:rsidRDefault="0039481C" w:rsidP="0039481C">
      <w:pPr>
        <w:rPr>
          <w:i/>
        </w:rPr>
      </w:pPr>
      <w:r w:rsidRPr="005314C9">
        <w:rPr>
          <w:i/>
        </w:rPr>
        <w:t>Följande generella SLA-krav gäller för alla tjänsteproducenter som tillhandahåller tjänster. Dessa krav gäller där inget annat anges för ett specifikt tjänstekontrakt.</w:t>
      </w:r>
    </w:p>
    <w:p w14:paraId="241AAB99" w14:textId="77777777" w:rsidR="0039481C" w:rsidRPr="005314C9"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5314C9" w14:paraId="30F252B7" w14:textId="77777777" w:rsidTr="000C2908">
        <w:tc>
          <w:tcPr>
            <w:tcW w:w="2268" w:type="dxa"/>
          </w:tcPr>
          <w:p w14:paraId="2E35CB73" w14:textId="77777777" w:rsidR="0039481C" w:rsidRPr="005314C9" w:rsidRDefault="0039481C" w:rsidP="0039481C">
            <w:pPr>
              <w:rPr>
                <w:b/>
              </w:rPr>
            </w:pPr>
            <w:r w:rsidRPr="005314C9">
              <w:rPr>
                <w:b/>
              </w:rPr>
              <w:t>Kategori</w:t>
            </w:r>
          </w:p>
        </w:tc>
        <w:tc>
          <w:tcPr>
            <w:tcW w:w="4154" w:type="dxa"/>
          </w:tcPr>
          <w:p w14:paraId="60CABD76" w14:textId="77777777" w:rsidR="0039481C" w:rsidRPr="005314C9" w:rsidRDefault="0039481C" w:rsidP="0039481C">
            <w:pPr>
              <w:rPr>
                <w:b/>
              </w:rPr>
            </w:pPr>
            <w:r w:rsidRPr="005314C9">
              <w:rPr>
                <w:b/>
              </w:rPr>
              <w:t>Värde</w:t>
            </w:r>
          </w:p>
        </w:tc>
        <w:tc>
          <w:tcPr>
            <w:tcW w:w="3266" w:type="dxa"/>
          </w:tcPr>
          <w:p w14:paraId="5CD34B08" w14:textId="77777777" w:rsidR="0039481C" w:rsidRPr="005314C9" w:rsidRDefault="0039481C" w:rsidP="0039481C">
            <w:pPr>
              <w:rPr>
                <w:b/>
              </w:rPr>
            </w:pPr>
            <w:r w:rsidRPr="005314C9">
              <w:rPr>
                <w:b/>
              </w:rPr>
              <w:t>Beskrivning</w:t>
            </w:r>
          </w:p>
        </w:tc>
      </w:tr>
      <w:tr w:rsidR="0039481C" w:rsidRPr="005314C9" w14:paraId="3A6C3C06" w14:textId="77777777" w:rsidTr="000C2908">
        <w:tc>
          <w:tcPr>
            <w:tcW w:w="2268" w:type="dxa"/>
          </w:tcPr>
          <w:p w14:paraId="5B5C0408" w14:textId="77777777" w:rsidR="0039481C" w:rsidRPr="005314C9" w:rsidRDefault="0039481C" w:rsidP="0039481C">
            <w:r w:rsidRPr="005314C9">
              <w:t>Svarstid</w:t>
            </w:r>
          </w:p>
        </w:tc>
        <w:tc>
          <w:tcPr>
            <w:tcW w:w="4154" w:type="dxa"/>
          </w:tcPr>
          <w:p w14:paraId="741380AB" w14:textId="6775DC33" w:rsidR="0039481C" w:rsidRPr="005314C9" w:rsidRDefault="0039481C" w:rsidP="0039481C">
            <w:pPr>
              <w:rPr>
                <w:highlight w:val="yellow"/>
              </w:rPr>
            </w:pPr>
            <w:r w:rsidRPr="00C546B9">
              <w:t>&lt; 1 sekun</w:t>
            </w:r>
            <w:r w:rsidR="00C546B9" w:rsidRPr="00C546B9">
              <w:t>d för 98</w:t>
            </w:r>
            <w:r w:rsidRPr="00C546B9">
              <w:t>% av alla anrop</w:t>
            </w:r>
          </w:p>
        </w:tc>
        <w:tc>
          <w:tcPr>
            <w:tcW w:w="3266" w:type="dxa"/>
          </w:tcPr>
          <w:p w14:paraId="2B3C1131" w14:textId="77777777" w:rsidR="0039481C" w:rsidRPr="005314C9" w:rsidRDefault="0039481C" w:rsidP="0039481C"/>
        </w:tc>
      </w:tr>
      <w:tr w:rsidR="0039481C" w:rsidRPr="005314C9" w14:paraId="7D1CE21C" w14:textId="77777777" w:rsidTr="000C2908">
        <w:tc>
          <w:tcPr>
            <w:tcW w:w="2268" w:type="dxa"/>
          </w:tcPr>
          <w:p w14:paraId="654786FF" w14:textId="77777777" w:rsidR="0039481C" w:rsidRPr="005314C9" w:rsidRDefault="0039481C" w:rsidP="0039481C">
            <w:r w:rsidRPr="005314C9">
              <w:t>Tillgänglighet</w:t>
            </w:r>
          </w:p>
        </w:tc>
        <w:tc>
          <w:tcPr>
            <w:tcW w:w="4154" w:type="dxa"/>
          </w:tcPr>
          <w:p w14:paraId="0412D628" w14:textId="3833F745" w:rsidR="0039481C" w:rsidRPr="005314C9" w:rsidRDefault="0039481C" w:rsidP="00C546B9">
            <w:pPr>
              <w:rPr>
                <w:highlight w:val="yellow"/>
              </w:rPr>
            </w:pPr>
            <w:r w:rsidRPr="00C546B9">
              <w:t>99,</w:t>
            </w:r>
            <w:r w:rsidR="00C546B9" w:rsidRPr="00C546B9">
              <w:t>8</w:t>
            </w:r>
            <w:r w:rsidRPr="00C546B9">
              <w:t>%</w:t>
            </w:r>
          </w:p>
        </w:tc>
        <w:tc>
          <w:tcPr>
            <w:tcW w:w="3266" w:type="dxa"/>
          </w:tcPr>
          <w:p w14:paraId="61AE7720" w14:textId="77777777" w:rsidR="0039481C" w:rsidRPr="005314C9" w:rsidRDefault="0039481C" w:rsidP="0039481C"/>
        </w:tc>
      </w:tr>
      <w:tr w:rsidR="0039481C" w:rsidRPr="005314C9" w14:paraId="6769F2F7" w14:textId="77777777" w:rsidTr="000C2908">
        <w:tc>
          <w:tcPr>
            <w:tcW w:w="2268" w:type="dxa"/>
          </w:tcPr>
          <w:p w14:paraId="581B440E" w14:textId="77777777" w:rsidR="0039481C" w:rsidRPr="005314C9" w:rsidRDefault="0039481C" w:rsidP="0039481C">
            <w:r w:rsidRPr="005314C9">
              <w:t>Last</w:t>
            </w:r>
          </w:p>
        </w:tc>
        <w:tc>
          <w:tcPr>
            <w:tcW w:w="4154" w:type="dxa"/>
          </w:tcPr>
          <w:p w14:paraId="290EBEE7" w14:textId="77777777" w:rsidR="0039481C" w:rsidRPr="005314C9" w:rsidRDefault="0039481C" w:rsidP="0039481C">
            <w:pPr>
              <w:rPr>
                <w:highlight w:val="yellow"/>
              </w:rPr>
            </w:pPr>
            <w:r w:rsidRPr="00C546B9">
              <w:t>1 transaktion per sekund</w:t>
            </w:r>
          </w:p>
        </w:tc>
        <w:tc>
          <w:tcPr>
            <w:tcW w:w="3266" w:type="dxa"/>
          </w:tcPr>
          <w:p w14:paraId="35BE7A63" w14:textId="77777777" w:rsidR="0039481C" w:rsidRPr="005314C9" w:rsidRDefault="0039481C" w:rsidP="0039481C"/>
        </w:tc>
      </w:tr>
      <w:tr w:rsidR="0039481C" w:rsidRPr="005314C9" w14:paraId="04F316D2" w14:textId="77777777" w:rsidTr="000C2908">
        <w:tc>
          <w:tcPr>
            <w:tcW w:w="2268" w:type="dxa"/>
          </w:tcPr>
          <w:p w14:paraId="669AE71D" w14:textId="77777777" w:rsidR="0039481C" w:rsidRPr="005314C9" w:rsidRDefault="0039481C" w:rsidP="0039481C">
            <w:r w:rsidRPr="005314C9">
              <w:t>Aktualitet</w:t>
            </w:r>
          </w:p>
        </w:tc>
        <w:tc>
          <w:tcPr>
            <w:tcW w:w="4154" w:type="dxa"/>
          </w:tcPr>
          <w:p w14:paraId="5FA12743" w14:textId="5BE9D4F0" w:rsidR="0039481C" w:rsidRPr="005314C9" w:rsidRDefault="00C546B9" w:rsidP="0039481C">
            <w:pPr>
              <w:rPr>
                <w:highlight w:val="yellow"/>
              </w:rPr>
            </w:pPr>
            <w:r w:rsidRPr="00C546B9">
              <w:t>All information skall alltid vara uppdaterad</w:t>
            </w:r>
          </w:p>
        </w:tc>
        <w:tc>
          <w:tcPr>
            <w:tcW w:w="3266" w:type="dxa"/>
          </w:tcPr>
          <w:p w14:paraId="446C2C7A" w14:textId="77777777" w:rsidR="0039481C" w:rsidRPr="005314C9" w:rsidRDefault="0039481C" w:rsidP="0039481C"/>
        </w:tc>
      </w:tr>
      <w:tr w:rsidR="0039481C" w:rsidRPr="005314C9" w14:paraId="2402DAE2" w14:textId="77777777" w:rsidTr="000C2908">
        <w:tc>
          <w:tcPr>
            <w:tcW w:w="2268" w:type="dxa"/>
          </w:tcPr>
          <w:p w14:paraId="7CBF293D" w14:textId="77777777" w:rsidR="0039481C" w:rsidRPr="005314C9" w:rsidRDefault="0039481C" w:rsidP="0039481C">
            <w:pPr>
              <w:rPr>
                <w:highlight w:val="yellow"/>
              </w:rPr>
            </w:pPr>
            <w:r w:rsidRPr="005314C9">
              <w:t>Återställningstid</w:t>
            </w:r>
          </w:p>
        </w:tc>
        <w:tc>
          <w:tcPr>
            <w:tcW w:w="4154" w:type="dxa"/>
          </w:tcPr>
          <w:p w14:paraId="4C9DF6C8" w14:textId="6346FB01" w:rsidR="0039481C" w:rsidRPr="005314C9" w:rsidRDefault="00C546B9" w:rsidP="0039481C">
            <w:pPr>
              <w:tabs>
                <w:tab w:val="left" w:pos="2935"/>
              </w:tabs>
              <w:jc w:val="both"/>
              <w:rPr>
                <w:highlight w:val="yellow"/>
              </w:rPr>
            </w:pPr>
            <w:r w:rsidRPr="00C546B9">
              <w:t>2</w:t>
            </w:r>
            <w:r w:rsidR="0039481C" w:rsidRPr="00C546B9">
              <w:t xml:space="preserve"> dygn</w:t>
            </w:r>
          </w:p>
        </w:tc>
        <w:tc>
          <w:tcPr>
            <w:tcW w:w="3266" w:type="dxa"/>
          </w:tcPr>
          <w:p w14:paraId="6311269A" w14:textId="0F371F2C" w:rsidR="0039481C" w:rsidRPr="005314C9" w:rsidRDefault="0039481C" w:rsidP="0039481C">
            <w:r w:rsidRPr="005314C9">
              <w:t>Vid kat</w:t>
            </w:r>
            <w:r w:rsidR="001F3085" w:rsidRPr="005314C9">
              <w:t>a</w:t>
            </w:r>
            <w:r w:rsidRPr="005314C9">
              <w:t>strof, bortfall av hel hall</w:t>
            </w:r>
          </w:p>
        </w:tc>
      </w:tr>
    </w:tbl>
    <w:p w14:paraId="6D523F2F" w14:textId="77777777" w:rsidR="0039481C" w:rsidRPr="005314C9" w:rsidRDefault="0039481C" w:rsidP="0039481C"/>
    <w:p w14:paraId="074ED34E" w14:textId="77777777" w:rsidR="0039481C" w:rsidRPr="005314C9" w:rsidRDefault="0039481C" w:rsidP="0039481C">
      <w:pPr>
        <w:pStyle w:val="Heading2"/>
      </w:pPr>
      <w:bookmarkStart w:id="98" w:name="_Toc357754854"/>
      <w:bookmarkStart w:id="99" w:name="_Toc243452562"/>
      <w:bookmarkStart w:id="100" w:name="_Toc224960922"/>
      <w:bookmarkStart w:id="101" w:name="_Toc357754855"/>
      <w:bookmarkStart w:id="102" w:name="_Toc461432993"/>
      <w:bookmarkEnd w:id="12"/>
      <w:bookmarkEnd w:id="13"/>
      <w:bookmarkEnd w:id="14"/>
      <w:r w:rsidRPr="005314C9">
        <w:t>Felhantering</w:t>
      </w:r>
      <w:bookmarkEnd w:id="98"/>
      <w:bookmarkEnd w:id="99"/>
      <w:bookmarkEnd w:id="102"/>
    </w:p>
    <w:p w14:paraId="6FAF04D9" w14:textId="77777777" w:rsidR="0039481C" w:rsidRDefault="0039481C" w:rsidP="0039481C">
      <w:pPr>
        <w:pStyle w:val="Heading3"/>
      </w:pPr>
      <w:bookmarkStart w:id="103" w:name="_Toc243452563"/>
      <w:bookmarkStart w:id="104" w:name="_Toc461432994"/>
      <w:r w:rsidRPr="005314C9">
        <w:t>Krav på en tjänsteproducent</w:t>
      </w:r>
      <w:bookmarkEnd w:id="103"/>
      <w:bookmarkEnd w:id="104"/>
    </w:p>
    <w:p w14:paraId="111C5AB4" w14:textId="71CF9B5E" w:rsidR="00385C6C" w:rsidRDefault="00385C6C" w:rsidP="00385C6C">
      <w:r>
        <w:t>Alla fel hos producenten ska loggas för spårbarhet samt att systemansvarig kan upptäcka om något behöver åtgärdas.</w:t>
      </w:r>
    </w:p>
    <w:p w14:paraId="44885BD6" w14:textId="77777777" w:rsidR="00385C6C" w:rsidRPr="00385C6C" w:rsidRDefault="00385C6C" w:rsidP="00385C6C"/>
    <w:p w14:paraId="2C9CEBF3" w14:textId="7AD46C01" w:rsidR="00FC6B64" w:rsidRPr="00FC6B64" w:rsidRDefault="00FC6B64" w:rsidP="00FC6B64">
      <w:pPr>
        <w:pStyle w:val="Heading4"/>
      </w:pPr>
      <w:r>
        <w:lastRenderedPageBreak/>
        <w:t>Logiska fel</w:t>
      </w:r>
    </w:p>
    <w:p w14:paraId="1F269AD8" w14:textId="144D9151" w:rsidR="0039481C" w:rsidRPr="005314C9" w:rsidRDefault="00FC6B64" w:rsidP="0039481C">
      <w:pPr>
        <w:rPr>
          <w:color w:val="4F81BD" w:themeColor="accent1"/>
        </w:rPr>
      </w:pPr>
      <w:r>
        <w:t xml:space="preserve">Logiska fel returneras i form av en ResultType (se datatyper). </w:t>
      </w:r>
      <w:r w:rsidR="00DA2970">
        <w:t>Följande felkoder</w:t>
      </w:r>
      <w:r>
        <w:t xml:space="preserve"> (ResultCode) kan förekomma vid</w:t>
      </w:r>
      <w:r w:rsidR="00DA2970">
        <w:t xml:space="preserve"> </w:t>
      </w:r>
      <w:r>
        <w:t>logiska fel hos</w:t>
      </w:r>
      <w:r w:rsidR="00DA2970">
        <w:t xml:space="preserve"> tjänsteproducent.</w:t>
      </w:r>
    </w:p>
    <w:p w14:paraId="270F2570" w14:textId="77777777" w:rsidR="0039481C" w:rsidRPr="005314C9" w:rsidRDefault="0039481C" w:rsidP="0039481C"/>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00"/>
        <w:gridCol w:w="7334"/>
      </w:tblGrid>
      <w:tr w:rsidR="00FC6B64" w:rsidRPr="005314C9" w14:paraId="4844F336" w14:textId="77777777" w:rsidTr="00FC6B64">
        <w:tc>
          <w:tcPr>
            <w:tcW w:w="2300" w:type="dxa"/>
          </w:tcPr>
          <w:p w14:paraId="0B1C12C8" w14:textId="56007269" w:rsidR="00FC6B64" w:rsidRPr="005314C9" w:rsidRDefault="00FC6B64" w:rsidP="0039481C">
            <w:pPr>
              <w:rPr>
                <w:b/>
              </w:rPr>
            </w:pPr>
            <w:r w:rsidRPr="00FC6B64">
              <w:rPr>
                <w:b/>
              </w:rPr>
              <w:t>ResultCode</w:t>
            </w:r>
          </w:p>
        </w:tc>
        <w:tc>
          <w:tcPr>
            <w:tcW w:w="7334" w:type="dxa"/>
          </w:tcPr>
          <w:p w14:paraId="2F4369F7" w14:textId="77777777" w:rsidR="00FC6B64" w:rsidRPr="005314C9" w:rsidRDefault="00FC6B64" w:rsidP="0039481C">
            <w:pPr>
              <w:rPr>
                <w:b/>
              </w:rPr>
            </w:pPr>
            <w:r w:rsidRPr="005314C9">
              <w:rPr>
                <w:b/>
              </w:rPr>
              <w:t>Beskrivning</w:t>
            </w:r>
          </w:p>
        </w:tc>
      </w:tr>
      <w:tr w:rsidR="00FC6B64" w:rsidRPr="00DA2970" w14:paraId="6127AF52" w14:textId="77777777" w:rsidTr="00FC6B64">
        <w:tc>
          <w:tcPr>
            <w:tcW w:w="2300" w:type="dxa"/>
          </w:tcPr>
          <w:p w14:paraId="1833273A" w14:textId="01618BD3" w:rsidR="00FC6B64" w:rsidRPr="00DA2970" w:rsidRDefault="00FC6B64" w:rsidP="0039481C">
            <w:r w:rsidRPr="00DA2970">
              <w:t>VALIDATION_ERROR</w:t>
            </w:r>
          </w:p>
        </w:tc>
        <w:tc>
          <w:tcPr>
            <w:tcW w:w="7334" w:type="dxa"/>
          </w:tcPr>
          <w:p w14:paraId="7BC21EE2" w14:textId="57E009AC" w:rsidR="00FC6B64" w:rsidRPr="00DA2970" w:rsidRDefault="00FC6B64" w:rsidP="0039481C">
            <w:r w:rsidRPr="00DA2970">
              <w:t>Angiven tjänst har INTE kunnat utföras. En eller flera inparametrar innehåller felaktiga värden.</w:t>
            </w:r>
          </w:p>
        </w:tc>
      </w:tr>
      <w:tr w:rsidR="00FC6B64" w:rsidRPr="005314C9" w14:paraId="7D99583F" w14:textId="77777777" w:rsidTr="00FC6B64">
        <w:tc>
          <w:tcPr>
            <w:tcW w:w="2300" w:type="dxa"/>
          </w:tcPr>
          <w:p w14:paraId="4CF369E3" w14:textId="651E7D14" w:rsidR="00FC6B64" w:rsidRPr="00DA2970" w:rsidRDefault="00FC6B64" w:rsidP="00DA2970">
            <w:r w:rsidRPr="00DA2970">
              <w:t>ACCESSDENIED</w:t>
            </w:r>
          </w:p>
        </w:tc>
        <w:tc>
          <w:tcPr>
            <w:tcW w:w="7334" w:type="dxa"/>
          </w:tcPr>
          <w:p w14:paraId="64BE8FA3" w14:textId="668E1EAE" w:rsidR="00FC6B64" w:rsidRPr="00DA2970" w:rsidRDefault="00FC6B64" w:rsidP="0039481C">
            <w:r w:rsidRPr="003533C7">
              <w:t>Angiven tjänst har INTE kunnat utföras. Behörighet saknas.</w:t>
            </w:r>
          </w:p>
        </w:tc>
      </w:tr>
      <w:tr w:rsidR="00FC6B64" w:rsidRPr="005314C9" w14:paraId="7D7983D6" w14:textId="77777777" w:rsidTr="00FC6B64">
        <w:tc>
          <w:tcPr>
            <w:tcW w:w="2300" w:type="dxa"/>
          </w:tcPr>
          <w:p w14:paraId="162248FD" w14:textId="3D4940EE" w:rsidR="00FC6B64" w:rsidRPr="00DA2970" w:rsidRDefault="00FC6B64" w:rsidP="0039481C">
            <w:r w:rsidRPr="00DA2970">
              <w:t>OPTINREQUIRED</w:t>
            </w:r>
          </w:p>
        </w:tc>
        <w:tc>
          <w:tcPr>
            <w:tcW w:w="7334" w:type="dxa"/>
          </w:tcPr>
          <w:p w14:paraId="67F357BB" w14:textId="31F1CCEC" w:rsidR="00FC6B64" w:rsidRPr="00DA2970" w:rsidRDefault="00FC6B64" w:rsidP="0039481C">
            <w:r w:rsidRPr="003533C7">
              <w:t>Angiven tjänst har INTE kunnat utföras. Patienten saknar registrerat inträde för tjänsten. Inträde måste registreras för patienten innan nytt anrop till tjänsten kan genomföras.</w:t>
            </w:r>
          </w:p>
        </w:tc>
      </w:tr>
      <w:tr w:rsidR="00FC6B64" w:rsidRPr="005314C9" w14:paraId="50DA3F6B" w14:textId="77777777" w:rsidTr="00FC6B64">
        <w:tc>
          <w:tcPr>
            <w:tcW w:w="2300" w:type="dxa"/>
          </w:tcPr>
          <w:p w14:paraId="6EE28197" w14:textId="02C3BF4E" w:rsidR="00FC6B64" w:rsidRPr="00DA2970" w:rsidRDefault="00FC6B64" w:rsidP="0039481C">
            <w:r w:rsidRPr="00DA2970">
              <w:t>OPTOUT</w:t>
            </w:r>
          </w:p>
        </w:tc>
        <w:tc>
          <w:tcPr>
            <w:tcW w:w="7334" w:type="dxa"/>
          </w:tcPr>
          <w:p w14:paraId="457FBF49" w14:textId="7B509C9B" w:rsidR="00FC6B64" w:rsidRPr="00DA2970" w:rsidRDefault="00FC6B64" w:rsidP="0039481C">
            <w:r w:rsidRPr="003533C7">
              <w:t>Angiven tjänst har INTE kunnat utföras. Patienten har begärt explicit utträde från tjänsten. Inträde måste registreras för patienten innan nytt anrop till tjänsten kan genomföras.</w:t>
            </w:r>
          </w:p>
        </w:tc>
      </w:tr>
      <w:tr w:rsidR="00FC6B64" w:rsidRPr="005314C9" w14:paraId="35E7B543" w14:textId="77777777" w:rsidTr="00FC6B64">
        <w:tc>
          <w:tcPr>
            <w:tcW w:w="2300" w:type="dxa"/>
          </w:tcPr>
          <w:p w14:paraId="4A7DDA4B" w14:textId="46EC2C91" w:rsidR="00FC6B64" w:rsidRPr="00DA2970" w:rsidRDefault="00FC6B64" w:rsidP="0039481C">
            <w:r w:rsidRPr="00DA2970">
              <w:t>ERROR</w:t>
            </w:r>
          </w:p>
        </w:tc>
        <w:tc>
          <w:tcPr>
            <w:tcW w:w="7334" w:type="dxa"/>
          </w:tcPr>
          <w:p w14:paraId="1469B23E" w14:textId="3DCAB05C" w:rsidR="00FC6B64" w:rsidRPr="00DA2970" w:rsidRDefault="00FC6B64" w:rsidP="0039481C">
            <w:r w:rsidRPr="00DA2970">
              <w:t>Angiven tjänst har INTE kunnat utföras. Det finns ett meddelande som konsumenten måste visa upp.</w:t>
            </w:r>
          </w:p>
        </w:tc>
      </w:tr>
    </w:tbl>
    <w:p w14:paraId="5D65E9DE" w14:textId="77777777" w:rsidR="003965B7" w:rsidRDefault="003965B7" w:rsidP="0039481C">
      <w:pPr>
        <w:pStyle w:val="BodyText"/>
        <w:rPr>
          <w:rFonts w:ascii="Georgia" w:hAnsi="Georgia"/>
        </w:rPr>
      </w:pPr>
    </w:p>
    <w:p w14:paraId="3E37EFCB" w14:textId="5A57BC9B" w:rsidR="00385C6C" w:rsidRDefault="00385C6C" w:rsidP="00385C6C">
      <w:pPr>
        <w:pStyle w:val="Heading4"/>
      </w:pPr>
      <w:r>
        <w:t>Tekniska fel</w:t>
      </w:r>
    </w:p>
    <w:p w14:paraId="502BF947" w14:textId="0D4303A1" w:rsidR="000D685C" w:rsidRDefault="00DA2970" w:rsidP="0039481C">
      <w:r>
        <w:t>Vid ett tekniskt fel levereras ett generellt undantag (SOAP-Exception</w:t>
      </w:r>
      <w:r w:rsidR="005648E1">
        <w:t>).</w:t>
      </w:r>
    </w:p>
    <w:p w14:paraId="5FDD2EDD" w14:textId="77777777" w:rsidR="00E043CF" w:rsidRPr="00E043CF" w:rsidRDefault="00E043CF" w:rsidP="0039481C"/>
    <w:p w14:paraId="72908150" w14:textId="77777777" w:rsidR="0039481C" w:rsidRDefault="0039481C" w:rsidP="0039481C">
      <w:pPr>
        <w:pStyle w:val="Heading3"/>
      </w:pPr>
      <w:bookmarkStart w:id="105" w:name="_Toc243452564"/>
      <w:bookmarkStart w:id="106" w:name="_Toc461432995"/>
      <w:r w:rsidRPr="005314C9">
        <w:t>Krav på en tjänstekonsument</w:t>
      </w:r>
      <w:bookmarkEnd w:id="105"/>
      <w:bookmarkEnd w:id="106"/>
    </w:p>
    <w:p w14:paraId="11BAB671" w14:textId="77777777" w:rsidR="00A54CE1" w:rsidRPr="009A3CD6" w:rsidRDefault="00A54CE1" w:rsidP="00A54CE1">
      <w:pPr>
        <w:pStyle w:val="Heading4"/>
        <w:spacing w:before="120"/>
        <w:ind w:left="862" w:hanging="862"/>
      </w:pPr>
      <w:r w:rsidRPr="009A3CD6">
        <w:t xml:space="preserve">Logiska fel </w:t>
      </w:r>
    </w:p>
    <w:p w14:paraId="42F5D788" w14:textId="0F59ADC0" w:rsidR="00A54CE1" w:rsidRDefault="003965B7" w:rsidP="00A54CE1">
      <w:r>
        <w:t>Följande generella flöde kan appliceras för hantering av logiska fel.</w:t>
      </w:r>
    </w:p>
    <w:p w14:paraId="42C15EAB" w14:textId="5701AB8A" w:rsidR="003965B7" w:rsidRDefault="007C3287" w:rsidP="00A54CE1">
      <w:r w:rsidRPr="007C3287">
        <w:lastRenderedPageBreak/>
        <w:drawing>
          <wp:inline distT="0" distB="0" distL="0" distR="0" wp14:anchorId="761EB0DB" wp14:editId="0FB9FA36">
            <wp:extent cx="6645910" cy="62687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6268720"/>
                    </a:xfrm>
                    <a:prstGeom prst="rect">
                      <a:avLst/>
                    </a:prstGeom>
                  </pic:spPr>
                </pic:pic>
              </a:graphicData>
            </a:graphic>
          </wp:inline>
        </w:drawing>
      </w:r>
      <w:bookmarkStart w:id="107" w:name="_GoBack"/>
      <w:bookmarkEnd w:id="107"/>
    </w:p>
    <w:p w14:paraId="6C5A4502" w14:textId="77777777" w:rsidR="00A54CE1" w:rsidRDefault="00A54CE1" w:rsidP="00A54CE1">
      <w:pPr>
        <w:pStyle w:val="Heading4"/>
        <w:spacing w:before="120"/>
        <w:ind w:left="862" w:hanging="862"/>
      </w:pPr>
      <w:r>
        <w:t>Tekniska fel</w:t>
      </w:r>
    </w:p>
    <w:p w14:paraId="4D74B7C4" w14:textId="156AEAA7" w:rsidR="00A206BD" w:rsidRDefault="00A54CE1" w:rsidP="00A54CE1">
      <w:r>
        <w:t>Tjänstekonsumenten rekommenderas logga dessa fel.</w:t>
      </w:r>
    </w:p>
    <w:p w14:paraId="4DC8429F" w14:textId="77777777" w:rsidR="00066B62" w:rsidRDefault="00066B62" w:rsidP="00A54CE1"/>
    <w:p w14:paraId="2CBDBDA5" w14:textId="77777777" w:rsidR="0039481C" w:rsidRPr="005314C9" w:rsidRDefault="0039481C" w:rsidP="0039481C">
      <w:pPr>
        <w:pStyle w:val="Heading1"/>
      </w:pPr>
      <w:bookmarkStart w:id="108" w:name="_Toc243452565"/>
      <w:bookmarkStart w:id="109" w:name="_Toc461432996"/>
      <w:r w:rsidRPr="005314C9">
        <w:lastRenderedPageBreak/>
        <w:t xml:space="preserve">Tjänstedomänens </w:t>
      </w:r>
      <w:bookmarkEnd w:id="100"/>
      <w:r w:rsidRPr="005314C9">
        <w:t>meddelandemodeller</w:t>
      </w:r>
      <w:bookmarkEnd w:id="101"/>
      <w:bookmarkEnd w:id="108"/>
      <w:bookmarkEnd w:id="109"/>
    </w:p>
    <w:p w14:paraId="40B5FDE7" w14:textId="77777777" w:rsidR="0039481C" w:rsidRPr="00A206BD" w:rsidRDefault="0039481C" w:rsidP="0039481C">
      <w:pPr>
        <w:pStyle w:val="Heading2"/>
      </w:pPr>
      <w:bookmarkStart w:id="110" w:name="_Toc357754856"/>
      <w:bookmarkStart w:id="111" w:name="_Toc243452566"/>
      <w:bookmarkStart w:id="112" w:name="_Toc224960923"/>
      <w:bookmarkStart w:id="113" w:name="_Toc461432997"/>
      <w:r w:rsidRPr="00A206BD">
        <w:t>V-MIM</w:t>
      </w:r>
      <w:bookmarkEnd w:id="110"/>
      <w:bookmarkEnd w:id="111"/>
      <w:bookmarkEnd w:id="113"/>
      <w:r w:rsidRPr="00A206BD">
        <w:t xml:space="preserve"> </w:t>
      </w:r>
    </w:p>
    <w:p w14:paraId="20DA5B5D" w14:textId="0DCC88E3" w:rsidR="0039481C" w:rsidRPr="002B337F" w:rsidRDefault="001303B3" w:rsidP="0039481C">
      <w:pPr>
        <w:rPr>
          <w:vanish/>
        </w:rPr>
      </w:pPr>
      <w:r>
        <w:rPr>
          <w:color w:val="4F81BD" w:themeColor="accent1"/>
        </w:rPr>
        <w:pict w14:anchorId="2E9D1B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5pt;height:578.25pt">
            <v:imagedata r:id="rId31" o:title="vim"/>
          </v:shape>
        </w:pict>
      </w:r>
      <w:r w:rsidR="0039481C" w:rsidRPr="002B337F">
        <w:rPr>
          <w:vanish/>
          <w:color w:val="4F81BD" w:themeColor="accent1"/>
        </w:rPr>
        <w:t>En eller flera meddelandeinformationsmodeller som beskriver informationen som används av tjänsterna i domänen.</w:t>
      </w:r>
      <w:r w:rsidR="0039481C" w:rsidRPr="002B337F">
        <w:rPr>
          <w:vanish/>
        </w:rPr>
        <w:t xml:space="preserve">  </w:t>
      </w:r>
      <w:r w:rsidR="0039481C" w:rsidRPr="002B337F">
        <w:rPr>
          <w:vanish/>
          <w:color w:val="4F81BD" w:themeColor="accent1"/>
        </w:rPr>
        <w:t>Detta bör ske både i form av diagram och tabell som beskriver mappningen.</w:t>
      </w:r>
    </w:p>
    <w:p w14:paraId="73EFCD75" w14:textId="77777777" w:rsidR="0039481C" w:rsidRPr="002B337F" w:rsidRDefault="0039481C" w:rsidP="0039481C">
      <w:pPr>
        <w:rPr>
          <w:vanish/>
        </w:rPr>
      </w:pPr>
    </w:p>
    <w:p w14:paraId="51A9F711" w14:textId="77777777" w:rsidR="0039481C" w:rsidRPr="002B337F" w:rsidRDefault="0039481C" w:rsidP="0039481C">
      <w:pPr>
        <w:ind w:left="-851"/>
        <w:rPr>
          <w:vanish/>
        </w:rPr>
      </w:pPr>
    </w:p>
    <w:p w14:paraId="007820DF" w14:textId="77777777" w:rsidR="0039481C" w:rsidRPr="002B337F" w:rsidRDefault="0039481C" w:rsidP="0039481C">
      <w:pPr>
        <w:rPr>
          <w:vanish/>
        </w:rPr>
      </w:pPr>
      <w:r w:rsidRPr="002B337F">
        <w:rPr>
          <w:vanish/>
          <w:color w:val="4F81BD" w:themeColor="accent1"/>
        </w:rPr>
        <w:t>PLATS FÖR BILD MED DIAGRAM</w:t>
      </w:r>
    </w:p>
    <w:p w14:paraId="1B91A863" w14:textId="77777777" w:rsidR="0039481C" w:rsidRPr="002B337F" w:rsidRDefault="0039481C" w:rsidP="0039481C">
      <w:pPr>
        <w:rPr>
          <w:vanish/>
        </w:rPr>
      </w:pPr>
    </w:p>
    <w:p w14:paraId="3DF5993C" w14:textId="77777777" w:rsidR="0039481C" w:rsidRPr="002B337F" w:rsidRDefault="0039481C" w:rsidP="0039481C">
      <w:pPr>
        <w:rPr>
          <w:vanish/>
          <w:color w:val="4F81BD" w:themeColor="accent1"/>
        </w:rPr>
      </w:pPr>
      <w:r w:rsidRPr="002B337F">
        <w:rPr>
          <w:vanish/>
          <w:color w:val="4F81BD" w:themeColor="accent1"/>
        </w:rPr>
        <w:t>De gröna kolumnerna från ifylld mall informationsspecifikation skall flyttas över till detta dokument.  http://rivta.se/documents/ARK_0026</w:t>
      </w:r>
    </w:p>
    <w:p w14:paraId="12046BC7" w14:textId="77777777" w:rsidR="0039481C" w:rsidRPr="005314C9" w:rsidRDefault="0039481C" w:rsidP="0039481C"/>
    <w:p w14:paraId="798EA864" w14:textId="14736D48" w:rsidR="0039481C" w:rsidRDefault="00BF47E5" w:rsidP="0039481C">
      <w:r>
        <w:t>Ytterligare modellinformation återfinns i</w:t>
      </w:r>
      <w:r w:rsidR="007048F2">
        <w:t xml:space="preserve"> Informationsspecifikation [</w:t>
      </w:r>
      <w:r w:rsidR="00275A57">
        <w:t>R3</w:t>
      </w:r>
      <w:r w:rsidR="007048F2">
        <w:t>]</w:t>
      </w:r>
    </w:p>
    <w:p w14:paraId="00CD0749" w14:textId="2DDB95E8" w:rsidR="00E0456A" w:rsidRDefault="00E0456A" w:rsidP="0039481C">
      <w:r>
        <w:lastRenderedPageBreak/>
        <w:t xml:space="preserve">Tabellen </w:t>
      </w:r>
      <w:r w:rsidRPr="00201B30">
        <w:t xml:space="preserve">visar de attribut som mappas mot V-TIM 2.2. </w:t>
      </w:r>
      <w:r w:rsidRPr="007C2E31">
        <w:t xml:space="preserve">Notera att ”Actor” i eFrikort kan också innebära en administratör eller en person som sköter frikort och betalningar och behöver nödvändigtvis inte vara en vård och omsorgsutövare. </w:t>
      </w:r>
      <w:r>
        <w:t>Övriga attribut mappas inte mot V-TIM 2.2.</w:t>
      </w:r>
    </w:p>
    <w:p w14:paraId="6AF57FD5" w14:textId="77777777" w:rsidR="00EC34B3" w:rsidRDefault="00EC34B3" w:rsidP="0039481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0"/>
        <w:gridCol w:w="4041"/>
      </w:tblGrid>
      <w:tr w:rsidR="00E0456A" w:rsidRPr="000C2908" w14:paraId="5D25DC61" w14:textId="77777777" w:rsidTr="00BF47E5">
        <w:tc>
          <w:tcPr>
            <w:tcW w:w="4040" w:type="dxa"/>
            <w:shd w:val="clear" w:color="auto" w:fill="4F81BD"/>
          </w:tcPr>
          <w:p w14:paraId="2E19FD81" w14:textId="77777777" w:rsidR="00E0456A" w:rsidRPr="000C2908" w:rsidRDefault="00E0456A" w:rsidP="00F47E8D">
            <w:pPr>
              <w:rPr>
                <w:b/>
                <w:bCs/>
                <w:szCs w:val="20"/>
              </w:rPr>
            </w:pPr>
            <w:r w:rsidRPr="000C2908">
              <w:rPr>
                <w:b/>
                <w:bCs/>
                <w:szCs w:val="20"/>
              </w:rPr>
              <w:t>Klass.attribut</w:t>
            </w:r>
          </w:p>
        </w:tc>
        <w:tc>
          <w:tcPr>
            <w:tcW w:w="4041" w:type="dxa"/>
            <w:shd w:val="clear" w:color="auto" w:fill="4F81BD"/>
          </w:tcPr>
          <w:p w14:paraId="361EF83C" w14:textId="77777777" w:rsidR="00E0456A" w:rsidRPr="000C2908" w:rsidRDefault="00E0456A" w:rsidP="00F47E8D">
            <w:pPr>
              <w:rPr>
                <w:b/>
                <w:bCs/>
                <w:szCs w:val="20"/>
              </w:rPr>
            </w:pPr>
            <w:r w:rsidRPr="000C2908">
              <w:rPr>
                <w:b/>
                <w:bCs/>
                <w:szCs w:val="20"/>
              </w:rPr>
              <w:t>Mappning mot V-TIM 2.2</w:t>
            </w:r>
          </w:p>
        </w:tc>
      </w:tr>
      <w:tr w:rsidR="00BF47E5" w:rsidRPr="00E0456A" w14:paraId="3140D9CF" w14:textId="77777777" w:rsidTr="00BF47E5">
        <w:tc>
          <w:tcPr>
            <w:tcW w:w="4040" w:type="dxa"/>
            <w:shd w:val="clear" w:color="auto" w:fill="auto"/>
          </w:tcPr>
          <w:p w14:paraId="44A9E06B" w14:textId="5D274534" w:rsidR="00BF47E5" w:rsidRPr="00E0456A" w:rsidRDefault="00E51F9B" w:rsidP="00BF47E5">
            <w:pPr>
              <w:rPr>
                <w:bCs/>
                <w:szCs w:val="20"/>
              </w:rPr>
            </w:pPr>
            <w:r>
              <w:t>Card</w:t>
            </w:r>
            <w:r w:rsidR="00BF47E5">
              <w:t>Person.id</w:t>
            </w:r>
          </w:p>
        </w:tc>
        <w:tc>
          <w:tcPr>
            <w:tcW w:w="4041" w:type="dxa"/>
            <w:shd w:val="clear" w:color="auto" w:fill="auto"/>
          </w:tcPr>
          <w:p w14:paraId="44133E11" w14:textId="08606D71" w:rsidR="00BF47E5" w:rsidRPr="00E0456A" w:rsidRDefault="00BF47E5" w:rsidP="00BF47E5">
            <w:pPr>
              <w:rPr>
                <w:szCs w:val="20"/>
              </w:rPr>
            </w:pPr>
            <w:r>
              <w:t>Patient.person_id</w:t>
            </w:r>
          </w:p>
        </w:tc>
      </w:tr>
      <w:tr w:rsidR="00BF47E5" w:rsidRPr="00E0456A" w14:paraId="5A570DE9" w14:textId="77777777" w:rsidTr="00BF47E5">
        <w:tc>
          <w:tcPr>
            <w:tcW w:w="4040" w:type="dxa"/>
            <w:shd w:val="clear" w:color="auto" w:fill="auto"/>
          </w:tcPr>
          <w:p w14:paraId="4E29850B" w14:textId="37C22D70" w:rsidR="00BF47E5" w:rsidRPr="00E0456A" w:rsidRDefault="00BF47E5" w:rsidP="00BF47E5">
            <w:pPr>
              <w:rPr>
                <w:bCs/>
                <w:szCs w:val="20"/>
              </w:rPr>
            </w:pPr>
            <w:r>
              <w:t>Actor</w:t>
            </w:r>
          </w:p>
        </w:tc>
        <w:tc>
          <w:tcPr>
            <w:tcW w:w="4041" w:type="dxa"/>
            <w:shd w:val="clear" w:color="auto" w:fill="auto"/>
          </w:tcPr>
          <w:p w14:paraId="29E1E691" w14:textId="77E997EC" w:rsidR="00BF47E5" w:rsidRPr="00E0456A" w:rsidRDefault="00BF47E5" w:rsidP="00BF47E5">
            <w:pPr>
              <w:rPr>
                <w:szCs w:val="20"/>
              </w:rPr>
            </w:pPr>
            <w:r>
              <w:t>Vård och omsorgsutövare (Utövare)</w:t>
            </w:r>
          </w:p>
        </w:tc>
      </w:tr>
      <w:tr w:rsidR="00BF47E5" w:rsidRPr="00E0456A" w14:paraId="2193BA39" w14:textId="77777777" w:rsidTr="00BF47E5">
        <w:tc>
          <w:tcPr>
            <w:tcW w:w="4040" w:type="dxa"/>
            <w:shd w:val="clear" w:color="auto" w:fill="auto"/>
          </w:tcPr>
          <w:p w14:paraId="4CFC6349" w14:textId="3A9F81C1" w:rsidR="00BF47E5" w:rsidRPr="00E0456A" w:rsidRDefault="00BF47E5" w:rsidP="00BF47E5">
            <w:pPr>
              <w:rPr>
                <w:bCs/>
                <w:szCs w:val="20"/>
              </w:rPr>
            </w:pPr>
            <w:r>
              <w:t>Actor.employeeId</w:t>
            </w:r>
          </w:p>
        </w:tc>
        <w:tc>
          <w:tcPr>
            <w:tcW w:w="4041" w:type="dxa"/>
            <w:shd w:val="clear" w:color="auto" w:fill="auto"/>
          </w:tcPr>
          <w:p w14:paraId="0979D2AC" w14:textId="14F343F6" w:rsidR="00BF47E5" w:rsidRPr="00E0456A" w:rsidRDefault="00BF47E5" w:rsidP="00BF47E5">
            <w:pPr>
              <w:rPr>
                <w:szCs w:val="20"/>
              </w:rPr>
            </w:pPr>
            <w:r>
              <w:t>Utövare.personal_id</w:t>
            </w:r>
          </w:p>
        </w:tc>
      </w:tr>
      <w:tr w:rsidR="00BF47E5" w:rsidRPr="00E0456A" w14:paraId="21AC7AC5" w14:textId="77777777" w:rsidTr="00BF47E5">
        <w:tc>
          <w:tcPr>
            <w:tcW w:w="4040" w:type="dxa"/>
            <w:shd w:val="clear" w:color="auto" w:fill="auto"/>
          </w:tcPr>
          <w:p w14:paraId="615A61D3" w14:textId="11306571" w:rsidR="00BF47E5" w:rsidRPr="00E0456A" w:rsidRDefault="00BF47E5" w:rsidP="00BF47E5">
            <w:pPr>
              <w:rPr>
                <w:bCs/>
                <w:szCs w:val="20"/>
              </w:rPr>
            </w:pPr>
            <w:r>
              <w:t>Actor.careUnitId</w:t>
            </w:r>
          </w:p>
        </w:tc>
        <w:tc>
          <w:tcPr>
            <w:tcW w:w="4041" w:type="dxa"/>
            <w:shd w:val="clear" w:color="auto" w:fill="auto"/>
          </w:tcPr>
          <w:p w14:paraId="6367D6E8" w14:textId="60CB7237" w:rsidR="00BF47E5" w:rsidRPr="00E0456A" w:rsidRDefault="00BF47E5" w:rsidP="00BF47E5">
            <w:pPr>
              <w:rPr>
                <w:szCs w:val="20"/>
              </w:rPr>
            </w:pPr>
            <w:r>
              <w:t>Utövare.enhet_id</w:t>
            </w:r>
          </w:p>
        </w:tc>
      </w:tr>
    </w:tbl>
    <w:p w14:paraId="4DC2328C" w14:textId="77777777" w:rsidR="00E0456A" w:rsidRPr="005314C9" w:rsidRDefault="00E0456A" w:rsidP="0039481C"/>
    <w:p w14:paraId="70DEFC10" w14:textId="77777777" w:rsidR="0039481C" w:rsidRPr="005314C9" w:rsidRDefault="0039481C" w:rsidP="0039481C"/>
    <w:p w14:paraId="3578D5D8" w14:textId="77777777" w:rsidR="0039481C" w:rsidRPr="005314C9" w:rsidRDefault="0039481C" w:rsidP="0039481C">
      <w:pPr>
        <w:pStyle w:val="Heading2"/>
      </w:pPr>
      <w:bookmarkStart w:id="114" w:name="_Toc357754857"/>
      <w:bookmarkStart w:id="115" w:name="_Toc243452567"/>
      <w:bookmarkStart w:id="116" w:name="_Toc461432998"/>
      <w:r w:rsidRPr="005314C9">
        <w:t>Formatregler</w:t>
      </w:r>
      <w:bookmarkEnd w:id="114"/>
      <w:bookmarkEnd w:id="115"/>
      <w:bookmarkEnd w:id="116"/>
    </w:p>
    <w:p w14:paraId="77B085D3" w14:textId="10E91F5B" w:rsidR="0039481C" w:rsidRDefault="009B0097" w:rsidP="0039481C">
      <w:pPr>
        <w:pStyle w:val="Heading3"/>
      </w:pPr>
      <w:bookmarkStart w:id="117" w:name="_Toc461432999"/>
      <w:r>
        <w:t>PersonIdValue</w:t>
      </w:r>
      <w:bookmarkEnd w:id="117"/>
    </w:p>
    <w:p w14:paraId="0E69BF76" w14:textId="5CDEEDCF" w:rsidR="009B0097" w:rsidRPr="005314C9" w:rsidRDefault="009B0097" w:rsidP="0039481C">
      <w:r>
        <w:t>Se beskrivning för datatyp.</w:t>
      </w:r>
    </w:p>
    <w:p w14:paraId="13692FFF" w14:textId="77777777" w:rsidR="009B0097" w:rsidRDefault="009B0097" w:rsidP="009B0097">
      <w:pPr>
        <w:pStyle w:val="Heading3"/>
        <w:spacing w:before="120"/>
      </w:pPr>
      <w:bookmarkStart w:id="118" w:name="_Toc449117925"/>
      <w:bookmarkStart w:id="119" w:name="_Toc461433000"/>
      <w:r>
        <w:t>Datum</w:t>
      </w:r>
      <w:bookmarkEnd w:id="119"/>
    </w:p>
    <w:p w14:paraId="731E6612" w14:textId="344C8C0B" w:rsidR="00464D28" w:rsidRPr="00464D28" w:rsidRDefault="00464D28" w:rsidP="00464D28">
      <w:r>
        <w:t xml:space="preserve">Datum med tid anges alltid på formatet ”ÅÅÅÅ-MM-DD”. Exempel: 2010-11-26. W3C-datatypen </w:t>
      </w:r>
      <w:r>
        <w:rPr>
          <w:i/>
        </w:rPr>
        <w:t>date</w:t>
      </w:r>
      <w:r>
        <w:t xml:space="preserve"> används i tjänstekontrakten för att realisera detta.</w:t>
      </w:r>
    </w:p>
    <w:p w14:paraId="63845669" w14:textId="443EF9ED" w:rsidR="009B0097" w:rsidRPr="009320F0" w:rsidRDefault="009B0097" w:rsidP="009B0097">
      <w:pPr>
        <w:pStyle w:val="Heading3"/>
        <w:spacing w:before="120"/>
      </w:pPr>
      <w:bookmarkStart w:id="120" w:name="_Toc461433001"/>
      <w:r>
        <w:t>Datum med tid</w:t>
      </w:r>
      <w:bookmarkEnd w:id="118"/>
      <w:bookmarkEnd w:id="120"/>
    </w:p>
    <w:p w14:paraId="66F3F6D3" w14:textId="3AA1D953" w:rsidR="009B0097" w:rsidRPr="002F2D14" w:rsidRDefault="009B0097" w:rsidP="009B0097">
      <w:r>
        <w:t>Datum med tid anges alltid på formatet ”ÅÅÅÅ-MM-DDThh:mm:ss</w:t>
      </w:r>
      <w:r w:rsidR="00464D28">
        <w:t>”</w:t>
      </w:r>
      <w:r>
        <w:t xml:space="preserve">. Exempel: 2010-11-26T09:12:33. W3C-datatypen </w:t>
      </w:r>
      <w:r>
        <w:rPr>
          <w:i/>
        </w:rPr>
        <w:t>dateTime</w:t>
      </w:r>
      <w:r>
        <w:t xml:space="preserve"> används i tjänstekontrakten för att realisera detta.</w:t>
      </w:r>
    </w:p>
    <w:p w14:paraId="3850E015" w14:textId="77777777" w:rsidR="009B0097" w:rsidRPr="009320F0" w:rsidRDefault="009B0097" w:rsidP="009B0097">
      <w:pPr>
        <w:pStyle w:val="Heading4"/>
        <w:spacing w:before="120"/>
        <w:ind w:left="862" w:hanging="862"/>
      </w:pPr>
      <w:r>
        <w:t>Tidszon</w:t>
      </w:r>
    </w:p>
    <w:p w14:paraId="11B160E5" w14:textId="77777777" w:rsidR="009B0097" w:rsidRDefault="009B0097" w:rsidP="009B0097">
      <w:r w:rsidRPr="0033182B">
        <w:t>Om inte tidszon anges i kommunikation med tjänsterna ska man förutsätta att det är tidszon i Sverige vid den tidpunkt som respektive datum eller tidpunktsfält bär information om.</w:t>
      </w:r>
      <w:r>
        <w:t xml:space="preserve"> Såväl tjänstekonsumenter som tjänsteproducenter skall med andra ord förutsätta att datum och tidpunkter som utbyts är i tidszonerna CET (svensk normaltid) respektive CEST (svensk normaltid med justering för sommartid) om inte tidszon anges, se W3C-dataypen dateTime.</w:t>
      </w:r>
    </w:p>
    <w:p w14:paraId="5B073D2A" w14:textId="77777777" w:rsidR="0039481C" w:rsidRPr="005314C9" w:rsidRDefault="0039481C" w:rsidP="0039481C">
      <w:pPr>
        <w:spacing w:line="240" w:lineRule="auto"/>
        <w:rPr>
          <w:rFonts w:eastAsia="Times New Roman"/>
          <w:bCs/>
          <w:sz w:val="30"/>
          <w:szCs w:val="28"/>
        </w:rPr>
      </w:pPr>
      <w:r w:rsidRPr="005314C9">
        <w:br w:type="page"/>
      </w:r>
    </w:p>
    <w:p w14:paraId="39E1D409" w14:textId="06363FEA" w:rsidR="00E127E3" w:rsidRDefault="0039481C" w:rsidP="00F47E8D">
      <w:pPr>
        <w:pStyle w:val="Heading1"/>
      </w:pPr>
      <w:bookmarkStart w:id="121" w:name="_Toc357754858"/>
      <w:bookmarkStart w:id="122" w:name="_Toc243452569"/>
      <w:bookmarkStart w:id="123" w:name="_Toc461433002"/>
      <w:r w:rsidRPr="005314C9">
        <w:lastRenderedPageBreak/>
        <w:t>Tjänstekontrakt</w:t>
      </w:r>
      <w:bookmarkEnd w:id="112"/>
      <w:bookmarkEnd w:id="121"/>
      <w:bookmarkEnd w:id="122"/>
      <w:bookmarkEnd w:id="123"/>
    </w:p>
    <w:p w14:paraId="419FD393" w14:textId="77777777" w:rsidR="00A03EA4" w:rsidRDefault="00A03EA4" w:rsidP="00A03EA4">
      <w:pPr>
        <w:pStyle w:val="Heading2"/>
      </w:pPr>
      <w:bookmarkStart w:id="124" w:name="_Toc461433003"/>
      <w:r>
        <w:t>DeleteCard</w:t>
      </w:r>
      <w:bookmarkEnd w:id="124"/>
    </w:p>
    <w:p w14:paraId="2B849368" w14:textId="77777777" w:rsidR="00A03EA4" w:rsidRDefault="00A03EA4" w:rsidP="00A03EA4">
      <w:r>
        <w:t>Denna tjänst används för att radera ett frikort.</w:t>
      </w:r>
    </w:p>
    <w:p w14:paraId="1817D0EE" w14:textId="77777777" w:rsidR="00A03EA4" w:rsidRDefault="00A03EA4" w:rsidP="00A03EA4">
      <w:pPr>
        <w:pStyle w:val="Heading3"/>
      </w:pPr>
      <w:bookmarkStart w:id="125" w:name="_Toc461433004"/>
      <w:r>
        <w:t>Version</w:t>
      </w:r>
      <w:bookmarkEnd w:id="125"/>
    </w:p>
    <w:p w14:paraId="64B6ED43" w14:textId="77777777" w:rsidR="00A03EA4" w:rsidRDefault="00A03EA4" w:rsidP="00A03EA4">
      <w:r>
        <w:t>3.0</w:t>
      </w:r>
    </w:p>
    <w:p w14:paraId="58B90306" w14:textId="77777777" w:rsidR="00A03EA4" w:rsidRDefault="00A03EA4" w:rsidP="00A03EA4">
      <w:pPr>
        <w:pStyle w:val="Heading3"/>
      </w:pPr>
      <w:bookmarkStart w:id="126" w:name="_Toc461433005"/>
      <w:r>
        <w:t>Fältregler</w:t>
      </w:r>
      <w:bookmarkEnd w:id="126"/>
    </w:p>
    <w:p w14:paraId="4CB5D54B" w14:textId="77777777" w:rsidR="00A03EA4" w:rsidRDefault="00A03EA4" w:rsidP="00A03EA4">
      <w:r>
        <w:t>Nedanstående tabell beskriver varje element i begäran och svar samt vilka datatyper som används.</w:t>
      </w:r>
    </w:p>
    <w:p w14:paraId="76C48F76"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7FE3DE79" w14:textId="77777777" w:rsidTr="00F47E8D">
        <w:trPr>
          <w:trHeight w:val="384"/>
        </w:trPr>
        <w:tc>
          <w:tcPr>
            <w:tcW w:w="2500" w:type="dxa"/>
            <w:shd w:val="clear" w:color="auto" w:fill="D9D9D9" w:themeFill="background1" w:themeFillShade="D9"/>
            <w:vAlign w:val="bottom"/>
          </w:tcPr>
          <w:p w14:paraId="6DC08D50" w14:textId="77777777" w:rsidR="00A03EA4" w:rsidRDefault="00A03EA4" w:rsidP="00F47E8D">
            <w:pPr>
              <w:rPr>
                <w:b/>
              </w:rPr>
            </w:pPr>
            <w:r>
              <w:rPr>
                <w:b/>
              </w:rPr>
              <w:t>Namn</w:t>
            </w:r>
          </w:p>
        </w:tc>
        <w:tc>
          <w:tcPr>
            <w:tcW w:w="2000" w:type="dxa"/>
            <w:shd w:val="clear" w:color="auto" w:fill="D9D9D9" w:themeFill="background1" w:themeFillShade="D9"/>
            <w:vAlign w:val="bottom"/>
          </w:tcPr>
          <w:p w14:paraId="0EFA2230" w14:textId="77777777" w:rsidR="00A03EA4" w:rsidRDefault="00A03EA4" w:rsidP="00F47E8D">
            <w:pPr>
              <w:rPr>
                <w:b/>
              </w:rPr>
            </w:pPr>
            <w:r>
              <w:rPr>
                <w:b/>
              </w:rPr>
              <w:t>Datatyp</w:t>
            </w:r>
          </w:p>
        </w:tc>
        <w:tc>
          <w:tcPr>
            <w:tcW w:w="4000" w:type="dxa"/>
            <w:shd w:val="clear" w:color="auto" w:fill="D9D9D9" w:themeFill="background1" w:themeFillShade="D9"/>
            <w:vAlign w:val="bottom"/>
          </w:tcPr>
          <w:p w14:paraId="2CFE431C"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31616170" w14:textId="77777777" w:rsidR="00A03EA4" w:rsidRDefault="00A03EA4" w:rsidP="00F47E8D">
            <w:pPr>
              <w:rPr>
                <w:b/>
              </w:rPr>
            </w:pPr>
            <w:r>
              <w:rPr>
                <w:b/>
              </w:rPr>
              <w:t>Kardinalitet</w:t>
            </w:r>
          </w:p>
        </w:tc>
      </w:tr>
      <w:tr w:rsidR="00A03EA4" w14:paraId="5AA3604B" w14:textId="77777777" w:rsidTr="00F47E8D">
        <w:tc>
          <w:tcPr>
            <w:tcW w:w="2500" w:type="dxa"/>
            <w:shd w:val="clear" w:color="auto" w:fill="F9F9F9" w:themeFill="background1" w:themeFillShade="F9"/>
            <w:vAlign w:val="bottom"/>
          </w:tcPr>
          <w:p w14:paraId="63DAD186"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5CA4EE66" w14:textId="77777777" w:rsidR="00A03EA4" w:rsidRDefault="00A03EA4" w:rsidP="00F47E8D">
            <w:pPr>
              <w:rPr>
                <w:b/>
              </w:rPr>
            </w:pPr>
          </w:p>
        </w:tc>
        <w:tc>
          <w:tcPr>
            <w:tcW w:w="4000" w:type="dxa"/>
            <w:shd w:val="clear" w:color="auto" w:fill="F9F9F9" w:themeFill="background1" w:themeFillShade="F9"/>
            <w:vAlign w:val="bottom"/>
          </w:tcPr>
          <w:p w14:paraId="3E5AAE66" w14:textId="77777777" w:rsidR="00A03EA4" w:rsidRDefault="00A03EA4" w:rsidP="00F47E8D">
            <w:pPr>
              <w:rPr>
                <w:b/>
              </w:rPr>
            </w:pPr>
          </w:p>
        </w:tc>
        <w:tc>
          <w:tcPr>
            <w:tcW w:w="1600" w:type="dxa"/>
            <w:shd w:val="clear" w:color="auto" w:fill="F9F9F9" w:themeFill="background1" w:themeFillShade="F9"/>
            <w:vAlign w:val="bottom"/>
          </w:tcPr>
          <w:p w14:paraId="37E155BF" w14:textId="77777777" w:rsidR="00A03EA4" w:rsidRDefault="00A03EA4" w:rsidP="00F47E8D">
            <w:pPr>
              <w:rPr>
                <w:b/>
              </w:rPr>
            </w:pPr>
          </w:p>
        </w:tc>
      </w:tr>
      <w:tr w:rsidR="00A03EA4" w14:paraId="32A31FFE" w14:textId="77777777" w:rsidTr="00F47E8D">
        <w:tc>
          <w:tcPr>
            <w:tcW w:w="2500" w:type="dxa"/>
          </w:tcPr>
          <w:p w14:paraId="48B20A44" w14:textId="77777777" w:rsidR="00A03EA4" w:rsidRDefault="00A03EA4" w:rsidP="00F47E8D">
            <w:r>
              <w:t>carePrincipalId</w:t>
            </w:r>
          </w:p>
        </w:tc>
        <w:tc>
          <w:tcPr>
            <w:tcW w:w="2000" w:type="dxa"/>
          </w:tcPr>
          <w:p w14:paraId="7140B78E" w14:textId="77777777" w:rsidR="00A03EA4" w:rsidRPr="00A03EA4" w:rsidRDefault="00A03EA4" w:rsidP="00F47E8D">
            <w:pPr>
              <w:rPr>
                <w:lang w:val="en-US"/>
              </w:rPr>
            </w:pPr>
            <w:r w:rsidRPr="00A03EA4">
              <w:rPr>
                <w:lang w:val="en-US"/>
              </w:rPr>
              <w:t>urn:riv:cgi:healthcare:efrikort:3:HsaId</w:t>
            </w:r>
          </w:p>
        </w:tc>
        <w:tc>
          <w:tcPr>
            <w:tcW w:w="4000" w:type="dxa"/>
          </w:tcPr>
          <w:p w14:paraId="5ACEAF28" w14:textId="77777777" w:rsidR="00A03EA4" w:rsidRDefault="00A03EA4" w:rsidP="00F47E8D">
            <w:r>
              <w:t>ID för vårdhuvudman</w:t>
            </w:r>
          </w:p>
        </w:tc>
        <w:tc>
          <w:tcPr>
            <w:tcW w:w="1600" w:type="dxa"/>
          </w:tcPr>
          <w:p w14:paraId="46227303" w14:textId="77777777" w:rsidR="00A03EA4" w:rsidRDefault="00A03EA4" w:rsidP="00F47E8D">
            <w:r>
              <w:t>1..1</w:t>
            </w:r>
          </w:p>
        </w:tc>
      </w:tr>
      <w:tr w:rsidR="00A03EA4" w14:paraId="030C4448" w14:textId="77777777" w:rsidTr="00F47E8D">
        <w:tc>
          <w:tcPr>
            <w:tcW w:w="2500" w:type="dxa"/>
          </w:tcPr>
          <w:p w14:paraId="370F2E50" w14:textId="77777777" w:rsidR="00A03EA4" w:rsidRDefault="00A03EA4" w:rsidP="00F47E8D">
            <w:r>
              <w:t>cardSystemId</w:t>
            </w:r>
          </w:p>
        </w:tc>
        <w:tc>
          <w:tcPr>
            <w:tcW w:w="2000" w:type="dxa"/>
          </w:tcPr>
          <w:p w14:paraId="5C708123" w14:textId="77777777" w:rsidR="00A03EA4" w:rsidRDefault="00A03EA4" w:rsidP="00F47E8D">
            <w:r>
              <w:t>urn:riv:cgi:healthcare:efrikort:3:Id</w:t>
            </w:r>
          </w:p>
        </w:tc>
        <w:tc>
          <w:tcPr>
            <w:tcW w:w="4000" w:type="dxa"/>
          </w:tcPr>
          <w:p w14:paraId="6316FFE4" w14:textId="77777777" w:rsidR="00A03EA4" w:rsidRDefault="00A03EA4" w:rsidP="00F47E8D">
            <w:r>
              <w:t>Obligatorisk id för det frikort som skall raderas.</w:t>
            </w:r>
          </w:p>
        </w:tc>
        <w:tc>
          <w:tcPr>
            <w:tcW w:w="1600" w:type="dxa"/>
          </w:tcPr>
          <w:p w14:paraId="0463C86A" w14:textId="77777777" w:rsidR="00A03EA4" w:rsidRDefault="00A03EA4" w:rsidP="00F47E8D">
            <w:r>
              <w:t>1..1</w:t>
            </w:r>
          </w:p>
        </w:tc>
      </w:tr>
      <w:tr w:rsidR="00A03EA4" w14:paraId="3CB4E6BD" w14:textId="77777777" w:rsidTr="00F47E8D">
        <w:tc>
          <w:tcPr>
            <w:tcW w:w="2500" w:type="dxa"/>
          </w:tcPr>
          <w:p w14:paraId="08A4335C" w14:textId="77777777" w:rsidR="00A03EA4" w:rsidRDefault="00A03EA4" w:rsidP="00F47E8D">
            <w:r>
              <w:t>actor</w:t>
            </w:r>
          </w:p>
        </w:tc>
        <w:tc>
          <w:tcPr>
            <w:tcW w:w="2000" w:type="dxa"/>
          </w:tcPr>
          <w:p w14:paraId="1E53028E" w14:textId="77777777" w:rsidR="00A03EA4" w:rsidRPr="00A03EA4" w:rsidRDefault="00A03EA4" w:rsidP="00F47E8D">
            <w:pPr>
              <w:rPr>
                <w:lang w:val="en-US"/>
              </w:rPr>
            </w:pPr>
            <w:r w:rsidRPr="00A03EA4">
              <w:rPr>
                <w:lang w:val="en-US"/>
              </w:rPr>
              <w:t>urn:riv:cgi:healthcare:efrikort:3:Actor</w:t>
            </w:r>
          </w:p>
        </w:tc>
        <w:tc>
          <w:tcPr>
            <w:tcW w:w="4000" w:type="dxa"/>
          </w:tcPr>
          <w:p w14:paraId="7195B98C" w14:textId="77777777" w:rsidR="00A03EA4" w:rsidRDefault="00A03EA4" w:rsidP="00F47E8D">
            <w:r>
              <w:t>Obligatorisk värde som anger vem som utför operationen.</w:t>
            </w:r>
          </w:p>
        </w:tc>
        <w:tc>
          <w:tcPr>
            <w:tcW w:w="1600" w:type="dxa"/>
          </w:tcPr>
          <w:p w14:paraId="17FC14C1" w14:textId="77777777" w:rsidR="00A03EA4" w:rsidRDefault="00A03EA4" w:rsidP="00F47E8D">
            <w:r>
              <w:t>1..1</w:t>
            </w:r>
          </w:p>
        </w:tc>
      </w:tr>
      <w:tr w:rsidR="00A03EA4" w14:paraId="53D0FE2A" w14:textId="77777777" w:rsidTr="00F47E8D">
        <w:tc>
          <w:tcPr>
            <w:tcW w:w="2500" w:type="dxa"/>
            <w:shd w:val="clear" w:color="auto" w:fill="F9F9F9" w:themeFill="background1" w:themeFillShade="F9"/>
            <w:vAlign w:val="bottom"/>
          </w:tcPr>
          <w:p w14:paraId="0304A41A" w14:textId="77777777" w:rsidR="00A03EA4" w:rsidRDefault="00A03EA4" w:rsidP="00F47E8D">
            <w:pPr>
              <w:rPr>
                <w:b/>
              </w:rPr>
            </w:pPr>
            <w:r>
              <w:rPr>
                <w:b/>
                <w:i/>
              </w:rPr>
              <w:t>Svar</w:t>
            </w:r>
          </w:p>
        </w:tc>
        <w:tc>
          <w:tcPr>
            <w:tcW w:w="2000" w:type="dxa"/>
            <w:shd w:val="clear" w:color="auto" w:fill="F9F9F9" w:themeFill="background1" w:themeFillShade="F9"/>
            <w:vAlign w:val="bottom"/>
          </w:tcPr>
          <w:p w14:paraId="641818D7" w14:textId="77777777" w:rsidR="00A03EA4" w:rsidRDefault="00A03EA4" w:rsidP="00F47E8D">
            <w:pPr>
              <w:rPr>
                <w:b/>
              </w:rPr>
            </w:pPr>
          </w:p>
        </w:tc>
        <w:tc>
          <w:tcPr>
            <w:tcW w:w="4000" w:type="dxa"/>
            <w:shd w:val="clear" w:color="auto" w:fill="F9F9F9" w:themeFill="background1" w:themeFillShade="F9"/>
            <w:vAlign w:val="bottom"/>
          </w:tcPr>
          <w:p w14:paraId="0B7DCE12" w14:textId="77777777" w:rsidR="00A03EA4" w:rsidRDefault="00A03EA4" w:rsidP="00F47E8D">
            <w:pPr>
              <w:rPr>
                <w:b/>
              </w:rPr>
            </w:pPr>
          </w:p>
        </w:tc>
        <w:tc>
          <w:tcPr>
            <w:tcW w:w="1600" w:type="dxa"/>
            <w:shd w:val="clear" w:color="auto" w:fill="F9F9F9" w:themeFill="background1" w:themeFillShade="F9"/>
            <w:vAlign w:val="bottom"/>
          </w:tcPr>
          <w:p w14:paraId="74574A79" w14:textId="77777777" w:rsidR="00A03EA4" w:rsidRDefault="00A03EA4" w:rsidP="00F47E8D">
            <w:pPr>
              <w:rPr>
                <w:b/>
              </w:rPr>
            </w:pPr>
          </w:p>
        </w:tc>
      </w:tr>
      <w:tr w:rsidR="00A03EA4" w14:paraId="1874D9D1" w14:textId="77777777" w:rsidTr="00F47E8D">
        <w:tc>
          <w:tcPr>
            <w:tcW w:w="2500" w:type="dxa"/>
          </w:tcPr>
          <w:p w14:paraId="13B374FE" w14:textId="77777777" w:rsidR="00A03EA4" w:rsidRDefault="00A03EA4" w:rsidP="00F47E8D">
            <w:r>
              <w:t>deleteCard</w:t>
            </w:r>
          </w:p>
        </w:tc>
        <w:tc>
          <w:tcPr>
            <w:tcW w:w="2000" w:type="dxa"/>
          </w:tcPr>
          <w:p w14:paraId="669BDEAE" w14:textId="77777777" w:rsidR="00A03EA4" w:rsidRDefault="00A03EA4" w:rsidP="00F47E8D">
            <w:r>
              <w:t>urn:riv:cgi:healthcare:efrikort:3:Result</w:t>
            </w:r>
          </w:p>
        </w:tc>
        <w:tc>
          <w:tcPr>
            <w:tcW w:w="4000" w:type="dxa"/>
          </w:tcPr>
          <w:p w14:paraId="04BAB213" w14:textId="77777777" w:rsidR="00A03EA4" w:rsidRDefault="00A03EA4" w:rsidP="00F47E8D">
            <w:r>
              <w:t>Resultatkod med eventuellt meddelande.</w:t>
            </w:r>
          </w:p>
        </w:tc>
        <w:tc>
          <w:tcPr>
            <w:tcW w:w="1600" w:type="dxa"/>
          </w:tcPr>
          <w:p w14:paraId="094E35DB" w14:textId="77777777" w:rsidR="00A03EA4" w:rsidRDefault="00A03EA4" w:rsidP="00F47E8D">
            <w:r>
              <w:t>1..1</w:t>
            </w:r>
          </w:p>
        </w:tc>
      </w:tr>
    </w:tbl>
    <w:p w14:paraId="55D4F6CC" w14:textId="77777777" w:rsidR="00A03EA4" w:rsidRDefault="00A03EA4" w:rsidP="00A03EA4">
      <w:pPr>
        <w:pStyle w:val="Heading3"/>
      </w:pPr>
      <w:bookmarkStart w:id="127" w:name="_Toc461433006"/>
      <w:r>
        <w:t>Övriga regler</w:t>
      </w:r>
      <w:bookmarkEnd w:id="127"/>
    </w:p>
    <w:p w14:paraId="660CE213" w14:textId="77777777" w:rsidR="00A03EA4" w:rsidRDefault="00A03EA4" w:rsidP="00A03EA4">
      <w:r>
        <w:t>Tjänsten skall åtkomstkontrollera om anropande system har behörighet till tjänsten.</w:t>
      </w:r>
    </w:p>
    <w:p w14:paraId="1749D74F" w14:textId="77777777" w:rsidR="00A03EA4" w:rsidRDefault="00A03EA4" w:rsidP="00A03EA4">
      <w:pPr>
        <w:pStyle w:val="Heading3"/>
      </w:pPr>
      <w:bookmarkStart w:id="128" w:name="_Toc461433007"/>
      <w:r>
        <w:t>Exempel</w:t>
      </w:r>
      <w:bookmarkEnd w:id="128"/>
    </w:p>
    <w:p w14:paraId="06D5B477" w14:textId="77777777" w:rsidR="00A03EA4" w:rsidRDefault="00A03EA4" w:rsidP="00A03EA4">
      <w:r>
        <w:t>Nedan visas exempel på hur anrop och svar ska formas när tjänsten används.</w:t>
      </w:r>
    </w:p>
    <w:p w14:paraId="4F78E6A3" w14:textId="77777777" w:rsidR="00A03EA4" w:rsidRDefault="00A03EA4" w:rsidP="00A03EA4">
      <w:pPr>
        <w:pStyle w:val="Heading4"/>
      </w:pPr>
      <w:r>
        <w:t>Exempel på anrop</w:t>
      </w:r>
    </w:p>
    <w:p w14:paraId="6C34D7E6" w14:textId="77777777" w:rsidR="00A03EA4" w:rsidRDefault="00A03EA4" w:rsidP="00A03EA4"/>
    <w:p w14:paraId="424B86D8" w14:textId="77777777" w:rsidR="00A03EA4" w:rsidRDefault="00A03EA4" w:rsidP="00A03EA4">
      <w:r>
        <w:t>Följande XML visar strukturen på ett anrop till tjänsten.</w:t>
      </w:r>
    </w:p>
    <w:p w14:paraId="6680E2B6"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ns0:DeleteCardRequest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urn:riv:cgi:healthcare:efrikort:DeleteCardResponder:3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79863C93"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2DCED927"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p>
    <w:p w14:paraId="736D697C"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47749C5A"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5F9F0E85"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73FCFEBF"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4BC5DDF2"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00E070CC"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3D53FA75"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ns0:DeleteCardRequest</w:t>
      </w:r>
      <w:r>
        <w:rPr>
          <w:rFonts w:ascii="Consolas" w:eastAsia="Times New Roman" w:hAnsi="Consolas" w:cs="Consolas"/>
          <w:color w:val="0000FF"/>
          <w:sz w:val="16"/>
          <w:szCs w:val="16"/>
          <w:lang w:eastAsia="sv-SE"/>
        </w:rPr>
        <w:t>&gt;</w:t>
      </w:r>
    </w:p>
    <w:p w14:paraId="59BC24C2" w14:textId="77777777" w:rsidR="00A03EA4" w:rsidRDefault="00A03EA4" w:rsidP="00A03EA4">
      <w:pPr>
        <w:pStyle w:val="Heading4"/>
      </w:pPr>
      <w:r>
        <w:lastRenderedPageBreak/>
        <w:t>Exempel på svar</w:t>
      </w:r>
    </w:p>
    <w:p w14:paraId="21DB0C02" w14:textId="77777777" w:rsidR="00A03EA4" w:rsidRDefault="00A03EA4" w:rsidP="00A03EA4"/>
    <w:p w14:paraId="6B6860EC" w14:textId="77777777" w:rsidR="00A03EA4" w:rsidRDefault="00A03EA4" w:rsidP="00A03EA4">
      <w:r>
        <w:t>Följande XML visar strukturen på svarsmeddelandet från tjänsten.</w:t>
      </w:r>
    </w:p>
    <w:p w14:paraId="1E5B206B"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ns0:DeleteCardResponse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urn:riv:cgi:healthcare:efrikort:DeleteCardResponder:3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28F764E4"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ns0:DeleteCard</w:t>
      </w:r>
      <w:r w:rsidRPr="00A03EA4">
        <w:rPr>
          <w:rFonts w:ascii="Consolas" w:eastAsia="Times New Roman" w:hAnsi="Consolas" w:cs="Consolas"/>
          <w:color w:val="0000FF"/>
          <w:sz w:val="16"/>
          <w:szCs w:val="16"/>
          <w:lang w:val="en-US" w:eastAsia="sv-SE"/>
        </w:rPr>
        <w:t>&gt;</w:t>
      </w:r>
    </w:p>
    <w:p w14:paraId="35E64543"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p>
    <w:p w14:paraId="5DFBEB49"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47E4875"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p>
    <w:p w14:paraId="1BAE6A6D" w14:textId="77777777" w:rsidR="00A03EA4" w:rsidRPr="009D3416" w:rsidRDefault="00A03EA4" w:rsidP="00A03EA4">
      <w:pPr>
        <w:ind w:left="440"/>
        <w:rPr>
          <w:lang w:val="en-US"/>
        </w:rPr>
      </w:pPr>
      <w:r w:rsidRPr="009D3416">
        <w:rPr>
          <w:rFonts w:ascii="Consolas" w:eastAsia="Times New Roman" w:hAnsi="Consolas" w:cs="Consolas"/>
          <w:color w:val="0000FF"/>
          <w:sz w:val="16"/>
          <w:szCs w:val="16"/>
          <w:lang w:val="en-US" w:eastAsia="sv-SE"/>
        </w:rPr>
        <w:t>&lt;/</w:t>
      </w:r>
      <w:r w:rsidRPr="009D3416">
        <w:rPr>
          <w:rFonts w:ascii="Consolas" w:eastAsia="Times New Roman" w:hAnsi="Consolas" w:cs="Consolas"/>
          <w:color w:val="A31515"/>
          <w:sz w:val="16"/>
          <w:szCs w:val="16"/>
          <w:lang w:val="en-US" w:eastAsia="sv-SE"/>
        </w:rPr>
        <w:t>ns0:DeleteCard</w:t>
      </w:r>
      <w:r w:rsidRPr="009D3416">
        <w:rPr>
          <w:rFonts w:ascii="Consolas" w:eastAsia="Times New Roman" w:hAnsi="Consolas" w:cs="Consolas"/>
          <w:color w:val="0000FF"/>
          <w:sz w:val="16"/>
          <w:szCs w:val="16"/>
          <w:lang w:val="en-US" w:eastAsia="sv-SE"/>
        </w:rPr>
        <w:t>&gt;</w:t>
      </w:r>
    </w:p>
    <w:p w14:paraId="0D359ABD"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ns0:DeleteCardResponse</w:t>
      </w:r>
      <w:r>
        <w:rPr>
          <w:rFonts w:ascii="Consolas" w:eastAsia="Times New Roman" w:hAnsi="Consolas" w:cs="Consolas"/>
          <w:color w:val="0000FF"/>
          <w:sz w:val="16"/>
          <w:szCs w:val="16"/>
          <w:lang w:eastAsia="sv-SE"/>
        </w:rPr>
        <w:t>&gt;</w:t>
      </w:r>
    </w:p>
    <w:p w14:paraId="5C7DEE8B" w14:textId="77777777" w:rsidR="00A03EA4" w:rsidRDefault="00A03EA4" w:rsidP="00A03EA4">
      <w:r>
        <w:br w:type="page"/>
      </w:r>
    </w:p>
    <w:p w14:paraId="663538F0" w14:textId="77777777" w:rsidR="00A03EA4" w:rsidRDefault="00A03EA4" w:rsidP="00A03EA4">
      <w:pPr>
        <w:pStyle w:val="Heading2"/>
      </w:pPr>
      <w:bookmarkStart w:id="129" w:name="_Toc461433008"/>
      <w:r>
        <w:lastRenderedPageBreak/>
        <w:t>DeleteTransaction</w:t>
      </w:r>
      <w:bookmarkEnd w:id="129"/>
    </w:p>
    <w:p w14:paraId="22D6455A" w14:textId="77777777" w:rsidR="00A03EA4" w:rsidRDefault="00A03EA4" w:rsidP="00A03EA4">
      <w:r>
        <w:t>Denna tjänst används för att radera (makulera) en transaktion.</w:t>
      </w:r>
    </w:p>
    <w:p w14:paraId="112F5255" w14:textId="77777777" w:rsidR="00A03EA4" w:rsidRDefault="00A03EA4" w:rsidP="00A03EA4">
      <w:pPr>
        <w:pStyle w:val="Heading3"/>
      </w:pPr>
      <w:bookmarkStart w:id="130" w:name="_Toc461433009"/>
      <w:r>
        <w:t>Version</w:t>
      </w:r>
      <w:bookmarkEnd w:id="130"/>
    </w:p>
    <w:p w14:paraId="5F76490A" w14:textId="77777777" w:rsidR="00A03EA4" w:rsidRDefault="00A03EA4" w:rsidP="00A03EA4">
      <w:r>
        <w:t>3.0</w:t>
      </w:r>
    </w:p>
    <w:p w14:paraId="57DCED62" w14:textId="77777777" w:rsidR="00A03EA4" w:rsidRDefault="00A03EA4" w:rsidP="00A03EA4">
      <w:pPr>
        <w:pStyle w:val="Heading3"/>
      </w:pPr>
      <w:bookmarkStart w:id="131" w:name="_Toc461433010"/>
      <w:r>
        <w:t>Fältregler</w:t>
      </w:r>
      <w:bookmarkEnd w:id="131"/>
    </w:p>
    <w:p w14:paraId="518B9FE4" w14:textId="77777777" w:rsidR="00A03EA4" w:rsidRDefault="00A03EA4" w:rsidP="00A03EA4">
      <w:r>
        <w:t>Nedanstående tabell beskriver varje element i begäran och svar samt vilka datatyper som används.</w:t>
      </w:r>
    </w:p>
    <w:p w14:paraId="7481DF1E"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31B1803C" w14:textId="77777777" w:rsidTr="00F47E8D">
        <w:trPr>
          <w:trHeight w:val="384"/>
        </w:trPr>
        <w:tc>
          <w:tcPr>
            <w:tcW w:w="2500" w:type="dxa"/>
            <w:shd w:val="clear" w:color="auto" w:fill="D9D9D9" w:themeFill="background1" w:themeFillShade="D9"/>
            <w:vAlign w:val="bottom"/>
          </w:tcPr>
          <w:p w14:paraId="35597451" w14:textId="77777777" w:rsidR="00A03EA4" w:rsidRDefault="00A03EA4" w:rsidP="00F47E8D">
            <w:pPr>
              <w:rPr>
                <w:b/>
              </w:rPr>
            </w:pPr>
            <w:r>
              <w:rPr>
                <w:b/>
              </w:rPr>
              <w:t>Namn</w:t>
            </w:r>
          </w:p>
        </w:tc>
        <w:tc>
          <w:tcPr>
            <w:tcW w:w="2000" w:type="dxa"/>
            <w:shd w:val="clear" w:color="auto" w:fill="D9D9D9" w:themeFill="background1" w:themeFillShade="D9"/>
            <w:vAlign w:val="bottom"/>
          </w:tcPr>
          <w:p w14:paraId="43D008FD" w14:textId="77777777" w:rsidR="00A03EA4" w:rsidRDefault="00A03EA4" w:rsidP="00F47E8D">
            <w:pPr>
              <w:rPr>
                <w:b/>
              </w:rPr>
            </w:pPr>
            <w:r>
              <w:rPr>
                <w:b/>
              </w:rPr>
              <w:t>Datatyp</w:t>
            </w:r>
          </w:p>
        </w:tc>
        <w:tc>
          <w:tcPr>
            <w:tcW w:w="4000" w:type="dxa"/>
            <w:shd w:val="clear" w:color="auto" w:fill="D9D9D9" w:themeFill="background1" w:themeFillShade="D9"/>
            <w:vAlign w:val="bottom"/>
          </w:tcPr>
          <w:p w14:paraId="1EF5A947"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516BDAB0" w14:textId="77777777" w:rsidR="00A03EA4" w:rsidRDefault="00A03EA4" w:rsidP="00F47E8D">
            <w:pPr>
              <w:rPr>
                <w:b/>
              </w:rPr>
            </w:pPr>
            <w:r>
              <w:rPr>
                <w:b/>
              </w:rPr>
              <w:t>Kardinalitet</w:t>
            </w:r>
          </w:p>
        </w:tc>
      </w:tr>
      <w:tr w:rsidR="00A03EA4" w14:paraId="28CA05E9" w14:textId="77777777" w:rsidTr="00F47E8D">
        <w:tc>
          <w:tcPr>
            <w:tcW w:w="2500" w:type="dxa"/>
            <w:shd w:val="clear" w:color="auto" w:fill="F9F9F9" w:themeFill="background1" w:themeFillShade="F9"/>
            <w:vAlign w:val="bottom"/>
          </w:tcPr>
          <w:p w14:paraId="01913FAA"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3C440346" w14:textId="77777777" w:rsidR="00A03EA4" w:rsidRDefault="00A03EA4" w:rsidP="00F47E8D">
            <w:pPr>
              <w:rPr>
                <w:b/>
              </w:rPr>
            </w:pPr>
          </w:p>
        </w:tc>
        <w:tc>
          <w:tcPr>
            <w:tcW w:w="4000" w:type="dxa"/>
            <w:shd w:val="clear" w:color="auto" w:fill="F9F9F9" w:themeFill="background1" w:themeFillShade="F9"/>
            <w:vAlign w:val="bottom"/>
          </w:tcPr>
          <w:p w14:paraId="183E55D9" w14:textId="77777777" w:rsidR="00A03EA4" w:rsidRDefault="00A03EA4" w:rsidP="00F47E8D">
            <w:pPr>
              <w:rPr>
                <w:b/>
              </w:rPr>
            </w:pPr>
          </w:p>
        </w:tc>
        <w:tc>
          <w:tcPr>
            <w:tcW w:w="1600" w:type="dxa"/>
            <w:shd w:val="clear" w:color="auto" w:fill="F9F9F9" w:themeFill="background1" w:themeFillShade="F9"/>
            <w:vAlign w:val="bottom"/>
          </w:tcPr>
          <w:p w14:paraId="2A70145D" w14:textId="77777777" w:rsidR="00A03EA4" w:rsidRDefault="00A03EA4" w:rsidP="00F47E8D">
            <w:pPr>
              <w:rPr>
                <w:b/>
              </w:rPr>
            </w:pPr>
          </w:p>
        </w:tc>
      </w:tr>
      <w:tr w:rsidR="00A03EA4" w14:paraId="440A06A3" w14:textId="77777777" w:rsidTr="00F47E8D">
        <w:tc>
          <w:tcPr>
            <w:tcW w:w="2500" w:type="dxa"/>
          </w:tcPr>
          <w:p w14:paraId="6951721D" w14:textId="77777777" w:rsidR="00A03EA4" w:rsidRDefault="00A03EA4" w:rsidP="00F47E8D">
            <w:r>
              <w:t>carePrincipalId</w:t>
            </w:r>
          </w:p>
        </w:tc>
        <w:tc>
          <w:tcPr>
            <w:tcW w:w="2000" w:type="dxa"/>
          </w:tcPr>
          <w:p w14:paraId="7493C4C2" w14:textId="77777777" w:rsidR="00A03EA4" w:rsidRPr="00A03EA4" w:rsidRDefault="00A03EA4" w:rsidP="00F47E8D">
            <w:pPr>
              <w:rPr>
                <w:lang w:val="en-US"/>
              </w:rPr>
            </w:pPr>
            <w:r w:rsidRPr="00A03EA4">
              <w:rPr>
                <w:lang w:val="en-US"/>
              </w:rPr>
              <w:t>urn:riv:cgi:healthcare:efrikort:3:HsaId</w:t>
            </w:r>
          </w:p>
        </w:tc>
        <w:tc>
          <w:tcPr>
            <w:tcW w:w="4000" w:type="dxa"/>
          </w:tcPr>
          <w:p w14:paraId="63F03AD7" w14:textId="77777777" w:rsidR="00A03EA4" w:rsidRDefault="00A03EA4" w:rsidP="00F47E8D">
            <w:r>
              <w:t>ID för vårdhuvudman</w:t>
            </w:r>
          </w:p>
        </w:tc>
        <w:tc>
          <w:tcPr>
            <w:tcW w:w="1600" w:type="dxa"/>
          </w:tcPr>
          <w:p w14:paraId="120E2765" w14:textId="77777777" w:rsidR="00A03EA4" w:rsidRDefault="00A03EA4" w:rsidP="00F47E8D">
            <w:r>
              <w:t>1..1</w:t>
            </w:r>
          </w:p>
        </w:tc>
      </w:tr>
      <w:tr w:rsidR="00A03EA4" w14:paraId="0EDDB1FD" w14:textId="77777777" w:rsidTr="00F47E8D">
        <w:tc>
          <w:tcPr>
            <w:tcW w:w="2500" w:type="dxa"/>
          </w:tcPr>
          <w:p w14:paraId="4FAD76DA" w14:textId="77777777" w:rsidR="00A03EA4" w:rsidRDefault="00A03EA4" w:rsidP="00F47E8D">
            <w:r>
              <w:t>transactionId</w:t>
            </w:r>
          </w:p>
        </w:tc>
        <w:tc>
          <w:tcPr>
            <w:tcW w:w="2000" w:type="dxa"/>
          </w:tcPr>
          <w:p w14:paraId="4CB568A7" w14:textId="77777777" w:rsidR="00A03EA4" w:rsidRDefault="00A03EA4" w:rsidP="00F47E8D">
            <w:r>
              <w:t>urn:riv:cgi:healthcare:efrikort:3:Id</w:t>
            </w:r>
          </w:p>
        </w:tc>
        <w:tc>
          <w:tcPr>
            <w:tcW w:w="4000" w:type="dxa"/>
          </w:tcPr>
          <w:p w14:paraId="667CB83D" w14:textId="77777777" w:rsidR="00A03EA4" w:rsidRDefault="00A03EA4" w:rsidP="00F47E8D">
            <w:r>
              <w:t>Obligatorisk id för den transaktion som skall raderas.</w:t>
            </w:r>
          </w:p>
        </w:tc>
        <w:tc>
          <w:tcPr>
            <w:tcW w:w="1600" w:type="dxa"/>
          </w:tcPr>
          <w:p w14:paraId="59B4F9BD" w14:textId="77777777" w:rsidR="00A03EA4" w:rsidRDefault="00A03EA4" w:rsidP="00F47E8D">
            <w:r>
              <w:t>1..1</w:t>
            </w:r>
          </w:p>
        </w:tc>
      </w:tr>
      <w:tr w:rsidR="00A03EA4" w14:paraId="6005F7EC" w14:textId="77777777" w:rsidTr="00F47E8D">
        <w:tc>
          <w:tcPr>
            <w:tcW w:w="2500" w:type="dxa"/>
          </w:tcPr>
          <w:p w14:paraId="6A01E0B8" w14:textId="77777777" w:rsidR="00A03EA4" w:rsidRDefault="00A03EA4" w:rsidP="00F47E8D">
            <w:r>
              <w:t>deleteReason</w:t>
            </w:r>
          </w:p>
        </w:tc>
        <w:tc>
          <w:tcPr>
            <w:tcW w:w="2000" w:type="dxa"/>
          </w:tcPr>
          <w:p w14:paraId="6516DA51" w14:textId="77777777" w:rsidR="00A03EA4" w:rsidRDefault="00A03EA4" w:rsidP="00F47E8D">
            <w:r>
              <w:t>xs:String</w:t>
            </w:r>
          </w:p>
        </w:tc>
        <w:tc>
          <w:tcPr>
            <w:tcW w:w="4000" w:type="dxa"/>
          </w:tcPr>
          <w:p w14:paraId="38C24FB6" w14:textId="77777777" w:rsidR="00A03EA4" w:rsidRDefault="00A03EA4" w:rsidP="00F47E8D">
            <w:r>
              <w:t>Ej obligatoriskt strängvärde för att ange orsaken till raderingsbegäran.</w:t>
            </w:r>
          </w:p>
        </w:tc>
        <w:tc>
          <w:tcPr>
            <w:tcW w:w="1600" w:type="dxa"/>
          </w:tcPr>
          <w:p w14:paraId="1178BD61" w14:textId="77777777" w:rsidR="00A03EA4" w:rsidRDefault="00A03EA4" w:rsidP="00F47E8D">
            <w:r>
              <w:t>0..1</w:t>
            </w:r>
          </w:p>
        </w:tc>
      </w:tr>
      <w:tr w:rsidR="00A03EA4" w14:paraId="69F785AF" w14:textId="77777777" w:rsidTr="00F47E8D">
        <w:tc>
          <w:tcPr>
            <w:tcW w:w="2500" w:type="dxa"/>
          </w:tcPr>
          <w:p w14:paraId="6004EFB9" w14:textId="77777777" w:rsidR="00A03EA4" w:rsidRDefault="00A03EA4" w:rsidP="00F47E8D">
            <w:r>
              <w:t>actor</w:t>
            </w:r>
          </w:p>
        </w:tc>
        <w:tc>
          <w:tcPr>
            <w:tcW w:w="2000" w:type="dxa"/>
          </w:tcPr>
          <w:p w14:paraId="386D87FD" w14:textId="77777777" w:rsidR="00A03EA4" w:rsidRPr="00A03EA4" w:rsidRDefault="00A03EA4" w:rsidP="00F47E8D">
            <w:pPr>
              <w:rPr>
                <w:lang w:val="en-US"/>
              </w:rPr>
            </w:pPr>
            <w:r w:rsidRPr="00A03EA4">
              <w:rPr>
                <w:lang w:val="en-US"/>
              </w:rPr>
              <w:t>urn:riv:cgi:healthcare:efrikort:3:Actor</w:t>
            </w:r>
          </w:p>
        </w:tc>
        <w:tc>
          <w:tcPr>
            <w:tcW w:w="4000" w:type="dxa"/>
          </w:tcPr>
          <w:p w14:paraId="5D06D172" w14:textId="77777777" w:rsidR="00A03EA4" w:rsidRDefault="00A03EA4" w:rsidP="00F47E8D">
            <w:r>
              <w:t>Obligatorisk värde som anger vem som utför operationen.</w:t>
            </w:r>
          </w:p>
        </w:tc>
        <w:tc>
          <w:tcPr>
            <w:tcW w:w="1600" w:type="dxa"/>
          </w:tcPr>
          <w:p w14:paraId="699DE8C4" w14:textId="77777777" w:rsidR="00A03EA4" w:rsidRDefault="00A03EA4" w:rsidP="00F47E8D">
            <w:r>
              <w:t>1..1</w:t>
            </w:r>
          </w:p>
        </w:tc>
      </w:tr>
      <w:tr w:rsidR="00A03EA4" w14:paraId="43867434" w14:textId="77777777" w:rsidTr="00F47E8D">
        <w:tc>
          <w:tcPr>
            <w:tcW w:w="2500" w:type="dxa"/>
            <w:shd w:val="clear" w:color="auto" w:fill="F9F9F9" w:themeFill="background1" w:themeFillShade="F9"/>
            <w:vAlign w:val="bottom"/>
          </w:tcPr>
          <w:p w14:paraId="57D08CA6" w14:textId="77777777" w:rsidR="00A03EA4" w:rsidRDefault="00A03EA4" w:rsidP="00F47E8D">
            <w:pPr>
              <w:rPr>
                <w:b/>
              </w:rPr>
            </w:pPr>
            <w:r>
              <w:rPr>
                <w:b/>
                <w:i/>
              </w:rPr>
              <w:t>Svar</w:t>
            </w:r>
          </w:p>
        </w:tc>
        <w:tc>
          <w:tcPr>
            <w:tcW w:w="2000" w:type="dxa"/>
            <w:shd w:val="clear" w:color="auto" w:fill="F9F9F9" w:themeFill="background1" w:themeFillShade="F9"/>
            <w:vAlign w:val="bottom"/>
          </w:tcPr>
          <w:p w14:paraId="76B0A2BB" w14:textId="77777777" w:rsidR="00A03EA4" w:rsidRDefault="00A03EA4" w:rsidP="00F47E8D">
            <w:pPr>
              <w:rPr>
                <w:b/>
              </w:rPr>
            </w:pPr>
          </w:p>
        </w:tc>
        <w:tc>
          <w:tcPr>
            <w:tcW w:w="4000" w:type="dxa"/>
            <w:shd w:val="clear" w:color="auto" w:fill="F9F9F9" w:themeFill="background1" w:themeFillShade="F9"/>
            <w:vAlign w:val="bottom"/>
          </w:tcPr>
          <w:p w14:paraId="715FC562" w14:textId="77777777" w:rsidR="00A03EA4" w:rsidRDefault="00A03EA4" w:rsidP="00F47E8D">
            <w:pPr>
              <w:rPr>
                <w:b/>
              </w:rPr>
            </w:pPr>
          </w:p>
        </w:tc>
        <w:tc>
          <w:tcPr>
            <w:tcW w:w="1600" w:type="dxa"/>
            <w:shd w:val="clear" w:color="auto" w:fill="F9F9F9" w:themeFill="background1" w:themeFillShade="F9"/>
            <w:vAlign w:val="bottom"/>
          </w:tcPr>
          <w:p w14:paraId="02243EB6" w14:textId="77777777" w:rsidR="00A03EA4" w:rsidRDefault="00A03EA4" w:rsidP="00F47E8D">
            <w:pPr>
              <w:rPr>
                <w:b/>
              </w:rPr>
            </w:pPr>
          </w:p>
        </w:tc>
      </w:tr>
      <w:tr w:rsidR="00A03EA4" w14:paraId="6FB02931" w14:textId="77777777" w:rsidTr="00F47E8D">
        <w:tc>
          <w:tcPr>
            <w:tcW w:w="2500" w:type="dxa"/>
          </w:tcPr>
          <w:p w14:paraId="1824CF8E" w14:textId="77777777" w:rsidR="00A03EA4" w:rsidRDefault="00A03EA4" w:rsidP="00F47E8D">
            <w:r>
              <w:t>deleteTransaction</w:t>
            </w:r>
          </w:p>
        </w:tc>
        <w:tc>
          <w:tcPr>
            <w:tcW w:w="2000" w:type="dxa"/>
          </w:tcPr>
          <w:p w14:paraId="573B2AD7" w14:textId="77777777" w:rsidR="00A03EA4" w:rsidRDefault="00A03EA4" w:rsidP="00F47E8D">
            <w:r>
              <w:t>urn:riv:cgi:healthcare:efrikort:3:Result</w:t>
            </w:r>
          </w:p>
        </w:tc>
        <w:tc>
          <w:tcPr>
            <w:tcW w:w="4000" w:type="dxa"/>
          </w:tcPr>
          <w:p w14:paraId="13E7530C" w14:textId="77777777" w:rsidR="00A03EA4" w:rsidRDefault="00A03EA4" w:rsidP="00F47E8D">
            <w:r>
              <w:t>Resultatkod med eventuellt meddelande.</w:t>
            </w:r>
          </w:p>
        </w:tc>
        <w:tc>
          <w:tcPr>
            <w:tcW w:w="1600" w:type="dxa"/>
          </w:tcPr>
          <w:p w14:paraId="2C69BE24" w14:textId="77777777" w:rsidR="00A03EA4" w:rsidRDefault="00A03EA4" w:rsidP="00F47E8D">
            <w:r>
              <w:t>1..1</w:t>
            </w:r>
          </w:p>
        </w:tc>
      </w:tr>
    </w:tbl>
    <w:p w14:paraId="54292CE5" w14:textId="77777777" w:rsidR="00A03EA4" w:rsidRDefault="00A03EA4" w:rsidP="00A03EA4">
      <w:pPr>
        <w:pStyle w:val="Heading3"/>
      </w:pPr>
      <w:bookmarkStart w:id="132" w:name="_Toc461433011"/>
      <w:r>
        <w:t>Övriga regler</w:t>
      </w:r>
      <w:bookmarkEnd w:id="132"/>
    </w:p>
    <w:p w14:paraId="4AAC1CD7" w14:textId="77777777" w:rsidR="00A03EA4" w:rsidRDefault="00A03EA4" w:rsidP="00A03EA4">
      <w:r>
        <w:t>Tjänsten skall åtkomstkontrollera om anropande system har behörighet till tjänsten.</w:t>
      </w:r>
    </w:p>
    <w:p w14:paraId="47DB412B" w14:textId="77777777" w:rsidR="00A03EA4" w:rsidRDefault="00A03EA4" w:rsidP="00A03EA4">
      <w:pPr>
        <w:pStyle w:val="Heading3"/>
      </w:pPr>
      <w:bookmarkStart w:id="133" w:name="_Toc461433012"/>
      <w:r>
        <w:t>Exempel</w:t>
      </w:r>
      <w:bookmarkEnd w:id="133"/>
    </w:p>
    <w:p w14:paraId="415FD906" w14:textId="77777777" w:rsidR="00A03EA4" w:rsidRDefault="00A03EA4" w:rsidP="00A03EA4">
      <w:r>
        <w:t>Nedan visas exempel på hur anrop och svar ska formas när tjänsten används.</w:t>
      </w:r>
    </w:p>
    <w:p w14:paraId="1515A32F" w14:textId="77777777" w:rsidR="00A03EA4" w:rsidRDefault="00A03EA4" w:rsidP="00A03EA4">
      <w:pPr>
        <w:pStyle w:val="Heading4"/>
      </w:pPr>
      <w:r>
        <w:t>Exempel på anrop</w:t>
      </w:r>
    </w:p>
    <w:p w14:paraId="7A21FA0B" w14:textId="77777777" w:rsidR="00A03EA4" w:rsidRDefault="00A03EA4" w:rsidP="00A03EA4"/>
    <w:p w14:paraId="04826C24" w14:textId="77777777" w:rsidR="00A03EA4" w:rsidRDefault="00A03EA4" w:rsidP="00A03EA4">
      <w:r>
        <w:t>Följande XML visar strukturen på ett anrop till tjänsten.</w:t>
      </w:r>
    </w:p>
    <w:p w14:paraId="1A7B432C"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ns0:DeleteTransactionRequest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urn:riv:cgi:healthcare:efrikort:DeleteTransactionResponder:3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05CCBB44"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1A38CFBC"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ns0:TransactionId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ns0:TransactionId</w:t>
      </w:r>
      <w:r w:rsidRPr="00A03EA4">
        <w:rPr>
          <w:rFonts w:ascii="Consolas" w:eastAsia="Times New Roman" w:hAnsi="Consolas" w:cs="Consolas"/>
          <w:color w:val="0000FF"/>
          <w:sz w:val="16"/>
          <w:szCs w:val="16"/>
          <w:lang w:val="en-US" w:eastAsia="sv-SE"/>
        </w:rPr>
        <w:t>&gt;</w:t>
      </w:r>
    </w:p>
    <w:p w14:paraId="10862356"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05064B06"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ns0:DeleteReason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ns0:DeleteReason</w:t>
      </w:r>
      <w:r w:rsidRPr="00A03EA4">
        <w:rPr>
          <w:rFonts w:ascii="Consolas" w:eastAsia="Times New Roman" w:hAnsi="Consolas" w:cs="Consolas"/>
          <w:color w:val="0000FF"/>
          <w:sz w:val="16"/>
          <w:szCs w:val="16"/>
          <w:lang w:val="en-US" w:eastAsia="sv-SE"/>
        </w:rPr>
        <w:t>&gt;</w:t>
      </w:r>
    </w:p>
    <w:p w14:paraId="5D78E22B"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01898648"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13F138E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282080A3"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01F3AB39"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7BFC55CD"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1A74827D" w14:textId="77777777" w:rsidR="00A03EA4" w:rsidRDefault="00A03EA4" w:rsidP="00A03EA4">
      <w:r>
        <w:rPr>
          <w:rFonts w:ascii="Consolas" w:eastAsia="Times New Roman" w:hAnsi="Consolas" w:cs="Consolas"/>
          <w:color w:val="0000FF"/>
          <w:sz w:val="16"/>
          <w:szCs w:val="16"/>
          <w:lang w:eastAsia="sv-SE"/>
        </w:rPr>
        <w:lastRenderedPageBreak/>
        <w:t>&lt;/</w:t>
      </w:r>
      <w:r>
        <w:rPr>
          <w:rFonts w:ascii="Consolas" w:eastAsia="Times New Roman" w:hAnsi="Consolas" w:cs="Consolas"/>
          <w:color w:val="A31515"/>
          <w:sz w:val="16"/>
          <w:szCs w:val="16"/>
          <w:lang w:eastAsia="sv-SE"/>
        </w:rPr>
        <w:t>ns0:DeleteTransactionRequest</w:t>
      </w:r>
      <w:r>
        <w:rPr>
          <w:rFonts w:ascii="Consolas" w:eastAsia="Times New Roman" w:hAnsi="Consolas" w:cs="Consolas"/>
          <w:color w:val="0000FF"/>
          <w:sz w:val="16"/>
          <w:szCs w:val="16"/>
          <w:lang w:eastAsia="sv-SE"/>
        </w:rPr>
        <w:t>&gt;</w:t>
      </w:r>
    </w:p>
    <w:p w14:paraId="02BEC2AA" w14:textId="77777777" w:rsidR="00A03EA4" w:rsidRDefault="00A03EA4" w:rsidP="00A03EA4">
      <w:pPr>
        <w:pStyle w:val="Heading4"/>
      </w:pPr>
      <w:r>
        <w:t>Exempel på svar</w:t>
      </w:r>
    </w:p>
    <w:p w14:paraId="6B3EB1A5" w14:textId="77777777" w:rsidR="00A03EA4" w:rsidRDefault="00A03EA4" w:rsidP="00A03EA4"/>
    <w:p w14:paraId="5F32087E" w14:textId="77777777" w:rsidR="00A03EA4" w:rsidRDefault="00A03EA4" w:rsidP="00A03EA4">
      <w:r>
        <w:t>Följande XML visar strukturen på svarsmeddelandet från tjänsten.</w:t>
      </w:r>
    </w:p>
    <w:p w14:paraId="1D7CBCCA"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ns0:DeleteTransactionResponse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urn:riv:cgi:healthcare:efrikort:DeleteTransactionResponder:3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55636441"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ns0:DeleteTransaction</w:t>
      </w:r>
      <w:r>
        <w:rPr>
          <w:rFonts w:ascii="Consolas" w:eastAsia="Times New Roman" w:hAnsi="Consolas" w:cs="Consolas"/>
          <w:color w:val="0000FF"/>
          <w:sz w:val="16"/>
          <w:szCs w:val="16"/>
          <w:lang w:eastAsia="sv-SE"/>
        </w:rPr>
        <w:t>&gt;</w:t>
      </w:r>
    </w:p>
    <w:p w14:paraId="6109E768"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14:paraId="53FF59CC" w14:textId="77777777" w:rsidR="00A03EA4" w:rsidRDefault="00A03EA4" w:rsidP="00A03EA4">
      <w:pPr>
        <w:ind w:left="88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0624B8DC"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p>
    <w:p w14:paraId="49D489EB"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ns0:DeleteTransaction</w:t>
      </w:r>
      <w:r>
        <w:rPr>
          <w:rFonts w:ascii="Consolas" w:eastAsia="Times New Roman" w:hAnsi="Consolas" w:cs="Consolas"/>
          <w:color w:val="0000FF"/>
          <w:sz w:val="16"/>
          <w:szCs w:val="16"/>
          <w:lang w:eastAsia="sv-SE"/>
        </w:rPr>
        <w:t>&gt;</w:t>
      </w:r>
    </w:p>
    <w:p w14:paraId="79BBC679"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ns0:DeleteTransactionResponse</w:t>
      </w:r>
      <w:r>
        <w:rPr>
          <w:rFonts w:ascii="Consolas" w:eastAsia="Times New Roman" w:hAnsi="Consolas" w:cs="Consolas"/>
          <w:color w:val="0000FF"/>
          <w:sz w:val="16"/>
          <w:szCs w:val="16"/>
          <w:lang w:eastAsia="sv-SE"/>
        </w:rPr>
        <w:t>&gt;</w:t>
      </w:r>
    </w:p>
    <w:p w14:paraId="33BA0273" w14:textId="77777777" w:rsidR="00A03EA4" w:rsidRDefault="00A03EA4" w:rsidP="00A03EA4">
      <w:r>
        <w:br w:type="page"/>
      </w:r>
    </w:p>
    <w:p w14:paraId="01FCBE3D" w14:textId="77777777" w:rsidR="00A03EA4" w:rsidRDefault="00A03EA4" w:rsidP="00A03EA4">
      <w:pPr>
        <w:pStyle w:val="Heading2"/>
      </w:pPr>
      <w:bookmarkStart w:id="134" w:name="_Toc461433013"/>
      <w:r>
        <w:lastRenderedPageBreak/>
        <w:t>GetCardForPerson</w:t>
      </w:r>
      <w:bookmarkEnd w:id="134"/>
    </w:p>
    <w:p w14:paraId="581AD013" w14:textId="77777777" w:rsidR="00A03EA4" w:rsidRDefault="00A03EA4" w:rsidP="00A03EA4">
      <w:r>
        <w:t xml:space="preserve">Denna tjänst returnerar frikortstatus för efterfrågad person och korttyp. De transaktioner som tillhör kortet ingår ej i returvärdet utan enbart belopp kvar till frikort. </w:t>
      </w:r>
    </w:p>
    <w:p w14:paraId="17AD3F4D" w14:textId="77777777" w:rsidR="00A03EA4" w:rsidRDefault="00A03EA4" w:rsidP="00A03EA4">
      <w:r>
        <w:t>Belopp kvar till frikort kan skilja sig beroende på vald huvudman och dess beloppsgräns för frikort.</w:t>
      </w:r>
    </w:p>
    <w:p w14:paraId="6C6221A5" w14:textId="77777777" w:rsidR="00A03EA4" w:rsidRDefault="00A03EA4" w:rsidP="00A03EA4">
      <w:pPr>
        <w:pStyle w:val="Heading3"/>
      </w:pPr>
      <w:bookmarkStart w:id="135" w:name="_Toc461433014"/>
      <w:r>
        <w:t>Version</w:t>
      </w:r>
      <w:bookmarkEnd w:id="135"/>
    </w:p>
    <w:p w14:paraId="0BB1AB62" w14:textId="77777777" w:rsidR="00A03EA4" w:rsidRDefault="00A03EA4" w:rsidP="00A03EA4">
      <w:r>
        <w:t>3.0</w:t>
      </w:r>
    </w:p>
    <w:p w14:paraId="3A088C91" w14:textId="77777777" w:rsidR="00A03EA4" w:rsidRDefault="00A03EA4" w:rsidP="00A03EA4">
      <w:pPr>
        <w:pStyle w:val="Heading3"/>
      </w:pPr>
      <w:bookmarkStart w:id="136" w:name="_Toc461433015"/>
      <w:r>
        <w:t>Fältregler</w:t>
      </w:r>
      <w:bookmarkEnd w:id="136"/>
    </w:p>
    <w:p w14:paraId="750578D4" w14:textId="77777777" w:rsidR="00A03EA4" w:rsidRDefault="00A03EA4" w:rsidP="00A03EA4">
      <w:r>
        <w:t>Nedanstående tabell beskriver varje element i begäran och svar samt vilka datatyper som används.</w:t>
      </w:r>
    </w:p>
    <w:p w14:paraId="6DF95B44"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1146BDDB" w14:textId="77777777" w:rsidTr="00F47E8D">
        <w:trPr>
          <w:trHeight w:val="384"/>
        </w:trPr>
        <w:tc>
          <w:tcPr>
            <w:tcW w:w="2500" w:type="dxa"/>
            <w:shd w:val="clear" w:color="auto" w:fill="D9D9D9" w:themeFill="background1" w:themeFillShade="D9"/>
            <w:vAlign w:val="bottom"/>
          </w:tcPr>
          <w:p w14:paraId="122F4275" w14:textId="77777777" w:rsidR="00A03EA4" w:rsidRDefault="00A03EA4" w:rsidP="00F47E8D">
            <w:pPr>
              <w:rPr>
                <w:b/>
              </w:rPr>
            </w:pPr>
            <w:r>
              <w:rPr>
                <w:b/>
              </w:rPr>
              <w:t>Namn</w:t>
            </w:r>
          </w:p>
        </w:tc>
        <w:tc>
          <w:tcPr>
            <w:tcW w:w="2000" w:type="dxa"/>
            <w:shd w:val="clear" w:color="auto" w:fill="D9D9D9" w:themeFill="background1" w:themeFillShade="D9"/>
            <w:vAlign w:val="bottom"/>
          </w:tcPr>
          <w:p w14:paraId="3A1534A2" w14:textId="77777777" w:rsidR="00A03EA4" w:rsidRDefault="00A03EA4" w:rsidP="00F47E8D">
            <w:pPr>
              <w:rPr>
                <w:b/>
              </w:rPr>
            </w:pPr>
            <w:r>
              <w:rPr>
                <w:b/>
              </w:rPr>
              <w:t>Datatyp</w:t>
            </w:r>
          </w:p>
        </w:tc>
        <w:tc>
          <w:tcPr>
            <w:tcW w:w="4000" w:type="dxa"/>
            <w:shd w:val="clear" w:color="auto" w:fill="D9D9D9" w:themeFill="background1" w:themeFillShade="D9"/>
            <w:vAlign w:val="bottom"/>
          </w:tcPr>
          <w:p w14:paraId="5A90F22F"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05A7CBEC" w14:textId="77777777" w:rsidR="00A03EA4" w:rsidRDefault="00A03EA4" w:rsidP="00F47E8D">
            <w:pPr>
              <w:rPr>
                <w:b/>
              </w:rPr>
            </w:pPr>
            <w:r>
              <w:rPr>
                <w:b/>
              </w:rPr>
              <w:t>Kardinalitet</w:t>
            </w:r>
          </w:p>
        </w:tc>
      </w:tr>
      <w:tr w:rsidR="00A03EA4" w14:paraId="4DA85711" w14:textId="77777777" w:rsidTr="00F47E8D">
        <w:tc>
          <w:tcPr>
            <w:tcW w:w="2500" w:type="dxa"/>
            <w:shd w:val="clear" w:color="auto" w:fill="F9F9F9" w:themeFill="background1" w:themeFillShade="F9"/>
            <w:vAlign w:val="bottom"/>
          </w:tcPr>
          <w:p w14:paraId="61EE38F9"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0B0C8E10" w14:textId="77777777" w:rsidR="00A03EA4" w:rsidRDefault="00A03EA4" w:rsidP="00F47E8D">
            <w:pPr>
              <w:rPr>
                <w:b/>
              </w:rPr>
            </w:pPr>
          </w:p>
        </w:tc>
        <w:tc>
          <w:tcPr>
            <w:tcW w:w="4000" w:type="dxa"/>
            <w:shd w:val="clear" w:color="auto" w:fill="F9F9F9" w:themeFill="background1" w:themeFillShade="F9"/>
            <w:vAlign w:val="bottom"/>
          </w:tcPr>
          <w:p w14:paraId="7BB2BAF9" w14:textId="77777777" w:rsidR="00A03EA4" w:rsidRDefault="00A03EA4" w:rsidP="00F47E8D">
            <w:pPr>
              <w:rPr>
                <w:b/>
              </w:rPr>
            </w:pPr>
          </w:p>
        </w:tc>
        <w:tc>
          <w:tcPr>
            <w:tcW w:w="1600" w:type="dxa"/>
            <w:shd w:val="clear" w:color="auto" w:fill="F9F9F9" w:themeFill="background1" w:themeFillShade="F9"/>
            <w:vAlign w:val="bottom"/>
          </w:tcPr>
          <w:p w14:paraId="12BBE762" w14:textId="77777777" w:rsidR="00A03EA4" w:rsidRDefault="00A03EA4" w:rsidP="00F47E8D">
            <w:pPr>
              <w:rPr>
                <w:b/>
              </w:rPr>
            </w:pPr>
          </w:p>
        </w:tc>
      </w:tr>
      <w:tr w:rsidR="00A03EA4" w14:paraId="710A4A4A" w14:textId="77777777" w:rsidTr="00F47E8D">
        <w:tc>
          <w:tcPr>
            <w:tcW w:w="2500" w:type="dxa"/>
          </w:tcPr>
          <w:p w14:paraId="4E21176B" w14:textId="77777777" w:rsidR="00A03EA4" w:rsidRDefault="00A03EA4" w:rsidP="00F47E8D">
            <w:r>
              <w:t>carePrincipalId</w:t>
            </w:r>
          </w:p>
        </w:tc>
        <w:tc>
          <w:tcPr>
            <w:tcW w:w="2000" w:type="dxa"/>
          </w:tcPr>
          <w:p w14:paraId="668C4174" w14:textId="77777777" w:rsidR="00A03EA4" w:rsidRPr="00A03EA4" w:rsidRDefault="00A03EA4" w:rsidP="00F47E8D">
            <w:pPr>
              <w:rPr>
                <w:lang w:val="en-US"/>
              </w:rPr>
            </w:pPr>
            <w:r w:rsidRPr="00A03EA4">
              <w:rPr>
                <w:lang w:val="en-US"/>
              </w:rPr>
              <w:t>urn:riv:cgi:healthcare:efrikort:3:HsaId</w:t>
            </w:r>
          </w:p>
        </w:tc>
        <w:tc>
          <w:tcPr>
            <w:tcW w:w="4000" w:type="dxa"/>
          </w:tcPr>
          <w:p w14:paraId="2DB7FA53" w14:textId="77777777" w:rsidR="00A03EA4" w:rsidRDefault="00A03EA4" w:rsidP="00F47E8D">
            <w:r>
              <w:t>ID för vårdhuvudman.</w:t>
            </w:r>
          </w:p>
        </w:tc>
        <w:tc>
          <w:tcPr>
            <w:tcW w:w="1600" w:type="dxa"/>
          </w:tcPr>
          <w:p w14:paraId="060B0D4F" w14:textId="77777777" w:rsidR="00A03EA4" w:rsidRDefault="00A03EA4" w:rsidP="00F47E8D">
            <w:r>
              <w:t>1..1</w:t>
            </w:r>
          </w:p>
        </w:tc>
      </w:tr>
      <w:tr w:rsidR="00A03EA4" w14:paraId="040655FC" w14:textId="77777777" w:rsidTr="00F47E8D">
        <w:tc>
          <w:tcPr>
            <w:tcW w:w="2500" w:type="dxa"/>
          </w:tcPr>
          <w:p w14:paraId="32D0FABC" w14:textId="77777777" w:rsidR="00A03EA4" w:rsidRDefault="00A03EA4" w:rsidP="00F47E8D">
            <w:r>
              <w:t>personId</w:t>
            </w:r>
          </w:p>
        </w:tc>
        <w:tc>
          <w:tcPr>
            <w:tcW w:w="2000" w:type="dxa"/>
          </w:tcPr>
          <w:p w14:paraId="162FCFE6" w14:textId="77777777" w:rsidR="00A03EA4" w:rsidRDefault="00A03EA4" w:rsidP="00F47E8D">
            <w:r>
              <w:t>urn:riv:cgi:healthcare:efrikort:3:PersonIdValue</w:t>
            </w:r>
          </w:p>
        </w:tc>
        <w:tc>
          <w:tcPr>
            <w:tcW w:w="4000" w:type="dxa"/>
          </w:tcPr>
          <w:p w14:paraId="4347569D" w14:textId="77777777" w:rsidR="00A03EA4" w:rsidRDefault="00A03EA4" w:rsidP="00F47E8D">
            <w:r>
              <w:t>Obligatorisk personidentitet. Vanligtvis personnummer på format YYYYMMDDXXXX</w:t>
            </w:r>
          </w:p>
        </w:tc>
        <w:tc>
          <w:tcPr>
            <w:tcW w:w="1600" w:type="dxa"/>
          </w:tcPr>
          <w:p w14:paraId="22D29762" w14:textId="77777777" w:rsidR="00A03EA4" w:rsidRDefault="00A03EA4" w:rsidP="00F47E8D">
            <w:r>
              <w:t>1..1</w:t>
            </w:r>
          </w:p>
        </w:tc>
      </w:tr>
      <w:tr w:rsidR="00A03EA4" w14:paraId="2D31F4F9" w14:textId="77777777" w:rsidTr="00F47E8D">
        <w:tc>
          <w:tcPr>
            <w:tcW w:w="2500" w:type="dxa"/>
          </w:tcPr>
          <w:p w14:paraId="021D4DB0" w14:textId="77777777" w:rsidR="00A03EA4" w:rsidRDefault="00A03EA4" w:rsidP="00F47E8D">
            <w:r>
              <w:t>cardTypeId</w:t>
            </w:r>
          </w:p>
        </w:tc>
        <w:tc>
          <w:tcPr>
            <w:tcW w:w="2000" w:type="dxa"/>
          </w:tcPr>
          <w:p w14:paraId="393A01B3" w14:textId="77777777" w:rsidR="00A03EA4" w:rsidRPr="00A03EA4" w:rsidRDefault="00A03EA4" w:rsidP="00F47E8D">
            <w:pPr>
              <w:rPr>
                <w:lang w:val="en-US"/>
              </w:rPr>
            </w:pPr>
            <w:r w:rsidRPr="00A03EA4">
              <w:rPr>
                <w:lang w:val="en-US"/>
              </w:rPr>
              <w:t>urn:riv:cgi:healthcare:efrikort:3:CardTypeId</w:t>
            </w:r>
          </w:p>
        </w:tc>
        <w:tc>
          <w:tcPr>
            <w:tcW w:w="4000" w:type="dxa"/>
          </w:tcPr>
          <w:p w14:paraId="016002AE" w14:textId="77777777" w:rsidR="00A03EA4" w:rsidRDefault="00A03EA4" w:rsidP="00F47E8D">
            <w:r>
              <w:t>Obligatoriskt värde för frikortstyp.</w:t>
            </w:r>
          </w:p>
        </w:tc>
        <w:tc>
          <w:tcPr>
            <w:tcW w:w="1600" w:type="dxa"/>
          </w:tcPr>
          <w:p w14:paraId="5B537EBD" w14:textId="77777777" w:rsidR="00A03EA4" w:rsidRDefault="00A03EA4" w:rsidP="00F47E8D">
            <w:r>
              <w:t>1..1</w:t>
            </w:r>
          </w:p>
        </w:tc>
      </w:tr>
      <w:tr w:rsidR="00A03EA4" w14:paraId="6F4536E9" w14:textId="77777777" w:rsidTr="00F47E8D">
        <w:tc>
          <w:tcPr>
            <w:tcW w:w="2500" w:type="dxa"/>
            <w:shd w:val="clear" w:color="auto" w:fill="F9F9F9" w:themeFill="background1" w:themeFillShade="F9"/>
            <w:vAlign w:val="bottom"/>
          </w:tcPr>
          <w:p w14:paraId="708FD15E" w14:textId="77777777" w:rsidR="00A03EA4" w:rsidRDefault="00A03EA4" w:rsidP="00F47E8D">
            <w:pPr>
              <w:rPr>
                <w:b/>
              </w:rPr>
            </w:pPr>
            <w:r>
              <w:rPr>
                <w:b/>
                <w:i/>
              </w:rPr>
              <w:t>Svar</w:t>
            </w:r>
          </w:p>
        </w:tc>
        <w:tc>
          <w:tcPr>
            <w:tcW w:w="2000" w:type="dxa"/>
            <w:shd w:val="clear" w:color="auto" w:fill="F9F9F9" w:themeFill="background1" w:themeFillShade="F9"/>
            <w:vAlign w:val="bottom"/>
          </w:tcPr>
          <w:p w14:paraId="585FE5FA" w14:textId="77777777" w:rsidR="00A03EA4" w:rsidRDefault="00A03EA4" w:rsidP="00F47E8D">
            <w:pPr>
              <w:rPr>
                <w:b/>
              </w:rPr>
            </w:pPr>
          </w:p>
        </w:tc>
        <w:tc>
          <w:tcPr>
            <w:tcW w:w="4000" w:type="dxa"/>
            <w:shd w:val="clear" w:color="auto" w:fill="F9F9F9" w:themeFill="background1" w:themeFillShade="F9"/>
            <w:vAlign w:val="bottom"/>
          </w:tcPr>
          <w:p w14:paraId="72069823" w14:textId="77777777" w:rsidR="00A03EA4" w:rsidRDefault="00A03EA4" w:rsidP="00F47E8D">
            <w:pPr>
              <w:rPr>
                <w:b/>
              </w:rPr>
            </w:pPr>
          </w:p>
        </w:tc>
        <w:tc>
          <w:tcPr>
            <w:tcW w:w="1600" w:type="dxa"/>
            <w:shd w:val="clear" w:color="auto" w:fill="F9F9F9" w:themeFill="background1" w:themeFillShade="F9"/>
            <w:vAlign w:val="bottom"/>
          </w:tcPr>
          <w:p w14:paraId="02075B46" w14:textId="77777777" w:rsidR="00A03EA4" w:rsidRDefault="00A03EA4" w:rsidP="00F47E8D">
            <w:pPr>
              <w:rPr>
                <w:b/>
              </w:rPr>
            </w:pPr>
          </w:p>
        </w:tc>
      </w:tr>
      <w:tr w:rsidR="00A03EA4" w14:paraId="1AF7A078" w14:textId="77777777" w:rsidTr="00F47E8D">
        <w:tc>
          <w:tcPr>
            <w:tcW w:w="2500" w:type="dxa"/>
          </w:tcPr>
          <w:p w14:paraId="4D588879" w14:textId="77777777" w:rsidR="00A03EA4" w:rsidRDefault="00A03EA4" w:rsidP="00F47E8D">
            <w:r>
              <w:t>getCardForPerson</w:t>
            </w:r>
          </w:p>
        </w:tc>
        <w:tc>
          <w:tcPr>
            <w:tcW w:w="2000" w:type="dxa"/>
          </w:tcPr>
          <w:p w14:paraId="5878763A" w14:textId="77777777" w:rsidR="00A03EA4" w:rsidRDefault="00A03EA4" w:rsidP="00F47E8D">
            <w:r>
              <w:t>urn:riv:cgi:healthcare:efrikort:3:GetCardForPersonResult</w:t>
            </w:r>
          </w:p>
        </w:tc>
        <w:tc>
          <w:tcPr>
            <w:tcW w:w="4000" w:type="dxa"/>
          </w:tcPr>
          <w:p w14:paraId="205C7AF8" w14:textId="77777777" w:rsidR="00A03EA4" w:rsidRDefault="00A03EA4" w:rsidP="00F47E8D">
            <w:r>
              <w:t>GetCardForPersonResult innehållande resultatkod samt eventuellt meddelande, och 0..1 frikort av efterfrågad typ.</w:t>
            </w:r>
          </w:p>
        </w:tc>
        <w:tc>
          <w:tcPr>
            <w:tcW w:w="1600" w:type="dxa"/>
          </w:tcPr>
          <w:p w14:paraId="16E64527" w14:textId="77777777" w:rsidR="00A03EA4" w:rsidRDefault="00A03EA4" w:rsidP="00F47E8D">
            <w:r>
              <w:t>1..1</w:t>
            </w:r>
          </w:p>
        </w:tc>
      </w:tr>
    </w:tbl>
    <w:p w14:paraId="28D3D105" w14:textId="77777777" w:rsidR="00A03EA4" w:rsidRDefault="00A03EA4" w:rsidP="00A03EA4">
      <w:pPr>
        <w:pStyle w:val="Heading3"/>
      </w:pPr>
      <w:bookmarkStart w:id="137" w:name="_Toc461433016"/>
      <w:r>
        <w:t>Övriga regler</w:t>
      </w:r>
      <w:bookmarkEnd w:id="137"/>
    </w:p>
    <w:p w14:paraId="610673D9" w14:textId="77777777" w:rsidR="00A03EA4" w:rsidRDefault="00A03EA4" w:rsidP="00A03EA4">
      <w:r>
        <w:t>Tjänsten skall åtkomstkontrollera om anropande system har behörighet till tjänsten.</w:t>
      </w:r>
    </w:p>
    <w:p w14:paraId="4F972D2A" w14:textId="77777777" w:rsidR="00A03EA4" w:rsidRDefault="00A03EA4" w:rsidP="00A03EA4">
      <w:pPr>
        <w:pStyle w:val="Heading3"/>
      </w:pPr>
      <w:bookmarkStart w:id="138" w:name="_Toc461433017"/>
      <w:r>
        <w:t>Exempel</w:t>
      </w:r>
      <w:bookmarkEnd w:id="138"/>
    </w:p>
    <w:p w14:paraId="75AC7C38" w14:textId="77777777" w:rsidR="00A03EA4" w:rsidRDefault="00A03EA4" w:rsidP="00A03EA4">
      <w:r>
        <w:t>Nedan visas exempel på hur anrop och svar ska formas när tjänsten används.</w:t>
      </w:r>
    </w:p>
    <w:p w14:paraId="752679FC" w14:textId="77777777" w:rsidR="00A03EA4" w:rsidRDefault="00A03EA4" w:rsidP="00A03EA4">
      <w:pPr>
        <w:pStyle w:val="Heading4"/>
      </w:pPr>
      <w:r>
        <w:t>Exempel på anrop</w:t>
      </w:r>
    </w:p>
    <w:p w14:paraId="6022AC4F" w14:textId="77777777" w:rsidR="00A03EA4" w:rsidRDefault="00A03EA4" w:rsidP="00A03EA4"/>
    <w:p w14:paraId="2D3944F7" w14:textId="77777777" w:rsidR="00A03EA4" w:rsidRDefault="00A03EA4" w:rsidP="00A03EA4">
      <w:r>
        <w:t>Följande XML visar strukturen på ett anrop till tjänsten.</w:t>
      </w:r>
    </w:p>
    <w:p w14:paraId="091791A6"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ns0:GetCardForPersonRequest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urn:riv:cgi:healthcare:efrikort:GetCardForPersonResponder:3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683B3F94"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44030C66"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43FF73A8"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p>
    <w:p w14:paraId="3A04BC43" w14:textId="77777777" w:rsidR="00A03EA4" w:rsidRPr="00A03EA4" w:rsidRDefault="00A03EA4" w:rsidP="00A03EA4">
      <w:pPr>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ns0:GetCardForPersonRequest</w:t>
      </w:r>
      <w:r w:rsidRPr="00A03EA4">
        <w:rPr>
          <w:rFonts w:ascii="Consolas" w:eastAsia="Times New Roman" w:hAnsi="Consolas" w:cs="Consolas"/>
          <w:color w:val="0000FF"/>
          <w:sz w:val="16"/>
          <w:szCs w:val="16"/>
          <w:lang w:val="en-US" w:eastAsia="sv-SE"/>
        </w:rPr>
        <w:t>&gt;</w:t>
      </w:r>
    </w:p>
    <w:p w14:paraId="62B73413" w14:textId="77777777" w:rsidR="00A03EA4" w:rsidRDefault="00A03EA4" w:rsidP="00A03EA4">
      <w:pPr>
        <w:pStyle w:val="Heading4"/>
      </w:pPr>
      <w:r>
        <w:t>Exempel på svar</w:t>
      </w:r>
    </w:p>
    <w:p w14:paraId="29559FA9" w14:textId="77777777" w:rsidR="00A03EA4" w:rsidRDefault="00A03EA4" w:rsidP="00A03EA4"/>
    <w:p w14:paraId="54DAD94E" w14:textId="77777777" w:rsidR="00A03EA4" w:rsidRDefault="00A03EA4" w:rsidP="00A03EA4">
      <w:r>
        <w:t>Följande XML visar strukturen på svarsmeddelandet från tjänsten.</w:t>
      </w:r>
    </w:p>
    <w:p w14:paraId="6ACF670A" w14:textId="77777777" w:rsidR="00A03EA4" w:rsidRDefault="00A03EA4" w:rsidP="00A03EA4">
      <w:r>
        <w:rPr>
          <w:rFonts w:ascii="Consolas" w:eastAsia="Times New Roman" w:hAnsi="Consolas" w:cs="Consolas"/>
          <w:color w:val="0000FF"/>
          <w:sz w:val="16"/>
          <w:szCs w:val="16"/>
          <w:lang w:eastAsia="sv-SE"/>
        </w:rPr>
        <w:lastRenderedPageBreak/>
        <w:t>&lt;</w:t>
      </w:r>
      <w:r>
        <w:rPr>
          <w:rFonts w:ascii="Consolas" w:eastAsia="Times New Roman" w:hAnsi="Consolas" w:cs="Consolas"/>
          <w:color w:val="A31515"/>
          <w:sz w:val="16"/>
          <w:szCs w:val="16"/>
          <w:lang w:eastAsia="sv-SE"/>
        </w:rPr>
        <w:t>ns0:GetCardForPersonResponse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urn:riv:cgi:healthcare:efrikort:GetCardForPersonResponder:3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31B0E571"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ns0:GetCardForPerson</w:t>
      </w:r>
      <w:r w:rsidRPr="00A03EA4">
        <w:rPr>
          <w:rFonts w:ascii="Consolas" w:eastAsia="Times New Roman" w:hAnsi="Consolas" w:cs="Consolas"/>
          <w:color w:val="0000FF"/>
          <w:sz w:val="16"/>
          <w:szCs w:val="16"/>
          <w:lang w:val="en-US" w:eastAsia="sv-SE"/>
        </w:rPr>
        <w:t>&gt;</w:t>
      </w:r>
    </w:p>
    <w:p w14:paraId="6A5EEECC"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56FC04A4"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p>
    <w:p w14:paraId="1D4ADD13"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C0FDF0B"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p>
    <w:p w14:paraId="67EC8B3A"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78A60EED"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159798A8"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w:t>
      </w:r>
      <w:r w:rsidRPr="00A03EA4">
        <w:rPr>
          <w:rFonts w:ascii="Consolas" w:eastAsia="Times New Roman" w:hAnsi="Consolas" w:cs="Consolas"/>
          <w:color w:val="0000FF"/>
          <w:sz w:val="16"/>
          <w:szCs w:val="16"/>
          <w:lang w:val="en-US" w:eastAsia="sv-SE"/>
        </w:rPr>
        <w:t>&gt;</w:t>
      </w:r>
    </w:p>
    <w:p w14:paraId="73C81090"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p>
    <w:p w14:paraId="5D30529B"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w:t>
      </w:r>
      <w:r w:rsidRPr="00A03EA4">
        <w:rPr>
          <w:rFonts w:ascii="Consolas" w:eastAsia="Times New Roman" w:hAnsi="Consolas" w:cs="Consolas"/>
          <w:color w:val="0000FF"/>
          <w:sz w:val="16"/>
          <w:szCs w:val="16"/>
          <w:lang w:val="en-US" w:eastAsia="sv-SE"/>
        </w:rPr>
        <w:t>&gt;</w:t>
      </w:r>
    </w:p>
    <w:p w14:paraId="21DDEC89"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59C810A5"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6B3371B7"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w:t>
      </w:r>
      <w:r w:rsidRPr="00A03EA4">
        <w:rPr>
          <w:rFonts w:ascii="Consolas" w:eastAsia="Times New Roman" w:hAnsi="Consolas" w:cs="Consolas"/>
          <w:color w:val="0000FF"/>
          <w:sz w:val="16"/>
          <w:szCs w:val="16"/>
          <w:lang w:val="en-US" w:eastAsia="sv-SE"/>
        </w:rPr>
        <w:t>&gt;</w:t>
      </w:r>
    </w:p>
    <w:p w14:paraId="2F9E6946"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6B397C91"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ns1:Persons</w:t>
      </w:r>
      <w:r w:rsidRPr="00A03EA4">
        <w:rPr>
          <w:rFonts w:ascii="Consolas" w:eastAsia="Times New Roman" w:hAnsi="Consolas" w:cs="Consolas"/>
          <w:color w:val="0000FF"/>
          <w:sz w:val="16"/>
          <w:szCs w:val="16"/>
          <w:lang w:val="en-US" w:eastAsia="sv-SE"/>
        </w:rPr>
        <w:t>&gt;</w:t>
      </w:r>
    </w:p>
    <w:p w14:paraId="176CB439"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404AB7C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ns1:ReadConsent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ns1:ReadConsent</w:t>
      </w:r>
      <w:r w:rsidRPr="00A03EA4">
        <w:rPr>
          <w:rFonts w:ascii="Consolas" w:eastAsia="Times New Roman" w:hAnsi="Consolas" w:cs="Consolas"/>
          <w:color w:val="0000FF"/>
          <w:sz w:val="16"/>
          <w:szCs w:val="16"/>
          <w:lang w:val="en-US" w:eastAsia="sv-SE"/>
        </w:rPr>
        <w:t>&gt;</w:t>
      </w:r>
    </w:p>
    <w:p w14:paraId="0D789181"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ns1:Persons</w:t>
      </w:r>
      <w:r w:rsidRPr="00A03EA4">
        <w:rPr>
          <w:rFonts w:ascii="Consolas" w:eastAsia="Times New Roman" w:hAnsi="Consolas" w:cs="Consolas"/>
          <w:color w:val="0000FF"/>
          <w:sz w:val="16"/>
          <w:szCs w:val="16"/>
          <w:lang w:val="en-US" w:eastAsia="sv-SE"/>
        </w:rPr>
        <w:t>&gt;</w:t>
      </w:r>
    </w:p>
    <w:p w14:paraId="6572B74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7CEE58E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ns1:StartDate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ns1:StartDate</w:t>
      </w:r>
      <w:r w:rsidRPr="00A03EA4">
        <w:rPr>
          <w:rFonts w:ascii="Consolas" w:eastAsia="Times New Roman" w:hAnsi="Consolas" w:cs="Consolas"/>
          <w:color w:val="0000FF"/>
          <w:sz w:val="16"/>
          <w:szCs w:val="16"/>
          <w:lang w:val="en-US" w:eastAsia="sv-SE"/>
        </w:rPr>
        <w:t>&gt;</w:t>
      </w:r>
    </w:p>
    <w:p w14:paraId="5ED5EA57"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4F8BE3A5"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ns1:PreliminaryCardDate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ns1:PreliminaryCardDate</w:t>
      </w:r>
      <w:r w:rsidRPr="00A03EA4">
        <w:rPr>
          <w:rFonts w:ascii="Consolas" w:eastAsia="Times New Roman" w:hAnsi="Consolas" w:cs="Consolas"/>
          <w:color w:val="0000FF"/>
          <w:sz w:val="16"/>
          <w:szCs w:val="16"/>
          <w:lang w:val="en-US" w:eastAsia="sv-SE"/>
        </w:rPr>
        <w:t>&gt;</w:t>
      </w:r>
    </w:p>
    <w:p w14:paraId="44A91B31"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684F002"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ns1:FinalCardDate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ns1:FinalCardDate</w:t>
      </w:r>
      <w:r w:rsidRPr="00A03EA4">
        <w:rPr>
          <w:rFonts w:ascii="Consolas" w:eastAsia="Times New Roman" w:hAnsi="Consolas" w:cs="Consolas"/>
          <w:color w:val="0000FF"/>
          <w:sz w:val="16"/>
          <w:szCs w:val="16"/>
          <w:lang w:val="en-US" w:eastAsia="sv-SE"/>
        </w:rPr>
        <w:t>&gt;</w:t>
      </w:r>
    </w:p>
    <w:p w14:paraId="54F841F6"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3074DE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ns1:EndDate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ns1:EndDate</w:t>
      </w:r>
      <w:r w:rsidRPr="00A03EA4">
        <w:rPr>
          <w:rFonts w:ascii="Consolas" w:eastAsia="Times New Roman" w:hAnsi="Consolas" w:cs="Consolas"/>
          <w:color w:val="0000FF"/>
          <w:sz w:val="16"/>
          <w:szCs w:val="16"/>
          <w:lang w:val="en-US" w:eastAsia="sv-SE"/>
        </w:rPr>
        <w:t>&gt;</w:t>
      </w:r>
    </w:p>
    <w:p w14:paraId="5A44D1CA"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ns1:CurrentAmount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ns1:CurrentAmount</w:t>
      </w:r>
      <w:r w:rsidRPr="00A03EA4">
        <w:rPr>
          <w:rFonts w:ascii="Consolas" w:eastAsia="Times New Roman" w:hAnsi="Consolas" w:cs="Consolas"/>
          <w:color w:val="0000FF"/>
          <w:sz w:val="16"/>
          <w:szCs w:val="16"/>
          <w:lang w:val="en-US" w:eastAsia="sv-SE"/>
        </w:rPr>
        <w:t>&gt;</w:t>
      </w:r>
    </w:p>
    <w:p w14:paraId="1D310CAD"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ns1:AmountToLimit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ns1:AmountToLimit</w:t>
      </w:r>
      <w:r w:rsidRPr="00A03EA4">
        <w:rPr>
          <w:rFonts w:ascii="Consolas" w:eastAsia="Times New Roman" w:hAnsi="Consolas" w:cs="Consolas"/>
          <w:color w:val="0000FF"/>
          <w:sz w:val="16"/>
          <w:szCs w:val="16"/>
          <w:lang w:val="en-US" w:eastAsia="sv-SE"/>
        </w:rPr>
        <w:t>&gt;</w:t>
      </w:r>
    </w:p>
    <w:p w14:paraId="7DBFF79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488AB5F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p>
    <w:p w14:paraId="0C73E202"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54B22451"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51281D1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0AF15AF2"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683AA9FD"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p>
    <w:p w14:paraId="2D9831F8"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42C1AF84"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ns1:CardReason</w:t>
      </w:r>
      <w:r w:rsidRPr="00A03EA4">
        <w:rPr>
          <w:rFonts w:ascii="Consolas" w:eastAsia="Times New Roman" w:hAnsi="Consolas" w:cs="Consolas"/>
          <w:color w:val="0000FF"/>
          <w:sz w:val="16"/>
          <w:szCs w:val="16"/>
          <w:lang w:val="en-US" w:eastAsia="sv-SE"/>
        </w:rPr>
        <w:t>&gt;</w:t>
      </w:r>
    </w:p>
    <w:p w14:paraId="1B772C2E"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w:t>
      </w:r>
      <w:r w:rsidRPr="00A03EA4">
        <w:rPr>
          <w:rFonts w:ascii="Consolas" w:eastAsia="Times New Roman" w:hAnsi="Consolas" w:cs="Consolas"/>
          <w:color w:val="0000FF"/>
          <w:sz w:val="16"/>
          <w:szCs w:val="16"/>
          <w:lang w:val="en-US" w:eastAsia="sv-SE"/>
        </w:rPr>
        <w:t>&gt;</w:t>
      </w:r>
    </w:p>
    <w:p w14:paraId="45E6904A"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ns0:GetCardForPerson</w:t>
      </w:r>
      <w:r w:rsidRPr="00A03EA4">
        <w:rPr>
          <w:rFonts w:ascii="Consolas" w:eastAsia="Times New Roman" w:hAnsi="Consolas" w:cs="Consolas"/>
          <w:color w:val="0000FF"/>
          <w:sz w:val="16"/>
          <w:szCs w:val="16"/>
          <w:lang w:val="en-US" w:eastAsia="sv-SE"/>
        </w:rPr>
        <w:t>&gt;</w:t>
      </w:r>
    </w:p>
    <w:p w14:paraId="393A4DD6" w14:textId="77777777" w:rsidR="00A03EA4" w:rsidRPr="00A03EA4" w:rsidRDefault="00A03EA4" w:rsidP="00A03EA4">
      <w:pPr>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ns0:GetCardForPersonResponse</w:t>
      </w:r>
      <w:r w:rsidRPr="00A03EA4">
        <w:rPr>
          <w:rFonts w:ascii="Consolas" w:eastAsia="Times New Roman" w:hAnsi="Consolas" w:cs="Consolas"/>
          <w:color w:val="0000FF"/>
          <w:sz w:val="16"/>
          <w:szCs w:val="16"/>
          <w:lang w:val="en-US" w:eastAsia="sv-SE"/>
        </w:rPr>
        <w:t>&gt;</w:t>
      </w:r>
    </w:p>
    <w:p w14:paraId="0CC8D440" w14:textId="77777777" w:rsidR="00A03EA4" w:rsidRPr="00A03EA4" w:rsidRDefault="00A03EA4" w:rsidP="00A03EA4">
      <w:pPr>
        <w:rPr>
          <w:lang w:val="en-US"/>
        </w:rPr>
      </w:pPr>
      <w:r w:rsidRPr="00A03EA4">
        <w:rPr>
          <w:lang w:val="en-US"/>
        </w:rPr>
        <w:br w:type="page"/>
      </w:r>
    </w:p>
    <w:p w14:paraId="0F8355FF" w14:textId="77777777" w:rsidR="00A03EA4" w:rsidRDefault="00A03EA4" w:rsidP="00A03EA4">
      <w:pPr>
        <w:pStyle w:val="Heading2"/>
      </w:pPr>
      <w:bookmarkStart w:id="139" w:name="_Toc461433018"/>
      <w:r>
        <w:lastRenderedPageBreak/>
        <w:t>GetExtendedCardForPerson</w:t>
      </w:r>
      <w:bookmarkEnd w:id="139"/>
    </w:p>
    <w:p w14:paraId="3C86DAB3" w14:textId="77777777" w:rsidR="00A03EA4" w:rsidRDefault="00A03EA4" w:rsidP="00A03EA4">
      <w:r>
        <w:t>Denna tjänst returnerar efterfrågat frikort och alla dess tillhörande transaktioner.</w:t>
      </w:r>
    </w:p>
    <w:p w14:paraId="1C80CE4F" w14:textId="77777777" w:rsidR="00A03EA4" w:rsidRDefault="00A03EA4" w:rsidP="00A03EA4">
      <w:pPr>
        <w:pStyle w:val="Heading3"/>
      </w:pPr>
      <w:bookmarkStart w:id="140" w:name="_Toc461433019"/>
      <w:r>
        <w:t>Version</w:t>
      </w:r>
      <w:bookmarkEnd w:id="140"/>
    </w:p>
    <w:p w14:paraId="147778E7" w14:textId="77777777" w:rsidR="00A03EA4" w:rsidRDefault="00A03EA4" w:rsidP="00A03EA4">
      <w:r>
        <w:t>3.0</w:t>
      </w:r>
    </w:p>
    <w:p w14:paraId="46660558" w14:textId="77777777" w:rsidR="00A03EA4" w:rsidRDefault="00A03EA4" w:rsidP="00A03EA4">
      <w:pPr>
        <w:pStyle w:val="Heading3"/>
      </w:pPr>
      <w:bookmarkStart w:id="141" w:name="_Toc461433020"/>
      <w:r>
        <w:t>Fältregler</w:t>
      </w:r>
      <w:bookmarkEnd w:id="141"/>
    </w:p>
    <w:p w14:paraId="52E7C920" w14:textId="77777777" w:rsidR="00A03EA4" w:rsidRDefault="00A03EA4" w:rsidP="00A03EA4">
      <w:r>
        <w:t>Nedanstående tabell beskriver varje element i begäran och svar samt vilka datatyper som används.</w:t>
      </w:r>
    </w:p>
    <w:p w14:paraId="211BA765"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50A97202" w14:textId="77777777" w:rsidTr="00F47E8D">
        <w:trPr>
          <w:trHeight w:val="384"/>
        </w:trPr>
        <w:tc>
          <w:tcPr>
            <w:tcW w:w="2500" w:type="dxa"/>
            <w:shd w:val="clear" w:color="auto" w:fill="D9D9D9" w:themeFill="background1" w:themeFillShade="D9"/>
            <w:vAlign w:val="bottom"/>
          </w:tcPr>
          <w:p w14:paraId="3CF18E35" w14:textId="77777777" w:rsidR="00A03EA4" w:rsidRDefault="00A03EA4" w:rsidP="00F47E8D">
            <w:pPr>
              <w:rPr>
                <w:b/>
              </w:rPr>
            </w:pPr>
            <w:r>
              <w:rPr>
                <w:b/>
              </w:rPr>
              <w:t>Namn</w:t>
            </w:r>
          </w:p>
        </w:tc>
        <w:tc>
          <w:tcPr>
            <w:tcW w:w="2000" w:type="dxa"/>
            <w:shd w:val="clear" w:color="auto" w:fill="D9D9D9" w:themeFill="background1" w:themeFillShade="D9"/>
            <w:vAlign w:val="bottom"/>
          </w:tcPr>
          <w:p w14:paraId="19E949CB" w14:textId="77777777" w:rsidR="00A03EA4" w:rsidRDefault="00A03EA4" w:rsidP="00F47E8D">
            <w:pPr>
              <w:rPr>
                <w:b/>
              </w:rPr>
            </w:pPr>
            <w:r>
              <w:rPr>
                <w:b/>
              </w:rPr>
              <w:t>Datatyp</w:t>
            </w:r>
          </w:p>
        </w:tc>
        <w:tc>
          <w:tcPr>
            <w:tcW w:w="4000" w:type="dxa"/>
            <w:shd w:val="clear" w:color="auto" w:fill="D9D9D9" w:themeFill="background1" w:themeFillShade="D9"/>
            <w:vAlign w:val="bottom"/>
          </w:tcPr>
          <w:p w14:paraId="25C0AF9D"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6C1DDCB8" w14:textId="77777777" w:rsidR="00A03EA4" w:rsidRDefault="00A03EA4" w:rsidP="00F47E8D">
            <w:pPr>
              <w:rPr>
                <w:b/>
              </w:rPr>
            </w:pPr>
            <w:r>
              <w:rPr>
                <w:b/>
              </w:rPr>
              <w:t>Kardinalitet</w:t>
            </w:r>
          </w:p>
        </w:tc>
      </w:tr>
      <w:tr w:rsidR="00A03EA4" w14:paraId="3ADAC0C3" w14:textId="77777777" w:rsidTr="00F47E8D">
        <w:tc>
          <w:tcPr>
            <w:tcW w:w="2500" w:type="dxa"/>
            <w:shd w:val="clear" w:color="auto" w:fill="F9F9F9" w:themeFill="background1" w:themeFillShade="F9"/>
            <w:vAlign w:val="bottom"/>
          </w:tcPr>
          <w:p w14:paraId="0F87979D"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5FD01030" w14:textId="77777777" w:rsidR="00A03EA4" w:rsidRDefault="00A03EA4" w:rsidP="00F47E8D">
            <w:pPr>
              <w:rPr>
                <w:b/>
              </w:rPr>
            </w:pPr>
          </w:p>
        </w:tc>
        <w:tc>
          <w:tcPr>
            <w:tcW w:w="4000" w:type="dxa"/>
            <w:shd w:val="clear" w:color="auto" w:fill="F9F9F9" w:themeFill="background1" w:themeFillShade="F9"/>
            <w:vAlign w:val="bottom"/>
          </w:tcPr>
          <w:p w14:paraId="4C09FD72" w14:textId="77777777" w:rsidR="00A03EA4" w:rsidRDefault="00A03EA4" w:rsidP="00F47E8D">
            <w:pPr>
              <w:rPr>
                <w:b/>
              </w:rPr>
            </w:pPr>
          </w:p>
        </w:tc>
        <w:tc>
          <w:tcPr>
            <w:tcW w:w="1600" w:type="dxa"/>
            <w:shd w:val="clear" w:color="auto" w:fill="F9F9F9" w:themeFill="background1" w:themeFillShade="F9"/>
            <w:vAlign w:val="bottom"/>
          </w:tcPr>
          <w:p w14:paraId="364CC97E" w14:textId="77777777" w:rsidR="00A03EA4" w:rsidRDefault="00A03EA4" w:rsidP="00F47E8D">
            <w:pPr>
              <w:rPr>
                <w:b/>
              </w:rPr>
            </w:pPr>
          </w:p>
        </w:tc>
      </w:tr>
      <w:tr w:rsidR="00A03EA4" w14:paraId="461C820E" w14:textId="77777777" w:rsidTr="00F47E8D">
        <w:tc>
          <w:tcPr>
            <w:tcW w:w="2500" w:type="dxa"/>
          </w:tcPr>
          <w:p w14:paraId="7521D872" w14:textId="77777777" w:rsidR="00A03EA4" w:rsidRDefault="00A03EA4" w:rsidP="00F47E8D">
            <w:r>
              <w:t>carePrincipalId</w:t>
            </w:r>
          </w:p>
        </w:tc>
        <w:tc>
          <w:tcPr>
            <w:tcW w:w="2000" w:type="dxa"/>
          </w:tcPr>
          <w:p w14:paraId="2E7984ED" w14:textId="77777777" w:rsidR="00A03EA4" w:rsidRPr="00A03EA4" w:rsidRDefault="00A03EA4" w:rsidP="00F47E8D">
            <w:pPr>
              <w:rPr>
                <w:lang w:val="en-US"/>
              </w:rPr>
            </w:pPr>
            <w:r w:rsidRPr="00A03EA4">
              <w:rPr>
                <w:lang w:val="en-US"/>
              </w:rPr>
              <w:t>urn:riv:cgi:healthcare:efrikort:3:HsaId</w:t>
            </w:r>
          </w:p>
        </w:tc>
        <w:tc>
          <w:tcPr>
            <w:tcW w:w="4000" w:type="dxa"/>
          </w:tcPr>
          <w:p w14:paraId="06ED4727" w14:textId="77777777" w:rsidR="00A03EA4" w:rsidRDefault="00A03EA4" w:rsidP="00F47E8D">
            <w:r>
              <w:t>ID för vårdhuvudman</w:t>
            </w:r>
          </w:p>
        </w:tc>
        <w:tc>
          <w:tcPr>
            <w:tcW w:w="1600" w:type="dxa"/>
          </w:tcPr>
          <w:p w14:paraId="57CF487B" w14:textId="77777777" w:rsidR="00A03EA4" w:rsidRDefault="00A03EA4" w:rsidP="00F47E8D">
            <w:r>
              <w:t>1..1</w:t>
            </w:r>
          </w:p>
        </w:tc>
      </w:tr>
      <w:tr w:rsidR="00A03EA4" w14:paraId="56DFB13E" w14:textId="77777777" w:rsidTr="00F47E8D">
        <w:tc>
          <w:tcPr>
            <w:tcW w:w="2500" w:type="dxa"/>
          </w:tcPr>
          <w:p w14:paraId="4EB63817" w14:textId="77777777" w:rsidR="00A03EA4" w:rsidRDefault="00A03EA4" w:rsidP="00F47E8D">
            <w:r>
              <w:t>personId</w:t>
            </w:r>
          </w:p>
        </w:tc>
        <w:tc>
          <w:tcPr>
            <w:tcW w:w="2000" w:type="dxa"/>
          </w:tcPr>
          <w:p w14:paraId="3F929E80" w14:textId="77777777" w:rsidR="00A03EA4" w:rsidRDefault="00A03EA4" w:rsidP="00F47E8D">
            <w:r>
              <w:t>urn:riv:cgi:healthcare:efrikort:3:PersonIdValue</w:t>
            </w:r>
          </w:p>
        </w:tc>
        <w:tc>
          <w:tcPr>
            <w:tcW w:w="4000" w:type="dxa"/>
          </w:tcPr>
          <w:p w14:paraId="76D76DA9" w14:textId="77777777" w:rsidR="00A03EA4" w:rsidRDefault="00A03EA4" w:rsidP="00F47E8D">
            <w:r>
              <w:t>Obligatorisk personidentitet. Vanligtvis personnummer på format YYYYMMDDXXXX</w:t>
            </w:r>
          </w:p>
        </w:tc>
        <w:tc>
          <w:tcPr>
            <w:tcW w:w="1600" w:type="dxa"/>
          </w:tcPr>
          <w:p w14:paraId="4196F271" w14:textId="77777777" w:rsidR="00A03EA4" w:rsidRDefault="00A03EA4" w:rsidP="00F47E8D">
            <w:r>
              <w:t>1..1</w:t>
            </w:r>
          </w:p>
        </w:tc>
      </w:tr>
      <w:tr w:rsidR="00A03EA4" w14:paraId="54024224" w14:textId="77777777" w:rsidTr="00F47E8D">
        <w:tc>
          <w:tcPr>
            <w:tcW w:w="2500" w:type="dxa"/>
          </w:tcPr>
          <w:p w14:paraId="5E9F6958" w14:textId="77777777" w:rsidR="00A03EA4" w:rsidRDefault="00A03EA4" w:rsidP="00F47E8D">
            <w:r>
              <w:t>cardTypeId</w:t>
            </w:r>
          </w:p>
        </w:tc>
        <w:tc>
          <w:tcPr>
            <w:tcW w:w="2000" w:type="dxa"/>
          </w:tcPr>
          <w:p w14:paraId="24993C4C" w14:textId="77777777" w:rsidR="00A03EA4" w:rsidRPr="00A03EA4" w:rsidRDefault="00A03EA4" w:rsidP="00F47E8D">
            <w:pPr>
              <w:rPr>
                <w:lang w:val="en-US"/>
              </w:rPr>
            </w:pPr>
            <w:r w:rsidRPr="00A03EA4">
              <w:rPr>
                <w:lang w:val="en-US"/>
              </w:rPr>
              <w:t>urn:riv:cgi:healthcare:efrikort:3:CardTypeId</w:t>
            </w:r>
          </w:p>
        </w:tc>
        <w:tc>
          <w:tcPr>
            <w:tcW w:w="4000" w:type="dxa"/>
          </w:tcPr>
          <w:p w14:paraId="25AAF598" w14:textId="77777777" w:rsidR="00A03EA4" w:rsidRDefault="00A03EA4" w:rsidP="00F47E8D">
            <w:r>
              <w:t>Obligatoriskt värde för frikortstyp.</w:t>
            </w:r>
          </w:p>
        </w:tc>
        <w:tc>
          <w:tcPr>
            <w:tcW w:w="1600" w:type="dxa"/>
          </w:tcPr>
          <w:p w14:paraId="2A9C94B9" w14:textId="77777777" w:rsidR="00A03EA4" w:rsidRDefault="00A03EA4" w:rsidP="00F47E8D">
            <w:r>
              <w:t>1..1</w:t>
            </w:r>
          </w:p>
        </w:tc>
      </w:tr>
      <w:tr w:rsidR="00A03EA4" w14:paraId="06B54401" w14:textId="77777777" w:rsidTr="00F47E8D">
        <w:tc>
          <w:tcPr>
            <w:tcW w:w="2500" w:type="dxa"/>
            <w:shd w:val="clear" w:color="auto" w:fill="F9F9F9" w:themeFill="background1" w:themeFillShade="F9"/>
            <w:vAlign w:val="bottom"/>
          </w:tcPr>
          <w:p w14:paraId="75B03D1C" w14:textId="77777777" w:rsidR="00A03EA4" w:rsidRDefault="00A03EA4" w:rsidP="00F47E8D">
            <w:pPr>
              <w:rPr>
                <w:b/>
              </w:rPr>
            </w:pPr>
            <w:r>
              <w:rPr>
                <w:b/>
                <w:i/>
              </w:rPr>
              <w:t>Svar</w:t>
            </w:r>
          </w:p>
        </w:tc>
        <w:tc>
          <w:tcPr>
            <w:tcW w:w="2000" w:type="dxa"/>
            <w:shd w:val="clear" w:color="auto" w:fill="F9F9F9" w:themeFill="background1" w:themeFillShade="F9"/>
            <w:vAlign w:val="bottom"/>
          </w:tcPr>
          <w:p w14:paraId="052559CE" w14:textId="77777777" w:rsidR="00A03EA4" w:rsidRDefault="00A03EA4" w:rsidP="00F47E8D">
            <w:pPr>
              <w:rPr>
                <w:b/>
              </w:rPr>
            </w:pPr>
          </w:p>
        </w:tc>
        <w:tc>
          <w:tcPr>
            <w:tcW w:w="4000" w:type="dxa"/>
            <w:shd w:val="clear" w:color="auto" w:fill="F9F9F9" w:themeFill="background1" w:themeFillShade="F9"/>
            <w:vAlign w:val="bottom"/>
          </w:tcPr>
          <w:p w14:paraId="04F2E66B" w14:textId="77777777" w:rsidR="00A03EA4" w:rsidRDefault="00A03EA4" w:rsidP="00F47E8D">
            <w:pPr>
              <w:rPr>
                <w:b/>
              </w:rPr>
            </w:pPr>
          </w:p>
        </w:tc>
        <w:tc>
          <w:tcPr>
            <w:tcW w:w="1600" w:type="dxa"/>
            <w:shd w:val="clear" w:color="auto" w:fill="F9F9F9" w:themeFill="background1" w:themeFillShade="F9"/>
            <w:vAlign w:val="bottom"/>
          </w:tcPr>
          <w:p w14:paraId="757E3B49" w14:textId="77777777" w:rsidR="00A03EA4" w:rsidRDefault="00A03EA4" w:rsidP="00F47E8D">
            <w:pPr>
              <w:rPr>
                <w:b/>
              </w:rPr>
            </w:pPr>
          </w:p>
        </w:tc>
      </w:tr>
      <w:tr w:rsidR="00A03EA4" w14:paraId="31239343" w14:textId="77777777" w:rsidTr="00F47E8D">
        <w:tc>
          <w:tcPr>
            <w:tcW w:w="2500" w:type="dxa"/>
          </w:tcPr>
          <w:p w14:paraId="72FE7DCD" w14:textId="77777777" w:rsidR="00A03EA4" w:rsidRDefault="00A03EA4" w:rsidP="00F47E8D">
            <w:r>
              <w:t>getExtendedCardForPerson</w:t>
            </w:r>
          </w:p>
        </w:tc>
        <w:tc>
          <w:tcPr>
            <w:tcW w:w="2000" w:type="dxa"/>
          </w:tcPr>
          <w:p w14:paraId="282D1E74" w14:textId="77777777" w:rsidR="00A03EA4" w:rsidRDefault="00A03EA4" w:rsidP="00F47E8D">
            <w:r>
              <w:t>urn:riv:cgi:healthcare:efrikort:3:GetExtendedCardResult</w:t>
            </w:r>
          </w:p>
        </w:tc>
        <w:tc>
          <w:tcPr>
            <w:tcW w:w="4000" w:type="dxa"/>
          </w:tcPr>
          <w:p w14:paraId="65F62114" w14:textId="77777777" w:rsidR="00A03EA4" w:rsidRDefault="00A03EA4" w:rsidP="00F47E8D">
            <w:r>
              <w:t>GetExtendedCardResult innehållande resultatkod samt eventuellt meddelande, och 0..1 frikort av efterfrågad typ.</w:t>
            </w:r>
          </w:p>
        </w:tc>
        <w:tc>
          <w:tcPr>
            <w:tcW w:w="1600" w:type="dxa"/>
          </w:tcPr>
          <w:p w14:paraId="2E5FED69" w14:textId="77777777" w:rsidR="00A03EA4" w:rsidRDefault="00A03EA4" w:rsidP="00F47E8D">
            <w:r>
              <w:t>1..1</w:t>
            </w:r>
          </w:p>
        </w:tc>
      </w:tr>
    </w:tbl>
    <w:p w14:paraId="3CD53B12" w14:textId="77777777" w:rsidR="00A03EA4" w:rsidRDefault="00A03EA4" w:rsidP="00A03EA4">
      <w:pPr>
        <w:pStyle w:val="Heading3"/>
      </w:pPr>
      <w:bookmarkStart w:id="142" w:name="_Toc461433021"/>
      <w:r>
        <w:t>Övriga regler</w:t>
      </w:r>
      <w:bookmarkEnd w:id="142"/>
    </w:p>
    <w:p w14:paraId="5B47F130" w14:textId="77777777" w:rsidR="00A03EA4" w:rsidRDefault="00A03EA4" w:rsidP="00A03EA4">
      <w:r>
        <w:t>Tjänsten skall åtkomstkontrollera om anropande system har behörighet till tjänsten.</w:t>
      </w:r>
    </w:p>
    <w:p w14:paraId="71FC9B7F" w14:textId="77777777" w:rsidR="00A03EA4" w:rsidRDefault="00A03EA4" w:rsidP="00A03EA4">
      <w:pPr>
        <w:pStyle w:val="Heading3"/>
      </w:pPr>
      <w:bookmarkStart w:id="143" w:name="_Toc461433022"/>
      <w:r>
        <w:t>Exempel</w:t>
      </w:r>
      <w:bookmarkEnd w:id="143"/>
    </w:p>
    <w:p w14:paraId="02E647E8" w14:textId="77777777" w:rsidR="00A03EA4" w:rsidRDefault="00A03EA4" w:rsidP="00A03EA4">
      <w:r>
        <w:t>Nedan visas exempel på hur anrop och svar ska formas när tjänsten används.</w:t>
      </w:r>
    </w:p>
    <w:p w14:paraId="576150FE" w14:textId="77777777" w:rsidR="00A03EA4" w:rsidRDefault="00A03EA4" w:rsidP="00A03EA4">
      <w:pPr>
        <w:pStyle w:val="Heading4"/>
      </w:pPr>
      <w:r>
        <w:t>Exempel på anrop</w:t>
      </w:r>
    </w:p>
    <w:p w14:paraId="4B6D0594" w14:textId="77777777" w:rsidR="00A03EA4" w:rsidRDefault="00A03EA4" w:rsidP="00A03EA4"/>
    <w:p w14:paraId="307BDF6D" w14:textId="77777777" w:rsidR="00A03EA4" w:rsidRDefault="00A03EA4" w:rsidP="00A03EA4">
      <w:r>
        <w:t>Följande XML visar strukturen på ett anrop till tjänsten.</w:t>
      </w:r>
    </w:p>
    <w:p w14:paraId="1B371837"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ns0:GetExtendedCardForPersonRequest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urn:riv:cgi:healthcare:efrikort:GetExtendedCardForPersonResponder:3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2BA8B1A0"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01B31115"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4DA310D2"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p>
    <w:p w14:paraId="03C918FE" w14:textId="77777777" w:rsidR="00A03EA4" w:rsidRPr="00A03EA4" w:rsidRDefault="00A03EA4" w:rsidP="00A03EA4">
      <w:pPr>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ns0:GetExtendedCardForPersonRequest</w:t>
      </w:r>
      <w:r w:rsidRPr="00A03EA4">
        <w:rPr>
          <w:rFonts w:ascii="Consolas" w:eastAsia="Times New Roman" w:hAnsi="Consolas" w:cs="Consolas"/>
          <w:color w:val="0000FF"/>
          <w:sz w:val="16"/>
          <w:szCs w:val="16"/>
          <w:lang w:val="en-US" w:eastAsia="sv-SE"/>
        </w:rPr>
        <w:t>&gt;</w:t>
      </w:r>
    </w:p>
    <w:p w14:paraId="54D08471" w14:textId="77777777" w:rsidR="00A03EA4" w:rsidRDefault="00A03EA4" w:rsidP="00A03EA4">
      <w:pPr>
        <w:pStyle w:val="Heading4"/>
      </w:pPr>
      <w:r>
        <w:t>Exempel på svar</w:t>
      </w:r>
    </w:p>
    <w:p w14:paraId="5E75B76B" w14:textId="77777777" w:rsidR="00A03EA4" w:rsidRDefault="00A03EA4" w:rsidP="00A03EA4"/>
    <w:p w14:paraId="650A71F0" w14:textId="77777777" w:rsidR="00A03EA4" w:rsidRDefault="00A03EA4" w:rsidP="00A03EA4">
      <w:r>
        <w:t>Följande XML visar strukturen på svarsmeddelandet från tjänsten.</w:t>
      </w:r>
    </w:p>
    <w:p w14:paraId="5CC1FDDF"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ns0:GetExtendedCardForPersonResponse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urn:riv:cgi:healthcare:efrikort:GetExtendedCardForPersonResponder:3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19352D41"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ns0:GetExtendedCardForPerson</w:t>
      </w:r>
      <w:r>
        <w:rPr>
          <w:rFonts w:ascii="Consolas" w:eastAsia="Times New Roman" w:hAnsi="Consolas" w:cs="Consolas"/>
          <w:color w:val="0000FF"/>
          <w:sz w:val="16"/>
          <w:szCs w:val="16"/>
          <w:lang w:eastAsia="sv-SE"/>
        </w:rPr>
        <w:t>&gt;</w:t>
      </w:r>
    </w:p>
    <w:p w14:paraId="2815D6E7" w14:textId="77777777" w:rsidR="00A03EA4" w:rsidRDefault="00A03EA4" w:rsidP="00A03EA4">
      <w:pPr>
        <w:ind w:left="880"/>
      </w:pPr>
      <w:r>
        <w:rPr>
          <w:rFonts w:ascii="Consolas" w:eastAsia="Times New Roman" w:hAnsi="Consolas" w:cs="Consolas"/>
          <w:color w:val="0000FF"/>
          <w:sz w:val="16"/>
          <w:szCs w:val="16"/>
          <w:lang w:eastAsia="sv-SE"/>
        </w:rPr>
        <w:lastRenderedPageBreak/>
        <w:t>&lt;</w:t>
      </w:r>
      <w:r>
        <w:rPr>
          <w:rFonts w:ascii="Consolas" w:eastAsia="Times New Roman" w:hAnsi="Consolas" w:cs="Consolas"/>
          <w:color w:val="A31515"/>
          <w:sz w:val="16"/>
          <w:szCs w:val="16"/>
          <w:lang w:eastAsia="sv-SE"/>
        </w:rPr>
        <w:t>ns1:Result</w:t>
      </w:r>
      <w:r>
        <w:rPr>
          <w:rFonts w:ascii="Consolas" w:eastAsia="Times New Roman" w:hAnsi="Consolas" w:cs="Consolas"/>
          <w:color w:val="0000FF"/>
          <w:sz w:val="16"/>
          <w:szCs w:val="16"/>
          <w:lang w:eastAsia="sv-SE"/>
        </w:rPr>
        <w:t>&gt;</w:t>
      </w:r>
    </w:p>
    <w:p w14:paraId="68E22FE9" w14:textId="77777777" w:rsidR="00A03EA4" w:rsidRDefault="00A03EA4" w:rsidP="00A03EA4">
      <w:pPr>
        <w:ind w:left="132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14:paraId="4854EF3C" w14:textId="77777777" w:rsidR="00A03EA4" w:rsidRDefault="00A03EA4" w:rsidP="00A03EA4">
      <w:pPr>
        <w:ind w:left="132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7D6AB8B8" w14:textId="77777777" w:rsidR="00A03EA4" w:rsidRDefault="00A03EA4" w:rsidP="00A03EA4">
      <w:pPr>
        <w:ind w:left="132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p>
    <w:p w14:paraId="023D6894"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w:t>
      </w:r>
      <w:r>
        <w:rPr>
          <w:rFonts w:ascii="Consolas" w:eastAsia="Times New Roman" w:hAnsi="Consolas" w:cs="Consolas"/>
          <w:color w:val="0000FF"/>
          <w:sz w:val="16"/>
          <w:szCs w:val="16"/>
          <w:lang w:eastAsia="sv-SE"/>
        </w:rPr>
        <w:t>&gt;</w:t>
      </w:r>
    </w:p>
    <w:p w14:paraId="08E1A174" w14:textId="77777777" w:rsidR="00A03EA4" w:rsidRDefault="00A03EA4" w:rsidP="00A03EA4">
      <w:pPr>
        <w:ind w:left="88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52FB8EA6"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ns1:ExtendedCard</w:t>
      </w:r>
      <w:r>
        <w:rPr>
          <w:rFonts w:ascii="Consolas" w:eastAsia="Times New Roman" w:hAnsi="Consolas" w:cs="Consolas"/>
          <w:color w:val="0000FF"/>
          <w:sz w:val="16"/>
          <w:szCs w:val="16"/>
          <w:lang w:eastAsia="sv-SE"/>
        </w:rPr>
        <w:t>&gt;</w:t>
      </w:r>
    </w:p>
    <w:p w14:paraId="179C46EC" w14:textId="77777777" w:rsidR="00A03EA4" w:rsidRDefault="00A03EA4" w:rsidP="00A03EA4">
      <w:pPr>
        <w:ind w:left="132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ns1:Card</w:t>
      </w:r>
      <w:r>
        <w:rPr>
          <w:rFonts w:ascii="Consolas" w:eastAsia="Times New Roman" w:hAnsi="Consolas" w:cs="Consolas"/>
          <w:color w:val="0000FF"/>
          <w:sz w:val="16"/>
          <w:szCs w:val="16"/>
          <w:lang w:eastAsia="sv-SE"/>
        </w:rPr>
        <w:t>&gt;</w:t>
      </w:r>
    </w:p>
    <w:p w14:paraId="61598102"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p>
    <w:p w14:paraId="41B7092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w:t>
      </w:r>
      <w:r w:rsidRPr="00A03EA4">
        <w:rPr>
          <w:rFonts w:ascii="Consolas" w:eastAsia="Times New Roman" w:hAnsi="Consolas" w:cs="Consolas"/>
          <w:color w:val="0000FF"/>
          <w:sz w:val="16"/>
          <w:szCs w:val="16"/>
          <w:lang w:val="en-US" w:eastAsia="sv-SE"/>
        </w:rPr>
        <w:t>&gt;</w:t>
      </w:r>
    </w:p>
    <w:p w14:paraId="25E839A6"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58F86C85"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4D6814A4"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w:t>
      </w:r>
      <w:r w:rsidRPr="00A03EA4">
        <w:rPr>
          <w:rFonts w:ascii="Consolas" w:eastAsia="Times New Roman" w:hAnsi="Consolas" w:cs="Consolas"/>
          <w:color w:val="0000FF"/>
          <w:sz w:val="16"/>
          <w:szCs w:val="16"/>
          <w:lang w:val="en-US" w:eastAsia="sv-SE"/>
        </w:rPr>
        <w:t>&gt;</w:t>
      </w:r>
    </w:p>
    <w:p w14:paraId="2CECA7C1"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0DEC583B"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ns1:Persons</w:t>
      </w:r>
      <w:r w:rsidRPr="00A03EA4">
        <w:rPr>
          <w:rFonts w:ascii="Consolas" w:eastAsia="Times New Roman" w:hAnsi="Consolas" w:cs="Consolas"/>
          <w:color w:val="0000FF"/>
          <w:sz w:val="16"/>
          <w:szCs w:val="16"/>
          <w:lang w:val="en-US" w:eastAsia="sv-SE"/>
        </w:rPr>
        <w:t>&gt;</w:t>
      </w:r>
    </w:p>
    <w:p w14:paraId="3F017CFE"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3724E089"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ns1:ReadConsent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ns1:ReadConsent</w:t>
      </w:r>
      <w:r w:rsidRPr="00A03EA4">
        <w:rPr>
          <w:rFonts w:ascii="Consolas" w:eastAsia="Times New Roman" w:hAnsi="Consolas" w:cs="Consolas"/>
          <w:color w:val="0000FF"/>
          <w:sz w:val="16"/>
          <w:szCs w:val="16"/>
          <w:lang w:val="en-US" w:eastAsia="sv-SE"/>
        </w:rPr>
        <w:t>&gt;</w:t>
      </w:r>
    </w:p>
    <w:p w14:paraId="1CC6AD75"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ns1:Persons</w:t>
      </w:r>
      <w:r w:rsidRPr="00A03EA4">
        <w:rPr>
          <w:rFonts w:ascii="Consolas" w:eastAsia="Times New Roman" w:hAnsi="Consolas" w:cs="Consolas"/>
          <w:color w:val="0000FF"/>
          <w:sz w:val="16"/>
          <w:szCs w:val="16"/>
          <w:lang w:val="en-US" w:eastAsia="sv-SE"/>
        </w:rPr>
        <w:t>&gt;</w:t>
      </w:r>
    </w:p>
    <w:p w14:paraId="0CF9122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4A3977C5"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ns1:StartDate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ns1:StartDate</w:t>
      </w:r>
      <w:r w:rsidRPr="00A03EA4">
        <w:rPr>
          <w:rFonts w:ascii="Consolas" w:eastAsia="Times New Roman" w:hAnsi="Consolas" w:cs="Consolas"/>
          <w:color w:val="0000FF"/>
          <w:sz w:val="16"/>
          <w:szCs w:val="16"/>
          <w:lang w:val="en-US" w:eastAsia="sv-SE"/>
        </w:rPr>
        <w:t>&gt;</w:t>
      </w:r>
    </w:p>
    <w:p w14:paraId="19B49D1B"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40FBD4CC"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ns1:PreliminaryCardDate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ns1:PreliminaryCardDate</w:t>
      </w:r>
      <w:r w:rsidRPr="00A03EA4">
        <w:rPr>
          <w:rFonts w:ascii="Consolas" w:eastAsia="Times New Roman" w:hAnsi="Consolas" w:cs="Consolas"/>
          <w:color w:val="0000FF"/>
          <w:sz w:val="16"/>
          <w:szCs w:val="16"/>
          <w:lang w:val="en-US" w:eastAsia="sv-SE"/>
        </w:rPr>
        <w:t>&gt;</w:t>
      </w:r>
    </w:p>
    <w:p w14:paraId="181F7499"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09C8C6E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ns1:FinalCardDate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ns1:FinalCardDate</w:t>
      </w:r>
      <w:r w:rsidRPr="00A03EA4">
        <w:rPr>
          <w:rFonts w:ascii="Consolas" w:eastAsia="Times New Roman" w:hAnsi="Consolas" w:cs="Consolas"/>
          <w:color w:val="0000FF"/>
          <w:sz w:val="16"/>
          <w:szCs w:val="16"/>
          <w:lang w:val="en-US" w:eastAsia="sv-SE"/>
        </w:rPr>
        <w:t>&gt;</w:t>
      </w:r>
    </w:p>
    <w:p w14:paraId="76847EE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404AFEB"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ns1:EndDate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ns1:EndDate</w:t>
      </w:r>
      <w:r w:rsidRPr="00A03EA4">
        <w:rPr>
          <w:rFonts w:ascii="Consolas" w:eastAsia="Times New Roman" w:hAnsi="Consolas" w:cs="Consolas"/>
          <w:color w:val="0000FF"/>
          <w:sz w:val="16"/>
          <w:szCs w:val="16"/>
          <w:lang w:val="en-US" w:eastAsia="sv-SE"/>
        </w:rPr>
        <w:t>&gt;</w:t>
      </w:r>
    </w:p>
    <w:p w14:paraId="52DDA21C"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ns1:CurrentAmount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ns1:CurrentAmount</w:t>
      </w:r>
      <w:r w:rsidRPr="00A03EA4">
        <w:rPr>
          <w:rFonts w:ascii="Consolas" w:eastAsia="Times New Roman" w:hAnsi="Consolas" w:cs="Consolas"/>
          <w:color w:val="0000FF"/>
          <w:sz w:val="16"/>
          <w:szCs w:val="16"/>
          <w:lang w:val="en-US" w:eastAsia="sv-SE"/>
        </w:rPr>
        <w:t>&gt;</w:t>
      </w:r>
    </w:p>
    <w:p w14:paraId="1BA100E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ns1:AmountToLimit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ns1:AmountToLimit</w:t>
      </w:r>
      <w:r w:rsidRPr="00A03EA4">
        <w:rPr>
          <w:rFonts w:ascii="Consolas" w:eastAsia="Times New Roman" w:hAnsi="Consolas" w:cs="Consolas"/>
          <w:color w:val="0000FF"/>
          <w:sz w:val="16"/>
          <w:szCs w:val="16"/>
          <w:lang w:val="en-US" w:eastAsia="sv-SE"/>
        </w:rPr>
        <w:t>&gt;</w:t>
      </w:r>
    </w:p>
    <w:p w14:paraId="0AACC456"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0F4DAFB"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p>
    <w:p w14:paraId="6C818A7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40A9519E"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3AACED58"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171A25BC"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61264BD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p>
    <w:p w14:paraId="1537D624"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1A1ED98E"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ns1:CardReason</w:t>
      </w:r>
      <w:r w:rsidRPr="00A03EA4">
        <w:rPr>
          <w:rFonts w:ascii="Consolas" w:eastAsia="Times New Roman" w:hAnsi="Consolas" w:cs="Consolas"/>
          <w:color w:val="0000FF"/>
          <w:sz w:val="16"/>
          <w:szCs w:val="16"/>
          <w:lang w:val="en-US" w:eastAsia="sv-SE"/>
        </w:rPr>
        <w:t>&gt;</w:t>
      </w:r>
    </w:p>
    <w:p w14:paraId="2C8CD216"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w:t>
      </w:r>
      <w:r w:rsidRPr="00A03EA4">
        <w:rPr>
          <w:rFonts w:ascii="Consolas" w:eastAsia="Times New Roman" w:hAnsi="Consolas" w:cs="Consolas"/>
          <w:color w:val="0000FF"/>
          <w:sz w:val="16"/>
          <w:szCs w:val="16"/>
          <w:lang w:val="en-US" w:eastAsia="sv-SE"/>
        </w:rPr>
        <w:t>&gt;</w:t>
      </w:r>
    </w:p>
    <w:p w14:paraId="316463FE"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735CE47B"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4DB64163"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ns1:Transactions</w:t>
      </w:r>
      <w:r w:rsidRPr="00A03EA4">
        <w:rPr>
          <w:rFonts w:ascii="Consolas" w:eastAsia="Times New Roman" w:hAnsi="Consolas" w:cs="Consolas"/>
          <w:color w:val="0000FF"/>
          <w:sz w:val="16"/>
          <w:szCs w:val="16"/>
          <w:lang w:val="en-US" w:eastAsia="sv-SE"/>
        </w:rPr>
        <w:t>&gt;</w:t>
      </w:r>
    </w:p>
    <w:p w14:paraId="63F752CC"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p>
    <w:p w14:paraId="2230422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p>
    <w:p w14:paraId="306707D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w:t>
      </w:r>
      <w:r w:rsidRPr="00A03EA4">
        <w:rPr>
          <w:rFonts w:ascii="Consolas" w:eastAsia="Times New Roman" w:hAnsi="Consolas" w:cs="Consolas"/>
          <w:color w:val="0000FF"/>
          <w:sz w:val="16"/>
          <w:szCs w:val="16"/>
          <w:lang w:val="en-US" w:eastAsia="sv-SE"/>
        </w:rPr>
        <w:t>&gt;</w:t>
      </w:r>
    </w:p>
    <w:p w14:paraId="7BA5BBD7"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ns1:TransactionDate</w:t>
      </w:r>
      <w:r w:rsidRPr="00A03EA4">
        <w:rPr>
          <w:rFonts w:ascii="Consolas" w:eastAsia="Times New Roman" w:hAnsi="Consolas" w:cs="Consolas"/>
          <w:color w:val="0000FF"/>
          <w:sz w:val="16"/>
          <w:szCs w:val="16"/>
          <w:lang w:val="en-US" w:eastAsia="sv-SE"/>
        </w:rPr>
        <w:t>&gt;</w:t>
      </w:r>
    </w:p>
    <w:p w14:paraId="20243266"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ns1:RegistrationDateTime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ns1:RegistrationDateTime</w:t>
      </w:r>
      <w:r w:rsidRPr="00A03EA4">
        <w:rPr>
          <w:rFonts w:ascii="Consolas" w:eastAsia="Times New Roman" w:hAnsi="Consolas" w:cs="Consolas"/>
          <w:color w:val="0000FF"/>
          <w:sz w:val="16"/>
          <w:szCs w:val="16"/>
          <w:lang w:val="en-US" w:eastAsia="sv-SE"/>
        </w:rPr>
        <w:t>&gt;</w:t>
      </w:r>
    </w:p>
    <w:p w14:paraId="27AE404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lastRenderedPageBreak/>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62E5D497"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2619800C"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3B520202"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5423E2A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w:t>
      </w:r>
      <w:r w:rsidRPr="00A03EA4">
        <w:rPr>
          <w:rFonts w:ascii="Consolas" w:eastAsia="Times New Roman" w:hAnsi="Consolas" w:cs="Consolas"/>
          <w:color w:val="0000FF"/>
          <w:sz w:val="16"/>
          <w:szCs w:val="16"/>
          <w:lang w:val="en-US" w:eastAsia="sv-SE"/>
        </w:rPr>
        <w:t>&gt;</w:t>
      </w:r>
    </w:p>
    <w:p w14:paraId="7FBB68B9"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3AD80A9"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w:t>
      </w:r>
      <w:r w:rsidRPr="00A03EA4">
        <w:rPr>
          <w:rFonts w:ascii="Consolas" w:eastAsia="Times New Roman" w:hAnsi="Consolas" w:cs="Consolas"/>
          <w:color w:val="0000FF"/>
          <w:sz w:val="16"/>
          <w:szCs w:val="16"/>
          <w:lang w:val="en-US" w:eastAsia="sv-SE"/>
        </w:rPr>
        <w:t>&gt;</w:t>
      </w:r>
    </w:p>
    <w:p w14:paraId="422DAC2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p>
    <w:p w14:paraId="6D336A47"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6881128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ns1:StatusReason</w:t>
      </w:r>
      <w:r w:rsidRPr="00A03EA4">
        <w:rPr>
          <w:rFonts w:ascii="Consolas" w:eastAsia="Times New Roman" w:hAnsi="Consolas" w:cs="Consolas"/>
          <w:color w:val="0000FF"/>
          <w:sz w:val="16"/>
          <w:szCs w:val="16"/>
          <w:lang w:val="en-US" w:eastAsia="sv-SE"/>
        </w:rPr>
        <w:t>&gt;</w:t>
      </w:r>
    </w:p>
    <w:p w14:paraId="3AB01B02"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ns1:Transactions</w:t>
      </w:r>
      <w:r w:rsidRPr="00A03EA4">
        <w:rPr>
          <w:rFonts w:ascii="Consolas" w:eastAsia="Times New Roman" w:hAnsi="Consolas" w:cs="Consolas"/>
          <w:color w:val="0000FF"/>
          <w:sz w:val="16"/>
          <w:szCs w:val="16"/>
          <w:lang w:val="en-US" w:eastAsia="sv-SE"/>
        </w:rPr>
        <w:t>&gt;</w:t>
      </w:r>
    </w:p>
    <w:p w14:paraId="1108F964"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05426C1"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575F8125"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ns1:ExpiredTransactions</w:t>
      </w:r>
      <w:r w:rsidRPr="00A03EA4">
        <w:rPr>
          <w:rFonts w:ascii="Consolas" w:eastAsia="Times New Roman" w:hAnsi="Consolas" w:cs="Consolas"/>
          <w:color w:val="0000FF"/>
          <w:sz w:val="16"/>
          <w:szCs w:val="16"/>
          <w:lang w:val="en-US" w:eastAsia="sv-SE"/>
        </w:rPr>
        <w:t>&gt;</w:t>
      </w:r>
    </w:p>
    <w:p w14:paraId="05EA49C7"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p>
    <w:p w14:paraId="081D08E6"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p>
    <w:p w14:paraId="5CEB1C78"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w:t>
      </w:r>
      <w:r w:rsidRPr="00A03EA4">
        <w:rPr>
          <w:rFonts w:ascii="Consolas" w:eastAsia="Times New Roman" w:hAnsi="Consolas" w:cs="Consolas"/>
          <w:color w:val="0000FF"/>
          <w:sz w:val="16"/>
          <w:szCs w:val="16"/>
          <w:lang w:val="en-US" w:eastAsia="sv-SE"/>
        </w:rPr>
        <w:t>&gt;</w:t>
      </w:r>
    </w:p>
    <w:p w14:paraId="42B01B48"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ns1:TransactionDate</w:t>
      </w:r>
      <w:r w:rsidRPr="00A03EA4">
        <w:rPr>
          <w:rFonts w:ascii="Consolas" w:eastAsia="Times New Roman" w:hAnsi="Consolas" w:cs="Consolas"/>
          <w:color w:val="0000FF"/>
          <w:sz w:val="16"/>
          <w:szCs w:val="16"/>
          <w:lang w:val="en-US" w:eastAsia="sv-SE"/>
        </w:rPr>
        <w:t>&gt;</w:t>
      </w:r>
    </w:p>
    <w:p w14:paraId="79138460"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ns1:RegistrationDateTime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ns1:RegistrationDateTime</w:t>
      </w:r>
      <w:r w:rsidRPr="00A03EA4">
        <w:rPr>
          <w:rFonts w:ascii="Consolas" w:eastAsia="Times New Roman" w:hAnsi="Consolas" w:cs="Consolas"/>
          <w:color w:val="0000FF"/>
          <w:sz w:val="16"/>
          <w:szCs w:val="16"/>
          <w:lang w:val="en-US" w:eastAsia="sv-SE"/>
        </w:rPr>
        <w:t>&gt;</w:t>
      </w:r>
    </w:p>
    <w:p w14:paraId="7CCA544D"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791110DF"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1EC12171"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722CAB36"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36B13B8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w:t>
      </w:r>
      <w:r w:rsidRPr="00A03EA4">
        <w:rPr>
          <w:rFonts w:ascii="Consolas" w:eastAsia="Times New Roman" w:hAnsi="Consolas" w:cs="Consolas"/>
          <w:color w:val="0000FF"/>
          <w:sz w:val="16"/>
          <w:szCs w:val="16"/>
          <w:lang w:val="en-US" w:eastAsia="sv-SE"/>
        </w:rPr>
        <w:t>&gt;</w:t>
      </w:r>
    </w:p>
    <w:p w14:paraId="4845FFF7"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4079709C"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w:t>
      </w:r>
      <w:r w:rsidRPr="00A03EA4">
        <w:rPr>
          <w:rFonts w:ascii="Consolas" w:eastAsia="Times New Roman" w:hAnsi="Consolas" w:cs="Consolas"/>
          <w:color w:val="0000FF"/>
          <w:sz w:val="16"/>
          <w:szCs w:val="16"/>
          <w:lang w:val="en-US" w:eastAsia="sv-SE"/>
        </w:rPr>
        <w:t>&gt;</w:t>
      </w:r>
    </w:p>
    <w:p w14:paraId="0DE1EE4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p>
    <w:p w14:paraId="2F7E2ECC"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16D61344"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ns1:StatusReason</w:t>
      </w:r>
      <w:r w:rsidRPr="00A03EA4">
        <w:rPr>
          <w:rFonts w:ascii="Consolas" w:eastAsia="Times New Roman" w:hAnsi="Consolas" w:cs="Consolas"/>
          <w:color w:val="0000FF"/>
          <w:sz w:val="16"/>
          <w:szCs w:val="16"/>
          <w:lang w:val="en-US" w:eastAsia="sv-SE"/>
        </w:rPr>
        <w:t>&gt;</w:t>
      </w:r>
    </w:p>
    <w:p w14:paraId="2DADD24C"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ns1:ExpiredTransactions</w:t>
      </w:r>
      <w:r w:rsidRPr="00A03EA4">
        <w:rPr>
          <w:rFonts w:ascii="Consolas" w:eastAsia="Times New Roman" w:hAnsi="Consolas" w:cs="Consolas"/>
          <w:color w:val="0000FF"/>
          <w:sz w:val="16"/>
          <w:szCs w:val="16"/>
          <w:lang w:val="en-US" w:eastAsia="sv-SE"/>
        </w:rPr>
        <w:t>&gt;</w:t>
      </w:r>
    </w:p>
    <w:p w14:paraId="0069891A"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6BBD559A"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5989E6C3"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ns1:ExportStatus</w:t>
      </w:r>
      <w:r w:rsidRPr="00A03EA4">
        <w:rPr>
          <w:rFonts w:ascii="Consolas" w:eastAsia="Times New Roman" w:hAnsi="Consolas" w:cs="Consolas"/>
          <w:color w:val="0000FF"/>
          <w:sz w:val="16"/>
          <w:szCs w:val="16"/>
          <w:lang w:val="en-US" w:eastAsia="sv-SE"/>
        </w:rPr>
        <w:t>&gt;</w:t>
      </w:r>
    </w:p>
    <w:p w14:paraId="1A66ABC5"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p>
    <w:p w14:paraId="6FD871BD"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ns1:ExportType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ns1:ExportType</w:t>
      </w:r>
      <w:r w:rsidRPr="00A03EA4">
        <w:rPr>
          <w:rFonts w:ascii="Consolas" w:eastAsia="Times New Roman" w:hAnsi="Consolas" w:cs="Consolas"/>
          <w:color w:val="0000FF"/>
          <w:sz w:val="16"/>
          <w:szCs w:val="16"/>
          <w:lang w:val="en-US" w:eastAsia="sv-SE"/>
        </w:rPr>
        <w:t>&gt;</w:t>
      </w:r>
    </w:p>
    <w:p w14:paraId="5D90634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ns1:DateTime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ns1:DateTime</w:t>
      </w:r>
      <w:r w:rsidRPr="00A03EA4">
        <w:rPr>
          <w:rFonts w:ascii="Consolas" w:eastAsia="Times New Roman" w:hAnsi="Consolas" w:cs="Consolas"/>
          <w:color w:val="0000FF"/>
          <w:sz w:val="16"/>
          <w:szCs w:val="16"/>
          <w:lang w:val="en-US" w:eastAsia="sv-SE"/>
        </w:rPr>
        <w:t>&gt;</w:t>
      </w:r>
    </w:p>
    <w:p w14:paraId="073EAD16"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ns1:ExportStatus</w:t>
      </w:r>
      <w:r w:rsidRPr="00A03EA4">
        <w:rPr>
          <w:rFonts w:ascii="Consolas" w:eastAsia="Times New Roman" w:hAnsi="Consolas" w:cs="Consolas"/>
          <w:color w:val="0000FF"/>
          <w:sz w:val="16"/>
          <w:szCs w:val="16"/>
          <w:lang w:val="en-US" w:eastAsia="sv-SE"/>
        </w:rPr>
        <w:t>&gt;</w:t>
      </w:r>
    </w:p>
    <w:p w14:paraId="0A82E13D"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ns1:ExtendedCard</w:t>
      </w:r>
      <w:r w:rsidRPr="00A03EA4">
        <w:rPr>
          <w:rFonts w:ascii="Consolas" w:eastAsia="Times New Roman" w:hAnsi="Consolas" w:cs="Consolas"/>
          <w:color w:val="0000FF"/>
          <w:sz w:val="16"/>
          <w:szCs w:val="16"/>
          <w:lang w:val="en-US" w:eastAsia="sv-SE"/>
        </w:rPr>
        <w:t>&gt;</w:t>
      </w:r>
    </w:p>
    <w:p w14:paraId="5A079622"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ns0:GetExtendedCardForPerson</w:t>
      </w:r>
      <w:r w:rsidRPr="00A03EA4">
        <w:rPr>
          <w:rFonts w:ascii="Consolas" w:eastAsia="Times New Roman" w:hAnsi="Consolas" w:cs="Consolas"/>
          <w:color w:val="0000FF"/>
          <w:sz w:val="16"/>
          <w:szCs w:val="16"/>
          <w:lang w:val="en-US" w:eastAsia="sv-SE"/>
        </w:rPr>
        <w:t>&gt;</w:t>
      </w:r>
    </w:p>
    <w:p w14:paraId="7017804C"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ns0:GetExtendedCardForPersonResponse</w:t>
      </w:r>
      <w:r>
        <w:rPr>
          <w:rFonts w:ascii="Consolas" w:eastAsia="Times New Roman" w:hAnsi="Consolas" w:cs="Consolas"/>
          <w:color w:val="0000FF"/>
          <w:sz w:val="16"/>
          <w:szCs w:val="16"/>
          <w:lang w:eastAsia="sv-SE"/>
        </w:rPr>
        <w:t>&gt;</w:t>
      </w:r>
    </w:p>
    <w:p w14:paraId="50A1DDAB" w14:textId="77777777" w:rsidR="00A03EA4" w:rsidRDefault="00A03EA4" w:rsidP="00A03EA4">
      <w:r>
        <w:br w:type="page"/>
      </w:r>
    </w:p>
    <w:p w14:paraId="6CC1BEE9" w14:textId="77777777" w:rsidR="00A03EA4" w:rsidRDefault="00A03EA4" w:rsidP="00A03EA4">
      <w:pPr>
        <w:pStyle w:val="Heading2"/>
      </w:pPr>
      <w:bookmarkStart w:id="144" w:name="_Toc461433023"/>
      <w:r>
        <w:lastRenderedPageBreak/>
        <w:t>GetExtendedCardsForPerson</w:t>
      </w:r>
      <w:bookmarkEnd w:id="144"/>
    </w:p>
    <w:p w14:paraId="5FC5F005" w14:textId="77777777" w:rsidR="00A03EA4" w:rsidRDefault="00A03EA4" w:rsidP="00A03EA4">
      <w:r>
        <w:t>Denna tjänst returnerar samtliga frikort (aktuella samt historiska) av önskad(e) typ(er) och alla dess tillhörande transaktioner.</w:t>
      </w:r>
    </w:p>
    <w:p w14:paraId="4795E7ED" w14:textId="77777777" w:rsidR="00A03EA4" w:rsidRDefault="00A03EA4" w:rsidP="00A03EA4">
      <w:pPr>
        <w:pStyle w:val="Heading3"/>
      </w:pPr>
      <w:bookmarkStart w:id="145" w:name="_Toc461433024"/>
      <w:r>
        <w:t>Version</w:t>
      </w:r>
      <w:bookmarkEnd w:id="145"/>
    </w:p>
    <w:p w14:paraId="5CEF4F74" w14:textId="77777777" w:rsidR="00A03EA4" w:rsidRDefault="00A03EA4" w:rsidP="00A03EA4">
      <w:r>
        <w:t>3.0</w:t>
      </w:r>
    </w:p>
    <w:p w14:paraId="63C8059B" w14:textId="77777777" w:rsidR="00A03EA4" w:rsidRDefault="00A03EA4" w:rsidP="00A03EA4">
      <w:pPr>
        <w:pStyle w:val="Heading3"/>
      </w:pPr>
      <w:bookmarkStart w:id="146" w:name="_Toc461433025"/>
      <w:r>
        <w:t>Fältregler</w:t>
      </w:r>
      <w:bookmarkEnd w:id="146"/>
    </w:p>
    <w:p w14:paraId="0B8BFDCD" w14:textId="77777777" w:rsidR="00A03EA4" w:rsidRDefault="00A03EA4" w:rsidP="00A03EA4">
      <w:r>
        <w:t>Nedanstående tabell beskriver varje element i begäran och svar samt vilka datatyper som används.</w:t>
      </w:r>
    </w:p>
    <w:p w14:paraId="149469EE"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79143BC5" w14:textId="77777777" w:rsidTr="00F47E8D">
        <w:trPr>
          <w:trHeight w:val="384"/>
        </w:trPr>
        <w:tc>
          <w:tcPr>
            <w:tcW w:w="2500" w:type="dxa"/>
            <w:shd w:val="clear" w:color="auto" w:fill="D9D9D9" w:themeFill="background1" w:themeFillShade="D9"/>
            <w:vAlign w:val="bottom"/>
          </w:tcPr>
          <w:p w14:paraId="1CB09BBE" w14:textId="77777777" w:rsidR="00A03EA4" w:rsidRDefault="00A03EA4" w:rsidP="00F47E8D">
            <w:pPr>
              <w:rPr>
                <w:b/>
              </w:rPr>
            </w:pPr>
            <w:r>
              <w:rPr>
                <w:b/>
              </w:rPr>
              <w:t>Namn</w:t>
            </w:r>
          </w:p>
        </w:tc>
        <w:tc>
          <w:tcPr>
            <w:tcW w:w="2000" w:type="dxa"/>
            <w:shd w:val="clear" w:color="auto" w:fill="D9D9D9" w:themeFill="background1" w:themeFillShade="D9"/>
            <w:vAlign w:val="bottom"/>
          </w:tcPr>
          <w:p w14:paraId="3E53780E" w14:textId="77777777" w:rsidR="00A03EA4" w:rsidRDefault="00A03EA4" w:rsidP="00F47E8D">
            <w:pPr>
              <w:rPr>
                <w:b/>
              </w:rPr>
            </w:pPr>
            <w:r>
              <w:rPr>
                <w:b/>
              </w:rPr>
              <w:t>Datatyp</w:t>
            </w:r>
          </w:p>
        </w:tc>
        <w:tc>
          <w:tcPr>
            <w:tcW w:w="4000" w:type="dxa"/>
            <w:shd w:val="clear" w:color="auto" w:fill="D9D9D9" w:themeFill="background1" w:themeFillShade="D9"/>
            <w:vAlign w:val="bottom"/>
          </w:tcPr>
          <w:p w14:paraId="2331751F"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3B66FD67" w14:textId="77777777" w:rsidR="00A03EA4" w:rsidRDefault="00A03EA4" w:rsidP="00F47E8D">
            <w:pPr>
              <w:rPr>
                <w:b/>
              </w:rPr>
            </w:pPr>
            <w:r>
              <w:rPr>
                <w:b/>
              </w:rPr>
              <w:t>Kardinalitet</w:t>
            </w:r>
          </w:p>
        </w:tc>
      </w:tr>
      <w:tr w:rsidR="00A03EA4" w14:paraId="22DA756E" w14:textId="77777777" w:rsidTr="00F47E8D">
        <w:tc>
          <w:tcPr>
            <w:tcW w:w="2500" w:type="dxa"/>
            <w:shd w:val="clear" w:color="auto" w:fill="F9F9F9" w:themeFill="background1" w:themeFillShade="F9"/>
            <w:vAlign w:val="bottom"/>
          </w:tcPr>
          <w:p w14:paraId="1845EF3A"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4DF744E2" w14:textId="77777777" w:rsidR="00A03EA4" w:rsidRDefault="00A03EA4" w:rsidP="00F47E8D">
            <w:pPr>
              <w:rPr>
                <w:b/>
              </w:rPr>
            </w:pPr>
          </w:p>
        </w:tc>
        <w:tc>
          <w:tcPr>
            <w:tcW w:w="4000" w:type="dxa"/>
            <w:shd w:val="clear" w:color="auto" w:fill="F9F9F9" w:themeFill="background1" w:themeFillShade="F9"/>
            <w:vAlign w:val="bottom"/>
          </w:tcPr>
          <w:p w14:paraId="221A7083" w14:textId="77777777" w:rsidR="00A03EA4" w:rsidRDefault="00A03EA4" w:rsidP="00F47E8D">
            <w:pPr>
              <w:rPr>
                <w:b/>
              </w:rPr>
            </w:pPr>
          </w:p>
        </w:tc>
        <w:tc>
          <w:tcPr>
            <w:tcW w:w="1600" w:type="dxa"/>
            <w:shd w:val="clear" w:color="auto" w:fill="F9F9F9" w:themeFill="background1" w:themeFillShade="F9"/>
            <w:vAlign w:val="bottom"/>
          </w:tcPr>
          <w:p w14:paraId="6B5B2655" w14:textId="77777777" w:rsidR="00A03EA4" w:rsidRDefault="00A03EA4" w:rsidP="00F47E8D">
            <w:pPr>
              <w:rPr>
                <w:b/>
              </w:rPr>
            </w:pPr>
          </w:p>
        </w:tc>
      </w:tr>
      <w:tr w:rsidR="00A03EA4" w14:paraId="4EE84A39" w14:textId="77777777" w:rsidTr="00F47E8D">
        <w:tc>
          <w:tcPr>
            <w:tcW w:w="2500" w:type="dxa"/>
          </w:tcPr>
          <w:p w14:paraId="31D7BBD4" w14:textId="77777777" w:rsidR="00A03EA4" w:rsidRDefault="00A03EA4" w:rsidP="00F47E8D">
            <w:r>
              <w:t>carePrincipalId</w:t>
            </w:r>
          </w:p>
        </w:tc>
        <w:tc>
          <w:tcPr>
            <w:tcW w:w="2000" w:type="dxa"/>
          </w:tcPr>
          <w:p w14:paraId="3C4D76B4" w14:textId="77777777" w:rsidR="00A03EA4" w:rsidRPr="00A03EA4" w:rsidRDefault="00A03EA4" w:rsidP="00F47E8D">
            <w:pPr>
              <w:rPr>
                <w:lang w:val="en-US"/>
              </w:rPr>
            </w:pPr>
            <w:r w:rsidRPr="00A03EA4">
              <w:rPr>
                <w:lang w:val="en-US"/>
              </w:rPr>
              <w:t>urn:riv:cgi:healthcare:efrikort:3:HsaId</w:t>
            </w:r>
          </w:p>
        </w:tc>
        <w:tc>
          <w:tcPr>
            <w:tcW w:w="4000" w:type="dxa"/>
          </w:tcPr>
          <w:p w14:paraId="02CFA432" w14:textId="77777777" w:rsidR="00A03EA4" w:rsidRDefault="00A03EA4" w:rsidP="00F47E8D">
            <w:r>
              <w:t>ID för vårdhuvudman</w:t>
            </w:r>
          </w:p>
        </w:tc>
        <w:tc>
          <w:tcPr>
            <w:tcW w:w="1600" w:type="dxa"/>
          </w:tcPr>
          <w:p w14:paraId="72DACC9B" w14:textId="77777777" w:rsidR="00A03EA4" w:rsidRDefault="00A03EA4" w:rsidP="00F47E8D">
            <w:r>
              <w:t>1..1</w:t>
            </w:r>
          </w:p>
        </w:tc>
      </w:tr>
      <w:tr w:rsidR="00A03EA4" w14:paraId="2B65AA0F" w14:textId="77777777" w:rsidTr="00F47E8D">
        <w:tc>
          <w:tcPr>
            <w:tcW w:w="2500" w:type="dxa"/>
          </w:tcPr>
          <w:p w14:paraId="40745D79" w14:textId="77777777" w:rsidR="00A03EA4" w:rsidRDefault="00A03EA4" w:rsidP="00F47E8D">
            <w:r>
              <w:t>personId</w:t>
            </w:r>
          </w:p>
        </w:tc>
        <w:tc>
          <w:tcPr>
            <w:tcW w:w="2000" w:type="dxa"/>
          </w:tcPr>
          <w:p w14:paraId="4B32D2F5" w14:textId="77777777" w:rsidR="00A03EA4" w:rsidRDefault="00A03EA4" w:rsidP="00F47E8D">
            <w:r>
              <w:t>urn:riv:cgi:healthcare:efrikort:3:PersonIdValue</w:t>
            </w:r>
          </w:p>
        </w:tc>
        <w:tc>
          <w:tcPr>
            <w:tcW w:w="4000" w:type="dxa"/>
          </w:tcPr>
          <w:p w14:paraId="77D3DF56" w14:textId="77777777" w:rsidR="00A03EA4" w:rsidRDefault="00A03EA4" w:rsidP="00F47E8D">
            <w:r>
              <w:t>Obligatorisk personidentitet. Vanligtvis personnummer på format YYYYMMDDXXXX</w:t>
            </w:r>
          </w:p>
        </w:tc>
        <w:tc>
          <w:tcPr>
            <w:tcW w:w="1600" w:type="dxa"/>
          </w:tcPr>
          <w:p w14:paraId="162BDA62" w14:textId="77777777" w:rsidR="00A03EA4" w:rsidRDefault="00A03EA4" w:rsidP="00F47E8D">
            <w:r>
              <w:t>1..1</w:t>
            </w:r>
          </w:p>
        </w:tc>
      </w:tr>
      <w:tr w:rsidR="00A03EA4" w14:paraId="29994037" w14:textId="77777777" w:rsidTr="00F47E8D">
        <w:tc>
          <w:tcPr>
            <w:tcW w:w="2500" w:type="dxa"/>
          </w:tcPr>
          <w:p w14:paraId="7639CDB9" w14:textId="77777777" w:rsidR="00A03EA4" w:rsidRDefault="00A03EA4" w:rsidP="00F47E8D">
            <w:r>
              <w:t>cardTypeId</w:t>
            </w:r>
          </w:p>
        </w:tc>
        <w:tc>
          <w:tcPr>
            <w:tcW w:w="2000" w:type="dxa"/>
          </w:tcPr>
          <w:p w14:paraId="22962EF7" w14:textId="77777777" w:rsidR="00A03EA4" w:rsidRPr="00A03EA4" w:rsidRDefault="00A03EA4" w:rsidP="00F47E8D">
            <w:pPr>
              <w:rPr>
                <w:lang w:val="en-US"/>
              </w:rPr>
            </w:pPr>
            <w:r w:rsidRPr="00A03EA4">
              <w:rPr>
                <w:lang w:val="en-US"/>
              </w:rPr>
              <w:t>urn:riv:cgi:healthcare:efrikort:3:CardTypeId</w:t>
            </w:r>
          </w:p>
        </w:tc>
        <w:tc>
          <w:tcPr>
            <w:tcW w:w="4000" w:type="dxa"/>
          </w:tcPr>
          <w:p w14:paraId="76947DD6" w14:textId="77777777" w:rsidR="00A03EA4" w:rsidRDefault="00A03EA4" w:rsidP="00F47E8D">
            <w:r>
              <w:t>Obligatoriskt värde för önskad frikortstyp.</w:t>
            </w:r>
          </w:p>
        </w:tc>
        <w:tc>
          <w:tcPr>
            <w:tcW w:w="1600" w:type="dxa"/>
          </w:tcPr>
          <w:p w14:paraId="39AC7F37" w14:textId="77777777" w:rsidR="00A03EA4" w:rsidRDefault="00A03EA4" w:rsidP="00F47E8D">
            <w:r>
              <w:t>1..1</w:t>
            </w:r>
          </w:p>
        </w:tc>
      </w:tr>
      <w:tr w:rsidR="00A03EA4" w14:paraId="7F2EDC92" w14:textId="77777777" w:rsidTr="00F47E8D">
        <w:tc>
          <w:tcPr>
            <w:tcW w:w="2500" w:type="dxa"/>
            <w:shd w:val="clear" w:color="auto" w:fill="F9F9F9" w:themeFill="background1" w:themeFillShade="F9"/>
            <w:vAlign w:val="bottom"/>
          </w:tcPr>
          <w:p w14:paraId="774152A5" w14:textId="77777777" w:rsidR="00A03EA4" w:rsidRDefault="00A03EA4" w:rsidP="00F47E8D">
            <w:pPr>
              <w:rPr>
                <w:b/>
              </w:rPr>
            </w:pPr>
            <w:r>
              <w:rPr>
                <w:b/>
                <w:i/>
              </w:rPr>
              <w:t>Svar</w:t>
            </w:r>
          </w:p>
        </w:tc>
        <w:tc>
          <w:tcPr>
            <w:tcW w:w="2000" w:type="dxa"/>
            <w:shd w:val="clear" w:color="auto" w:fill="F9F9F9" w:themeFill="background1" w:themeFillShade="F9"/>
            <w:vAlign w:val="bottom"/>
          </w:tcPr>
          <w:p w14:paraId="200C8DE3" w14:textId="77777777" w:rsidR="00A03EA4" w:rsidRDefault="00A03EA4" w:rsidP="00F47E8D">
            <w:pPr>
              <w:rPr>
                <w:b/>
              </w:rPr>
            </w:pPr>
          </w:p>
        </w:tc>
        <w:tc>
          <w:tcPr>
            <w:tcW w:w="4000" w:type="dxa"/>
            <w:shd w:val="clear" w:color="auto" w:fill="F9F9F9" w:themeFill="background1" w:themeFillShade="F9"/>
            <w:vAlign w:val="bottom"/>
          </w:tcPr>
          <w:p w14:paraId="1CAC0061" w14:textId="77777777" w:rsidR="00A03EA4" w:rsidRDefault="00A03EA4" w:rsidP="00F47E8D">
            <w:pPr>
              <w:rPr>
                <w:b/>
              </w:rPr>
            </w:pPr>
          </w:p>
        </w:tc>
        <w:tc>
          <w:tcPr>
            <w:tcW w:w="1600" w:type="dxa"/>
            <w:shd w:val="clear" w:color="auto" w:fill="F9F9F9" w:themeFill="background1" w:themeFillShade="F9"/>
            <w:vAlign w:val="bottom"/>
          </w:tcPr>
          <w:p w14:paraId="0D974496" w14:textId="77777777" w:rsidR="00A03EA4" w:rsidRDefault="00A03EA4" w:rsidP="00F47E8D">
            <w:pPr>
              <w:rPr>
                <w:b/>
              </w:rPr>
            </w:pPr>
          </w:p>
        </w:tc>
      </w:tr>
      <w:tr w:rsidR="00A03EA4" w14:paraId="421B16BE" w14:textId="77777777" w:rsidTr="00F47E8D">
        <w:tc>
          <w:tcPr>
            <w:tcW w:w="2500" w:type="dxa"/>
          </w:tcPr>
          <w:p w14:paraId="43D0C214" w14:textId="77777777" w:rsidR="00A03EA4" w:rsidRDefault="00A03EA4" w:rsidP="00F47E8D">
            <w:r>
              <w:t>getExtendedCardsForPerson</w:t>
            </w:r>
          </w:p>
        </w:tc>
        <w:tc>
          <w:tcPr>
            <w:tcW w:w="2000" w:type="dxa"/>
          </w:tcPr>
          <w:p w14:paraId="3AB2489E" w14:textId="77777777" w:rsidR="00A03EA4" w:rsidRDefault="00A03EA4" w:rsidP="00F47E8D">
            <w:r>
              <w:t>urn:riv:cgi:healthcare:efrikort:3:GetExtendedCardsResult</w:t>
            </w:r>
          </w:p>
        </w:tc>
        <w:tc>
          <w:tcPr>
            <w:tcW w:w="4000" w:type="dxa"/>
          </w:tcPr>
          <w:p w14:paraId="64989696" w14:textId="77777777" w:rsidR="00A03EA4" w:rsidRDefault="00A03EA4" w:rsidP="00F47E8D">
            <w:r>
              <w:t>GetExtendedCardsResult innehållande resultatkod samt eventuellt meddelande, och 0..* frikort av efterfrågad(e) typ(er).</w:t>
            </w:r>
          </w:p>
        </w:tc>
        <w:tc>
          <w:tcPr>
            <w:tcW w:w="1600" w:type="dxa"/>
          </w:tcPr>
          <w:p w14:paraId="4CD5D361" w14:textId="77777777" w:rsidR="00A03EA4" w:rsidRDefault="00A03EA4" w:rsidP="00F47E8D">
            <w:r>
              <w:t>1..1</w:t>
            </w:r>
          </w:p>
        </w:tc>
      </w:tr>
    </w:tbl>
    <w:p w14:paraId="24443D15" w14:textId="77777777" w:rsidR="00A03EA4" w:rsidRDefault="00A03EA4" w:rsidP="00A03EA4">
      <w:pPr>
        <w:pStyle w:val="Heading3"/>
      </w:pPr>
      <w:bookmarkStart w:id="147" w:name="_Toc461433026"/>
      <w:r>
        <w:t>Övriga regler</w:t>
      </w:r>
      <w:bookmarkEnd w:id="147"/>
    </w:p>
    <w:p w14:paraId="68E82219" w14:textId="77777777" w:rsidR="00A03EA4" w:rsidRDefault="00A03EA4" w:rsidP="00A03EA4">
      <w:r>
        <w:t>Tjänsten skall åtkomstkontrollera om anropande system har behörighet till tjänsten.</w:t>
      </w:r>
    </w:p>
    <w:p w14:paraId="2C710043" w14:textId="77777777" w:rsidR="00A03EA4" w:rsidRDefault="00A03EA4" w:rsidP="00A03EA4">
      <w:pPr>
        <w:pStyle w:val="Heading3"/>
      </w:pPr>
      <w:bookmarkStart w:id="148" w:name="_Toc461433027"/>
      <w:r>
        <w:t>Exempel</w:t>
      </w:r>
      <w:bookmarkEnd w:id="148"/>
    </w:p>
    <w:p w14:paraId="0623C264" w14:textId="77777777" w:rsidR="00A03EA4" w:rsidRDefault="00A03EA4" w:rsidP="00A03EA4">
      <w:r>
        <w:t>Nedan visas exempel på hur anrop och svar ska formas när tjänsten används.</w:t>
      </w:r>
    </w:p>
    <w:p w14:paraId="24E524B6" w14:textId="77777777" w:rsidR="00A03EA4" w:rsidRDefault="00A03EA4" w:rsidP="00A03EA4">
      <w:pPr>
        <w:pStyle w:val="Heading4"/>
      </w:pPr>
      <w:r>
        <w:t>Exempel på anrop</w:t>
      </w:r>
    </w:p>
    <w:p w14:paraId="05BE1E4E" w14:textId="77777777" w:rsidR="00A03EA4" w:rsidRDefault="00A03EA4" w:rsidP="00A03EA4"/>
    <w:p w14:paraId="699D550C" w14:textId="77777777" w:rsidR="00A03EA4" w:rsidRDefault="00A03EA4" w:rsidP="00A03EA4">
      <w:r>
        <w:t>Följande XML visar strukturen på ett anrop till tjänsten.</w:t>
      </w:r>
    </w:p>
    <w:p w14:paraId="53D4AED6"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ns0:GetExtendedCardsForPersonRequest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urn:riv:cgi:healthcare:efrikort:GetExtendedCardsForPersonResponder:3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21441CCA"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4D112B14"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26AE72DD"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p>
    <w:p w14:paraId="0D793E89" w14:textId="77777777" w:rsidR="00A03EA4" w:rsidRPr="00A03EA4" w:rsidRDefault="00A03EA4" w:rsidP="00A03EA4">
      <w:pPr>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ns0:GetExtendedCardsForPersonRequest</w:t>
      </w:r>
      <w:r w:rsidRPr="00A03EA4">
        <w:rPr>
          <w:rFonts w:ascii="Consolas" w:eastAsia="Times New Roman" w:hAnsi="Consolas" w:cs="Consolas"/>
          <w:color w:val="0000FF"/>
          <w:sz w:val="16"/>
          <w:szCs w:val="16"/>
          <w:lang w:val="en-US" w:eastAsia="sv-SE"/>
        </w:rPr>
        <w:t>&gt;</w:t>
      </w:r>
    </w:p>
    <w:p w14:paraId="7F60D4B9" w14:textId="77777777" w:rsidR="00A03EA4" w:rsidRDefault="00A03EA4" w:rsidP="00A03EA4">
      <w:pPr>
        <w:pStyle w:val="Heading4"/>
      </w:pPr>
      <w:r>
        <w:t>Exempel på svar</w:t>
      </w:r>
    </w:p>
    <w:p w14:paraId="40CDBDEF" w14:textId="77777777" w:rsidR="00A03EA4" w:rsidRDefault="00A03EA4" w:rsidP="00A03EA4"/>
    <w:p w14:paraId="2FFC5610" w14:textId="77777777" w:rsidR="00A03EA4" w:rsidRDefault="00A03EA4" w:rsidP="00A03EA4">
      <w:r>
        <w:t>Följande XML visar strukturen på svarsmeddelandet från tjänsten.</w:t>
      </w:r>
    </w:p>
    <w:p w14:paraId="7E7E6E4A" w14:textId="77777777" w:rsidR="00A03EA4" w:rsidRDefault="00A03EA4" w:rsidP="00A03EA4">
      <w:r>
        <w:rPr>
          <w:rFonts w:ascii="Consolas" w:eastAsia="Times New Roman" w:hAnsi="Consolas" w:cs="Consolas"/>
          <w:color w:val="0000FF"/>
          <w:sz w:val="16"/>
          <w:szCs w:val="16"/>
          <w:lang w:eastAsia="sv-SE"/>
        </w:rPr>
        <w:lastRenderedPageBreak/>
        <w:t>&lt;</w:t>
      </w:r>
      <w:r>
        <w:rPr>
          <w:rFonts w:ascii="Consolas" w:eastAsia="Times New Roman" w:hAnsi="Consolas" w:cs="Consolas"/>
          <w:color w:val="A31515"/>
          <w:sz w:val="16"/>
          <w:szCs w:val="16"/>
          <w:lang w:eastAsia="sv-SE"/>
        </w:rPr>
        <w:t>ns0:GetExtendedCardsForPersonResponse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urn:riv:cgi:healthcare:efrikort:GetExtendedCardsForPersonResponder:3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5359FBDA"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ns0:GetExtendedCardsForPerson</w:t>
      </w:r>
      <w:r w:rsidRPr="00A03EA4">
        <w:rPr>
          <w:rFonts w:ascii="Consolas" w:eastAsia="Times New Roman" w:hAnsi="Consolas" w:cs="Consolas"/>
          <w:color w:val="0000FF"/>
          <w:sz w:val="16"/>
          <w:szCs w:val="16"/>
          <w:lang w:val="en-US" w:eastAsia="sv-SE"/>
        </w:rPr>
        <w:t>&gt;</w:t>
      </w:r>
    </w:p>
    <w:p w14:paraId="3E1FB47C"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615BCE2A"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p>
    <w:p w14:paraId="1A01084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4A7A8FE"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p>
    <w:p w14:paraId="1F0AF543"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026FCEC8"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165C6E0E"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72F6C6AF"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ns1:ExtendedCard</w:t>
      </w:r>
      <w:r w:rsidRPr="00A03EA4">
        <w:rPr>
          <w:rFonts w:ascii="Consolas" w:eastAsia="Times New Roman" w:hAnsi="Consolas" w:cs="Consolas"/>
          <w:color w:val="0000FF"/>
          <w:sz w:val="16"/>
          <w:szCs w:val="16"/>
          <w:lang w:val="en-US" w:eastAsia="sv-SE"/>
        </w:rPr>
        <w:t>&gt;</w:t>
      </w:r>
    </w:p>
    <w:p w14:paraId="00310FE1"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w:t>
      </w:r>
      <w:r w:rsidRPr="00A03EA4">
        <w:rPr>
          <w:rFonts w:ascii="Consolas" w:eastAsia="Times New Roman" w:hAnsi="Consolas" w:cs="Consolas"/>
          <w:color w:val="0000FF"/>
          <w:sz w:val="16"/>
          <w:szCs w:val="16"/>
          <w:lang w:val="en-US" w:eastAsia="sv-SE"/>
        </w:rPr>
        <w:t>&gt;</w:t>
      </w:r>
    </w:p>
    <w:p w14:paraId="753AD838"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p>
    <w:p w14:paraId="6D85BFF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w:t>
      </w:r>
      <w:r w:rsidRPr="00A03EA4">
        <w:rPr>
          <w:rFonts w:ascii="Consolas" w:eastAsia="Times New Roman" w:hAnsi="Consolas" w:cs="Consolas"/>
          <w:color w:val="0000FF"/>
          <w:sz w:val="16"/>
          <w:szCs w:val="16"/>
          <w:lang w:val="en-US" w:eastAsia="sv-SE"/>
        </w:rPr>
        <w:t>&gt;</w:t>
      </w:r>
    </w:p>
    <w:p w14:paraId="3F239831"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539261B2"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31BAD7F6"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w:t>
      </w:r>
      <w:r w:rsidRPr="00A03EA4">
        <w:rPr>
          <w:rFonts w:ascii="Consolas" w:eastAsia="Times New Roman" w:hAnsi="Consolas" w:cs="Consolas"/>
          <w:color w:val="0000FF"/>
          <w:sz w:val="16"/>
          <w:szCs w:val="16"/>
          <w:lang w:val="en-US" w:eastAsia="sv-SE"/>
        </w:rPr>
        <w:t>&gt;</w:t>
      </w:r>
    </w:p>
    <w:p w14:paraId="67FBBA3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3F24364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ns1:Persons</w:t>
      </w:r>
      <w:r w:rsidRPr="00A03EA4">
        <w:rPr>
          <w:rFonts w:ascii="Consolas" w:eastAsia="Times New Roman" w:hAnsi="Consolas" w:cs="Consolas"/>
          <w:color w:val="0000FF"/>
          <w:sz w:val="16"/>
          <w:szCs w:val="16"/>
          <w:lang w:val="en-US" w:eastAsia="sv-SE"/>
        </w:rPr>
        <w:t>&gt;</w:t>
      </w:r>
    </w:p>
    <w:p w14:paraId="6B445C79"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389C7DC0"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ns1:ReadConsent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ns1:ReadConsent</w:t>
      </w:r>
      <w:r w:rsidRPr="00A03EA4">
        <w:rPr>
          <w:rFonts w:ascii="Consolas" w:eastAsia="Times New Roman" w:hAnsi="Consolas" w:cs="Consolas"/>
          <w:color w:val="0000FF"/>
          <w:sz w:val="16"/>
          <w:szCs w:val="16"/>
          <w:lang w:val="en-US" w:eastAsia="sv-SE"/>
        </w:rPr>
        <w:t>&gt;</w:t>
      </w:r>
    </w:p>
    <w:p w14:paraId="669108E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ns1:Persons</w:t>
      </w:r>
      <w:r w:rsidRPr="00A03EA4">
        <w:rPr>
          <w:rFonts w:ascii="Consolas" w:eastAsia="Times New Roman" w:hAnsi="Consolas" w:cs="Consolas"/>
          <w:color w:val="0000FF"/>
          <w:sz w:val="16"/>
          <w:szCs w:val="16"/>
          <w:lang w:val="en-US" w:eastAsia="sv-SE"/>
        </w:rPr>
        <w:t>&gt;</w:t>
      </w:r>
    </w:p>
    <w:p w14:paraId="650EDA02"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05CE6E00"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ns1:StartDate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ns1:StartDate</w:t>
      </w:r>
      <w:r w:rsidRPr="00A03EA4">
        <w:rPr>
          <w:rFonts w:ascii="Consolas" w:eastAsia="Times New Roman" w:hAnsi="Consolas" w:cs="Consolas"/>
          <w:color w:val="0000FF"/>
          <w:sz w:val="16"/>
          <w:szCs w:val="16"/>
          <w:lang w:val="en-US" w:eastAsia="sv-SE"/>
        </w:rPr>
        <w:t>&gt;</w:t>
      </w:r>
    </w:p>
    <w:p w14:paraId="5B5E9F5C"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814707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ns1:PreliminaryCardDate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ns1:PreliminaryCardDate</w:t>
      </w:r>
      <w:r w:rsidRPr="00A03EA4">
        <w:rPr>
          <w:rFonts w:ascii="Consolas" w:eastAsia="Times New Roman" w:hAnsi="Consolas" w:cs="Consolas"/>
          <w:color w:val="0000FF"/>
          <w:sz w:val="16"/>
          <w:szCs w:val="16"/>
          <w:lang w:val="en-US" w:eastAsia="sv-SE"/>
        </w:rPr>
        <w:t>&gt;</w:t>
      </w:r>
    </w:p>
    <w:p w14:paraId="232AD86D"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DBD8F9C"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ns1:FinalCardDate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ns1:FinalCardDate</w:t>
      </w:r>
      <w:r w:rsidRPr="00A03EA4">
        <w:rPr>
          <w:rFonts w:ascii="Consolas" w:eastAsia="Times New Roman" w:hAnsi="Consolas" w:cs="Consolas"/>
          <w:color w:val="0000FF"/>
          <w:sz w:val="16"/>
          <w:szCs w:val="16"/>
          <w:lang w:val="en-US" w:eastAsia="sv-SE"/>
        </w:rPr>
        <w:t>&gt;</w:t>
      </w:r>
    </w:p>
    <w:p w14:paraId="2C3B2E7D"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75732A94"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ns1:EndDate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ns1:EndDate</w:t>
      </w:r>
      <w:r w:rsidRPr="00A03EA4">
        <w:rPr>
          <w:rFonts w:ascii="Consolas" w:eastAsia="Times New Roman" w:hAnsi="Consolas" w:cs="Consolas"/>
          <w:color w:val="0000FF"/>
          <w:sz w:val="16"/>
          <w:szCs w:val="16"/>
          <w:lang w:val="en-US" w:eastAsia="sv-SE"/>
        </w:rPr>
        <w:t>&gt;</w:t>
      </w:r>
    </w:p>
    <w:p w14:paraId="5E35604E"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ns1:CurrentAmount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ns1:CurrentAmount</w:t>
      </w:r>
      <w:r w:rsidRPr="00A03EA4">
        <w:rPr>
          <w:rFonts w:ascii="Consolas" w:eastAsia="Times New Roman" w:hAnsi="Consolas" w:cs="Consolas"/>
          <w:color w:val="0000FF"/>
          <w:sz w:val="16"/>
          <w:szCs w:val="16"/>
          <w:lang w:val="en-US" w:eastAsia="sv-SE"/>
        </w:rPr>
        <w:t>&gt;</w:t>
      </w:r>
    </w:p>
    <w:p w14:paraId="40BC89F2"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ns1:AmountToLimit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ns1:AmountToLimit</w:t>
      </w:r>
      <w:r w:rsidRPr="00A03EA4">
        <w:rPr>
          <w:rFonts w:ascii="Consolas" w:eastAsia="Times New Roman" w:hAnsi="Consolas" w:cs="Consolas"/>
          <w:color w:val="0000FF"/>
          <w:sz w:val="16"/>
          <w:szCs w:val="16"/>
          <w:lang w:val="en-US" w:eastAsia="sv-SE"/>
        </w:rPr>
        <w:t>&gt;</w:t>
      </w:r>
    </w:p>
    <w:p w14:paraId="1C04DB30"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015984D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p>
    <w:p w14:paraId="624A4C7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5763CCE4"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2AB82876"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75F50457"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53B476C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p>
    <w:p w14:paraId="4D3D0C1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A06258D"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ns1:CardReason</w:t>
      </w:r>
      <w:r w:rsidRPr="00A03EA4">
        <w:rPr>
          <w:rFonts w:ascii="Consolas" w:eastAsia="Times New Roman" w:hAnsi="Consolas" w:cs="Consolas"/>
          <w:color w:val="0000FF"/>
          <w:sz w:val="16"/>
          <w:szCs w:val="16"/>
          <w:lang w:val="en-US" w:eastAsia="sv-SE"/>
        </w:rPr>
        <w:t>&gt;</w:t>
      </w:r>
    </w:p>
    <w:p w14:paraId="18DB5F7A"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w:t>
      </w:r>
      <w:r w:rsidRPr="00A03EA4">
        <w:rPr>
          <w:rFonts w:ascii="Consolas" w:eastAsia="Times New Roman" w:hAnsi="Consolas" w:cs="Consolas"/>
          <w:color w:val="0000FF"/>
          <w:sz w:val="16"/>
          <w:szCs w:val="16"/>
          <w:lang w:val="en-US" w:eastAsia="sv-SE"/>
        </w:rPr>
        <w:t>&gt;</w:t>
      </w:r>
    </w:p>
    <w:p w14:paraId="32EA8936"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6A9EB7CD"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65FE35D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ns1:Transactions</w:t>
      </w:r>
      <w:r w:rsidRPr="00A03EA4">
        <w:rPr>
          <w:rFonts w:ascii="Consolas" w:eastAsia="Times New Roman" w:hAnsi="Consolas" w:cs="Consolas"/>
          <w:color w:val="0000FF"/>
          <w:sz w:val="16"/>
          <w:szCs w:val="16"/>
          <w:lang w:val="en-US" w:eastAsia="sv-SE"/>
        </w:rPr>
        <w:t>&gt;</w:t>
      </w:r>
    </w:p>
    <w:p w14:paraId="6464A1C4"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lastRenderedPageBreak/>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p>
    <w:p w14:paraId="039ED78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p>
    <w:p w14:paraId="7FBF7BDB"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w:t>
      </w:r>
      <w:r w:rsidRPr="00A03EA4">
        <w:rPr>
          <w:rFonts w:ascii="Consolas" w:eastAsia="Times New Roman" w:hAnsi="Consolas" w:cs="Consolas"/>
          <w:color w:val="0000FF"/>
          <w:sz w:val="16"/>
          <w:szCs w:val="16"/>
          <w:lang w:val="en-US" w:eastAsia="sv-SE"/>
        </w:rPr>
        <w:t>&gt;</w:t>
      </w:r>
    </w:p>
    <w:p w14:paraId="6FFF7FA2"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ns1:TransactionDate</w:t>
      </w:r>
      <w:r w:rsidRPr="00A03EA4">
        <w:rPr>
          <w:rFonts w:ascii="Consolas" w:eastAsia="Times New Roman" w:hAnsi="Consolas" w:cs="Consolas"/>
          <w:color w:val="0000FF"/>
          <w:sz w:val="16"/>
          <w:szCs w:val="16"/>
          <w:lang w:val="en-US" w:eastAsia="sv-SE"/>
        </w:rPr>
        <w:t>&gt;</w:t>
      </w:r>
    </w:p>
    <w:p w14:paraId="37D06C74"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ns1:RegistrationDateTime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ns1:RegistrationDateTime</w:t>
      </w:r>
      <w:r w:rsidRPr="00A03EA4">
        <w:rPr>
          <w:rFonts w:ascii="Consolas" w:eastAsia="Times New Roman" w:hAnsi="Consolas" w:cs="Consolas"/>
          <w:color w:val="0000FF"/>
          <w:sz w:val="16"/>
          <w:szCs w:val="16"/>
          <w:lang w:val="en-US" w:eastAsia="sv-SE"/>
        </w:rPr>
        <w:t>&gt;</w:t>
      </w:r>
    </w:p>
    <w:p w14:paraId="51DD68B2"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3606443D"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2974AE41"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7C4DC22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4E1DA057"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w:t>
      </w:r>
      <w:r w:rsidRPr="00A03EA4">
        <w:rPr>
          <w:rFonts w:ascii="Consolas" w:eastAsia="Times New Roman" w:hAnsi="Consolas" w:cs="Consolas"/>
          <w:color w:val="0000FF"/>
          <w:sz w:val="16"/>
          <w:szCs w:val="16"/>
          <w:lang w:val="en-US" w:eastAsia="sv-SE"/>
        </w:rPr>
        <w:t>&gt;</w:t>
      </w:r>
    </w:p>
    <w:p w14:paraId="619D0B89"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60D0701E"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w:t>
      </w:r>
      <w:r w:rsidRPr="00A03EA4">
        <w:rPr>
          <w:rFonts w:ascii="Consolas" w:eastAsia="Times New Roman" w:hAnsi="Consolas" w:cs="Consolas"/>
          <w:color w:val="0000FF"/>
          <w:sz w:val="16"/>
          <w:szCs w:val="16"/>
          <w:lang w:val="en-US" w:eastAsia="sv-SE"/>
        </w:rPr>
        <w:t>&gt;</w:t>
      </w:r>
    </w:p>
    <w:p w14:paraId="376A179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p>
    <w:p w14:paraId="7C1732B9"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101D89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ns1:StatusReason</w:t>
      </w:r>
      <w:r w:rsidRPr="00A03EA4">
        <w:rPr>
          <w:rFonts w:ascii="Consolas" w:eastAsia="Times New Roman" w:hAnsi="Consolas" w:cs="Consolas"/>
          <w:color w:val="0000FF"/>
          <w:sz w:val="16"/>
          <w:szCs w:val="16"/>
          <w:lang w:val="en-US" w:eastAsia="sv-SE"/>
        </w:rPr>
        <w:t>&gt;</w:t>
      </w:r>
    </w:p>
    <w:p w14:paraId="5EE01783"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ns1:Transactions</w:t>
      </w:r>
      <w:r w:rsidRPr="00A03EA4">
        <w:rPr>
          <w:rFonts w:ascii="Consolas" w:eastAsia="Times New Roman" w:hAnsi="Consolas" w:cs="Consolas"/>
          <w:color w:val="0000FF"/>
          <w:sz w:val="16"/>
          <w:szCs w:val="16"/>
          <w:lang w:val="en-US" w:eastAsia="sv-SE"/>
        </w:rPr>
        <w:t>&gt;</w:t>
      </w:r>
    </w:p>
    <w:p w14:paraId="55F2EEEE"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63C50157"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17D1617E"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ns1:ExpiredTransactions</w:t>
      </w:r>
      <w:r w:rsidRPr="00A03EA4">
        <w:rPr>
          <w:rFonts w:ascii="Consolas" w:eastAsia="Times New Roman" w:hAnsi="Consolas" w:cs="Consolas"/>
          <w:color w:val="0000FF"/>
          <w:sz w:val="16"/>
          <w:szCs w:val="16"/>
          <w:lang w:val="en-US" w:eastAsia="sv-SE"/>
        </w:rPr>
        <w:t>&gt;</w:t>
      </w:r>
    </w:p>
    <w:p w14:paraId="5695CE0D"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p>
    <w:p w14:paraId="4C0EBA2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p>
    <w:p w14:paraId="6C08B73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w:t>
      </w:r>
      <w:r w:rsidRPr="00A03EA4">
        <w:rPr>
          <w:rFonts w:ascii="Consolas" w:eastAsia="Times New Roman" w:hAnsi="Consolas" w:cs="Consolas"/>
          <w:color w:val="0000FF"/>
          <w:sz w:val="16"/>
          <w:szCs w:val="16"/>
          <w:lang w:val="en-US" w:eastAsia="sv-SE"/>
        </w:rPr>
        <w:t>&gt;</w:t>
      </w:r>
    </w:p>
    <w:p w14:paraId="256ACB7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ns1:TransactionDate</w:t>
      </w:r>
      <w:r w:rsidRPr="00A03EA4">
        <w:rPr>
          <w:rFonts w:ascii="Consolas" w:eastAsia="Times New Roman" w:hAnsi="Consolas" w:cs="Consolas"/>
          <w:color w:val="0000FF"/>
          <w:sz w:val="16"/>
          <w:szCs w:val="16"/>
          <w:lang w:val="en-US" w:eastAsia="sv-SE"/>
        </w:rPr>
        <w:t>&gt;</w:t>
      </w:r>
    </w:p>
    <w:p w14:paraId="0D0D984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ns1:RegistrationDateTime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ns1:RegistrationDateTime</w:t>
      </w:r>
      <w:r w:rsidRPr="00A03EA4">
        <w:rPr>
          <w:rFonts w:ascii="Consolas" w:eastAsia="Times New Roman" w:hAnsi="Consolas" w:cs="Consolas"/>
          <w:color w:val="0000FF"/>
          <w:sz w:val="16"/>
          <w:szCs w:val="16"/>
          <w:lang w:val="en-US" w:eastAsia="sv-SE"/>
        </w:rPr>
        <w:t>&gt;</w:t>
      </w:r>
    </w:p>
    <w:p w14:paraId="5D97F77E"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29FE87D9"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24AE58F7" w14:textId="77777777" w:rsidR="00A03EA4" w:rsidRPr="00A03EA4" w:rsidRDefault="00A03EA4" w:rsidP="00A03EA4">
      <w:pPr>
        <w:ind w:left="220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4F97B9F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0AC7434E"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w:t>
      </w:r>
      <w:r w:rsidRPr="00A03EA4">
        <w:rPr>
          <w:rFonts w:ascii="Consolas" w:eastAsia="Times New Roman" w:hAnsi="Consolas" w:cs="Consolas"/>
          <w:color w:val="0000FF"/>
          <w:sz w:val="16"/>
          <w:szCs w:val="16"/>
          <w:lang w:val="en-US" w:eastAsia="sv-SE"/>
        </w:rPr>
        <w:t>&gt;</w:t>
      </w:r>
    </w:p>
    <w:p w14:paraId="196DCEBF"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4A12CD6"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w:t>
      </w:r>
      <w:r w:rsidRPr="00A03EA4">
        <w:rPr>
          <w:rFonts w:ascii="Consolas" w:eastAsia="Times New Roman" w:hAnsi="Consolas" w:cs="Consolas"/>
          <w:color w:val="0000FF"/>
          <w:sz w:val="16"/>
          <w:szCs w:val="16"/>
          <w:lang w:val="en-US" w:eastAsia="sv-SE"/>
        </w:rPr>
        <w:t>&gt;</w:t>
      </w:r>
    </w:p>
    <w:p w14:paraId="5641D11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p>
    <w:p w14:paraId="35FFB799"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E334AA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ns1:StatusReason</w:t>
      </w:r>
      <w:r w:rsidRPr="00A03EA4">
        <w:rPr>
          <w:rFonts w:ascii="Consolas" w:eastAsia="Times New Roman" w:hAnsi="Consolas" w:cs="Consolas"/>
          <w:color w:val="0000FF"/>
          <w:sz w:val="16"/>
          <w:szCs w:val="16"/>
          <w:lang w:val="en-US" w:eastAsia="sv-SE"/>
        </w:rPr>
        <w:t>&gt;</w:t>
      </w:r>
    </w:p>
    <w:p w14:paraId="00C42CAF"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ns1:ExpiredTransactions</w:t>
      </w:r>
      <w:r w:rsidRPr="00A03EA4">
        <w:rPr>
          <w:rFonts w:ascii="Consolas" w:eastAsia="Times New Roman" w:hAnsi="Consolas" w:cs="Consolas"/>
          <w:color w:val="0000FF"/>
          <w:sz w:val="16"/>
          <w:szCs w:val="16"/>
          <w:lang w:val="en-US" w:eastAsia="sv-SE"/>
        </w:rPr>
        <w:t>&gt;</w:t>
      </w:r>
    </w:p>
    <w:p w14:paraId="00F2EFA6"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02E05E05"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748392F5"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ns1:ExportStatus</w:t>
      </w:r>
      <w:r w:rsidRPr="00A03EA4">
        <w:rPr>
          <w:rFonts w:ascii="Consolas" w:eastAsia="Times New Roman" w:hAnsi="Consolas" w:cs="Consolas"/>
          <w:color w:val="0000FF"/>
          <w:sz w:val="16"/>
          <w:szCs w:val="16"/>
          <w:lang w:val="en-US" w:eastAsia="sv-SE"/>
        </w:rPr>
        <w:t>&gt;</w:t>
      </w:r>
    </w:p>
    <w:p w14:paraId="76A9A7D9"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w:t>
      </w:r>
      <w:r w:rsidRPr="00A03EA4">
        <w:rPr>
          <w:rFonts w:ascii="Consolas" w:eastAsia="Times New Roman" w:hAnsi="Consolas" w:cs="Consolas"/>
          <w:color w:val="0000FF"/>
          <w:sz w:val="16"/>
          <w:szCs w:val="16"/>
          <w:lang w:val="en-US" w:eastAsia="sv-SE"/>
        </w:rPr>
        <w:t>&gt;</w:t>
      </w:r>
    </w:p>
    <w:p w14:paraId="659937D3"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ns1:ExportType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ns1:ExportType</w:t>
      </w:r>
      <w:r w:rsidRPr="00A03EA4">
        <w:rPr>
          <w:rFonts w:ascii="Consolas" w:eastAsia="Times New Roman" w:hAnsi="Consolas" w:cs="Consolas"/>
          <w:color w:val="0000FF"/>
          <w:sz w:val="16"/>
          <w:szCs w:val="16"/>
          <w:lang w:val="en-US" w:eastAsia="sv-SE"/>
        </w:rPr>
        <w:t>&gt;</w:t>
      </w:r>
    </w:p>
    <w:p w14:paraId="41FF8D91"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ns1:DateTime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ns1:DateTime</w:t>
      </w:r>
      <w:r w:rsidRPr="00A03EA4">
        <w:rPr>
          <w:rFonts w:ascii="Consolas" w:eastAsia="Times New Roman" w:hAnsi="Consolas" w:cs="Consolas"/>
          <w:color w:val="0000FF"/>
          <w:sz w:val="16"/>
          <w:szCs w:val="16"/>
          <w:lang w:val="en-US" w:eastAsia="sv-SE"/>
        </w:rPr>
        <w:t>&gt;</w:t>
      </w:r>
    </w:p>
    <w:p w14:paraId="03E6CD72"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ns1:ExportStatus</w:t>
      </w:r>
      <w:r w:rsidRPr="00A03EA4">
        <w:rPr>
          <w:rFonts w:ascii="Consolas" w:eastAsia="Times New Roman" w:hAnsi="Consolas" w:cs="Consolas"/>
          <w:color w:val="0000FF"/>
          <w:sz w:val="16"/>
          <w:szCs w:val="16"/>
          <w:lang w:val="en-US" w:eastAsia="sv-SE"/>
        </w:rPr>
        <w:t>&gt;</w:t>
      </w:r>
    </w:p>
    <w:p w14:paraId="486432C1"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ns1:ExtendedCard</w:t>
      </w:r>
      <w:r w:rsidRPr="00A03EA4">
        <w:rPr>
          <w:rFonts w:ascii="Consolas" w:eastAsia="Times New Roman" w:hAnsi="Consolas" w:cs="Consolas"/>
          <w:color w:val="0000FF"/>
          <w:sz w:val="16"/>
          <w:szCs w:val="16"/>
          <w:lang w:val="en-US" w:eastAsia="sv-SE"/>
        </w:rPr>
        <w:t>&gt;</w:t>
      </w:r>
    </w:p>
    <w:p w14:paraId="46FBF3A0"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ns0:GetExtendedCardsForPerson</w:t>
      </w:r>
      <w:r w:rsidRPr="00A03EA4">
        <w:rPr>
          <w:rFonts w:ascii="Consolas" w:eastAsia="Times New Roman" w:hAnsi="Consolas" w:cs="Consolas"/>
          <w:color w:val="0000FF"/>
          <w:sz w:val="16"/>
          <w:szCs w:val="16"/>
          <w:lang w:val="en-US" w:eastAsia="sv-SE"/>
        </w:rPr>
        <w:t>&gt;</w:t>
      </w:r>
    </w:p>
    <w:p w14:paraId="4ABE0EFA" w14:textId="77777777" w:rsidR="00A03EA4" w:rsidRPr="00A03EA4" w:rsidRDefault="00A03EA4" w:rsidP="00A03EA4">
      <w:pPr>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ns0:GetExtendedCardsForPersonResponse</w:t>
      </w:r>
      <w:r w:rsidRPr="00A03EA4">
        <w:rPr>
          <w:rFonts w:ascii="Consolas" w:eastAsia="Times New Roman" w:hAnsi="Consolas" w:cs="Consolas"/>
          <w:color w:val="0000FF"/>
          <w:sz w:val="16"/>
          <w:szCs w:val="16"/>
          <w:lang w:val="en-US" w:eastAsia="sv-SE"/>
        </w:rPr>
        <w:t>&gt;</w:t>
      </w:r>
    </w:p>
    <w:p w14:paraId="78515C17" w14:textId="77777777" w:rsidR="00A03EA4" w:rsidRPr="00A03EA4" w:rsidRDefault="00A03EA4" w:rsidP="00A03EA4">
      <w:pPr>
        <w:rPr>
          <w:lang w:val="en-US"/>
        </w:rPr>
      </w:pPr>
      <w:r w:rsidRPr="00A03EA4">
        <w:rPr>
          <w:lang w:val="en-US"/>
        </w:rPr>
        <w:br w:type="page"/>
      </w:r>
    </w:p>
    <w:p w14:paraId="6446E54D" w14:textId="77777777" w:rsidR="00A03EA4" w:rsidRDefault="00A03EA4" w:rsidP="00A03EA4">
      <w:pPr>
        <w:pStyle w:val="Heading2"/>
      </w:pPr>
      <w:bookmarkStart w:id="149" w:name="_Toc461433028"/>
      <w:r>
        <w:lastRenderedPageBreak/>
        <w:t>GetGroupForPerson</w:t>
      </w:r>
      <w:bookmarkEnd w:id="149"/>
    </w:p>
    <w:p w14:paraId="0ED79A0F" w14:textId="77777777" w:rsidR="00A03EA4" w:rsidRDefault="00A03EA4" w:rsidP="00A03EA4">
      <w:r>
        <w:t>Denna tjänst returnerar grupperingsinformation för efterfrågad person och korttyp.</w:t>
      </w:r>
    </w:p>
    <w:p w14:paraId="003DF830" w14:textId="77777777" w:rsidR="00A03EA4" w:rsidRDefault="00A03EA4" w:rsidP="00A03EA4">
      <w:r>
        <w:t>Tjänsten returnerar även de historiska grupperingsåtgärder som gjorts på efterfrågad person.</w:t>
      </w:r>
    </w:p>
    <w:p w14:paraId="6466E888" w14:textId="77777777" w:rsidR="00A03EA4" w:rsidRDefault="00A03EA4" w:rsidP="00A03EA4">
      <w:pPr>
        <w:pStyle w:val="Heading3"/>
      </w:pPr>
      <w:bookmarkStart w:id="150" w:name="_Toc461433029"/>
      <w:r>
        <w:t>Version</w:t>
      </w:r>
      <w:bookmarkEnd w:id="150"/>
    </w:p>
    <w:p w14:paraId="5AF391DB" w14:textId="77777777" w:rsidR="00A03EA4" w:rsidRDefault="00A03EA4" w:rsidP="00A03EA4">
      <w:r>
        <w:t>3.0</w:t>
      </w:r>
    </w:p>
    <w:p w14:paraId="4D2F6EBA" w14:textId="77777777" w:rsidR="00A03EA4" w:rsidRDefault="00A03EA4" w:rsidP="00A03EA4">
      <w:pPr>
        <w:pStyle w:val="Heading3"/>
      </w:pPr>
      <w:bookmarkStart w:id="151" w:name="_Toc461433030"/>
      <w:r>
        <w:t>Fältregler</w:t>
      </w:r>
      <w:bookmarkEnd w:id="151"/>
    </w:p>
    <w:p w14:paraId="2FB7AC30" w14:textId="77777777" w:rsidR="00A03EA4" w:rsidRDefault="00A03EA4" w:rsidP="00A03EA4">
      <w:r>
        <w:t>Nedanstående tabell beskriver varje element i begäran och svar samt vilka datatyper som används.</w:t>
      </w:r>
    </w:p>
    <w:p w14:paraId="34558661"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345932DC" w14:textId="77777777" w:rsidTr="00F47E8D">
        <w:trPr>
          <w:trHeight w:val="384"/>
        </w:trPr>
        <w:tc>
          <w:tcPr>
            <w:tcW w:w="2500" w:type="dxa"/>
            <w:shd w:val="clear" w:color="auto" w:fill="D9D9D9" w:themeFill="background1" w:themeFillShade="D9"/>
            <w:vAlign w:val="bottom"/>
          </w:tcPr>
          <w:p w14:paraId="50110204" w14:textId="77777777" w:rsidR="00A03EA4" w:rsidRDefault="00A03EA4" w:rsidP="00F47E8D">
            <w:pPr>
              <w:rPr>
                <w:b/>
              </w:rPr>
            </w:pPr>
            <w:r>
              <w:rPr>
                <w:b/>
              </w:rPr>
              <w:t>Namn</w:t>
            </w:r>
          </w:p>
        </w:tc>
        <w:tc>
          <w:tcPr>
            <w:tcW w:w="2000" w:type="dxa"/>
            <w:shd w:val="clear" w:color="auto" w:fill="D9D9D9" w:themeFill="background1" w:themeFillShade="D9"/>
            <w:vAlign w:val="bottom"/>
          </w:tcPr>
          <w:p w14:paraId="378737EF" w14:textId="77777777" w:rsidR="00A03EA4" w:rsidRDefault="00A03EA4" w:rsidP="00F47E8D">
            <w:pPr>
              <w:rPr>
                <w:b/>
              </w:rPr>
            </w:pPr>
            <w:r>
              <w:rPr>
                <w:b/>
              </w:rPr>
              <w:t>Datatyp</w:t>
            </w:r>
          </w:p>
        </w:tc>
        <w:tc>
          <w:tcPr>
            <w:tcW w:w="4000" w:type="dxa"/>
            <w:shd w:val="clear" w:color="auto" w:fill="D9D9D9" w:themeFill="background1" w:themeFillShade="D9"/>
            <w:vAlign w:val="bottom"/>
          </w:tcPr>
          <w:p w14:paraId="5979958D"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286B383D" w14:textId="77777777" w:rsidR="00A03EA4" w:rsidRDefault="00A03EA4" w:rsidP="00F47E8D">
            <w:pPr>
              <w:rPr>
                <w:b/>
              </w:rPr>
            </w:pPr>
            <w:r>
              <w:rPr>
                <w:b/>
              </w:rPr>
              <w:t>Kardinalitet</w:t>
            </w:r>
          </w:p>
        </w:tc>
      </w:tr>
      <w:tr w:rsidR="00A03EA4" w14:paraId="3FE00009" w14:textId="77777777" w:rsidTr="00F47E8D">
        <w:tc>
          <w:tcPr>
            <w:tcW w:w="2500" w:type="dxa"/>
            <w:shd w:val="clear" w:color="auto" w:fill="F9F9F9" w:themeFill="background1" w:themeFillShade="F9"/>
            <w:vAlign w:val="bottom"/>
          </w:tcPr>
          <w:p w14:paraId="5D00EC53"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07771428" w14:textId="77777777" w:rsidR="00A03EA4" w:rsidRDefault="00A03EA4" w:rsidP="00F47E8D">
            <w:pPr>
              <w:rPr>
                <w:b/>
              </w:rPr>
            </w:pPr>
          </w:p>
        </w:tc>
        <w:tc>
          <w:tcPr>
            <w:tcW w:w="4000" w:type="dxa"/>
            <w:shd w:val="clear" w:color="auto" w:fill="F9F9F9" w:themeFill="background1" w:themeFillShade="F9"/>
            <w:vAlign w:val="bottom"/>
          </w:tcPr>
          <w:p w14:paraId="7E4CFA80" w14:textId="77777777" w:rsidR="00A03EA4" w:rsidRDefault="00A03EA4" w:rsidP="00F47E8D">
            <w:pPr>
              <w:rPr>
                <w:b/>
              </w:rPr>
            </w:pPr>
          </w:p>
        </w:tc>
        <w:tc>
          <w:tcPr>
            <w:tcW w:w="1600" w:type="dxa"/>
            <w:shd w:val="clear" w:color="auto" w:fill="F9F9F9" w:themeFill="background1" w:themeFillShade="F9"/>
            <w:vAlign w:val="bottom"/>
          </w:tcPr>
          <w:p w14:paraId="6A32F4A3" w14:textId="77777777" w:rsidR="00A03EA4" w:rsidRDefault="00A03EA4" w:rsidP="00F47E8D">
            <w:pPr>
              <w:rPr>
                <w:b/>
              </w:rPr>
            </w:pPr>
          </w:p>
        </w:tc>
      </w:tr>
      <w:tr w:rsidR="00A03EA4" w14:paraId="71A406C4" w14:textId="77777777" w:rsidTr="00F47E8D">
        <w:tc>
          <w:tcPr>
            <w:tcW w:w="2500" w:type="dxa"/>
          </w:tcPr>
          <w:p w14:paraId="0F6E258D" w14:textId="77777777" w:rsidR="00A03EA4" w:rsidRDefault="00A03EA4" w:rsidP="00F47E8D">
            <w:r>
              <w:t>carePrincipalId</w:t>
            </w:r>
          </w:p>
        </w:tc>
        <w:tc>
          <w:tcPr>
            <w:tcW w:w="2000" w:type="dxa"/>
          </w:tcPr>
          <w:p w14:paraId="0FA34241" w14:textId="77777777" w:rsidR="00A03EA4" w:rsidRPr="00A03EA4" w:rsidRDefault="00A03EA4" w:rsidP="00F47E8D">
            <w:pPr>
              <w:rPr>
                <w:lang w:val="en-US"/>
              </w:rPr>
            </w:pPr>
            <w:r w:rsidRPr="00A03EA4">
              <w:rPr>
                <w:lang w:val="en-US"/>
              </w:rPr>
              <w:t>urn:riv:cgi:healthcare:efrikort:3:HsaId</w:t>
            </w:r>
          </w:p>
        </w:tc>
        <w:tc>
          <w:tcPr>
            <w:tcW w:w="4000" w:type="dxa"/>
          </w:tcPr>
          <w:p w14:paraId="05317BA7" w14:textId="77777777" w:rsidR="00A03EA4" w:rsidRDefault="00A03EA4" w:rsidP="00F47E8D">
            <w:r>
              <w:t>ID för vårdhuvudman</w:t>
            </w:r>
          </w:p>
        </w:tc>
        <w:tc>
          <w:tcPr>
            <w:tcW w:w="1600" w:type="dxa"/>
          </w:tcPr>
          <w:p w14:paraId="56616672" w14:textId="77777777" w:rsidR="00A03EA4" w:rsidRDefault="00A03EA4" w:rsidP="00F47E8D">
            <w:r>
              <w:t>1..1</w:t>
            </w:r>
          </w:p>
        </w:tc>
      </w:tr>
      <w:tr w:rsidR="00A03EA4" w14:paraId="115EA781" w14:textId="77777777" w:rsidTr="00F47E8D">
        <w:tc>
          <w:tcPr>
            <w:tcW w:w="2500" w:type="dxa"/>
          </w:tcPr>
          <w:p w14:paraId="3CA487DC" w14:textId="77777777" w:rsidR="00A03EA4" w:rsidRDefault="00A03EA4" w:rsidP="00F47E8D">
            <w:r>
              <w:t>personId</w:t>
            </w:r>
          </w:p>
        </w:tc>
        <w:tc>
          <w:tcPr>
            <w:tcW w:w="2000" w:type="dxa"/>
          </w:tcPr>
          <w:p w14:paraId="0EFCEA1A" w14:textId="77777777" w:rsidR="00A03EA4" w:rsidRDefault="00A03EA4" w:rsidP="00F47E8D">
            <w:r>
              <w:t>urn:riv:cgi:healthcare:efrikort:3:PersonIdValue</w:t>
            </w:r>
          </w:p>
        </w:tc>
        <w:tc>
          <w:tcPr>
            <w:tcW w:w="4000" w:type="dxa"/>
          </w:tcPr>
          <w:p w14:paraId="17AD9F7F" w14:textId="77777777" w:rsidR="00A03EA4" w:rsidRDefault="00A03EA4" w:rsidP="00F47E8D">
            <w:r>
              <w:t>Obligatorisk personidentitet. Vanligtvis personnummer på format YYYYMMDDXXXX</w:t>
            </w:r>
          </w:p>
        </w:tc>
        <w:tc>
          <w:tcPr>
            <w:tcW w:w="1600" w:type="dxa"/>
          </w:tcPr>
          <w:p w14:paraId="7ACC7984" w14:textId="77777777" w:rsidR="00A03EA4" w:rsidRDefault="00A03EA4" w:rsidP="00F47E8D">
            <w:r>
              <w:t>1..1</w:t>
            </w:r>
          </w:p>
        </w:tc>
      </w:tr>
      <w:tr w:rsidR="00A03EA4" w14:paraId="6C876D97" w14:textId="77777777" w:rsidTr="00F47E8D">
        <w:tc>
          <w:tcPr>
            <w:tcW w:w="2500" w:type="dxa"/>
          </w:tcPr>
          <w:p w14:paraId="774CBEBA" w14:textId="77777777" w:rsidR="00A03EA4" w:rsidRDefault="00A03EA4" w:rsidP="00F47E8D">
            <w:r>
              <w:t>cardTypeId</w:t>
            </w:r>
          </w:p>
        </w:tc>
        <w:tc>
          <w:tcPr>
            <w:tcW w:w="2000" w:type="dxa"/>
          </w:tcPr>
          <w:p w14:paraId="563DCE9E" w14:textId="77777777" w:rsidR="00A03EA4" w:rsidRPr="00A03EA4" w:rsidRDefault="00A03EA4" w:rsidP="00F47E8D">
            <w:pPr>
              <w:rPr>
                <w:lang w:val="en-US"/>
              </w:rPr>
            </w:pPr>
            <w:r w:rsidRPr="00A03EA4">
              <w:rPr>
                <w:lang w:val="en-US"/>
              </w:rPr>
              <w:t>urn:riv:cgi:healthcare:efrikort:3:CardTypeId</w:t>
            </w:r>
          </w:p>
        </w:tc>
        <w:tc>
          <w:tcPr>
            <w:tcW w:w="4000" w:type="dxa"/>
          </w:tcPr>
          <w:p w14:paraId="1C2C76B7" w14:textId="77777777" w:rsidR="00A03EA4" w:rsidRDefault="00A03EA4" w:rsidP="00F47E8D">
            <w:r>
              <w:t>Obligatoriskt värde för frikortstyp.</w:t>
            </w:r>
          </w:p>
        </w:tc>
        <w:tc>
          <w:tcPr>
            <w:tcW w:w="1600" w:type="dxa"/>
          </w:tcPr>
          <w:p w14:paraId="70D312DC" w14:textId="77777777" w:rsidR="00A03EA4" w:rsidRDefault="00A03EA4" w:rsidP="00F47E8D">
            <w:r>
              <w:t>1..1</w:t>
            </w:r>
          </w:p>
        </w:tc>
      </w:tr>
      <w:tr w:rsidR="00A03EA4" w14:paraId="789877E9" w14:textId="77777777" w:rsidTr="00F47E8D">
        <w:tc>
          <w:tcPr>
            <w:tcW w:w="2500" w:type="dxa"/>
            <w:shd w:val="clear" w:color="auto" w:fill="F9F9F9" w:themeFill="background1" w:themeFillShade="F9"/>
            <w:vAlign w:val="bottom"/>
          </w:tcPr>
          <w:p w14:paraId="22843ACF" w14:textId="77777777" w:rsidR="00A03EA4" w:rsidRDefault="00A03EA4" w:rsidP="00F47E8D">
            <w:pPr>
              <w:rPr>
                <w:b/>
              </w:rPr>
            </w:pPr>
            <w:r>
              <w:rPr>
                <w:b/>
                <w:i/>
              </w:rPr>
              <w:t>Svar</w:t>
            </w:r>
          </w:p>
        </w:tc>
        <w:tc>
          <w:tcPr>
            <w:tcW w:w="2000" w:type="dxa"/>
            <w:shd w:val="clear" w:color="auto" w:fill="F9F9F9" w:themeFill="background1" w:themeFillShade="F9"/>
            <w:vAlign w:val="bottom"/>
          </w:tcPr>
          <w:p w14:paraId="45D0E1E7" w14:textId="77777777" w:rsidR="00A03EA4" w:rsidRDefault="00A03EA4" w:rsidP="00F47E8D">
            <w:pPr>
              <w:rPr>
                <w:b/>
              </w:rPr>
            </w:pPr>
          </w:p>
        </w:tc>
        <w:tc>
          <w:tcPr>
            <w:tcW w:w="4000" w:type="dxa"/>
            <w:shd w:val="clear" w:color="auto" w:fill="F9F9F9" w:themeFill="background1" w:themeFillShade="F9"/>
            <w:vAlign w:val="bottom"/>
          </w:tcPr>
          <w:p w14:paraId="7977386D" w14:textId="77777777" w:rsidR="00A03EA4" w:rsidRDefault="00A03EA4" w:rsidP="00F47E8D">
            <w:pPr>
              <w:rPr>
                <w:b/>
              </w:rPr>
            </w:pPr>
          </w:p>
        </w:tc>
        <w:tc>
          <w:tcPr>
            <w:tcW w:w="1600" w:type="dxa"/>
            <w:shd w:val="clear" w:color="auto" w:fill="F9F9F9" w:themeFill="background1" w:themeFillShade="F9"/>
            <w:vAlign w:val="bottom"/>
          </w:tcPr>
          <w:p w14:paraId="6DBCA1CF" w14:textId="77777777" w:rsidR="00A03EA4" w:rsidRDefault="00A03EA4" w:rsidP="00F47E8D">
            <w:pPr>
              <w:rPr>
                <w:b/>
              </w:rPr>
            </w:pPr>
          </w:p>
        </w:tc>
      </w:tr>
      <w:tr w:rsidR="00A03EA4" w14:paraId="3D52E308" w14:textId="77777777" w:rsidTr="00F47E8D">
        <w:tc>
          <w:tcPr>
            <w:tcW w:w="2500" w:type="dxa"/>
          </w:tcPr>
          <w:p w14:paraId="0C3D0D46" w14:textId="77777777" w:rsidR="00A03EA4" w:rsidRDefault="00A03EA4" w:rsidP="00F47E8D">
            <w:r>
              <w:t>getGroupForPerson</w:t>
            </w:r>
          </w:p>
        </w:tc>
        <w:tc>
          <w:tcPr>
            <w:tcW w:w="2000" w:type="dxa"/>
          </w:tcPr>
          <w:p w14:paraId="1D32F200" w14:textId="77777777" w:rsidR="00A03EA4" w:rsidRDefault="00A03EA4" w:rsidP="00F47E8D">
            <w:r>
              <w:t>urn:riv:cgi:healthcare:efrikort:3:GetGroupForPersonResult</w:t>
            </w:r>
          </w:p>
        </w:tc>
        <w:tc>
          <w:tcPr>
            <w:tcW w:w="4000" w:type="dxa"/>
          </w:tcPr>
          <w:p w14:paraId="467AACFC" w14:textId="77777777" w:rsidR="00A03EA4" w:rsidRDefault="00A03EA4" w:rsidP="00F47E8D">
            <w:r>
              <w:t>GetGroupForPersonResult innehållande resultatkod samt eventuellt meddelande, och ev. grupperingsinformation.</w:t>
            </w:r>
          </w:p>
        </w:tc>
        <w:tc>
          <w:tcPr>
            <w:tcW w:w="1600" w:type="dxa"/>
          </w:tcPr>
          <w:p w14:paraId="6B4B2838" w14:textId="77777777" w:rsidR="00A03EA4" w:rsidRDefault="00A03EA4" w:rsidP="00F47E8D">
            <w:r>
              <w:t>1..1</w:t>
            </w:r>
          </w:p>
        </w:tc>
      </w:tr>
    </w:tbl>
    <w:p w14:paraId="2FDC78F5" w14:textId="77777777" w:rsidR="00A03EA4" w:rsidRDefault="00A03EA4" w:rsidP="00A03EA4">
      <w:pPr>
        <w:pStyle w:val="Heading3"/>
      </w:pPr>
      <w:bookmarkStart w:id="152" w:name="_Toc461433031"/>
      <w:r>
        <w:t>Övriga regler</w:t>
      </w:r>
      <w:bookmarkEnd w:id="152"/>
    </w:p>
    <w:p w14:paraId="38191AAF" w14:textId="77777777" w:rsidR="00A03EA4" w:rsidRDefault="00A03EA4" w:rsidP="00A03EA4">
      <w:r>
        <w:t>Tjänsten skall åtkomstkontrollera om anropande system har behörighet till tjänsten.</w:t>
      </w:r>
    </w:p>
    <w:p w14:paraId="36217096" w14:textId="77777777" w:rsidR="00A03EA4" w:rsidRDefault="00A03EA4" w:rsidP="00A03EA4">
      <w:pPr>
        <w:pStyle w:val="Heading3"/>
      </w:pPr>
      <w:bookmarkStart w:id="153" w:name="_Toc461433032"/>
      <w:r>
        <w:t>Exempel</w:t>
      </w:r>
      <w:bookmarkEnd w:id="153"/>
    </w:p>
    <w:p w14:paraId="3BE8E922" w14:textId="77777777" w:rsidR="00A03EA4" w:rsidRDefault="00A03EA4" w:rsidP="00A03EA4">
      <w:r>
        <w:t>Nedan visas exempel på hur anrop och svar ska formas när tjänsten används.</w:t>
      </w:r>
    </w:p>
    <w:p w14:paraId="7144917E" w14:textId="77777777" w:rsidR="00A03EA4" w:rsidRDefault="00A03EA4" w:rsidP="00A03EA4">
      <w:pPr>
        <w:pStyle w:val="Heading4"/>
      </w:pPr>
      <w:r>
        <w:t>Exempel på anrop</w:t>
      </w:r>
    </w:p>
    <w:p w14:paraId="6E8E8E4D" w14:textId="77777777" w:rsidR="00A03EA4" w:rsidRDefault="00A03EA4" w:rsidP="00A03EA4"/>
    <w:p w14:paraId="6DF5FFCE" w14:textId="77777777" w:rsidR="00A03EA4" w:rsidRDefault="00A03EA4" w:rsidP="00A03EA4">
      <w:r>
        <w:t>Följande XML visar strukturen på ett anrop till tjänsten.</w:t>
      </w:r>
    </w:p>
    <w:p w14:paraId="116367F7"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ns0:GetGroupForPersonRequest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urn:riv:cgi:healthcare:efrikort:GetGroupForPersonResponder:3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2D983863"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43B7F6A5"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037DF921"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p>
    <w:p w14:paraId="12CB0AA8" w14:textId="77777777" w:rsidR="00A03EA4" w:rsidRPr="00A03EA4" w:rsidRDefault="00A03EA4" w:rsidP="00A03EA4">
      <w:pPr>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ns0:GetGroupForPersonRequest</w:t>
      </w:r>
      <w:r w:rsidRPr="00A03EA4">
        <w:rPr>
          <w:rFonts w:ascii="Consolas" w:eastAsia="Times New Roman" w:hAnsi="Consolas" w:cs="Consolas"/>
          <w:color w:val="0000FF"/>
          <w:sz w:val="16"/>
          <w:szCs w:val="16"/>
          <w:lang w:val="en-US" w:eastAsia="sv-SE"/>
        </w:rPr>
        <w:t>&gt;</w:t>
      </w:r>
    </w:p>
    <w:p w14:paraId="12649431" w14:textId="77777777" w:rsidR="00A03EA4" w:rsidRDefault="00A03EA4" w:rsidP="00A03EA4">
      <w:pPr>
        <w:pStyle w:val="Heading4"/>
      </w:pPr>
      <w:r>
        <w:t>Exempel på svar</w:t>
      </w:r>
    </w:p>
    <w:p w14:paraId="3795E861" w14:textId="77777777" w:rsidR="00A03EA4" w:rsidRDefault="00A03EA4" w:rsidP="00A03EA4"/>
    <w:p w14:paraId="0D009D25" w14:textId="77777777" w:rsidR="00A03EA4" w:rsidRDefault="00A03EA4" w:rsidP="00A03EA4">
      <w:r>
        <w:t>Följande XML visar strukturen på svarsmeddelandet från tjänsten.</w:t>
      </w:r>
    </w:p>
    <w:p w14:paraId="6B9947FD"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ns0:GetGroupForPersonResponse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urn:riv:cgi:healthcare:efrikort:GetGroupForPersonResponder:3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726BB3E9"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lastRenderedPageBreak/>
        <w:t>&lt;</w:t>
      </w:r>
      <w:r w:rsidRPr="00A03EA4">
        <w:rPr>
          <w:rFonts w:ascii="Consolas" w:eastAsia="Times New Roman" w:hAnsi="Consolas" w:cs="Consolas"/>
          <w:color w:val="A31515"/>
          <w:sz w:val="16"/>
          <w:szCs w:val="16"/>
          <w:lang w:val="en-US" w:eastAsia="sv-SE"/>
        </w:rPr>
        <w:t>ns0:GetGroupForPerson</w:t>
      </w:r>
      <w:r w:rsidRPr="00A03EA4">
        <w:rPr>
          <w:rFonts w:ascii="Consolas" w:eastAsia="Times New Roman" w:hAnsi="Consolas" w:cs="Consolas"/>
          <w:color w:val="0000FF"/>
          <w:sz w:val="16"/>
          <w:szCs w:val="16"/>
          <w:lang w:val="en-US" w:eastAsia="sv-SE"/>
        </w:rPr>
        <w:t>&gt;</w:t>
      </w:r>
    </w:p>
    <w:p w14:paraId="28E1ED5A"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7E5B6B56"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p>
    <w:p w14:paraId="1431B3B0"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1C71AB6"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p>
    <w:p w14:paraId="5E58A5A9"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09D833AB"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4642D07B"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0C44E2B7"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ns1:GroupAction</w:t>
      </w:r>
      <w:r w:rsidRPr="00A03EA4">
        <w:rPr>
          <w:rFonts w:ascii="Consolas" w:eastAsia="Times New Roman" w:hAnsi="Consolas" w:cs="Consolas"/>
          <w:color w:val="0000FF"/>
          <w:sz w:val="16"/>
          <w:szCs w:val="16"/>
          <w:lang w:val="en-US" w:eastAsia="sv-SE"/>
        </w:rPr>
        <w:t>&gt;</w:t>
      </w:r>
    </w:p>
    <w:p w14:paraId="49BA4CC3"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ns1:LoggedDate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ns1:LoggedDate</w:t>
      </w:r>
      <w:r w:rsidRPr="00A03EA4">
        <w:rPr>
          <w:rFonts w:ascii="Consolas" w:eastAsia="Times New Roman" w:hAnsi="Consolas" w:cs="Consolas"/>
          <w:color w:val="0000FF"/>
          <w:sz w:val="16"/>
          <w:szCs w:val="16"/>
          <w:lang w:val="en-US" w:eastAsia="sv-SE"/>
        </w:rPr>
        <w:t>&gt;</w:t>
      </w:r>
    </w:p>
    <w:p w14:paraId="0B1FBD38"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ns1:CarePrincipalId</w:t>
      </w:r>
      <w:r w:rsidRPr="00A03EA4">
        <w:rPr>
          <w:rFonts w:ascii="Consolas" w:eastAsia="Times New Roman" w:hAnsi="Consolas" w:cs="Consolas"/>
          <w:color w:val="0000FF"/>
          <w:sz w:val="16"/>
          <w:szCs w:val="16"/>
          <w:lang w:val="en-US" w:eastAsia="sv-SE"/>
        </w:rPr>
        <w:t>&gt;</w:t>
      </w:r>
    </w:p>
    <w:p w14:paraId="5BAAC1CB"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ns1:CardTypeId</w:t>
      </w:r>
      <w:r w:rsidRPr="00A03EA4">
        <w:rPr>
          <w:rFonts w:ascii="Consolas" w:eastAsia="Times New Roman" w:hAnsi="Consolas" w:cs="Consolas"/>
          <w:color w:val="0000FF"/>
          <w:sz w:val="16"/>
          <w:szCs w:val="16"/>
          <w:lang w:val="en-US" w:eastAsia="sv-SE"/>
        </w:rPr>
        <w:t>&gt;</w:t>
      </w:r>
    </w:p>
    <w:p w14:paraId="40D96848"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p>
    <w:p w14:paraId="6F825C55"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ns1:Action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ns1:Action</w:t>
      </w:r>
      <w:r w:rsidRPr="00A03EA4">
        <w:rPr>
          <w:rFonts w:ascii="Consolas" w:eastAsia="Times New Roman" w:hAnsi="Consolas" w:cs="Consolas"/>
          <w:color w:val="0000FF"/>
          <w:sz w:val="16"/>
          <w:szCs w:val="16"/>
          <w:lang w:val="en-US" w:eastAsia="sv-SE"/>
        </w:rPr>
        <w:t>&gt;</w:t>
      </w:r>
    </w:p>
    <w:p w14:paraId="771D225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ns1:GroupAction</w:t>
      </w:r>
      <w:r w:rsidRPr="00A03EA4">
        <w:rPr>
          <w:rFonts w:ascii="Consolas" w:eastAsia="Times New Roman" w:hAnsi="Consolas" w:cs="Consolas"/>
          <w:color w:val="0000FF"/>
          <w:sz w:val="16"/>
          <w:szCs w:val="16"/>
          <w:lang w:val="en-US" w:eastAsia="sv-SE"/>
        </w:rPr>
        <w:t>&gt;</w:t>
      </w:r>
    </w:p>
    <w:p w14:paraId="33BB2804"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2DFAF52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ns1:PersonIds</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ns1:PersonIds</w:t>
      </w:r>
      <w:r w:rsidRPr="00A03EA4">
        <w:rPr>
          <w:rFonts w:ascii="Consolas" w:eastAsia="Times New Roman" w:hAnsi="Consolas" w:cs="Consolas"/>
          <w:color w:val="0000FF"/>
          <w:sz w:val="16"/>
          <w:szCs w:val="16"/>
          <w:lang w:val="en-US" w:eastAsia="sv-SE"/>
        </w:rPr>
        <w:t>&gt;</w:t>
      </w:r>
    </w:p>
    <w:p w14:paraId="0F9B8887"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ns0:GetGroupForPerson</w:t>
      </w:r>
      <w:r>
        <w:rPr>
          <w:rFonts w:ascii="Consolas" w:eastAsia="Times New Roman" w:hAnsi="Consolas" w:cs="Consolas"/>
          <w:color w:val="0000FF"/>
          <w:sz w:val="16"/>
          <w:szCs w:val="16"/>
          <w:lang w:eastAsia="sv-SE"/>
        </w:rPr>
        <w:t>&gt;</w:t>
      </w:r>
    </w:p>
    <w:p w14:paraId="5CD14EBA"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ns0:GetGroupForPersonResponse</w:t>
      </w:r>
      <w:r>
        <w:rPr>
          <w:rFonts w:ascii="Consolas" w:eastAsia="Times New Roman" w:hAnsi="Consolas" w:cs="Consolas"/>
          <w:color w:val="0000FF"/>
          <w:sz w:val="16"/>
          <w:szCs w:val="16"/>
          <w:lang w:eastAsia="sv-SE"/>
        </w:rPr>
        <w:t>&gt;</w:t>
      </w:r>
    </w:p>
    <w:p w14:paraId="64C60B70" w14:textId="77777777" w:rsidR="00A03EA4" w:rsidRDefault="00A03EA4" w:rsidP="00A03EA4">
      <w:r>
        <w:br w:type="page"/>
      </w:r>
    </w:p>
    <w:p w14:paraId="1CB1A7AC" w14:textId="77777777" w:rsidR="00A03EA4" w:rsidRDefault="00A03EA4" w:rsidP="00A03EA4">
      <w:pPr>
        <w:pStyle w:val="Heading2"/>
      </w:pPr>
      <w:bookmarkStart w:id="154" w:name="_Toc461433033"/>
      <w:r>
        <w:lastRenderedPageBreak/>
        <w:t>GroupPerson</w:t>
      </w:r>
      <w:bookmarkEnd w:id="154"/>
    </w:p>
    <w:p w14:paraId="667A3F1C" w14:textId="77777777" w:rsidR="00A03EA4" w:rsidRDefault="00A03EA4" w:rsidP="00A03EA4">
      <w:r>
        <w:t>Denna tjänst används för att gruppera en personidentiteter till ett frikort.</w:t>
      </w:r>
    </w:p>
    <w:p w14:paraId="7AD3F5E7" w14:textId="77777777" w:rsidR="00A03EA4" w:rsidRDefault="00A03EA4" w:rsidP="00A03EA4">
      <w:r>
        <w:t xml:space="preserve">När en personidentitet flyttas från ett frikort eller en gruppering kommer alla transaktioner tillhörande personidentiteten att följa med.    </w:t>
      </w:r>
    </w:p>
    <w:p w14:paraId="308D8BDD" w14:textId="77777777" w:rsidR="00A03EA4" w:rsidRDefault="00A03EA4" w:rsidP="00A03EA4">
      <w:r>
        <w:t>Frikortet blir utfärdat om befintliga transaktioner tillsammans med eventuellt flyttade transaktion når eller övergår gränsen för vårdhuvudmannens belopp för högkostnadskort.</w:t>
      </w:r>
    </w:p>
    <w:p w14:paraId="413B7B52" w14:textId="77777777" w:rsidR="00A03EA4" w:rsidRDefault="00A03EA4" w:rsidP="00A03EA4">
      <w:r>
        <w:t xml:space="preserve">Frikort som redan är utfärdat behåller samma status.          </w:t>
      </w:r>
    </w:p>
    <w:p w14:paraId="21F6D10F" w14:textId="77777777" w:rsidR="00A03EA4" w:rsidRDefault="00A03EA4" w:rsidP="00A03EA4">
      <w:r>
        <w:t>Det går ej att gruppera personnummer för två myndiga personer.</w:t>
      </w:r>
    </w:p>
    <w:p w14:paraId="14BEDEE1" w14:textId="77777777" w:rsidR="00A03EA4" w:rsidRDefault="00A03EA4" w:rsidP="00A03EA4">
      <w:r>
        <w:t>När grupperingen har registrerats, registreras även patientens godkännande till att använda tjänsten.</w:t>
      </w:r>
    </w:p>
    <w:p w14:paraId="79791A94" w14:textId="77777777" w:rsidR="00A03EA4" w:rsidRDefault="00A03EA4" w:rsidP="00A03EA4">
      <w:pPr>
        <w:pStyle w:val="Heading3"/>
      </w:pPr>
      <w:bookmarkStart w:id="155" w:name="_Toc461433034"/>
      <w:r>
        <w:t>Version</w:t>
      </w:r>
      <w:bookmarkEnd w:id="155"/>
    </w:p>
    <w:p w14:paraId="35FD8C7D" w14:textId="77777777" w:rsidR="00A03EA4" w:rsidRDefault="00A03EA4" w:rsidP="00A03EA4">
      <w:r>
        <w:t>3.0</w:t>
      </w:r>
    </w:p>
    <w:p w14:paraId="5B036077" w14:textId="77777777" w:rsidR="00A03EA4" w:rsidRDefault="00A03EA4" w:rsidP="00A03EA4">
      <w:pPr>
        <w:pStyle w:val="Heading3"/>
      </w:pPr>
      <w:bookmarkStart w:id="156" w:name="_Toc461433035"/>
      <w:r>
        <w:t>Fältregler</w:t>
      </w:r>
      <w:bookmarkEnd w:id="156"/>
    </w:p>
    <w:p w14:paraId="2B9892E4" w14:textId="77777777" w:rsidR="00A03EA4" w:rsidRDefault="00A03EA4" w:rsidP="00A03EA4">
      <w:r>
        <w:t>Nedanstående tabell beskriver varje element i begäran och svar samt vilka datatyper som används.</w:t>
      </w:r>
    </w:p>
    <w:p w14:paraId="1748109E"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1373E8E2" w14:textId="77777777" w:rsidTr="00F47E8D">
        <w:trPr>
          <w:trHeight w:val="384"/>
        </w:trPr>
        <w:tc>
          <w:tcPr>
            <w:tcW w:w="2500" w:type="dxa"/>
            <w:shd w:val="clear" w:color="auto" w:fill="D9D9D9" w:themeFill="background1" w:themeFillShade="D9"/>
            <w:vAlign w:val="bottom"/>
          </w:tcPr>
          <w:p w14:paraId="42B2446E" w14:textId="77777777" w:rsidR="00A03EA4" w:rsidRDefault="00A03EA4" w:rsidP="00F47E8D">
            <w:pPr>
              <w:rPr>
                <w:b/>
              </w:rPr>
            </w:pPr>
            <w:r>
              <w:rPr>
                <w:b/>
              </w:rPr>
              <w:t>Namn</w:t>
            </w:r>
          </w:p>
        </w:tc>
        <w:tc>
          <w:tcPr>
            <w:tcW w:w="2000" w:type="dxa"/>
            <w:shd w:val="clear" w:color="auto" w:fill="D9D9D9" w:themeFill="background1" w:themeFillShade="D9"/>
            <w:vAlign w:val="bottom"/>
          </w:tcPr>
          <w:p w14:paraId="4BF8114B" w14:textId="77777777" w:rsidR="00A03EA4" w:rsidRDefault="00A03EA4" w:rsidP="00F47E8D">
            <w:pPr>
              <w:rPr>
                <w:b/>
              </w:rPr>
            </w:pPr>
            <w:r>
              <w:rPr>
                <w:b/>
              </w:rPr>
              <w:t>Datatyp</w:t>
            </w:r>
          </w:p>
        </w:tc>
        <w:tc>
          <w:tcPr>
            <w:tcW w:w="4000" w:type="dxa"/>
            <w:shd w:val="clear" w:color="auto" w:fill="D9D9D9" w:themeFill="background1" w:themeFillShade="D9"/>
            <w:vAlign w:val="bottom"/>
          </w:tcPr>
          <w:p w14:paraId="06BC4237"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7F44F4E5" w14:textId="77777777" w:rsidR="00A03EA4" w:rsidRDefault="00A03EA4" w:rsidP="00F47E8D">
            <w:pPr>
              <w:rPr>
                <w:b/>
              </w:rPr>
            </w:pPr>
            <w:r>
              <w:rPr>
                <w:b/>
              </w:rPr>
              <w:t>Kardinalitet</w:t>
            </w:r>
          </w:p>
        </w:tc>
      </w:tr>
      <w:tr w:rsidR="00A03EA4" w14:paraId="3CDCAA22" w14:textId="77777777" w:rsidTr="00F47E8D">
        <w:tc>
          <w:tcPr>
            <w:tcW w:w="2500" w:type="dxa"/>
            <w:shd w:val="clear" w:color="auto" w:fill="F9F9F9" w:themeFill="background1" w:themeFillShade="F9"/>
            <w:vAlign w:val="bottom"/>
          </w:tcPr>
          <w:p w14:paraId="60B9EAF6"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5777B66F" w14:textId="77777777" w:rsidR="00A03EA4" w:rsidRDefault="00A03EA4" w:rsidP="00F47E8D">
            <w:pPr>
              <w:rPr>
                <w:b/>
              </w:rPr>
            </w:pPr>
          </w:p>
        </w:tc>
        <w:tc>
          <w:tcPr>
            <w:tcW w:w="4000" w:type="dxa"/>
            <w:shd w:val="clear" w:color="auto" w:fill="F9F9F9" w:themeFill="background1" w:themeFillShade="F9"/>
            <w:vAlign w:val="bottom"/>
          </w:tcPr>
          <w:p w14:paraId="269E9CB6" w14:textId="77777777" w:rsidR="00A03EA4" w:rsidRDefault="00A03EA4" w:rsidP="00F47E8D">
            <w:pPr>
              <w:rPr>
                <w:b/>
              </w:rPr>
            </w:pPr>
          </w:p>
        </w:tc>
        <w:tc>
          <w:tcPr>
            <w:tcW w:w="1600" w:type="dxa"/>
            <w:shd w:val="clear" w:color="auto" w:fill="F9F9F9" w:themeFill="background1" w:themeFillShade="F9"/>
            <w:vAlign w:val="bottom"/>
          </w:tcPr>
          <w:p w14:paraId="2DEECA89" w14:textId="77777777" w:rsidR="00A03EA4" w:rsidRDefault="00A03EA4" w:rsidP="00F47E8D">
            <w:pPr>
              <w:rPr>
                <w:b/>
              </w:rPr>
            </w:pPr>
          </w:p>
        </w:tc>
      </w:tr>
      <w:tr w:rsidR="00A03EA4" w14:paraId="2BE12A21" w14:textId="77777777" w:rsidTr="00F47E8D">
        <w:tc>
          <w:tcPr>
            <w:tcW w:w="2500" w:type="dxa"/>
          </w:tcPr>
          <w:p w14:paraId="7877B550" w14:textId="77777777" w:rsidR="00A03EA4" w:rsidRDefault="00A03EA4" w:rsidP="00F47E8D">
            <w:r>
              <w:t>carePrincipalId</w:t>
            </w:r>
          </w:p>
        </w:tc>
        <w:tc>
          <w:tcPr>
            <w:tcW w:w="2000" w:type="dxa"/>
          </w:tcPr>
          <w:p w14:paraId="2373AB89" w14:textId="77777777" w:rsidR="00A03EA4" w:rsidRPr="00A03EA4" w:rsidRDefault="00A03EA4" w:rsidP="00F47E8D">
            <w:pPr>
              <w:rPr>
                <w:lang w:val="en-US"/>
              </w:rPr>
            </w:pPr>
            <w:r w:rsidRPr="00A03EA4">
              <w:rPr>
                <w:lang w:val="en-US"/>
              </w:rPr>
              <w:t>urn:riv:cgi:healthcare:efrikort:3:HsaId</w:t>
            </w:r>
          </w:p>
        </w:tc>
        <w:tc>
          <w:tcPr>
            <w:tcW w:w="4000" w:type="dxa"/>
          </w:tcPr>
          <w:p w14:paraId="278868C8" w14:textId="77777777" w:rsidR="00A03EA4" w:rsidRDefault="00A03EA4" w:rsidP="00F47E8D">
            <w:r>
              <w:t>ID för vårdhuvudman</w:t>
            </w:r>
          </w:p>
        </w:tc>
        <w:tc>
          <w:tcPr>
            <w:tcW w:w="1600" w:type="dxa"/>
          </w:tcPr>
          <w:p w14:paraId="37289B78" w14:textId="77777777" w:rsidR="00A03EA4" w:rsidRDefault="00A03EA4" w:rsidP="00F47E8D">
            <w:r>
              <w:t>1..1</w:t>
            </w:r>
          </w:p>
        </w:tc>
      </w:tr>
      <w:tr w:rsidR="00A03EA4" w14:paraId="32A07A8C" w14:textId="77777777" w:rsidTr="00F47E8D">
        <w:tc>
          <w:tcPr>
            <w:tcW w:w="2500" w:type="dxa"/>
          </w:tcPr>
          <w:p w14:paraId="7819FE2A" w14:textId="77777777" w:rsidR="00A03EA4" w:rsidRDefault="00A03EA4" w:rsidP="00F47E8D">
            <w:r>
              <w:t>cardSystemId</w:t>
            </w:r>
          </w:p>
        </w:tc>
        <w:tc>
          <w:tcPr>
            <w:tcW w:w="2000" w:type="dxa"/>
          </w:tcPr>
          <w:p w14:paraId="18388AB8" w14:textId="77777777" w:rsidR="00A03EA4" w:rsidRDefault="00A03EA4" w:rsidP="00F47E8D">
            <w:r>
              <w:t>urn:riv:cgi:healthcare:efrikort:3:Id</w:t>
            </w:r>
          </w:p>
        </w:tc>
        <w:tc>
          <w:tcPr>
            <w:tcW w:w="4000" w:type="dxa"/>
          </w:tcPr>
          <w:p w14:paraId="4C2E7941" w14:textId="77777777" w:rsidR="00A03EA4" w:rsidRDefault="00A03EA4" w:rsidP="00F47E8D">
            <w:r>
              <w:t>Obligatoriskt värde, systemId för frikortet man vill gruppera till.</w:t>
            </w:r>
          </w:p>
        </w:tc>
        <w:tc>
          <w:tcPr>
            <w:tcW w:w="1600" w:type="dxa"/>
          </w:tcPr>
          <w:p w14:paraId="2DEE863C" w14:textId="77777777" w:rsidR="00A03EA4" w:rsidRDefault="00A03EA4" w:rsidP="00F47E8D">
            <w:r>
              <w:t>1..1</w:t>
            </w:r>
          </w:p>
        </w:tc>
      </w:tr>
      <w:tr w:rsidR="00A03EA4" w14:paraId="7AC6B2C0" w14:textId="77777777" w:rsidTr="00F47E8D">
        <w:tc>
          <w:tcPr>
            <w:tcW w:w="2500" w:type="dxa"/>
          </w:tcPr>
          <w:p w14:paraId="518A2307" w14:textId="77777777" w:rsidR="00A03EA4" w:rsidRDefault="00A03EA4" w:rsidP="00F47E8D">
            <w:r>
              <w:t>personId</w:t>
            </w:r>
          </w:p>
        </w:tc>
        <w:tc>
          <w:tcPr>
            <w:tcW w:w="2000" w:type="dxa"/>
          </w:tcPr>
          <w:p w14:paraId="3B6E9909" w14:textId="77777777" w:rsidR="00A03EA4" w:rsidRDefault="00A03EA4" w:rsidP="00F47E8D">
            <w:r>
              <w:t>urn:riv:cgi:healthcare:efrikort:3:PersonIdValue</w:t>
            </w:r>
          </w:p>
        </w:tc>
        <w:tc>
          <w:tcPr>
            <w:tcW w:w="4000" w:type="dxa"/>
          </w:tcPr>
          <w:p w14:paraId="1CF1D1C7" w14:textId="77777777" w:rsidR="00A03EA4" w:rsidRDefault="00A03EA4" w:rsidP="00F47E8D">
            <w:r>
              <w:t>Obligatorisk personidentitet som skall grupperas till frikortet.</w:t>
            </w:r>
          </w:p>
        </w:tc>
        <w:tc>
          <w:tcPr>
            <w:tcW w:w="1600" w:type="dxa"/>
          </w:tcPr>
          <w:p w14:paraId="04097B2A" w14:textId="77777777" w:rsidR="00A03EA4" w:rsidRDefault="00A03EA4" w:rsidP="00F47E8D">
            <w:r>
              <w:t>1..1</w:t>
            </w:r>
          </w:p>
        </w:tc>
      </w:tr>
      <w:tr w:rsidR="00A03EA4" w14:paraId="36B8AEFD" w14:textId="77777777" w:rsidTr="00F47E8D">
        <w:tc>
          <w:tcPr>
            <w:tcW w:w="2500" w:type="dxa"/>
          </w:tcPr>
          <w:p w14:paraId="33C46E4E" w14:textId="77777777" w:rsidR="00A03EA4" w:rsidRDefault="00A03EA4" w:rsidP="00F47E8D">
            <w:r>
              <w:t>actor</w:t>
            </w:r>
          </w:p>
        </w:tc>
        <w:tc>
          <w:tcPr>
            <w:tcW w:w="2000" w:type="dxa"/>
          </w:tcPr>
          <w:p w14:paraId="11C8783C" w14:textId="77777777" w:rsidR="00A03EA4" w:rsidRPr="00A03EA4" w:rsidRDefault="00A03EA4" w:rsidP="00F47E8D">
            <w:pPr>
              <w:rPr>
                <w:lang w:val="en-US"/>
              </w:rPr>
            </w:pPr>
            <w:r w:rsidRPr="00A03EA4">
              <w:rPr>
                <w:lang w:val="en-US"/>
              </w:rPr>
              <w:t>urn:riv:cgi:healthcare:efrikort:3:Actor</w:t>
            </w:r>
          </w:p>
        </w:tc>
        <w:tc>
          <w:tcPr>
            <w:tcW w:w="4000" w:type="dxa"/>
          </w:tcPr>
          <w:p w14:paraId="52B95DBA" w14:textId="77777777" w:rsidR="00A03EA4" w:rsidRDefault="00A03EA4" w:rsidP="00F47E8D">
            <w:r>
              <w:t>Obligatorisk värde som anger vem som utför operationen.</w:t>
            </w:r>
          </w:p>
        </w:tc>
        <w:tc>
          <w:tcPr>
            <w:tcW w:w="1600" w:type="dxa"/>
          </w:tcPr>
          <w:p w14:paraId="2C4D90CC" w14:textId="77777777" w:rsidR="00A03EA4" w:rsidRDefault="00A03EA4" w:rsidP="00F47E8D">
            <w:r>
              <w:t>1..1</w:t>
            </w:r>
          </w:p>
        </w:tc>
      </w:tr>
      <w:tr w:rsidR="00A03EA4" w14:paraId="35773228" w14:textId="77777777" w:rsidTr="00F47E8D">
        <w:tc>
          <w:tcPr>
            <w:tcW w:w="2500" w:type="dxa"/>
            <w:shd w:val="clear" w:color="auto" w:fill="F9F9F9" w:themeFill="background1" w:themeFillShade="F9"/>
            <w:vAlign w:val="bottom"/>
          </w:tcPr>
          <w:p w14:paraId="661DE152" w14:textId="77777777" w:rsidR="00A03EA4" w:rsidRDefault="00A03EA4" w:rsidP="00F47E8D">
            <w:pPr>
              <w:rPr>
                <w:b/>
              </w:rPr>
            </w:pPr>
            <w:r>
              <w:rPr>
                <w:b/>
                <w:i/>
              </w:rPr>
              <w:t>Svar</w:t>
            </w:r>
          </w:p>
        </w:tc>
        <w:tc>
          <w:tcPr>
            <w:tcW w:w="2000" w:type="dxa"/>
            <w:shd w:val="clear" w:color="auto" w:fill="F9F9F9" w:themeFill="background1" w:themeFillShade="F9"/>
            <w:vAlign w:val="bottom"/>
          </w:tcPr>
          <w:p w14:paraId="2359F696" w14:textId="77777777" w:rsidR="00A03EA4" w:rsidRDefault="00A03EA4" w:rsidP="00F47E8D">
            <w:pPr>
              <w:rPr>
                <w:b/>
              </w:rPr>
            </w:pPr>
          </w:p>
        </w:tc>
        <w:tc>
          <w:tcPr>
            <w:tcW w:w="4000" w:type="dxa"/>
            <w:shd w:val="clear" w:color="auto" w:fill="F9F9F9" w:themeFill="background1" w:themeFillShade="F9"/>
            <w:vAlign w:val="bottom"/>
          </w:tcPr>
          <w:p w14:paraId="4D558C44" w14:textId="77777777" w:rsidR="00A03EA4" w:rsidRDefault="00A03EA4" w:rsidP="00F47E8D">
            <w:pPr>
              <w:rPr>
                <w:b/>
              </w:rPr>
            </w:pPr>
          </w:p>
        </w:tc>
        <w:tc>
          <w:tcPr>
            <w:tcW w:w="1600" w:type="dxa"/>
            <w:shd w:val="clear" w:color="auto" w:fill="F9F9F9" w:themeFill="background1" w:themeFillShade="F9"/>
            <w:vAlign w:val="bottom"/>
          </w:tcPr>
          <w:p w14:paraId="65F2FA3F" w14:textId="77777777" w:rsidR="00A03EA4" w:rsidRDefault="00A03EA4" w:rsidP="00F47E8D">
            <w:pPr>
              <w:rPr>
                <w:b/>
              </w:rPr>
            </w:pPr>
          </w:p>
        </w:tc>
      </w:tr>
      <w:tr w:rsidR="00A03EA4" w14:paraId="7864E470" w14:textId="77777777" w:rsidTr="00F47E8D">
        <w:tc>
          <w:tcPr>
            <w:tcW w:w="2500" w:type="dxa"/>
          </w:tcPr>
          <w:p w14:paraId="38CBF841" w14:textId="77777777" w:rsidR="00A03EA4" w:rsidRDefault="00A03EA4" w:rsidP="00F47E8D">
            <w:r>
              <w:t>groupPerson</w:t>
            </w:r>
          </w:p>
        </w:tc>
        <w:tc>
          <w:tcPr>
            <w:tcW w:w="2000" w:type="dxa"/>
          </w:tcPr>
          <w:p w14:paraId="03FFB9A6" w14:textId="77777777" w:rsidR="00A03EA4" w:rsidRDefault="00A03EA4" w:rsidP="00F47E8D">
            <w:r>
              <w:t>urn:riv:cgi:healthcare:efrikort:3:Result</w:t>
            </w:r>
          </w:p>
        </w:tc>
        <w:tc>
          <w:tcPr>
            <w:tcW w:w="4000" w:type="dxa"/>
          </w:tcPr>
          <w:p w14:paraId="0481B53A" w14:textId="77777777" w:rsidR="00A03EA4" w:rsidRDefault="00A03EA4" w:rsidP="00F47E8D">
            <w:r>
              <w:t>Resultatkod med eventuellt meddelande.</w:t>
            </w:r>
          </w:p>
        </w:tc>
        <w:tc>
          <w:tcPr>
            <w:tcW w:w="1600" w:type="dxa"/>
          </w:tcPr>
          <w:p w14:paraId="7F123414" w14:textId="77777777" w:rsidR="00A03EA4" w:rsidRDefault="00A03EA4" w:rsidP="00F47E8D">
            <w:r>
              <w:t>1..1</w:t>
            </w:r>
          </w:p>
        </w:tc>
      </w:tr>
    </w:tbl>
    <w:p w14:paraId="519CA295" w14:textId="77777777" w:rsidR="00A03EA4" w:rsidRDefault="00A03EA4" w:rsidP="00A03EA4">
      <w:pPr>
        <w:pStyle w:val="Heading3"/>
      </w:pPr>
      <w:bookmarkStart w:id="157" w:name="_Toc461433036"/>
      <w:r>
        <w:t>Övriga regler</w:t>
      </w:r>
      <w:bookmarkEnd w:id="157"/>
    </w:p>
    <w:p w14:paraId="01161EC0" w14:textId="77777777" w:rsidR="00A03EA4" w:rsidRDefault="00A03EA4" w:rsidP="00A03EA4">
      <w:r>
        <w:t>Tjänsten skall åtkomstkontrollera om anropande system har behörighet till tjänsten.</w:t>
      </w:r>
    </w:p>
    <w:p w14:paraId="48A65F73" w14:textId="77777777" w:rsidR="00A03EA4" w:rsidRDefault="00A03EA4" w:rsidP="00A03EA4">
      <w:pPr>
        <w:pStyle w:val="Heading3"/>
      </w:pPr>
      <w:bookmarkStart w:id="158" w:name="_Toc461433037"/>
      <w:r>
        <w:t>Exempel</w:t>
      </w:r>
      <w:bookmarkEnd w:id="158"/>
    </w:p>
    <w:p w14:paraId="31A8A55B" w14:textId="77777777" w:rsidR="00A03EA4" w:rsidRDefault="00A03EA4" w:rsidP="00A03EA4">
      <w:r>
        <w:t>Nedan visas exempel på hur anrop och svar ska formas när tjänsten används.</w:t>
      </w:r>
    </w:p>
    <w:p w14:paraId="2DDC6C8D" w14:textId="77777777" w:rsidR="00A03EA4" w:rsidRDefault="00A03EA4" w:rsidP="00A03EA4">
      <w:pPr>
        <w:pStyle w:val="Heading4"/>
      </w:pPr>
      <w:r>
        <w:t>Exempel på anrop</w:t>
      </w:r>
    </w:p>
    <w:p w14:paraId="7C3D248D" w14:textId="77777777" w:rsidR="00A03EA4" w:rsidRDefault="00A03EA4" w:rsidP="00A03EA4"/>
    <w:p w14:paraId="50B0326D" w14:textId="77777777" w:rsidR="00A03EA4" w:rsidRDefault="00A03EA4" w:rsidP="00A03EA4">
      <w:r>
        <w:t>Följande XML visar strukturen på ett anrop till tjänsten.</w:t>
      </w:r>
    </w:p>
    <w:p w14:paraId="128B6D85"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ns0:GroupPersonRequest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urn:riv:cgi:healthcare:efrikort:GroupPersonResponder:3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09F54CB4"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228C5083"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p>
    <w:p w14:paraId="7BF97120"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lastRenderedPageBreak/>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2B75DA07"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633A0CB1"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4505CD73"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0AA784E1"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7A165E2"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65CE6724" w14:textId="77777777" w:rsidR="00A03EA4" w:rsidRPr="001303B3" w:rsidRDefault="00A03EA4" w:rsidP="00A03EA4">
      <w:pPr>
        <w:ind w:left="440"/>
        <w:rPr>
          <w:lang w:val="en-US"/>
        </w:rPr>
      </w:pPr>
      <w:r w:rsidRPr="001303B3">
        <w:rPr>
          <w:rFonts w:ascii="Consolas" w:eastAsia="Times New Roman" w:hAnsi="Consolas" w:cs="Consolas"/>
          <w:color w:val="0000FF"/>
          <w:sz w:val="16"/>
          <w:szCs w:val="16"/>
          <w:lang w:val="en-US" w:eastAsia="sv-SE"/>
        </w:rPr>
        <w:t>&lt;/</w:t>
      </w:r>
      <w:r w:rsidRPr="001303B3">
        <w:rPr>
          <w:rFonts w:ascii="Consolas" w:eastAsia="Times New Roman" w:hAnsi="Consolas" w:cs="Consolas"/>
          <w:color w:val="A31515"/>
          <w:sz w:val="16"/>
          <w:szCs w:val="16"/>
          <w:lang w:val="en-US" w:eastAsia="sv-SE"/>
        </w:rPr>
        <w:t>ns0:Actor</w:t>
      </w:r>
      <w:r w:rsidRPr="001303B3">
        <w:rPr>
          <w:rFonts w:ascii="Consolas" w:eastAsia="Times New Roman" w:hAnsi="Consolas" w:cs="Consolas"/>
          <w:color w:val="0000FF"/>
          <w:sz w:val="16"/>
          <w:szCs w:val="16"/>
          <w:lang w:val="en-US" w:eastAsia="sv-SE"/>
        </w:rPr>
        <w:t>&gt;</w:t>
      </w:r>
    </w:p>
    <w:p w14:paraId="3A57BA54"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ns0:GroupPersonRequest</w:t>
      </w:r>
      <w:r>
        <w:rPr>
          <w:rFonts w:ascii="Consolas" w:eastAsia="Times New Roman" w:hAnsi="Consolas" w:cs="Consolas"/>
          <w:color w:val="0000FF"/>
          <w:sz w:val="16"/>
          <w:szCs w:val="16"/>
          <w:lang w:eastAsia="sv-SE"/>
        </w:rPr>
        <w:t>&gt;</w:t>
      </w:r>
    </w:p>
    <w:p w14:paraId="5293F1B8" w14:textId="77777777" w:rsidR="00A03EA4" w:rsidRDefault="00A03EA4" w:rsidP="00A03EA4">
      <w:pPr>
        <w:pStyle w:val="Heading4"/>
      </w:pPr>
      <w:r>
        <w:t>Exempel på svar</w:t>
      </w:r>
    </w:p>
    <w:p w14:paraId="10AD0B72" w14:textId="77777777" w:rsidR="00A03EA4" w:rsidRDefault="00A03EA4" w:rsidP="00A03EA4"/>
    <w:p w14:paraId="599CC198" w14:textId="77777777" w:rsidR="00A03EA4" w:rsidRDefault="00A03EA4" w:rsidP="00A03EA4">
      <w:r>
        <w:t>Följande XML visar strukturen på svarsmeddelandet från tjänsten.</w:t>
      </w:r>
    </w:p>
    <w:p w14:paraId="6DBBD25C"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ns0:GroupPersonResponse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urn:riv:cgi:healthcare:efrikort:GroupPersonResponder:3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59821413"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ns0:GroupPerson</w:t>
      </w:r>
      <w:r>
        <w:rPr>
          <w:rFonts w:ascii="Consolas" w:eastAsia="Times New Roman" w:hAnsi="Consolas" w:cs="Consolas"/>
          <w:color w:val="0000FF"/>
          <w:sz w:val="16"/>
          <w:szCs w:val="16"/>
          <w:lang w:eastAsia="sv-SE"/>
        </w:rPr>
        <w:t>&gt;</w:t>
      </w:r>
    </w:p>
    <w:p w14:paraId="6E48F218"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14:paraId="7F7C70B6" w14:textId="77777777" w:rsidR="00A03EA4" w:rsidRDefault="00A03EA4" w:rsidP="00A03EA4">
      <w:pPr>
        <w:ind w:left="88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63FCE8D5"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p>
    <w:p w14:paraId="787D10D0"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ns0:GroupPerson</w:t>
      </w:r>
      <w:r>
        <w:rPr>
          <w:rFonts w:ascii="Consolas" w:eastAsia="Times New Roman" w:hAnsi="Consolas" w:cs="Consolas"/>
          <w:color w:val="0000FF"/>
          <w:sz w:val="16"/>
          <w:szCs w:val="16"/>
          <w:lang w:eastAsia="sv-SE"/>
        </w:rPr>
        <w:t>&gt;</w:t>
      </w:r>
    </w:p>
    <w:p w14:paraId="70FAE8CE"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ns0:GroupPersonResponse</w:t>
      </w:r>
      <w:r>
        <w:rPr>
          <w:rFonts w:ascii="Consolas" w:eastAsia="Times New Roman" w:hAnsi="Consolas" w:cs="Consolas"/>
          <w:color w:val="0000FF"/>
          <w:sz w:val="16"/>
          <w:szCs w:val="16"/>
          <w:lang w:eastAsia="sv-SE"/>
        </w:rPr>
        <w:t>&gt;</w:t>
      </w:r>
    </w:p>
    <w:p w14:paraId="64C220BE" w14:textId="77777777" w:rsidR="00A03EA4" w:rsidRDefault="00A03EA4" w:rsidP="00A03EA4">
      <w:r>
        <w:br w:type="page"/>
      </w:r>
    </w:p>
    <w:p w14:paraId="066F073F" w14:textId="77777777" w:rsidR="00A03EA4" w:rsidRDefault="00A03EA4" w:rsidP="00A03EA4">
      <w:pPr>
        <w:pStyle w:val="Heading2"/>
      </w:pPr>
      <w:bookmarkStart w:id="159" w:name="_Toc461433038"/>
      <w:r>
        <w:lastRenderedPageBreak/>
        <w:t>OrderNewCard</w:t>
      </w:r>
      <w:bookmarkEnd w:id="159"/>
    </w:p>
    <w:p w14:paraId="6C75B6C7" w14:textId="77777777" w:rsidR="00A03EA4" w:rsidRDefault="00A03EA4" w:rsidP="00A03EA4">
      <w:r>
        <w:t>Denna tjänst används för att beställa ett fysiskt frikort för angiven personidentitet.</w:t>
      </w:r>
    </w:p>
    <w:p w14:paraId="7AF1E7A7" w14:textId="77777777" w:rsidR="00A03EA4" w:rsidRDefault="00A03EA4" w:rsidP="00A03EA4">
      <w:pPr>
        <w:pStyle w:val="Heading3"/>
      </w:pPr>
      <w:bookmarkStart w:id="160" w:name="_Toc461433039"/>
      <w:r>
        <w:t>Version</w:t>
      </w:r>
      <w:bookmarkEnd w:id="160"/>
    </w:p>
    <w:p w14:paraId="2D50D925" w14:textId="77777777" w:rsidR="00A03EA4" w:rsidRDefault="00A03EA4" w:rsidP="00A03EA4">
      <w:r>
        <w:t>3.0</w:t>
      </w:r>
    </w:p>
    <w:p w14:paraId="11A73470" w14:textId="77777777" w:rsidR="00A03EA4" w:rsidRDefault="00A03EA4" w:rsidP="00A03EA4">
      <w:pPr>
        <w:pStyle w:val="Heading3"/>
      </w:pPr>
      <w:bookmarkStart w:id="161" w:name="_Toc461433040"/>
      <w:r>
        <w:t>Fältregler</w:t>
      </w:r>
      <w:bookmarkEnd w:id="161"/>
    </w:p>
    <w:p w14:paraId="569377EA" w14:textId="77777777" w:rsidR="00A03EA4" w:rsidRDefault="00A03EA4" w:rsidP="00A03EA4">
      <w:r>
        <w:t>Nedanstående tabell beskriver varje element i begäran och svar samt vilka datatyper som används.</w:t>
      </w:r>
    </w:p>
    <w:p w14:paraId="726C33EE"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3B7BDD75" w14:textId="77777777" w:rsidTr="00F47E8D">
        <w:trPr>
          <w:trHeight w:val="384"/>
        </w:trPr>
        <w:tc>
          <w:tcPr>
            <w:tcW w:w="2500" w:type="dxa"/>
            <w:shd w:val="clear" w:color="auto" w:fill="D9D9D9" w:themeFill="background1" w:themeFillShade="D9"/>
            <w:vAlign w:val="bottom"/>
          </w:tcPr>
          <w:p w14:paraId="3C112F31" w14:textId="77777777" w:rsidR="00A03EA4" w:rsidRDefault="00A03EA4" w:rsidP="00F47E8D">
            <w:pPr>
              <w:rPr>
                <w:b/>
              </w:rPr>
            </w:pPr>
            <w:r>
              <w:rPr>
                <w:b/>
              </w:rPr>
              <w:t>Namn</w:t>
            </w:r>
          </w:p>
        </w:tc>
        <w:tc>
          <w:tcPr>
            <w:tcW w:w="2000" w:type="dxa"/>
            <w:shd w:val="clear" w:color="auto" w:fill="D9D9D9" w:themeFill="background1" w:themeFillShade="D9"/>
            <w:vAlign w:val="bottom"/>
          </w:tcPr>
          <w:p w14:paraId="7A4C3CD8" w14:textId="77777777" w:rsidR="00A03EA4" w:rsidRDefault="00A03EA4" w:rsidP="00F47E8D">
            <w:pPr>
              <w:rPr>
                <w:b/>
              </w:rPr>
            </w:pPr>
            <w:r>
              <w:rPr>
                <w:b/>
              </w:rPr>
              <w:t>Datatyp</w:t>
            </w:r>
          </w:p>
        </w:tc>
        <w:tc>
          <w:tcPr>
            <w:tcW w:w="4000" w:type="dxa"/>
            <w:shd w:val="clear" w:color="auto" w:fill="D9D9D9" w:themeFill="background1" w:themeFillShade="D9"/>
            <w:vAlign w:val="bottom"/>
          </w:tcPr>
          <w:p w14:paraId="59C726B3"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48248129" w14:textId="77777777" w:rsidR="00A03EA4" w:rsidRDefault="00A03EA4" w:rsidP="00F47E8D">
            <w:pPr>
              <w:rPr>
                <w:b/>
              </w:rPr>
            </w:pPr>
            <w:r>
              <w:rPr>
                <w:b/>
              </w:rPr>
              <w:t>Kardinalitet</w:t>
            </w:r>
          </w:p>
        </w:tc>
      </w:tr>
      <w:tr w:rsidR="00A03EA4" w14:paraId="7B5C806F" w14:textId="77777777" w:rsidTr="00F47E8D">
        <w:tc>
          <w:tcPr>
            <w:tcW w:w="2500" w:type="dxa"/>
            <w:shd w:val="clear" w:color="auto" w:fill="F9F9F9" w:themeFill="background1" w:themeFillShade="F9"/>
            <w:vAlign w:val="bottom"/>
          </w:tcPr>
          <w:p w14:paraId="19EBA9FF"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00E562F9" w14:textId="77777777" w:rsidR="00A03EA4" w:rsidRDefault="00A03EA4" w:rsidP="00F47E8D">
            <w:pPr>
              <w:rPr>
                <w:b/>
              </w:rPr>
            </w:pPr>
          </w:p>
        </w:tc>
        <w:tc>
          <w:tcPr>
            <w:tcW w:w="4000" w:type="dxa"/>
            <w:shd w:val="clear" w:color="auto" w:fill="F9F9F9" w:themeFill="background1" w:themeFillShade="F9"/>
            <w:vAlign w:val="bottom"/>
          </w:tcPr>
          <w:p w14:paraId="7B129AEF" w14:textId="77777777" w:rsidR="00A03EA4" w:rsidRDefault="00A03EA4" w:rsidP="00F47E8D">
            <w:pPr>
              <w:rPr>
                <w:b/>
              </w:rPr>
            </w:pPr>
          </w:p>
        </w:tc>
        <w:tc>
          <w:tcPr>
            <w:tcW w:w="1600" w:type="dxa"/>
            <w:shd w:val="clear" w:color="auto" w:fill="F9F9F9" w:themeFill="background1" w:themeFillShade="F9"/>
            <w:vAlign w:val="bottom"/>
          </w:tcPr>
          <w:p w14:paraId="13CEB0AC" w14:textId="77777777" w:rsidR="00A03EA4" w:rsidRDefault="00A03EA4" w:rsidP="00F47E8D">
            <w:pPr>
              <w:rPr>
                <w:b/>
              </w:rPr>
            </w:pPr>
          </w:p>
        </w:tc>
      </w:tr>
      <w:tr w:rsidR="00A03EA4" w14:paraId="495DD516" w14:textId="77777777" w:rsidTr="00F47E8D">
        <w:tc>
          <w:tcPr>
            <w:tcW w:w="2500" w:type="dxa"/>
          </w:tcPr>
          <w:p w14:paraId="26B82D3E" w14:textId="77777777" w:rsidR="00A03EA4" w:rsidRDefault="00A03EA4" w:rsidP="00F47E8D">
            <w:r>
              <w:t>carePrincipalId</w:t>
            </w:r>
          </w:p>
        </w:tc>
        <w:tc>
          <w:tcPr>
            <w:tcW w:w="2000" w:type="dxa"/>
          </w:tcPr>
          <w:p w14:paraId="02AC7460" w14:textId="77777777" w:rsidR="00A03EA4" w:rsidRPr="00A03EA4" w:rsidRDefault="00A03EA4" w:rsidP="00F47E8D">
            <w:pPr>
              <w:rPr>
                <w:lang w:val="en-US"/>
              </w:rPr>
            </w:pPr>
            <w:r w:rsidRPr="00A03EA4">
              <w:rPr>
                <w:lang w:val="en-US"/>
              </w:rPr>
              <w:t>urn:riv:cgi:healthcare:efrikort:3:HsaId</w:t>
            </w:r>
          </w:p>
        </w:tc>
        <w:tc>
          <w:tcPr>
            <w:tcW w:w="4000" w:type="dxa"/>
          </w:tcPr>
          <w:p w14:paraId="2CF939FA" w14:textId="77777777" w:rsidR="00A03EA4" w:rsidRDefault="00A03EA4" w:rsidP="00F47E8D">
            <w:r>
              <w:t>ID för vårdhuvudman</w:t>
            </w:r>
          </w:p>
        </w:tc>
        <w:tc>
          <w:tcPr>
            <w:tcW w:w="1600" w:type="dxa"/>
          </w:tcPr>
          <w:p w14:paraId="70320103" w14:textId="77777777" w:rsidR="00A03EA4" w:rsidRDefault="00A03EA4" w:rsidP="00F47E8D">
            <w:r>
              <w:t>1..1</w:t>
            </w:r>
          </w:p>
        </w:tc>
      </w:tr>
      <w:tr w:rsidR="00A03EA4" w14:paraId="6C586FD2" w14:textId="77777777" w:rsidTr="00F47E8D">
        <w:tc>
          <w:tcPr>
            <w:tcW w:w="2500" w:type="dxa"/>
          </w:tcPr>
          <w:p w14:paraId="2FC496B8" w14:textId="77777777" w:rsidR="00A03EA4" w:rsidRDefault="00A03EA4" w:rsidP="00F47E8D">
            <w:r>
              <w:t>personId</w:t>
            </w:r>
          </w:p>
        </w:tc>
        <w:tc>
          <w:tcPr>
            <w:tcW w:w="2000" w:type="dxa"/>
          </w:tcPr>
          <w:p w14:paraId="23D6CFA3" w14:textId="77777777" w:rsidR="00A03EA4" w:rsidRDefault="00A03EA4" w:rsidP="00F47E8D">
            <w:r>
              <w:t>urn:riv:cgi:healthcare:efrikort:3:PersonIdValue</w:t>
            </w:r>
          </w:p>
        </w:tc>
        <w:tc>
          <w:tcPr>
            <w:tcW w:w="4000" w:type="dxa"/>
          </w:tcPr>
          <w:p w14:paraId="02E85BF0" w14:textId="77777777" w:rsidR="00A03EA4" w:rsidRDefault="00A03EA4" w:rsidP="00F47E8D">
            <w:r>
              <w:t>Obligatorisk personidentitet. Vanligtvis personnummer på format YYYYMMDDXXXX.</w:t>
            </w:r>
          </w:p>
        </w:tc>
        <w:tc>
          <w:tcPr>
            <w:tcW w:w="1600" w:type="dxa"/>
          </w:tcPr>
          <w:p w14:paraId="271BB0C0" w14:textId="77777777" w:rsidR="00A03EA4" w:rsidRDefault="00A03EA4" w:rsidP="00F47E8D">
            <w:r>
              <w:t>1..1</w:t>
            </w:r>
          </w:p>
        </w:tc>
      </w:tr>
      <w:tr w:rsidR="00A03EA4" w14:paraId="313D8DF4" w14:textId="77777777" w:rsidTr="00F47E8D">
        <w:tc>
          <w:tcPr>
            <w:tcW w:w="2500" w:type="dxa"/>
          </w:tcPr>
          <w:p w14:paraId="17C6B35E" w14:textId="77777777" w:rsidR="00A03EA4" w:rsidRDefault="00A03EA4" w:rsidP="00F47E8D">
            <w:r>
              <w:t>cardSystemId</w:t>
            </w:r>
          </w:p>
        </w:tc>
        <w:tc>
          <w:tcPr>
            <w:tcW w:w="2000" w:type="dxa"/>
          </w:tcPr>
          <w:p w14:paraId="3CDBDC2A" w14:textId="77777777" w:rsidR="00A03EA4" w:rsidRDefault="00A03EA4" w:rsidP="00F47E8D">
            <w:r>
              <w:t>urn:riv:cgi:healthcare:efrikort:3:Id</w:t>
            </w:r>
          </w:p>
        </w:tc>
        <w:tc>
          <w:tcPr>
            <w:tcW w:w="4000" w:type="dxa"/>
          </w:tcPr>
          <w:p w14:paraId="599A07E1" w14:textId="77777777" w:rsidR="00A03EA4" w:rsidRDefault="00A03EA4" w:rsidP="00F47E8D">
            <w:r>
              <w:t>Obligatoriskt värde, systemId för frikortet.</w:t>
            </w:r>
          </w:p>
        </w:tc>
        <w:tc>
          <w:tcPr>
            <w:tcW w:w="1600" w:type="dxa"/>
          </w:tcPr>
          <w:p w14:paraId="052D2DAA" w14:textId="77777777" w:rsidR="00A03EA4" w:rsidRDefault="00A03EA4" w:rsidP="00F47E8D">
            <w:r>
              <w:t>1..1</w:t>
            </w:r>
          </w:p>
        </w:tc>
      </w:tr>
      <w:tr w:rsidR="00A03EA4" w14:paraId="3BD235EA" w14:textId="77777777" w:rsidTr="00F47E8D">
        <w:tc>
          <w:tcPr>
            <w:tcW w:w="2500" w:type="dxa"/>
          </w:tcPr>
          <w:p w14:paraId="217B9026" w14:textId="77777777" w:rsidR="00A03EA4" w:rsidRDefault="00A03EA4" w:rsidP="00F47E8D">
            <w:r>
              <w:t>actor</w:t>
            </w:r>
          </w:p>
        </w:tc>
        <w:tc>
          <w:tcPr>
            <w:tcW w:w="2000" w:type="dxa"/>
          </w:tcPr>
          <w:p w14:paraId="1C55D8B9" w14:textId="77777777" w:rsidR="00A03EA4" w:rsidRPr="00A03EA4" w:rsidRDefault="00A03EA4" w:rsidP="00F47E8D">
            <w:pPr>
              <w:rPr>
                <w:lang w:val="en-US"/>
              </w:rPr>
            </w:pPr>
            <w:r w:rsidRPr="00A03EA4">
              <w:rPr>
                <w:lang w:val="en-US"/>
              </w:rPr>
              <w:t>urn:riv:cgi:healthcare:efrikort:3:Actor</w:t>
            </w:r>
          </w:p>
        </w:tc>
        <w:tc>
          <w:tcPr>
            <w:tcW w:w="4000" w:type="dxa"/>
          </w:tcPr>
          <w:p w14:paraId="2467FFA9" w14:textId="77777777" w:rsidR="00A03EA4" w:rsidRDefault="00A03EA4" w:rsidP="00F47E8D">
            <w:r>
              <w:t>Obligatorisk värde som anger vem som utför operationen.</w:t>
            </w:r>
          </w:p>
        </w:tc>
        <w:tc>
          <w:tcPr>
            <w:tcW w:w="1600" w:type="dxa"/>
          </w:tcPr>
          <w:p w14:paraId="44C7B0B0" w14:textId="77777777" w:rsidR="00A03EA4" w:rsidRDefault="00A03EA4" w:rsidP="00F47E8D">
            <w:r>
              <w:t>1..1</w:t>
            </w:r>
          </w:p>
        </w:tc>
      </w:tr>
      <w:tr w:rsidR="00A03EA4" w14:paraId="52931D14" w14:textId="77777777" w:rsidTr="00F47E8D">
        <w:tc>
          <w:tcPr>
            <w:tcW w:w="2500" w:type="dxa"/>
            <w:shd w:val="clear" w:color="auto" w:fill="F9F9F9" w:themeFill="background1" w:themeFillShade="F9"/>
            <w:vAlign w:val="bottom"/>
          </w:tcPr>
          <w:p w14:paraId="0A6B3405" w14:textId="77777777" w:rsidR="00A03EA4" w:rsidRDefault="00A03EA4" w:rsidP="00F47E8D">
            <w:pPr>
              <w:rPr>
                <w:b/>
              </w:rPr>
            </w:pPr>
            <w:r>
              <w:rPr>
                <w:b/>
                <w:i/>
              </w:rPr>
              <w:t>Svar</w:t>
            </w:r>
          </w:p>
        </w:tc>
        <w:tc>
          <w:tcPr>
            <w:tcW w:w="2000" w:type="dxa"/>
            <w:shd w:val="clear" w:color="auto" w:fill="F9F9F9" w:themeFill="background1" w:themeFillShade="F9"/>
            <w:vAlign w:val="bottom"/>
          </w:tcPr>
          <w:p w14:paraId="4DB74768" w14:textId="77777777" w:rsidR="00A03EA4" w:rsidRDefault="00A03EA4" w:rsidP="00F47E8D">
            <w:pPr>
              <w:rPr>
                <w:b/>
              </w:rPr>
            </w:pPr>
          </w:p>
        </w:tc>
        <w:tc>
          <w:tcPr>
            <w:tcW w:w="4000" w:type="dxa"/>
            <w:shd w:val="clear" w:color="auto" w:fill="F9F9F9" w:themeFill="background1" w:themeFillShade="F9"/>
            <w:vAlign w:val="bottom"/>
          </w:tcPr>
          <w:p w14:paraId="0B3B4557" w14:textId="77777777" w:rsidR="00A03EA4" w:rsidRDefault="00A03EA4" w:rsidP="00F47E8D">
            <w:pPr>
              <w:rPr>
                <w:b/>
              </w:rPr>
            </w:pPr>
          </w:p>
        </w:tc>
        <w:tc>
          <w:tcPr>
            <w:tcW w:w="1600" w:type="dxa"/>
            <w:shd w:val="clear" w:color="auto" w:fill="F9F9F9" w:themeFill="background1" w:themeFillShade="F9"/>
            <w:vAlign w:val="bottom"/>
          </w:tcPr>
          <w:p w14:paraId="7BDFC4F0" w14:textId="77777777" w:rsidR="00A03EA4" w:rsidRDefault="00A03EA4" w:rsidP="00F47E8D">
            <w:pPr>
              <w:rPr>
                <w:b/>
              </w:rPr>
            </w:pPr>
          </w:p>
        </w:tc>
      </w:tr>
      <w:tr w:rsidR="00A03EA4" w14:paraId="1DB1793C" w14:textId="77777777" w:rsidTr="00F47E8D">
        <w:tc>
          <w:tcPr>
            <w:tcW w:w="2500" w:type="dxa"/>
          </w:tcPr>
          <w:p w14:paraId="70CF65B3" w14:textId="77777777" w:rsidR="00A03EA4" w:rsidRDefault="00A03EA4" w:rsidP="00F47E8D">
            <w:r>
              <w:t>orderNewCard</w:t>
            </w:r>
          </w:p>
        </w:tc>
        <w:tc>
          <w:tcPr>
            <w:tcW w:w="2000" w:type="dxa"/>
          </w:tcPr>
          <w:p w14:paraId="5F7D7145" w14:textId="77777777" w:rsidR="00A03EA4" w:rsidRDefault="00A03EA4" w:rsidP="00F47E8D">
            <w:r>
              <w:t>urn:riv:cgi:healthcare:efrikort:3:Result</w:t>
            </w:r>
          </w:p>
        </w:tc>
        <w:tc>
          <w:tcPr>
            <w:tcW w:w="4000" w:type="dxa"/>
          </w:tcPr>
          <w:p w14:paraId="6A6F5DF9" w14:textId="77777777" w:rsidR="00A03EA4" w:rsidRDefault="00A03EA4" w:rsidP="00F47E8D">
            <w:r>
              <w:t>Resultatkod med eventuellt meddelande.</w:t>
            </w:r>
          </w:p>
        </w:tc>
        <w:tc>
          <w:tcPr>
            <w:tcW w:w="1600" w:type="dxa"/>
          </w:tcPr>
          <w:p w14:paraId="4D75079A" w14:textId="77777777" w:rsidR="00A03EA4" w:rsidRDefault="00A03EA4" w:rsidP="00F47E8D">
            <w:r>
              <w:t>1..1</w:t>
            </w:r>
          </w:p>
        </w:tc>
      </w:tr>
    </w:tbl>
    <w:p w14:paraId="3C84C7EA" w14:textId="77777777" w:rsidR="00A03EA4" w:rsidRDefault="00A03EA4" w:rsidP="00A03EA4">
      <w:pPr>
        <w:pStyle w:val="Heading3"/>
      </w:pPr>
      <w:bookmarkStart w:id="162" w:name="_Toc461433041"/>
      <w:r>
        <w:t>Övriga regler</w:t>
      </w:r>
      <w:bookmarkEnd w:id="162"/>
    </w:p>
    <w:p w14:paraId="4CF64309" w14:textId="77777777" w:rsidR="00A03EA4" w:rsidRDefault="00A03EA4" w:rsidP="00A03EA4">
      <w:r>
        <w:t>Tjänsten skall åtkomstkontrollera om anropande system har behörighet till tjänsten.</w:t>
      </w:r>
    </w:p>
    <w:p w14:paraId="1E7680BF" w14:textId="77777777" w:rsidR="00A03EA4" w:rsidRDefault="00A03EA4" w:rsidP="00A03EA4">
      <w:pPr>
        <w:pStyle w:val="Heading3"/>
      </w:pPr>
      <w:bookmarkStart w:id="163" w:name="_Toc461433042"/>
      <w:r>
        <w:t>Exempel</w:t>
      </w:r>
      <w:bookmarkEnd w:id="163"/>
    </w:p>
    <w:p w14:paraId="4335D602" w14:textId="77777777" w:rsidR="00A03EA4" w:rsidRDefault="00A03EA4" w:rsidP="00A03EA4">
      <w:r>
        <w:t>Nedan visas exempel på hur anrop och svar ska formas när tjänsten används.</w:t>
      </w:r>
    </w:p>
    <w:p w14:paraId="035FF488" w14:textId="77777777" w:rsidR="00A03EA4" w:rsidRDefault="00A03EA4" w:rsidP="00A03EA4">
      <w:pPr>
        <w:pStyle w:val="Heading4"/>
      </w:pPr>
      <w:r>
        <w:t>Exempel på anrop</w:t>
      </w:r>
    </w:p>
    <w:p w14:paraId="1334A4CE" w14:textId="77777777" w:rsidR="00A03EA4" w:rsidRDefault="00A03EA4" w:rsidP="00A03EA4"/>
    <w:p w14:paraId="65A32A6E" w14:textId="77777777" w:rsidR="00A03EA4" w:rsidRDefault="00A03EA4" w:rsidP="00A03EA4">
      <w:r>
        <w:t>Följande XML visar strukturen på ett anrop till tjänsten.</w:t>
      </w:r>
    </w:p>
    <w:p w14:paraId="3F9FB59F"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ns0:OrderNewCardRequest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urn:riv:cgi:healthcare:efrikort:OrderNewCardResponder:3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6D0771AC"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51A0B650"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1D7F0B62"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p>
    <w:p w14:paraId="2DE46CCB"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2F2E7872"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24CF78F2"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465F92FC"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B96BACA"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4088D124" w14:textId="77777777" w:rsidR="00A03EA4" w:rsidRPr="001303B3" w:rsidRDefault="00A03EA4" w:rsidP="00A03EA4">
      <w:pPr>
        <w:ind w:left="440"/>
        <w:rPr>
          <w:lang w:val="en-US"/>
        </w:rPr>
      </w:pPr>
      <w:r w:rsidRPr="001303B3">
        <w:rPr>
          <w:rFonts w:ascii="Consolas" w:eastAsia="Times New Roman" w:hAnsi="Consolas" w:cs="Consolas"/>
          <w:color w:val="0000FF"/>
          <w:sz w:val="16"/>
          <w:szCs w:val="16"/>
          <w:lang w:val="en-US" w:eastAsia="sv-SE"/>
        </w:rPr>
        <w:t>&lt;/</w:t>
      </w:r>
      <w:r w:rsidRPr="001303B3">
        <w:rPr>
          <w:rFonts w:ascii="Consolas" w:eastAsia="Times New Roman" w:hAnsi="Consolas" w:cs="Consolas"/>
          <w:color w:val="A31515"/>
          <w:sz w:val="16"/>
          <w:szCs w:val="16"/>
          <w:lang w:val="en-US" w:eastAsia="sv-SE"/>
        </w:rPr>
        <w:t>ns0:Actor</w:t>
      </w:r>
      <w:r w:rsidRPr="001303B3">
        <w:rPr>
          <w:rFonts w:ascii="Consolas" w:eastAsia="Times New Roman" w:hAnsi="Consolas" w:cs="Consolas"/>
          <w:color w:val="0000FF"/>
          <w:sz w:val="16"/>
          <w:szCs w:val="16"/>
          <w:lang w:val="en-US" w:eastAsia="sv-SE"/>
        </w:rPr>
        <w:t>&gt;</w:t>
      </w:r>
    </w:p>
    <w:p w14:paraId="5BCC3249" w14:textId="77777777" w:rsidR="00A03EA4" w:rsidRDefault="00A03EA4" w:rsidP="00A03EA4">
      <w:r>
        <w:rPr>
          <w:rFonts w:ascii="Consolas" w:eastAsia="Times New Roman" w:hAnsi="Consolas" w:cs="Consolas"/>
          <w:color w:val="0000FF"/>
          <w:sz w:val="16"/>
          <w:szCs w:val="16"/>
          <w:lang w:eastAsia="sv-SE"/>
        </w:rPr>
        <w:lastRenderedPageBreak/>
        <w:t>&lt;/</w:t>
      </w:r>
      <w:r>
        <w:rPr>
          <w:rFonts w:ascii="Consolas" w:eastAsia="Times New Roman" w:hAnsi="Consolas" w:cs="Consolas"/>
          <w:color w:val="A31515"/>
          <w:sz w:val="16"/>
          <w:szCs w:val="16"/>
          <w:lang w:eastAsia="sv-SE"/>
        </w:rPr>
        <w:t>ns0:OrderNewCardRequest</w:t>
      </w:r>
      <w:r>
        <w:rPr>
          <w:rFonts w:ascii="Consolas" w:eastAsia="Times New Roman" w:hAnsi="Consolas" w:cs="Consolas"/>
          <w:color w:val="0000FF"/>
          <w:sz w:val="16"/>
          <w:szCs w:val="16"/>
          <w:lang w:eastAsia="sv-SE"/>
        </w:rPr>
        <w:t>&gt;</w:t>
      </w:r>
    </w:p>
    <w:p w14:paraId="43B1FD0D" w14:textId="77777777" w:rsidR="00A03EA4" w:rsidRDefault="00A03EA4" w:rsidP="00A03EA4">
      <w:pPr>
        <w:pStyle w:val="Heading4"/>
      </w:pPr>
      <w:r>
        <w:t>Exempel på svar</w:t>
      </w:r>
    </w:p>
    <w:p w14:paraId="1E45B018" w14:textId="77777777" w:rsidR="00A03EA4" w:rsidRDefault="00A03EA4" w:rsidP="00A03EA4"/>
    <w:p w14:paraId="7281506C" w14:textId="77777777" w:rsidR="00A03EA4" w:rsidRDefault="00A03EA4" w:rsidP="00A03EA4">
      <w:r>
        <w:t>Följande XML visar strukturen på svarsmeddelandet från tjänsten.</w:t>
      </w:r>
    </w:p>
    <w:p w14:paraId="65F738EA"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ns0:OrderNewCardResponse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urn:riv:cgi:healthcare:efrikort:OrderNewCardResponder:3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584F689C"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ns0:OrderNewCard</w:t>
      </w:r>
      <w:r>
        <w:rPr>
          <w:rFonts w:ascii="Consolas" w:eastAsia="Times New Roman" w:hAnsi="Consolas" w:cs="Consolas"/>
          <w:color w:val="0000FF"/>
          <w:sz w:val="16"/>
          <w:szCs w:val="16"/>
          <w:lang w:eastAsia="sv-SE"/>
        </w:rPr>
        <w:t>&gt;</w:t>
      </w:r>
    </w:p>
    <w:p w14:paraId="796D0F52"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14:paraId="67F1B725" w14:textId="77777777" w:rsidR="00A03EA4" w:rsidRDefault="00A03EA4" w:rsidP="00A03EA4">
      <w:pPr>
        <w:ind w:left="88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3F0BF81C"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p>
    <w:p w14:paraId="493A12B4"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ns0:OrderNewCard</w:t>
      </w:r>
      <w:r>
        <w:rPr>
          <w:rFonts w:ascii="Consolas" w:eastAsia="Times New Roman" w:hAnsi="Consolas" w:cs="Consolas"/>
          <w:color w:val="0000FF"/>
          <w:sz w:val="16"/>
          <w:szCs w:val="16"/>
          <w:lang w:eastAsia="sv-SE"/>
        </w:rPr>
        <w:t>&gt;</w:t>
      </w:r>
    </w:p>
    <w:p w14:paraId="53EC56A3"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ns0:OrderNewCardResponse</w:t>
      </w:r>
      <w:r>
        <w:rPr>
          <w:rFonts w:ascii="Consolas" w:eastAsia="Times New Roman" w:hAnsi="Consolas" w:cs="Consolas"/>
          <w:color w:val="0000FF"/>
          <w:sz w:val="16"/>
          <w:szCs w:val="16"/>
          <w:lang w:eastAsia="sv-SE"/>
        </w:rPr>
        <w:t>&gt;</w:t>
      </w:r>
    </w:p>
    <w:p w14:paraId="2CC47D7D" w14:textId="77777777" w:rsidR="00A03EA4" w:rsidRDefault="00A03EA4" w:rsidP="00A03EA4">
      <w:r>
        <w:br w:type="page"/>
      </w:r>
    </w:p>
    <w:p w14:paraId="090EE8D3" w14:textId="77777777" w:rsidR="00A03EA4" w:rsidRDefault="00A03EA4" w:rsidP="00A03EA4">
      <w:pPr>
        <w:pStyle w:val="Heading2"/>
      </w:pPr>
      <w:bookmarkStart w:id="164" w:name="_Toc461433043"/>
      <w:r>
        <w:lastRenderedPageBreak/>
        <w:t>RegisterCard</w:t>
      </w:r>
      <w:bookmarkEnd w:id="164"/>
    </w:p>
    <w:p w14:paraId="1C0693E9" w14:textId="77777777" w:rsidR="00A03EA4" w:rsidRDefault="00A03EA4" w:rsidP="00A03EA4">
      <w:r>
        <w:t>Denna tjänst används för att registrera ett utfärdat frikort utan transaktioner.</w:t>
      </w:r>
    </w:p>
    <w:p w14:paraId="43652065" w14:textId="77777777" w:rsidR="00A03EA4" w:rsidRDefault="00A03EA4" w:rsidP="00A03EA4">
      <w:pPr>
        <w:pStyle w:val="Heading3"/>
      </w:pPr>
      <w:bookmarkStart w:id="165" w:name="_Toc461433044"/>
      <w:r>
        <w:t>Version</w:t>
      </w:r>
      <w:bookmarkEnd w:id="165"/>
    </w:p>
    <w:p w14:paraId="199898DD" w14:textId="77777777" w:rsidR="00A03EA4" w:rsidRDefault="00A03EA4" w:rsidP="00A03EA4">
      <w:r>
        <w:t>3.0</w:t>
      </w:r>
    </w:p>
    <w:p w14:paraId="0E2D056B" w14:textId="77777777" w:rsidR="00A03EA4" w:rsidRDefault="00A03EA4" w:rsidP="00A03EA4">
      <w:pPr>
        <w:pStyle w:val="Heading3"/>
      </w:pPr>
      <w:bookmarkStart w:id="166" w:name="_Toc461433045"/>
      <w:r>
        <w:t>Fältregler</w:t>
      </w:r>
      <w:bookmarkEnd w:id="166"/>
    </w:p>
    <w:p w14:paraId="70359703" w14:textId="77777777" w:rsidR="00A03EA4" w:rsidRDefault="00A03EA4" w:rsidP="00A03EA4">
      <w:r>
        <w:t>Nedanstående tabell beskriver varje element i begäran och svar samt vilka datatyper som används.</w:t>
      </w:r>
    </w:p>
    <w:p w14:paraId="52EF3052"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0B38D13C" w14:textId="77777777" w:rsidTr="00F47E8D">
        <w:trPr>
          <w:trHeight w:val="384"/>
        </w:trPr>
        <w:tc>
          <w:tcPr>
            <w:tcW w:w="2500" w:type="dxa"/>
            <w:shd w:val="clear" w:color="auto" w:fill="D9D9D9" w:themeFill="background1" w:themeFillShade="D9"/>
            <w:vAlign w:val="bottom"/>
          </w:tcPr>
          <w:p w14:paraId="3D1D98B9" w14:textId="77777777" w:rsidR="00A03EA4" w:rsidRDefault="00A03EA4" w:rsidP="00F47E8D">
            <w:pPr>
              <w:rPr>
                <w:b/>
              </w:rPr>
            </w:pPr>
            <w:r>
              <w:rPr>
                <w:b/>
              </w:rPr>
              <w:t>Namn</w:t>
            </w:r>
          </w:p>
        </w:tc>
        <w:tc>
          <w:tcPr>
            <w:tcW w:w="2000" w:type="dxa"/>
            <w:shd w:val="clear" w:color="auto" w:fill="D9D9D9" w:themeFill="background1" w:themeFillShade="D9"/>
            <w:vAlign w:val="bottom"/>
          </w:tcPr>
          <w:p w14:paraId="3378D05E" w14:textId="77777777" w:rsidR="00A03EA4" w:rsidRDefault="00A03EA4" w:rsidP="00F47E8D">
            <w:pPr>
              <w:rPr>
                <w:b/>
              </w:rPr>
            </w:pPr>
            <w:r>
              <w:rPr>
                <w:b/>
              </w:rPr>
              <w:t>Datatyp</w:t>
            </w:r>
          </w:p>
        </w:tc>
        <w:tc>
          <w:tcPr>
            <w:tcW w:w="4000" w:type="dxa"/>
            <w:shd w:val="clear" w:color="auto" w:fill="D9D9D9" w:themeFill="background1" w:themeFillShade="D9"/>
            <w:vAlign w:val="bottom"/>
          </w:tcPr>
          <w:p w14:paraId="3CDE73D9"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3D0F3389" w14:textId="77777777" w:rsidR="00A03EA4" w:rsidRDefault="00A03EA4" w:rsidP="00F47E8D">
            <w:pPr>
              <w:rPr>
                <w:b/>
              </w:rPr>
            </w:pPr>
            <w:r>
              <w:rPr>
                <w:b/>
              </w:rPr>
              <w:t>Kardinalitet</w:t>
            </w:r>
          </w:p>
        </w:tc>
      </w:tr>
      <w:tr w:rsidR="00A03EA4" w14:paraId="0544529F" w14:textId="77777777" w:rsidTr="00F47E8D">
        <w:tc>
          <w:tcPr>
            <w:tcW w:w="2500" w:type="dxa"/>
            <w:shd w:val="clear" w:color="auto" w:fill="F9F9F9" w:themeFill="background1" w:themeFillShade="F9"/>
            <w:vAlign w:val="bottom"/>
          </w:tcPr>
          <w:p w14:paraId="1DBFA2B2"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5BD14D78" w14:textId="77777777" w:rsidR="00A03EA4" w:rsidRDefault="00A03EA4" w:rsidP="00F47E8D">
            <w:pPr>
              <w:rPr>
                <w:b/>
              </w:rPr>
            </w:pPr>
          </w:p>
        </w:tc>
        <w:tc>
          <w:tcPr>
            <w:tcW w:w="4000" w:type="dxa"/>
            <w:shd w:val="clear" w:color="auto" w:fill="F9F9F9" w:themeFill="background1" w:themeFillShade="F9"/>
            <w:vAlign w:val="bottom"/>
          </w:tcPr>
          <w:p w14:paraId="0795E763" w14:textId="77777777" w:rsidR="00A03EA4" w:rsidRDefault="00A03EA4" w:rsidP="00F47E8D">
            <w:pPr>
              <w:rPr>
                <w:b/>
              </w:rPr>
            </w:pPr>
          </w:p>
        </w:tc>
        <w:tc>
          <w:tcPr>
            <w:tcW w:w="1600" w:type="dxa"/>
            <w:shd w:val="clear" w:color="auto" w:fill="F9F9F9" w:themeFill="background1" w:themeFillShade="F9"/>
            <w:vAlign w:val="bottom"/>
          </w:tcPr>
          <w:p w14:paraId="1CDA7EEF" w14:textId="77777777" w:rsidR="00A03EA4" w:rsidRDefault="00A03EA4" w:rsidP="00F47E8D">
            <w:pPr>
              <w:rPr>
                <w:b/>
              </w:rPr>
            </w:pPr>
          </w:p>
        </w:tc>
      </w:tr>
      <w:tr w:rsidR="00A03EA4" w14:paraId="55D24CE7" w14:textId="77777777" w:rsidTr="00F47E8D">
        <w:tc>
          <w:tcPr>
            <w:tcW w:w="2500" w:type="dxa"/>
          </w:tcPr>
          <w:p w14:paraId="29224F4B" w14:textId="77777777" w:rsidR="00A03EA4" w:rsidRDefault="00A03EA4" w:rsidP="00F47E8D">
            <w:r>
              <w:t>carePrincipalId</w:t>
            </w:r>
          </w:p>
        </w:tc>
        <w:tc>
          <w:tcPr>
            <w:tcW w:w="2000" w:type="dxa"/>
          </w:tcPr>
          <w:p w14:paraId="2448A632" w14:textId="77777777" w:rsidR="00A03EA4" w:rsidRPr="00A03EA4" w:rsidRDefault="00A03EA4" w:rsidP="00F47E8D">
            <w:pPr>
              <w:rPr>
                <w:lang w:val="en-US"/>
              </w:rPr>
            </w:pPr>
            <w:r w:rsidRPr="00A03EA4">
              <w:rPr>
                <w:lang w:val="en-US"/>
              </w:rPr>
              <w:t>urn:riv:cgi:healthcare:efrikort:3:HsaId</w:t>
            </w:r>
          </w:p>
        </w:tc>
        <w:tc>
          <w:tcPr>
            <w:tcW w:w="4000" w:type="dxa"/>
          </w:tcPr>
          <w:p w14:paraId="121C9D9D" w14:textId="77777777" w:rsidR="00A03EA4" w:rsidRDefault="00A03EA4" w:rsidP="00F47E8D">
            <w:r>
              <w:t>ID för vårdhuvudman</w:t>
            </w:r>
          </w:p>
        </w:tc>
        <w:tc>
          <w:tcPr>
            <w:tcW w:w="1600" w:type="dxa"/>
          </w:tcPr>
          <w:p w14:paraId="6ED75484" w14:textId="77777777" w:rsidR="00A03EA4" w:rsidRDefault="00A03EA4" w:rsidP="00F47E8D">
            <w:r>
              <w:t>1..1</w:t>
            </w:r>
          </w:p>
        </w:tc>
      </w:tr>
      <w:tr w:rsidR="00A03EA4" w14:paraId="06C94A7A" w14:textId="77777777" w:rsidTr="00F47E8D">
        <w:tc>
          <w:tcPr>
            <w:tcW w:w="2500" w:type="dxa"/>
          </w:tcPr>
          <w:p w14:paraId="7FDD2AFB" w14:textId="77777777" w:rsidR="00A03EA4" w:rsidRDefault="00A03EA4" w:rsidP="00F47E8D">
            <w:r>
              <w:t>personId</w:t>
            </w:r>
          </w:p>
        </w:tc>
        <w:tc>
          <w:tcPr>
            <w:tcW w:w="2000" w:type="dxa"/>
          </w:tcPr>
          <w:p w14:paraId="62C6E30E" w14:textId="77777777" w:rsidR="00A03EA4" w:rsidRDefault="00A03EA4" w:rsidP="00F47E8D">
            <w:r>
              <w:t>urn:riv:cgi:healthcare:efrikort:3:PersonIdValue</w:t>
            </w:r>
          </w:p>
        </w:tc>
        <w:tc>
          <w:tcPr>
            <w:tcW w:w="4000" w:type="dxa"/>
          </w:tcPr>
          <w:p w14:paraId="0301844E" w14:textId="77777777" w:rsidR="00A03EA4" w:rsidRDefault="00A03EA4" w:rsidP="00F47E8D">
            <w:r>
              <w:t>Obligatorisk personidentitet. Vanligtvis personnummer på format YYYYMMDDXXXX.</w:t>
            </w:r>
          </w:p>
        </w:tc>
        <w:tc>
          <w:tcPr>
            <w:tcW w:w="1600" w:type="dxa"/>
          </w:tcPr>
          <w:p w14:paraId="6C3D4D3F" w14:textId="77777777" w:rsidR="00A03EA4" w:rsidRDefault="00A03EA4" w:rsidP="00F47E8D">
            <w:r>
              <w:t>1..1</w:t>
            </w:r>
          </w:p>
        </w:tc>
      </w:tr>
      <w:tr w:rsidR="00A03EA4" w14:paraId="793ADFD7" w14:textId="77777777" w:rsidTr="00F47E8D">
        <w:tc>
          <w:tcPr>
            <w:tcW w:w="2500" w:type="dxa"/>
          </w:tcPr>
          <w:p w14:paraId="733AD39A" w14:textId="77777777" w:rsidR="00A03EA4" w:rsidRDefault="00A03EA4" w:rsidP="00F47E8D">
            <w:r>
              <w:t>cardTypeId</w:t>
            </w:r>
          </w:p>
        </w:tc>
        <w:tc>
          <w:tcPr>
            <w:tcW w:w="2000" w:type="dxa"/>
          </w:tcPr>
          <w:p w14:paraId="32D4BE5F" w14:textId="77777777" w:rsidR="00A03EA4" w:rsidRPr="00A03EA4" w:rsidRDefault="00A03EA4" w:rsidP="00F47E8D">
            <w:pPr>
              <w:rPr>
                <w:lang w:val="en-US"/>
              </w:rPr>
            </w:pPr>
            <w:r w:rsidRPr="00A03EA4">
              <w:rPr>
                <w:lang w:val="en-US"/>
              </w:rPr>
              <w:t>urn:riv:cgi:healthcare:efrikort:3:CardTypeId</w:t>
            </w:r>
          </w:p>
        </w:tc>
        <w:tc>
          <w:tcPr>
            <w:tcW w:w="4000" w:type="dxa"/>
          </w:tcPr>
          <w:p w14:paraId="26980D11" w14:textId="77777777" w:rsidR="00A03EA4" w:rsidRDefault="00A03EA4" w:rsidP="00F47E8D">
            <w:r>
              <w:t>Obligatoriskt värde för frikortstyp.</w:t>
            </w:r>
          </w:p>
        </w:tc>
        <w:tc>
          <w:tcPr>
            <w:tcW w:w="1600" w:type="dxa"/>
          </w:tcPr>
          <w:p w14:paraId="323A14C0" w14:textId="77777777" w:rsidR="00A03EA4" w:rsidRDefault="00A03EA4" w:rsidP="00F47E8D">
            <w:r>
              <w:t>1..1</w:t>
            </w:r>
          </w:p>
        </w:tc>
      </w:tr>
      <w:tr w:rsidR="00A03EA4" w14:paraId="3BAC7A7A" w14:textId="77777777" w:rsidTr="00F47E8D">
        <w:tc>
          <w:tcPr>
            <w:tcW w:w="2500" w:type="dxa"/>
          </w:tcPr>
          <w:p w14:paraId="62AA2FFE" w14:textId="77777777" w:rsidR="00A03EA4" w:rsidRDefault="00A03EA4" w:rsidP="00F47E8D">
            <w:r>
              <w:t>preliminaryCardDate</w:t>
            </w:r>
          </w:p>
        </w:tc>
        <w:tc>
          <w:tcPr>
            <w:tcW w:w="2000" w:type="dxa"/>
          </w:tcPr>
          <w:p w14:paraId="36000AE6" w14:textId="77777777" w:rsidR="00A03EA4" w:rsidRDefault="00A03EA4" w:rsidP="00F47E8D">
            <w:r>
              <w:t>xs:Date</w:t>
            </w:r>
          </w:p>
        </w:tc>
        <w:tc>
          <w:tcPr>
            <w:tcW w:w="4000" w:type="dxa"/>
          </w:tcPr>
          <w:p w14:paraId="3AAEFB69" w14:textId="77777777" w:rsidR="00A03EA4" w:rsidRDefault="00A03EA4" w:rsidP="00F47E8D">
            <w:r>
              <w:t>Obligatoriskt värde som anger från och med vilken dag som detta kort gäller.</w:t>
            </w:r>
          </w:p>
        </w:tc>
        <w:tc>
          <w:tcPr>
            <w:tcW w:w="1600" w:type="dxa"/>
          </w:tcPr>
          <w:p w14:paraId="65EFCD86" w14:textId="77777777" w:rsidR="00A03EA4" w:rsidRDefault="00A03EA4" w:rsidP="00F47E8D">
            <w:r>
              <w:t>1..1</w:t>
            </w:r>
          </w:p>
        </w:tc>
      </w:tr>
      <w:tr w:rsidR="00A03EA4" w14:paraId="66739677" w14:textId="77777777" w:rsidTr="00F47E8D">
        <w:tc>
          <w:tcPr>
            <w:tcW w:w="2500" w:type="dxa"/>
          </w:tcPr>
          <w:p w14:paraId="62E36A44" w14:textId="77777777" w:rsidR="00A03EA4" w:rsidRDefault="00A03EA4" w:rsidP="00F47E8D">
            <w:r>
              <w:t>endDate</w:t>
            </w:r>
          </w:p>
        </w:tc>
        <w:tc>
          <w:tcPr>
            <w:tcW w:w="2000" w:type="dxa"/>
          </w:tcPr>
          <w:p w14:paraId="4970ABA3" w14:textId="77777777" w:rsidR="00A03EA4" w:rsidRDefault="00A03EA4" w:rsidP="00F47E8D">
            <w:r>
              <w:t>xs:Date</w:t>
            </w:r>
          </w:p>
        </w:tc>
        <w:tc>
          <w:tcPr>
            <w:tcW w:w="4000" w:type="dxa"/>
          </w:tcPr>
          <w:p w14:paraId="02756C80" w14:textId="77777777" w:rsidR="00A03EA4" w:rsidRDefault="00A03EA4" w:rsidP="00F47E8D">
            <w:r>
              <w:t>Obligatoriskt värde som anger till och med dag som detta kort gäller.</w:t>
            </w:r>
          </w:p>
        </w:tc>
        <w:tc>
          <w:tcPr>
            <w:tcW w:w="1600" w:type="dxa"/>
          </w:tcPr>
          <w:p w14:paraId="6DD02DA2" w14:textId="77777777" w:rsidR="00A03EA4" w:rsidRDefault="00A03EA4" w:rsidP="00F47E8D">
            <w:r>
              <w:t>1..1</w:t>
            </w:r>
          </w:p>
        </w:tc>
      </w:tr>
      <w:tr w:rsidR="00A03EA4" w14:paraId="37363C39" w14:textId="77777777" w:rsidTr="00F47E8D">
        <w:tc>
          <w:tcPr>
            <w:tcW w:w="2500" w:type="dxa"/>
          </w:tcPr>
          <w:p w14:paraId="7B603250" w14:textId="77777777" w:rsidR="00A03EA4" w:rsidRDefault="00A03EA4" w:rsidP="00F47E8D">
            <w:r>
              <w:t>cardId</w:t>
            </w:r>
          </w:p>
        </w:tc>
        <w:tc>
          <w:tcPr>
            <w:tcW w:w="2000" w:type="dxa"/>
          </w:tcPr>
          <w:p w14:paraId="34771429" w14:textId="77777777" w:rsidR="00A03EA4" w:rsidRPr="00A03EA4" w:rsidRDefault="00A03EA4" w:rsidP="00F47E8D">
            <w:pPr>
              <w:rPr>
                <w:lang w:val="en-US"/>
              </w:rPr>
            </w:pPr>
            <w:r w:rsidRPr="00A03EA4">
              <w:rPr>
                <w:lang w:val="en-US"/>
              </w:rPr>
              <w:t>urn:riv:cgi:healthcare:efrikort:3:CardId</w:t>
            </w:r>
          </w:p>
        </w:tc>
        <w:tc>
          <w:tcPr>
            <w:tcW w:w="4000" w:type="dxa"/>
          </w:tcPr>
          <w:p w14:paraId="574D2E5A" w14:textId="77777777" w:rsidR="00A03EA4" w:rsidRDefault="00A03EA4" w:rsidP="00F47E8D">
            <w:r>
              <w:t>Ej obligatoriskt värde som anger frikortsid. Detta id är ett läsbart id men används ej för att identifiera kortet i systemet (detta genereras alltid). Värdet på detta fält kan motsvara det finns på papperskorten.</w:t>
            </w:r>
          </w:p>
        </w:tc>
        <w:tc>
          <w:tcPr>
            <w:tcW w:w="1600" w:type="dxa"/>
          </w:tcPr>
          <w:p w14:paraId="46F81B25" w14:textId="77777777" w:rsidR="00A03EA4" w:rsidRDefault="00A03EA4" w:rsidP="00F47E8D">
            <w:r>
              <w:t>0..1</w:t>
            </w:r>
          </w:p>
        </w:tc>
      </w:tr>
      <w:tr w:rsidR="00A03EA4" w14:paraId="1436EFBF" w14:textId="77777777" w:rsidTr="00F47E8D">
        <w:tc>
          <w:tcPr>
            <w:tcW w:w="2500" w:type="dxa"/>
          </w:tcPr>
          <w:p w14:paraId="36B1321F" w14:textId="77777777" w:rsidR="00A03EA4" w:rsidRDefault="00A03EA4" w:rsidP="00F47E8D">
            <w:r>
              <w:t>extendExisting</w:t>
            </w:r>
          </w:p>
        </w:tc>
        <w:tc>
          <w:tcPr>
            <w:tcW w:w="2000" w:type="dxa"/>
          </w:tcPr>
          <w:p w14:paraId="46DC99D1" w14:textId="77777777" w:rsidR="00A03EA4" w:rsidRDefault="00A03EA4" w:rsidP="00F47E8D">
            <w:r>
              <w:t>xs:Boolean</w:t>
            </w:r>
          </w:p>
        </w:tc>
        <w:tc>
          <w:tcPr>
            <w:tcW w:w="4000" w:type="dxa"/>
          </w:tcPr>
          <w:p w14:paraId="1805B681" w14:textId="77777777" w:rsidR="00A03EA4" w:rsidRDefault="00A03EA4" w:rsidP="00F47E8D">
            <w:r>
              <w:t>Obligatoriskt värde som anger om ett befintligt frikort för patienten får finnas eller ej. Om false så returneras en felkod ifall tidigare frikort hittas. Om true så utökas/ersätts tidigare värden för ett hittat frikort med de som kommer i detta anrop</w:t>
            </w:r>
          </w:p>
        </w:tc>
        <w:tc>
          <w:tcPr>
            <w:tcW w:w="1600" w:type="dxa"/>
          </w:tcPr>
          <w:p w14:paraId="2E372298" w14:textId="77777777" w:rsidR="00A03EA4" w:rsidRDefault="00A03EA4" w:rsidP="00F47E8D">
            <w:r>
              <w:t>1..1</w:t>
            </w:r>
          </w:p>
        </w:tc>
      </w:tr>
      <w:tr w:rsidR="00A03EA4" w14:paraId="3381EF05" w14:textId="77777777" w:rsidTr="00F47E8D">
        <w:tc>
          <w:tcPr>
            <w:tcW w:w="2500" w:type="dxa"/>
          </w:tcPr>
          <w:p w14:paraId="1A9833A7" w14:textId="77777777" w:rsidR="00A03EA4" w:rsidRDefault="00A03EA4" w:rsidP="00F47E8D">
            <w:r>
              <w:t>cardReason</w:t>
            </w:r>
          </w:p>
        </w:tc>
        <w:tc>
          <w:tcPr>
            <w:tcW w:w="2000" w:type="dxa"/>
          </w:tcPr>
          <w:p w14:paraId="5C024929" w14:textId="77777777" w:rsidR="00A03EA4" w:rsidRPr="00A03EA4" w:rsidRDefault="00A03EA4" w:rsidP="00F47E8D">
            <w:pPr>
              <w:rPr>
                <w:lang w:val="en-US"/>
              </w:rPr>
            </w:pPr>
            <w:r w:rsidRPr="00A03EA4">
              <w:rPr>
                <w:lang w:val="en-US"/>
              </w:rPr>
              <w:t>urn:riv:cgi:healthcare:efrikort:3:CardRegistrationReason</w:t>
            </w:r>
          </w:p>
        </w:tc>
        <w:tc>
          <w:tcPr>
            <w:tcW w:w="4000" w:type="dxa"/>
          </w:tcPr>
          <w:p w14:paraId="5EBD8C46" w14:textId="77777777" w:rsidR="00A03EA4" w:rsidRDefault="00A03EA4" w:rsidP="00F47E8D">
            <w:r>
              <w:t>Obligatorisk värde som anger anledning till att frikort registreras.</w:t>
            </w:r>
          </w:p>
        </w:tc>
        <w:tc>
          <w:tcPr>
            <w:tcW w:w="1600" w:type="dxa"/>
          </w:tcPr>
          <w:p w14:paraId="28BB463A" w14:textId="77777777" w:rsidR="00A03EA4" w:rsidRDefault="00A03EA4" w:rsidP="00F47E8D">
            <w:r>
              <w:t>1..1</w:t>
            </w:r>
          </w:p>
        </w:tc>
      </w:tr>
      <w:tr w:rsidR="00A03EA4" w14:paraId="021E0111" w14:textId="77777777" w:rsidTr="00F47E8D">
        <w:tc>
          <w:tcPr>
            <w:tcW w:w="2500" w:type="dxa"/>
          </w:tcPr>
          <w:p w14:paraId="1ABB6564" w14:textId="77777777" w:rsidR="00A03EA4" w:rsidRDefault="00A03EA4" w:rsidP="00F47E8D">
            <w:r>
              <w:t>actor</w:t>
            </w:r>
          </w:p>
        </w:tc>
        <w:tc>
          <w:tcPr>
            <w:tcW w:w="2000" w:type="dxa"/>
          </w:tcPr>
          <w:p w14:paraId="222D6740" w14:textId="77777777" w:rsidR="00A03EA4" w:rsidRPr="00A03EA4" w:rsidRDefault="00A03EA4" w:rsidP="00F47E8D">
            <w:pPr>
              <w:rPr>
                <w:lang w:val="en-US"/>
              </w:rPr>
            </w:pPr>
            <w:r w:rsidRPr="00A03EA4">
              <w:rPr>
                <w:lang w:val="en-US"/>
              </w:rPr>
              <w:t>urn:riv:cgi:healthcare:efrikort:3:Actor</w:t>
            </w:r>
          </w:p>
        </w:tc>
        <w:tc>
          <w:tcPr>
            <w:tcW w:w="4000" w:type="dxa"/>
          </w:tcPr>
          <w:p w14:paraId="42DEC563" w14:textId="77777777" w:rsidR="00A03EA4" w:rsidRDefault="00A03EA4" w:rsidP="00F47E8D">
            <w:r>
              <w:t>Obligatorisk värde som anger vem som utför operationen.</w:t>
            </w:r>
          </w:p>
        </w:tc>
        <w:tc>
          <w:tcPr>
            <w:tcW w:w="1600" w:type="dxa"/>
          </w:tcPr>
          <w:p w14:paraId="77473736" w14:textId="77777777" w:rsidR="00A03EA4" w:rsidRDefault="00A03EA4" w:rsidP="00F47E8D">
            <w:r>
              <w:t>1..1</w:t>
            </w:r>
          </w:p>
        </w:tc>
      </w:tr>
      <w:tr w:rsidR="00A03EA4" w14:paraId="4AC853C3" w14:textId="77777777" w:rsidTr="00F47E8D">
        <w:tc>
          <w:tcPr>
            <w:tcW w:w="2500" w:type="dxa"/>
            <w:shd w:val="clear" w:color="auto" w:fill="F9F9F9" w:themeFill="background1" w:themeFillShade="F9"/>
            <w:vAlign w:val="bottom"/>
          </w:tcPr>
          <w:p w14:paraId="541B92C3" w14:textId="77777777" w:rsidR="00A03EA4" w:rsidRDefault="00A03EA4" w:rsidP="00F47E8D">
            <w:pPr>
              <w:rPr>
                <w:b/>
              </w:rPr>
            </w:pPr>
            <w:r>
              <w:rPr>
                <w:b/>
                <w:i/>
              </w:rPr>
              <w:lastRenderedPageBreak/>
              <w:t>Svar</w:t>
            </w:r>
          </w:p>
        </w:tc>
        <w:tc>
          <w:tcPr>
            <w:tcW w:w="2000" w:type="dxa"/>
            <w:shd w:val="clear" w:color="auto" w:fill="F9F9F9" w:themeFill="background1" w:themeFillShade="F9"/>
            <w:vAlign w:val="bottom"/>
          </w:tcPr>
          <w:p w14:paraId="40DA156A" w14:textId="77777777" w:rsidR="00A03EA4" w:rsidRDefault="00A03EA4" w:rsidP="00F47E8D">
            <w:pPr>
              <w:rPr>
                <w:b/>
              </w:rPr>
            </w:pPr>
          </w:p>
        </w:tc>
        <w:tc>
          <w:tcPr>
            <w:tcW w:w="4000" w:type="dxa"/>
            <w:shd w:val="clear" w:color="auto" w:fill="F9F9F9" w:themeFill="background1" w:themeFillShade="F9"/>
            <w:vAlign w:val="bottom"/>
          </w:tcPr>
          <w:p w14:paraId="0974546F" w14:textId="77777777" w:rsidR="00A03EA4" w:rsidRDefault="00A03EA4" w:rsidP="00F47E8D">
            <w:pPr>
              <w:rPr>
                <w:b/>
              </w:rPr>
            </w:pPr>
          </w:p>
        </w:tc>
        <w:tc>
          <w:tcPr>
            <w:tcW w:w="1600" w:type="dxa"/>
            <w:shd w:val="clear" w:color="auto" w:fill="F9F9F9" w:themeFill="background1" w:themeFillShade="F9"/>
            <w:vAlign w:val="bottom"/>
          </w:tcPr>
          <w:p w14:paraId="4ED7E065" w14:textId="77777777" w:rsidR="00A03EA4" w:rsidRDefault="00A03EA4" w:rsidP="00F47E8D">
            <w:pPr>
              <w:rPr>
                <w:b/>
              </w:rPr>
            </w:pPr>
          </w:p>
        </w:tc>
      </w:tr>
      <w:tr w:rsidR="00A03EA4" w14:paraId="15F3633B" w14:textId="77777777" w:rsidTr="00F47E8D">
        <w:tc>
          <w:tcPr>
            <w:tcW w:w="2500" w:type="dxa"/>
          </w:tcPr>
          <w:p w14:paraId="02424E37" w14:textId="77777777" w:rsidR="00A03EA4" w:rsidRDefault="00A03EA4" w:rsidP="00F47E8D">
            <w:r>
              <w:t>registerCard</w:t>
            </w:r>
          </w:p>
        </w:tc>
        <w:tc>
          <w:tcPr>
            <w:tcW w:w="2000" w:type="dxa"/>
          </w:tcPr>
          <w:p w14:paraId="44BF3673" w14:textId="77777777" w:rsidR="00A03EA4" w:rsidRDefault="00A03EA4" w:rsidP="00F47E8D">
            <w:r>
              <w:t>urn:riv:cgi:healthcare:efrikort:3:RegisterCardResult</w:t>
            </w:r>
          </w:p>
        </w:tc>
        <w:tc>
          <w:tcPr>
            <w:tcW w:w="4000" w:type="dxa"/>
          </w:tcPr>
          <w:p w14:paraId="7698A288" w14:textId="77777777" w:rsidR="00A03EA4" w:rsidRDefault="00A03EA4" w:rsidP="00F47E8D">
            <w:r>
              <w:t>RegisterCardResult. Innehåller resultatkod med eventuellt meddelande, samt i de fall registreringen gick bra, frikortet som registrerades.</w:t>
            </w:r>
          </w:p>
        </w:tc>
        <w:tc>
          <w:tcPr>
            <w:tcW w:w="1600" w:type="dxa"/>
          </w:tcPr>
          <w:p w14:paraId="58A03A8F" w14:textId="77777777" w:rsidR="00A03EA4" w:rsidRDefault="00A03EA4" w:rsidP="00F47E8D">
            <w:r>
              <w:t>1..1</w:t>
            </w:r>
          </w:p>
        </w:tc>
      </w:tr>
    </w:tbl>
    <w:p w14:paraId="35329BC3" w14:textId="77777777" w:rsidR="00A03EA4" w:rsidRDefault="00A03EA4" w:rsidP="00A03EA4">
      <w:pPr>
        <w:pStyle w:val="Heading3"/>
      </w:pPr>
      <w:bookmarkStart w:id="167" w:name="_Toc461433046"/>
      <w:r>
        <w:t>Övriga regler</w:t>
      </w:r>
      <w:bookmarkEnd w:id="167"/>
    </w:p>
    <w:p w14:paraId="718E4CB2" w14:textId="77777777" w:rsidR="00A03EA4" w:rsidRDefault="00A03EA4" w:rsidP="00A03EA4">
      <w:r>
        <w:t>Tjänsten skall åtkomstkontrollera om anropande system har behörighet till tjänsten.</w:t>
      </w:r>
    </w:p>
    <w:p w14:paraId="7B214617" w14:textId="77777777" w:rsidR="00A03EA4" w:rsidRDefault="00A03EA4" w:rsidP="00A03EA4">
      <w:pPr>
        <w:pStyle w:val="Heading3"/>
      </w:pPr>
      <w:bookmarkStart w:id="168" w:name="_Toc461433047"/>
      <w:r>
        <w:t>Exempel</w:t>
      </w:r>
      <w:bookmarkEnd w:id="168"/>
    </w:p>
    <w:p w14:paraId="468AE341" w14:textId="77777777" w:rsidR="00A03EA4" w:rsidRDefault="00A03EA4" w:rsidP="00A03EA4">
      <w:r>
        <w:t>Nedan visas exempel på hur anrop och svar ska formas när tjänsten används.</w:t>
      </w:r>
    </w:p>
    <w:p w14:paraId="593D1B0A" w14:textId="77777777" w:rsidR="00A03EA4" w:rsidRDefault="00A03EA4" w:rsidP="00A03EA4">
      <w:pPr>
        <w:pStyle w:val="Heading4"/>
      </w:pPr>
      <w:r>
        <w:t>Exempel på anrop</w:t>
      </w:r>
    </w:p>
    <w:p w14:paraId="18433417" w14:textId="77777777" w:rsidR="00A03EA4" w:rsidRDefault="00A03EA4" w:rsidP="00A03EA4"/>
    <w:p w14:paraId="65320795" w14:textId="77777777" w:rsidR="00A03EA4" w:rsidRDefault="00A03EA4" w:rsidP="00A03EA4">
      <w:r>
        <w:t>Följande XML visar strukturen på ett anrop till tjänsten.</w:t>
      </w:r>
    </w:p>
    <w:p w14:paraId="4B59C5EE"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ns0:RegisterCardRequest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urn:riv:cgi:healthcare:efrikort:RegisterCardResponder:3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4E0B1D64"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1B736EAE"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3669CB86"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p>
    <w:p w14:paraId="13B1A401"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ns0:PreliminaryCardDate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ns0:PreliminaryCardDate</w:t>
      </w:r>
      <w:r w:rsidRPr="00A03EA4">
        <w:rPr>
          <w:rFonts w:ascii="Consolas" w:eastAsia="Times New Roman" w:hAnsi="Consolas" w:cs="Consolas"/>
          <w:color w:val="0000FF"/>
          <w:sz w:val="16"/>
          <w:szCs w:val="16"/>
          <w:lang w:val="en-US" w:eastAsia="sv-SE"/>
        </w:rPr>
        <w:t>&gt;</w:t>
      </w:r>
    </w:p>
    <w:p w14:paraId="20ED896A"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ns0:EndDate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ns0:EndDate</w:t>
      </w:r>
      <w:r w:rsidRPr="00A03EA4">
        <w:rPr>
          <w:rFonts w:ascii="Consolas" w:eastAsia="Times New Roman" w:hAnsi="Consolas" w:cs="Consolas"/>
          <w:color w:val="0000FF"/>
          <w:sz w:val="16"/>
          <w:szCs w:val="16"/>
          <w:lang w:val="en-US" w:eastAsia="sv-SE"/>
        </w:rPr>
        <w:t>&gt;</w:t>
      </w:r>
    </w:p>
    <w:p w14:paraId="53BD732F"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5F8BD73"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ns0:CardId</w:t>
      </w:r>
      <w:r w:rsidRPr="00A03EA4">
        <w:rPr>
          <w:rFonts w:ascii="Consolas" w:eastAsia="Times New Roman" w:hAnsi="Consolas" w:cs="Consolas"/>
          <w:color w:val="0000FF"/>
          <w:sz w:val="16"/>
          <w:szCs w:val="16"/>
          <w:lang w:val="en-US" w:eastAsia="sv-SE"/>
        </w:rPr>
        <w:t>&gt;</w:t>
      </w:r>
    </w:p>
    <w:p w14:paraId="5288A36B"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ns0:ExtendExisting</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ns0:ExtendExisting</w:t>
      </w:r>
      <w:r w:rsidRPr="00A03EA4">
        <w:rPr>
          <w:rFonts w:ascii="Consolas" w:eastAsia="Times New Roman" w:hAnsi="Consolas" w:cs="Consolas"/>
          <w:color w:val="0000FF"/>
          <w:sz w:val="16"/>
          <w:szCs w:val="16"/>
          <w:lang w:val="en-US" w:eastAsia="sv-SE"/>
        </w:rPr>
        <w:t>&gt;</w:t>
      </w:r>
    </w:p>
    <w:p w14:paraId="5EF21404"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ns0:CardReason</w:t>
      </w:r>
      <w:r w:rsidRPr="00A03EA4">
        <w:rPr>
          <w:rFonts w:ascii="Consolas" w:eastAsia="Times New Roman" w:hAnsi="Consolas" w:cs="Consolas"/>
          <w:color w:val="0000FF"/>
          <w:sz w:val="16"/>
          <w:szCs w:val="16"/>
          <w:lang w:val="en-US" w:eastAsia="sv-SE"/>
        </w:rPr>
        <w:t>&gt;</w:t>
      </w:r>
    </w:p>
    <w:p w14:paraId="07F6B69F"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1EC8AB1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13581CBF"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3653963E"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FB78D9C"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7FC05F47"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12141D2F"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ns0:RegisterCardRequest</w:t>
      </w:r>
      <w:r>
        <w:rPr>
          <w:rFonts w:ascii="Consolas" w:eastAsia="Times New Roman" w:hAnsi="Consolas" w:cs="Consolas"/>
          <w:color w:val="0000FF"/>
          <w:sz w:val="16"/>
          <w:szCs w:val="16"/>
          <w:lang w:eastAsia="sv-SE"/>
        </w:rPr>
        <w:t>&gt;</w:t>
      </w:r>
    </w:p>
    <w:p w14:paraId="28B04741" w14:textId="77777777" w:rsidR="00A03EA4" w:rsidRDefault="00A03EA4" w:rsidP="00A03EA4">
      <w:pPr>
        <w:pStyle w:val="Heading4"/>
      </w:pPr>
      <w:r>
        <w:t>Exempel på svar</w:t>
      </w:r>
    </w:p>
    <w:p w14:paraId="0DAA3E6A" w14:textId="77777777" w:rsidR="00A03EA4" w:rsidRDefault="00A03EA4" w:rsidP="00A03EA4"/>
    <w:p w14:paraId="57292C04" w14:textId="77777777" w:rsidR="00A03EA4" w:rsidRDefault="00A03EA4" w:rsidP="00A03EA4">
      <w:r>
        <w:t>Följande XML visar strukturen på svarsmeddelandet från tjänsten.</w:t>
      </w:r>
    </w:p>
    <w:p w14:paraId="618A888B"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ns0:RegisterCardResponse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urn:riv:cgi:healthcare:efrikort:RegisterCardResponder:3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1AA51656"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ns0:RegisterCard</w:t>
      </w:r>
      <w:r w:rsidRPr="00A03EA4">
        <w:rPr>
          <w:rFonts w:ascii="Consolas" w:eastAsia="Times New Roman" w:hAnsi="Consolas" w:cs="Consolas"/>
          <w:color w:val="0000FF"/>
          <w:sz w:val="16"/>
          <w:szCs w:val="16"/>
          <w:lang w:val="en-US" w:eastAsia="sv-SE"/>
        </w:rPr>
        <w:t>&gt;</w:t>
      </w:r>
    </w:p>
    <w:p w14:paraId="4A56B2EA"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7B1A9465"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p>
    <w:p w14:paraId="45BBDB48"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2D824E8"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p>
    <w:p w14:paraId="490CCA9F"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0AC616A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6C5F8C75"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w:t>
      </w:r>
      <w:r w:rsidRPr="00A03EA4">
        <w:rPr>
          <w:rFonts w:ascii="Consolas" w:eastAsia="Times New Roman" w:hAnsi="Consolas" w:cs="Consolas"/>
          <w:color w:val="0000FF"/>
          <w:sz w:val="16"/>
          <w:szCs w:val="16"/>
          <w:lang w:val="en-US" w:eastAsia="sv-SE"/>
        </w:rPr>
        <w:t>&gt;</w:t>
      </w:r>
    </w:p>
    <w:p w14:paraId="289C6083"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lastRenderedPageBreak/>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p>
    <w:p w14:paraId="122F4CBF"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w:t>
      </w:r>
      <w:r w:rsidRPr="00A03EA4">
        <w:rPr>
          <w:rFonts w:ascii="Consolas" w:eastAsia="Times New Roman" w:hAnsi="Consolas" w:cs="Consolas"/>
          <w:color w:val="0000FF"/>
          <w:sz w:val="16"/>
          <w:szCs w:val="16"/>
          <w:lang w:val="en-US" w:eastAsia="sv-SE"/>
        </w:rPr>
        <w:t>&gt;</w:t>
      </w:r>
    </w:p>
    <w:p w14:paraId="3B9FF5FB"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02AC79AD"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2DC48D02"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ns1:CardType</w:t>
      </w:r>
      <w:r w:rsidRPr="00A03EA4">
        <w:rPr>
          <w:rFonts w:ascii="Consolas" w:eastAsia="Times New Roman" w:hAnsi="Consolas" w:cs="Consolas"/>
          <w:color w:val="0000FF"/>
          <w:sz w:val="16"/>
          <w:szCs w:val="16"/>
          <w:lang w:val="en-US" w:eastAsia="sv-SE"/>
        </w:rPr>
        <w:t>&gt;</w:t>
      </w:r>
    </w:p>
    <w:p w14:paraId="6862512E"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Array</w:t>
      </w:r>
      <w:r w:rsidRPr="00A03EA4">
        <w:rPr>
          <w:rFonts w:ascii="Consolas" w:eastAsia="Times New Roman" w:hAnsi="Consolas" w:cs="Consolas"/>
          <w:color w:val="0000FF"/>
          <w:sz w:val="16"/>
          <w:szCs w:val="16"/>
          <w:lang w:val="en-US" w:eastAsia="sv-SE"/>
        </w:rPr>
        <w:t xml:space="preserve"> --&gt;</w:t>
      </w:r>
    </w:p>
    <w:p w14:paraId="1ED13F2F"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ns1:Persons</w:t>
      </w:r>
      <w:r w:rsidRPr="00A03EA4">
        <w:rPr>
          <w:rFonts w:ascii="Consolas" w:eastAsia="Times New Roman" w:hAnsi="Consolas" w:cs="Consolas"/>
          <w:color w:val="0000FF"/>
          <w:sz w:val="16"/>
          <w:szCs w:val="16"/>
          <w:lang w:val="en-US" w:eastAsia="sv-SE"/>
        </w:rPr>
        <w:t>&gt;</w:t>
      </w:r>
    </w:p>
    <w:p w14:paraId="5C71B002"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107A36F0"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ns1:ReadConsent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ns1:ReadConsent</w:t>
      </w:r>
      <w:r w:rsidRPr="00A03EA4">
        <w:rPr>
          <w:rFonts w:ascii="Consolas" w:eastAsia="Times New Roman" w:hAnsi="Consolas" w:cs="Consolas"/>
          <w:color w:val="0000FF"/>
          <w:sz w:val="16"/>
          <w:szCs w:val="16"/>
          <w:lang w:val="en-US" w:eastAsia="sv-SE"/>
        </w:rPr>
        <w:t>&gt;</w:t>
      </w:r>
    </w:p>
    <w:p w14:paraId="3B9A527B"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ns1:Persons</w:t>
      </w:r>
      <w:r w:rsidRPr="00A03EA4">
        <w:rPr>
          <w:rFonts w:ascii="Consolas" w:eastAsia="Times New Roman" w:hAnsi="Consolas" w:cs="Consolas"/>
          <w:color w:val="0000FF"/>
          <w:sz w:val="16"/>
          <w:szCs w:val="16"/>
          <w:lang w:val="en-US" w:eastAsia="sv-SE"/>
        </w:rPr>
        <w:t>&gt;</w:t>
      </w:r>
    </w:p>
    <w:p w14:paraId="2A5B027D"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007B4C08"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ns1:StartDate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ns1:StartDate</w:t>
      </w:r>
      <w:r w:rsidRPr="00A03EA4">
        <w:rPr>
          <w:rFonts w:ascii="Consolas" w:eastAsia="Times New Roman" w:hAnsi="Consolas" w:cs="Consolas"/>
          <w:color w:val="0000FF"/>
          <w:sz w:val="16"/>
          <w:szCs w:val="16"/>
          <w:lang w:val="en-US" w:eastAsia="sv-SE"/>
        </w:rPr>
        <w:t>&gt;</w:t>
      </w:r>
    </w:p>
    <w:p w14:paraId="1520817C"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1B143CD4"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ns1:PreliminaryCardDate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ns1:PreliminaryCardDate</w:t>
      </w:r>
      <w:r w:rsidRPr="00A03EA4">
        <w:rPr>
          <w:rFonts w:ascii="Consolas" w:eastAsia="Times New Roman" w:hAnsi="Consolas" w:cs="Consolas"/>
          <w:color w:val="0000FF"/>
          <w:sz w:val="16"/>
          <w:szCs w:val="16"/>
          <w:lang w:val="en-US" w:eastAsia="sv-SE"/>
        </w:rPr>
        <w:t>&gt;</w:t>
      </w:r>
    </w:p>
    <w:p w14:paraId="726E5AA1"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0E97D13C"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ns1:FinalCardDate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ns1:FinalCardDate</w:t>
      </w:r>
      <w:r w:rsidRPr="00A03EA4">
        <w:rPr>
          <w:rFonts w:ascii="Consolas" w:eastAsia="Times New Roman" w:hAnsi="Consolas" w:cs="Consolas"/>
          <w:color w:val="0000FF"/>
          <w:sz w:val="16"/>
          <w:szCs w:val="16"/>
          <w:lang w:val="en-US" w:eastAsia="sv-SE"/>
        </w:rPr>
        <w:t>&gt;</w:t>
      </w:r>
    </w:p>
    <w:p w14:paraId="71429487"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24905EB"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ns1:EndDate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ns1:EndDate</w:t>
      </w:r>
      <w:r w:rsidRPr="00A03EA4">
        <w:rPr>
          <w:rFonts w:ascii="Consolas" w:eastAsia="Times New Roman" w:hAnsi="Consolas" w:cs="Consolas"/>
          <w:color w:val="0000FF"/>
          <w:sz w:val="16"/>
          <w:szCs w:val="16"/>
          <w:lang w:val="en-US" w:eastAsia="sv-SE"/>
        </w:rPr>
        <w:t>&gt;</w:t>
      </w:r>
    </w:p>
    <w:p w14:paraId="6674BA0C"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ns1:CurrentAmount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ns1:CurrentAmount</w:t>
      </w:r>
      <w:r w:rsidRPr="00A03EA4">
        <w:rPr>
          <w:rFonts w:ascii="Consolas" w:eastAsia="Times New Roman" w:hAnsi="Consolas" w:cs="Consolas"/>
          <w:color w:val="0000FF"/>
          <w:sz w:val="16"/>
          <w:szCs w:val="16"/>
          <w:lang w:val="en-US" w:eastAsia="sv-SE"/>
        </w:rPr>
        <w:t>&gt;</w:t>
      </w:r>
    </w:p>
    <w:p w14:paraId="2712489C"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ns1:AmountToLimit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ns1:AmountToLimit</w:t>
      </w:r>
      <w:r w:rsidRPr="00A03EA4">
        <w:rPr>
          <w:rFonts w:ascii="Consolas" w:eastAsia="Times New Roman" w:hAnsi="Consolas" w:cs="Consolas"/>
          <w:color w:val="0000FF"/>
          <w:sz w:val="16"/>
          <w:szCs w:val="16"/>
          <w:lang w:val="en-US" w:eastAsia="sv-SE"/>
        </w:rPr>
        <w:t>&gt;</w:t>
      </w:r>
    </w:p>
    <w:p w14:paraId="037851E1"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9E9E9F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ns1:CardId</w:t>
      </w:r>
      <w:r w:rsidRPr="00A03EA4">
        <w:rPr>
          <w:rFonts w:ascii="Consolas" w:eastAsia="Times New Roman" w:hAnsi="Consolas" w:cs="Consolas"/>
          <w:color w:val="0000FF"/>
          <w:sz w:val="16"/>
          <w:szCs w:val="16"/>
          <w:lang w:val="en-US" w:eastAsia="sv-SE"/>
        </w:rPr>
        <w:t>&gt;</w:t>
      </w:r>
    </w:p>
    <w:p w14:paraId="5DC1C900"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6E48F324"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ns1:Id</w:t>
      </w:r>
      <w:r w:rsidRPr="00A03EA4">
        <w:rPr>
          <w:rFonts w:ascii="Consolas" w:eastAsia="Times New Roman" w:hAnsi="Consolas" w:cs="Consolas"/>
          <w:color w:val="0000FF"/>
          <w:sz w:val="16"/>
          <w:szCs w:val="16"/>
          <w:lang w:val="en-US" w:eastAsia="sv-SE"/>
        </w:rPr>
        <w:t>&gt;</w:t>
      </w:r>
    </w:p>
    <w:p w14:paraId="7FA4ACBA" w14:textId="77777777" w:rsidR="00A03EA4" w:rsidRPr="00A03EA4" w:rsidRDefault="00A03EA4" w:rsidP="00A03EA4">
      <w:pPr>
        <w:ind w:left="176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ns1:Name</w:t>
      </w:r>
      <w:r w:rsidRPr="00A03EA4">
        <w:rPr>
          <w:rFonts w:ascii="Consolas" w:eastAsia="Times New Roman" w:hAnsi="Consolas" w:cs="Consolas"/>
          <w:color w:val="0000FF"/>
          <w:sz w:val="16"/>
          <w:szCs w:val="16"/>
          <w:lang w:val="en-US" w:eastAsia="sv-SE"/>
        </w:rPr>
        <w:t>&gt;</w:t>
      </w:r>
    </w:p>
    <w:p w14:paraId="6B835720"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ns1:CarePrincipal</w:t>
      </w:r>
      <w:r w:rsidRPr="00A03EA4">
        <w:rPr>
          <w:rFonts w:ascii="Consolas" w:eastAsia="Times New Roman" w:hAnsi="Consolas" w:cs="Consolas"/>
          <w:color w:val="0000FF"/>
          <w:sz w:val="16"/>
          <w:szCs w:val="16"/>
          <w:lang w:val="en-US" w:eastAsia="sv-SE"/>
        </w:rPr>
        <w:t>&gt;</w:t>
      </w:r>
    </w:p>
    <w:p w14:paraId="28B254B2"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ns1:Status</w:t>
      </w:r>
      <w:r w:rsidRPr="00A03EA4">
        <w:rPr>
          <w:rFonts w:ascii="Consolas" w:eastAsia="Times New Roman" w:hAnsi="Consolas" w:cs="Consolas"/>
          <w:color w:val="0000FF"/>
          <w:sz w:val="16"/>
          <w:szCs w:val="16"/>
          <w:lang w:val="en-US" w:eastAsia="sv-SE"/>
        </w:rPr>
        <w:t>&gt;</w:t>
      </w:r>
    </w:p>
    <w:p w14:paraId="5C68040F"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1D7093A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ns1:CardReason</w:t>
      </w:r>
      <w:r w:rsidRPr="00A03EA4">
        <w:rPr>
          <w:rFonts w:ascii="Consolas" w:eastAsia="Times New Roman" w:hAnsi="Consolas" w:cs="Consolas"/>
          <w:color w:val="0000FF"/>
          <w:sz w:val="16"/>
          <w:szCs w:val="16"/>
          <w:lang w:val="en-US" w:eastAsia="sv-SE"/>
        </w:rPr>
        <w:t>&gt;</w:t>
      </w:r>
    </w:p>
    <w:p w14:paraId="02DD7691"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w:t>
      </w:r>
      <w:r w:rsidRPr="00A03EA4">
        <w:rPr>
          <w:rFonts w:ascii="Consolas" w:eastAsia="Times New Roman" w:hAnsi="Consolas" w:cs="Consolas"/>
          <w:color w:val="0000FF"/>
          <w:sz w:val="16"/>
          <w:szCs w:val="16"/>
          <w:lang w:val="en-US" w:eastAsia="sv-SE"/>
        </w:rPr>
        <w:t>&gt;</w:t>
      </w:r>
    </w:p>
    <w:p w14:paraId="051A46B0"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ns0:RegisterCard</w:t>
      </w:r>
      <w:r w:rsidRPr="00A03EA4">
        <w:rPr>
          <w:rFonts w:ascii="Consolas" w:eastAsia="Times New Roman" w:hAnsi="Consolas" w:cs="Consolas"/>
          <w:color w:val="0000FF"/>
          <w:sz w:val="16"/>
          <w:szCs w:val="16"/>
          <w:lang w:val="en-US" w:eastAsia="sv-SE"/>
        </w:rPr>
        <w:t>&gt;</w:t>
      </w:r>
    </w:p>
    <w:p w14:paraId="5C166F48" w14:textId="77777777" w:rsidR="00A03EA4" w:rsidRPr="00A03EA4" w:rsidRDefault="00A03EA4" w:rsidP="00A03EA4">
      <w:pPr>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ns0:RegisterCardResponse</w:t>
      </w:r>
      <w:r w:rsidRPr="00A03EA4">
        <w:rPr>
          <w:rFonts w:ascii="Consolas" w:eastAsia="Times New Roman" w:hAnsi="Consolas" w:cs="Consolas"/>
          <w:color w:val="0000FF"/>
          <w:sz w:val="16"/>
          <w:szCs w:val="16"/>
          <w:lang w:val="en-US" w:eastAsia="sv-SE"/>
        </w:rPr>
        <w:t>&gt;</w:t>
      </w:r>
    </w:p>
    <w:p w14:paraId="63B80778" w14:textId="77777777" w:rsidR="00A03EA4" w:rsidRPr="00A03EA4" w:rsidRDefault="00A03EA4" w:rsidP="00A03EA4">
      <w:pPr>
        <w:rPr>
          <w:lang w:val="en-US"/>
        </w:rPr>
      </w:pPr>
      <w:r w:rsidRPr="00A03EA4">
        <w:rPr>
          <w:lang w:val="en-US"/>
        </w:rPr>
        <w:br w:type="page"/>
      </w:r>
    </w:p>
    <w:p w14:paraId="26036DD9" w14:textId="77777777" w:rsidR="00A03EA4" w:rsidRDefault="00A03EA4" w:rsidP="00A03EA4">
      <w:pPr>
        <w:pStyle w:val="Heading2"/>
      </w:pPr>
      <w:bookmarkStart w:id="169" w:name="_Toc461433048"/>
      <w:r>
        <w:lastRenderedPageBreak/>
        <w:t>RegisterOptIn</w:t>
      </w:r>
      <w:bookmarkEnd w:id="169"/>
    </w:p>
    <w:p w14:paraId="6C99DCD8" w14:textId="77777777" w:rsidR="00A03EA4" w:rsidRDefault="00A03EA4" w:rsidP="00A03EA4">
      <w:r>
        <w:t>Bekräftar en persons inträde i tjänsten för given frikortstyp</w:t>
      </w:r>
    </w:p>
    <w:p w14:paraId="65BA4174" w14:textId="77777777" w:rsidR="00A03EA4" w:rsidRDefault="00A03EA4" w:rsidP="00A03EA4">
      <w:r>
        <w:t>En person som tidigare gjort utträde kommer att ändras till explicit registrerat inträde.</w:t>
      </w:r>
    </w:p>
    <w:p w14:paraId="356DEA10" w14:textId="77777777" w:rsidR="00A03EA4" w:rsidRDefault="00A03EA4" w:rsidP="00A03EA4">
      <w:pPr>
        <w:pStyle w:val="Heading3"/>
      </w:pPr>
      <w:bookmarkStart w:id="170" w:name="_Toc461433049"/>
      <w:r>
        <w:t>Version</w:t>
      </w:r>
      <w:bookmarkEnd w:id="170"/>
    </w:p>
    <w:p w14:paraId="54B9495E" w14:textId="77777777" w:rsidR="00A03EA4" w:rsidRDefault="00A03EA4" w:rsidP="00A03EA4">
      <w:r>
        <w:t>3.0</w:t>
      </w:r>
    </w:p>
    <w:p w14:paraId="63408804" w14:textId="77777777" w:rsidR="00A03EA4" w:rsidRDefault="00A03EA4" w:rsidP="00A03EA4">
      <w:pPr>
        <w:pStyle w:val="Heading3"/>
      </w:pPr>
      <w:bookmarkStart w:id="171" w:name="_Toc461433050"/>
      <w:r>
        <w:t>Fältregler</w:t>
      </w:r>
      <w:bookmarkEnd w:id="171"/>
    </w:p>
    <w:p w14:paraId="3DAEFEBC" w14:textId="77777777" w:rsidR="00A03EA4" w:rsidRDefault="00A03EA4" w:rsidP="00A03EA4">
      <w:r>
        <w:t>Nedanstående tabell beskriver varje element i begäran och svar samt vilka datatyper som används.</w:t>
      </w:r>
    </w:p>
    <w:p w14:paraId="7D6F40BE"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65FA1788" w14:textId="77777777" w:rsidTr="00F47E8D">
        <w:trPr>
          <w:trHeight w:val="384"/>
        </w:trPr>
        <w:tc>
          <w:tcPr>
            <w:tcW w:w="2500" w:type="dxa"/>
            <w:shd w:val="clear" w:color="auto" w:fill="D9D9D9" w:themeFill="background1" w:themeFillShade="D9"/>
            <w:vAlign w:val="bottom"/>
          </w:tcPr>
          <w:p w14:paraId="3013C00C" w14:textId="77777777" w:rsidR="00A03EA4" w:rsidRDefault="00A03EA4" w:rsidP="00F47E8D">
            <w:pPr>
              <w:rPr>
                <w:b/>
              </w:rPr>
            </w:pPr>
            <w:r>
              <w:rPr>
                <w:b/>
              </w:rPr>
              <w:t>Namn</w:t>
            </w:r>
          </w:p>
        </w:tc>
        <w:tc>
          <w:tcPr>
            <w:tcW w:w="2000" w:type="dxa"/>
            <w:shd w:val="clear" w:color="auto" w:fill="D9D9D9" w:themeFill="background1" w:themeFillShade="D9"/>
            <w:vAlign w:val="bottom"/>
          </w:tcPr>
          <w:p w14:paraId="00BB4C21" w14:textId="77777777" w:rsidR="00A03EA4" w:rsidRDefault="00A03EA4" w:rsidP="00F47E8D">
            <w:pPr>
              <w:rPr>
                <w:b/>
              </w:rPr>
            </w:pPr>
            <w:r>
              <w:rPr>
                <w:b/>
              </w:rPr>
              <w:t>Datatyp</w:t>
            </w:r>
          </w:p>
        </w:tc>
        <w:tc>
          <w:tcPr>
            <w:tcW w:w="4000" w:type="dxa"/>
            <w:shd w:val="clear" w:color="auto" w:fill="D9D9D9" w:themeFill="background1" w:themeFillShade="D9"/>
            <w:vAlign w:val="bottom"/>
          </w:tcPr>
          <w:p w14:paraId="2C643135"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1AC07FF8" w14:textId="77777777" w:rsidR="00A03EA4" w:rsidRDefault="00A03EA4" w:rsidP="00F47E8D">
            <w:pPr>
              <w:rPr>
                <w:b/>
              </w:rPr>
            </w:pPr>
            <w:r>
              <w:rPr>
                <w:b/>
              </w:rPr>
              <w:t>Kardinalitet</w:t>
            </w:r>
          </w:p>
        </w:tc>
      </w:tr>
      <w:tr w:rsidR="00A03EA4" w14:paraId="438AF718" w14:textId="77777777" w:rsidTr="00F47E8D">
        <w:tc>
          <w:tcPr>
            <w:tcW w:w="2500" w:type="dxa"/>
            <w:shd w:val="clear" w:color="auto" w:fill="F9F9F9" w:themeFill="background1" w:themeFillShade="F9"/>
            <w:vAlign w:val="bottom"/>
          </w:tcPr>
          <w:p w14:paraId="4665BB13"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47C69108" w14:textId="77777777" w:rsidR="00A03EA4" w:rsidRDefault="00A03EA4" w:rsidP="00F47E8D">
            <w:pPr>
              <w:rPr>
                <w:b/>
              </w:rPr>
            </w:pPr>
          </w:p>
        </w:tc>
        <w:tc>
          <w:tcPr>
            <w:tcW w:w="4000" w:type="dxa"/>
            <w:shd w:val="clear" w:color="auto" w:fill="F9F9F9" w:themeFill="background1" w:themeFillShade="F9"/>
            <w:vAlign w:val="bottom"/>
          </w:tcPr>
          <w:p w14:paraId="27B6C489" w14:textId="77777777" w:rsidR="00A03EA4" w:rsidRDefault="00A03EA4" w:rsidP="00F47E8D">
            <w:pPr>
              <w:rPr>
                <w:b/>
              </w:rPr>
            </w:pPr>
          </w:p>
        </w:tc>
        <w:tc>
          <w:tcPr>
            <w:tcW w:w="1600" w:type="dxa"/>
            <w:shd w:val="clear" w:color="auto" w:fill="F9F9F9" w:themeFill="background1" w:themeFillShade="F9"/>
            <w:vAlign w:val="bottom"/>
          </w:tcPr>
          <w:p w14:paraId="299E9370" w14:textId="77777777" w:rsidR="00A03EA4" w:rsidRDefault="00A03EA4" w:rsidP="00F47E8D">
            <w:pPr>
              <w:rPr>
                <w:b/>
              </w:rPr>
            </w:pPr>
          </w:p>
        </w:tc>
      </w:tr>
      <w:tr w:rsidR="00A03EA4" w14:paraId="2E90A001" w14:textId="77777777" w:rsidTr="00F47E8D">
        <w:tc>
          <w:tcPr>
            <w:tcW w:w="2500" w:type="dxa"/>
          </w:tcPr>
          <w:p w14:paraId="45363187" w14:textId="77777777" w:rsidR="00A03EA4" w:rsidRDefault="00A03EA4" w:rsidP="00F47E8D">
            <w:r>
              <w:t>carePrincipalId</w:t>
            </w:r>
          </w:p>
        </w:tc>
        <w:tc>
          <w:tcPr>
            <w:tcW w:w="2000" w:type="dxa"/>
          </w:tcPr>
          <w:p w14:paraId="4B16F1C4" w14:textId="77777777" w:rsidR="00A03EA4" w:rsidRPr="00A03EA4" w:rsidRDefault="00A03EA4" w:rsidP="00F47E8D">
            <w:pPr>
              <w:rPr>
                <w:lang w:val="en-US"/>
              </w:rPr>
            </w:pPr>
            <w:r w:rsidRPr="00A03EA4">
              <w:rPr>
                <w:lang w:val="en-US"/>
              </w:rPr>
              <w:t>urn:riv:cgi:healthcare:efrikort:3:HsaId</w:t>
            </w:r>
          </w:p>
        </w:tc>
        <w:tc>
          <w:tcPr>
            <w:tcW w:w="4000" w:type="dxa"/>
          </w:tcPr>
          <w:p w14:paraId="4A45D15B" w14:textId="77777777" w:rsidR="00A03EA4" w:rsidRDefault="00A03EA4" w:rsidP="00F47E8D">
            <w:r>
              <w:t>ID för vårdhuvudman</w:t>
            </w:r>
          </w:p>
        </w:tc>
        <w:tc>
          <w:tcPr>
            <w:tcW w:w="1600" w:type="dxa"/>
          </w:tcPr>
          <w:p w14:paraId="737D7223" w14:textId="77777777" w:rsidR="00A03EA4" w:rsidRDefault="00A03EA4" w:rsidP="00F47E8D">
            <w:r>
              <w:t>1..1</w:t>
            </w:r>
          </w:p>
        </w:tc>
      </w:tr>
      <w:tr w:rsidR="00A03EA4" w14:paraId="6512A4A0" w14:textId="77777777" w:rsidTr="00F47E8D">
        <w:tc>
          <w:tcPr>
            <w:tcW w:w="2500" w:type="dxa"/>
          </w:tcPr>
          <w:p w14:paraId="7D57006E" w14:textId="77777777" w:rsidR="00A03EA4" w:rsidRDefault="00A03EA4" w:rsidP="00F47E8D">
            <w:r>
              <w:t>personId</w:t>
            </w:r>
          </w:p>
        </w:tc>
        <w:tc>
          <w:tcPr>
            <w:tcW w:w="2000" w:type="dxa"/>
          </w:tcPr>
          <w:p w14:paraId="0DB87366" w14:textId="77777777" w:rsidR="00A03EA4" w:rsidRDefault="00A03EA4" w:rsidP="00F47E8D">
            <w:r>
              <w:t>urn:riv:cgi:healthcare:efrikort:3:PersonIdValue</w:t>
            </w:r>
          </w:p>
        </w:tc>
        <w:tc>
          <w:tcPr>
            <w:tcW w:w="4000" w:type="dxa"/>
          </w:tcPr>
          <w:p w14:paraId="782FD835" w14:textId="77777777" w:rsidR="00A03EA4" w:rsidRDefault="00A03EA4" w:rsidP="00F47E8D">
            <w:r>
              <w:t>Obligatorisk personidentitet. Vanligtvis personnummer på format YYYYMMDDXXXX.</w:t>
            </w:r>
          </w:p>
        </w:tc>
        <w:tc>
          <w:tcPr>
            <w:tcW w:w="1600" w:type="dxa"/>
          </w:tcPr>
          <w:p w14:paraId="5E866662" w14:textId="77777777" w:rsidR="00A03EA4" w:rsidRDefault="00A03EA4" w:rsidP="00F47E8D">
            <w:r>
              <w:t>1..1</w:t>
            </w:r>
          </w:p>
        </w:tc>
      </w:tr>
      <w:tr w:rsidR="00A03EA4" w14:paraId="7CE52426" w14:textId="77777777" w:rsidTr="00F47E8D">
        <w:tc>
          <w:tcPr>
            <w:tcW w:w="2500" w:type="dxa"/>
          </w:tcPr>
          <w:p w14:paraId="174284F7" w14:textId="77777777" w:rsidR="00A03EA4" w:rsidRDefault="00A03EA4" w:rsidP="00F47E8D">
            <w:r>
              <w:t>cardTypeId</w:t>
            </w:r>
          </w:p>
        </w:tc>
        <w:tc>
          <w:tcPr>
            <w:tcW w:w="2000" w:type="dxa"/>
          </w:tcPr>
          <w:p w14:paraId="6DF3AE5A" w14:textId="77777777" w:rsidR="00A03EA4" w:rsidRPr="00A03EA4" w:rsidRDefault="00A03EA4" w:rsidP="00F47E8D">
            <w:pPr>
              <w:rPr>
                <w:lang w:val="en-US"/>
              </w:rPr>
            </w:pPr>
            <w:r w:rsidRPr="00A03EA4">
              <w:rPr>
                <w:lang w:val="en-US"/>
              </w:rPr>
              <w:t>urn:riv:cgi:healthcare:efrikort:3:CardTypeId</w:t>
            </w:r>
          </w:p>
        </w:tc>
        <w:tc>
          <w:tcPr>
            <w:tcW w:w="4000" w:type="dxa"/>
          </w:tcPr>
          <w:p w14:paraId="38749C7F" w14:textId="77777777" w:rsidR="00A03EA4" w:rsidRDefault="00A03EA4" w:rsidP="00F47E8D">
            <w:r>
              <w:t>Obligatoriskt värde. Anger värde för frikortstyp.</w:t>
            </w:r>
          </w:p>
        </w:tc>
        <w:tc>
          <w:tcPr>
            <w:tcW w:w="1600" w:type="dxa"/>
          </w:tcPr>
          <w:p w14:paraId="6CA479E4" w14:textId="77777777" w:rsidR="00A03EA4" w:rsidRDefault="00A03EA4" w:rsidP="00F47E8D">
            <w:r>
              <w:t>1..1</w:t>
            </w:r>
          </w:p>
        </w:tc>
      </w:tr>
      <w:tr w:rsidR="00A03EA4" w14:paraId="1B3D4519" w14:textId="77777777" w:rsidTr="00F47E8D">
        <w:tc>
          <w:tcPr>
            <w:tcW w:w="2500" w:type="dxa"/>
          </w:tcPr>
          <w:p w14:paraId="7DA8BD9D" w14:textId="77777777" w:rsidR="00A03EA4" w:rsidRDefault="00A03EA4" w:rsidP="00F47E8D">
            <w:r>
              <w:t>actor</w:t>
            </w:r>
          </w:p>
        </w:tc>
        <w:tc>
          <w:tcPr>
            <w:tcW w:w="2000" w:type="dxa"/>
          </w:tcPr>
          <w:p w14:paraId="4D7F1AF5" w14:textId="77777777" w:rsidR="00A03EA4" w:rsidRPr="00A03EA4" w:rsidRDefault="00A03EA4" w:rsidP="00F47E8D">
            <w:pPr>
              <w:rPr>
                <w:lang w:val="en-US"/>
              </w:rPr>
            </w:pPr>
            <w:r w:rsidRPr="00A03EA4">
              <w:rPr>
                <w:lang w:val="en-US"/>
              </w:rPr>
              <w:t>urn:riv:cgi:healthcare:efrikort:3:Actor</w:t>
            </w:r>
          </w:p>
        </w:tc>
        <w:tc>
          <w:tcPr>
            <w:tcW w:w="4000" w:type="dxa"/>
          </w:tcPr>
          <w:p w14:paraId="203A0AA3" w14:textId="77777777" w:rsidR="00A03EA4" w:rsidRDefault="00A03EA4" w:rsidP="00F47E8D">
            <w:r>
              <w:t>Obligatorisk värde som anger vem som utför operationen.</w:t>
            </w:r>
          </w:p>
        </w:tc>
        <w:tc>
          <w:tcPr>
            <w:tcW w:w="1600" w:type="dxa"/>
          </w:tcPr>
          <w:p w14:paraId="6DB6DCB0" w14:textId="77777777" w:rsidR="00A03EA4" w:rsidRDefault="00A03EA4" w:rsidP="00F47E8D">
            <w:r>
              <w:t>1..1</w:t>
            </w:r>
          </w:p>
        </w:tc>
      </w:tr>
      <w:tr w:rsidR="00A03EA4" w14:paraId="6E950870" w14:textId="77777777" w:rsidTr="00F47E8D">
        <w:tc>
          <w:tcPr>
            <w:tcW w:w="2500" w:type="dxa"/>
            <w:shd w:val="clear" w:color="auto" w:fill="F9F9F9" w:themeFill="background1" w:themeFillShade="F9"/>
            <w:vAlign w:val="bottom"/>
          </w:tcPr>
          <w:p w14:paraId="18909EFC" w14:textId="77777777" w:rsidR="00A03EA4" w:rsidRDefault="00A03EA4" w:rsidP="00F47E8D">
            <w:pPr>
              <w:rPr>
                <w:b/>
              </w:rPr>
            </w:pPr>
            <w:r>
              <w:rPr>
                <w:b/>
                <w:i/>
              </w:rPr>
              <w:t>Svar</w:t>
            </w:r>
          </w:p>
        </w:tc>
        <w:tc>
          <w:tcPr>
            <w:tcW w:w="2000" w:type="dxa"/>
            <w:shd w:val="clear" w:color="auto" w:fill="F9F9F9" w:themeFill="background1" w:themeFillShade="F9"/>
            <w:vAlign w:val="bottom"/>
          </w:tcPr>
          <w:p w14:paraId="7F2FE749" w14:textId="77777777" w:rsidR="00A03EA4" w:rsidRDefault="00A03EA4" w:rsidP="00F47E8D">
            <w:pPr>
              <w:rPr>
                <w:b/>
              </w:rPr>
            </w:pPr>
          </w:p>
        </w:tc>
        <w:tc>
          <w:tcPr>
            <w:tcW w:w="4000" w:type="dxa"/>
            <w:shd w:val="clear" w:color="auto" w:fill="F9F9F9" w:themeFill="background1" w:themeFillShade="F9"/>
            <w:vAlign w:val="bottom"/>
          </w:tcPr>
          <w:p w14:paraId="6BC8CF22" w14:textId="77777777" w:rsidR="00A03EA4" w:rsidRDefault="00A03EA4" w:rsidP="00F47E8D">
            <w:pPr>
              <w:rPr>
                <w:b/>
              </w:rPr>
            </w:pPr>
          </w:p>
        </w:tc>
        <w:tc>
          <w:tcPr>
            <w:tcW w:w="1600" w:type="dxa"/>
            <w:shd w:val="clear" w:color="auto" w:fill="F9F9F9" w:themeFill="background1" w:themeFillShade="F9"/>
            <w:vAlign w:val="bottom"/>
          </w:tcPr>
          <w:p w14:paraId="11BF2FAF" w14:textId="77777777" w:rsidR="00A03EA4" w:rsidRDefault="00A03EA4" w:rsidP="00F47E8D">
            <w:pPr>
              <w:rPr>
                <w:b/>
              </w:rPr>
            </w:pPr>
          </w:p>
        </w:tc>
      </w:tr>
      <w:tr w:rsidR="00A03EA4" w14:paraId="3282730B" w14:textId="77777777" w:rsidTr="00F47E8D">
        <w:tc>
          <w:tcPr>
            <w:tcW w:w="2500" w:type="dxa"/>
          </w:tcPr>
          <w:p w14:paraId="6671B5E8" w14:textId="77777777" w:rsidR="00A03EA4" w:rsidRDefault="00A03EA4" w:rsidP="00F47E8D">
            <w:r>
              <w:t>registerOptIn</w:t>
            </w:r>
          </w:p>
        </w:tc>
        <w:tc>
          <w:tcPr>
            <w:tcW w:w="2000" w:type="dxa"/>
          </w:tcPr>
          <w:p w14:paraId="335C83FC" w14:textId="77777777" w:rsidR="00A03EA4" w:rsidRDefault="00A03EA4" w:rsidP="00F47E8D">
            <w:r>
              <w:t>urn:riv:cgi:healthcare:efrikort:3:Result</w:t>
            </w:r>
          </w:p>
        </w:tc>
        <w:tc>
          <w:tcPr>
            <w:tcW w:w="4000" w:type="dxa"/>
          </w:tcPr>
          <w:p w14:paraId="7F403A4D" w14:textId="77777777" w:rsidR="00A03EA4" w:rsidRDefault="00A03EA4" w:rsidP="00F47E8D">
            <w:r>
              <w:t>Result. Innehåller resultatkod med eventuellt meddelande.</w:t>
            </w:r>
          </w:p>
        </w:tc>
        <w:tc>
          <w:tcPr>
            <w:tcW w:w="1600" w:type="dxa"/>
          </w:tcPr>
          <w:p w14:paraId="5E09A16B" w14:textId="77777777" w:rsidR="00A03EA4" w:rsidRDefault="00A03EA4" w:rsidP="00F47E8D">
            <w:r>
              <w:t>1..1</w:t>
            </w:r>
          </w:p>
        </w:tc>
      </w:tr>
    </w:tbl>
    <w:p w14:paraId="5184396C" w14:textId="77777777" w:rsidR="00A03EA4" w:rsidRDefault="00A03EA4" w:rsidP="00A03EA4">
      <w:pPr>
        <w:pStyle w:val="Heading3"/>
      </w:pPr>
      <w:bookmarkStart w:id="172" w:name="_Toc461433051"/>
      <w:r>
        <w:t>Övriga regler</w:t>
      </w:r>
      <w:bookmarkEnd w:id="172"/>
    </w:p>
    <w:p w14:paraId="589BC890" w14:textId="77777777" w:rsidR="00A03EA4" w:rsidRDefault="00A03EA4" w:rsidP="00A03EA4">
      <w:r>
        <w:t>Tjänsten skall åtkomstkontrollera om anropande system har behörighet till tjänsten.</w:t>
      </w:r>
    </w:p>
    <w:p w14:paraId="6B6A1E77" w14:textId="77777777" w:rsidR="00A03EA4" w:rsidRDefault="00A03EA4" w:rsidP="00A03EA4">
      <w:pPr>
        <w:pStyle w:val="Heading3"/>
      </w:pPr>
      <w:bookmarkStart w:id="173" w:name="_Toc461433052"/>
      <w:r>
        <w:t>Exempel</w:t>
      </w:r>
      <w:bookmarkEnd w:id="173"/>
    </w:p>
    <w:p w14:paraId="611FB97C" w14:textId="77777777" w:rsidR="00A03EA4" w:rsidRDefault="00A03EA4" w:rsidP="00A03EA4">
      <w:r>
        <w:t>Nedan visas exempel på hur anrop och svar ska formas när tjänsten används.</w:t>
      </w:r>
    </w:p>
    <w:p w14:paraId="191BA670" w14:textId="77777777" w:rsidR="00A03EA4" w:rsidRDefault="00A03EA4" w:rsidP="00A03EA4">
      <w:pPr>
        <w:pStyle w:val="Heading4"/>
      </w:pPr>
      <w:r>
        <w:t>Exempel på anrop</w:t>
      </w:r>
    </w:p>
    <w:p w14:paraId="54CCC8BD" w14:textId="77777777" w:rsidR="00A03EA4" w:rsidRDefault="00A03EA4" w:rsidP="00A03EA4"/>
    <w:p w14:paraId="4F3DE163" w14:textId="77777777" w:rsidR="00A03EA4" w:rsidRDefault="00A03EA4" w:rsidP="00A03EA4">
      <w:r>
        <w:t>Följande XML visar strukturen på ett anrop till tjänsten.</w:t>
      </w:r>
    </w:p>
    <w:p w14:paraId="13FC6DEE"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ns0:RegisterOptInRequest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urn:riv:cgi:healthcare:efrikort:RegisterOptInResponder:3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56120A91"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0D2C44FB"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765EFEA9"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p>
    <w:p w14:paraId="355CA36A"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3DF5E37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1D240A6C"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0AB0A1F0"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541195A"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lastRenderedPageBreak/>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1D766F22"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ns0:Actor</w:t>
      </w:r>
      <w:r>
        <w:rPr>
          <w:rFonts w:ascii="Consolas" w:eastAsia="Times New Roman" w:hAnsi="Consolas" w:cs="Consolas"/>
          <w:color w:val="0000FF"/>
          <w:sz w:val="16"/>
          <w:szCs w:val="16"/>
          <w:lang w:eastAsia="sv-SE"/>
        </w:rPr>
        <w:t>&gt;</w:t>
      </w:r>
    </w:p>
    <w:p w14:paraId="6392323B"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ns0:RegisterOptInRequest</w:t>
      </w:r>
      <w:r>
        <w:rPr>
          <w:rFonts w:ascii="Consolas" w:eastAsia="Times New Roman" w:hAnsi="Consolas" w:cs="Consolas"/>
          <w:color w:val="0000FF"/>
          <w:sz w:val="16"/>
          <w:szCs w:val="16"/>
          <w:lang w:eastAsia="sv-SE"/>
        </w:rPr>
        <w:t>&gt;</w:t>
      </w:r>
    </w:p>
    <w:p w14:paraId="7A9DFB30" w14:textId="77777777" w:rsidR="00A03EA4" w:rsidRDefault="00A03EA4" w:rsidP="00A03EA4">
      <w:pPr>
        <w:pStyle w:val="Heading4"/>
      </w:pPr>
      <w:r>
        <w:t>Exempel på svar</w:t>
      </w:r>
    </w:p>
    <w:p w14:paraId="19BA6703" w14:textId="77777777" w:rsidR="00A03EA4" w:rsidRDefault="00A03EA4" w:rsidP="00A03EA4"/>
    <w:p w14:paraId="1F0E9A42" w14:textId="77777777" w:rsidR="00A03EA4" w:rsidRDefault="00A03EA4" w:rsidP="00A03EA4">
      <w:r>
        <w:t>Följande XML visar strukturen på svarsmeddelandet från tjänsten.</w:t>
      </w:r>
    </w:p>
    <w:p w14:paraId="0E40AA59"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ns0:RegisterOptInResponse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urn:riv:cgi:healthcare:efrikort:RegisterOptInResponder:3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61D3E009"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ns0:RegisterOptIn</w:t>
      </w:r>
      <w:r>
        <w:rPr>
          <w:rFonts w:ascii="Consolas" w:eastAsia="Times New Roman" w:hAnsi="Consolas" w:cs="Consolas"/>
          <w:color w:val="0000FF"/>
          <w:sz w:val="16"/>
          <w:szCs w:val="16"/>
          <w:lang w:eastAsia="sv-SE"/>
        </w:rPr>
        <w:t>&gt;</w:t>
      </w:r>
    </w:p>
    <w:p w14:paraId="1846B2F5"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14:paraId="6B4C13E1"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60A38563"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p>
    <w:p w14:paraId="7C412178"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ns0:RegisterOptIn</w:t>
      </w:r>
      <w:r>
        <w:rPr>
          <w:rFonts w:ascii="Consolas" w:eastAsia="Times New Roman" w:hAnsi="Consolas" w:cs="Consolas"/>
          <w:color w:val="0000FF"/>
          <w:sz w:val="16"/>
          <w:szCs w:val="16"/>
          <w:lang w:eastAsia="sv-SE"/>
        </w:rPr>
        <w:t>&gt;</w:t>
      </w:r>
    </w:p>
    <w:p w14:paraId="69ADF81F"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ns0:RegisterOptInResponse</w:t>
      </w:r>
      <w:r>
        <w:rPr>
          <w:rFonts w:ascii="Consolas" w:eastAsia="Times New Roman" w:hAnsi="Consolas" w:cs="Consolas"/>
          <w:color w:val="0000FF"/>
          <w:sz w:val="16"/>
          <w:szCs w:val="16"/>
          <w:lang w:eastAsia="sv-SE"/>
        </w:rPr>
        <w:t>&gt;</w:t>
      </w:r>
    </w:p>
    <w:p w14:paraId="52149D18" w14:textId="77777777" w:rsidR="00A03EA4" w:rsidRDefault="00A03EA4" w:rsidP="00A03EA4">
      <w:r>
        <w:br w:type="page"/>
      </w:r>
    </w:p>
    <w:p w14:paraId="7BDB87C5" w14:textId="77777777" w:rsidR="00A03EA4" w:rsidRDefault="00A03EA4" w:rsidP="00A03EA4">
      <w:pPr>
        <w:pStyle w:val="Heading2"/>
      </w:pPr>
      <w:bookmarkStart w:id="174" w:name="_Toc461433053"/>
      <w:r>
        <w:lastRenderedPageBreak/>
        <w:t>RegisterOptOut</w:t>
      </w:r>
      <w:bookmarkEnd w:id="174"/>
    </w:p>
    <w:p w14:paraId="2FF4798B" w14:textId="77777777" w:rsidR="00A03EA4" w:rsidRDefault="00A03EA4" w:rsidP="00A03EA4">
      <w:r>
        <w:t>Registrerar en patients utträde ur tjänsten för given frikortstyp.</w:t>
      </w:r>
    </w:p>
    <w:p w14:paraId="50E78F67" w14:textId="77777777" w:rsidR="00A03EA4" w:rsidRDefault="00A03EA4" w:rsidP="00A03EA4">
      <w:r>
        <w:t>OBS: Detta raderar alla transaktioner och all data som är kopplade till angiven person-frikortstyp kombination.</w:t>
      </w:r>
    </w:p>
    <w:p w14:paraId="5E754E50" w14:textId="77777777" w:rsidR="00A03EA4" w:rsidRDefault="00A03EA4" w:rsidP="00A03EA4">
      <w:r>
        <w:t>Detta hindrar systemet från att lagra ny data för personen på angiven frikortstyp fram till att personen registrerat inträde.</w:t>
      </w:r>
    </w:p>
    <w:p w14:paraId="554A427B" w14:textId="77777777" w:rsidR="00A03EA4" w:rsidRDefault="00A03EA4" w:rsidP="00A03EA4">
      <w:pPr>
        <w:pStyle w:val="Heading3"/>
      </w:pPr>
      <w:bookmarkStart w:id="175" w:name="_Toc461433054"/>
      <w:r>
        <w:t>Version</w:t>
      </w:r>
      <w:bookmarkEnd w:id="175"/>
    </w:p>
    <w:p w14:paraId="1CE54659" w14:textId="77777777" w:rsidR="00A03EA4" w:rsidRDefault="00A03EA4" w:rsidP="00A03EA4">
      <w:r>
        <w:t>3.0</w:t>
      </w:r>
    </w:p>
    <w:p w14:paraId="22C879C2" w14:textId="77777777" w:rsidR="00A03EA4" w:rsidRDefault="00A03EA4" w:rsidP="00A03EA4">
      <w:pPr>
        <w:pStyle w:val="Heading3"/>
      </w:pPr>
      <w:bookmarkStart w:id="176" w:name="_Toc461433055"/>
      <w:r>
        <w:t>Fältregler</w:t>
      </w:r>
      <w:bookmarkEnd w:id="176"/>
    </w:p>
    <w:p w14:paraId="7FF3CE81" w14:textId="77777777" w:rsidR="00A03EA4" w:rsidRDefault="00A03EA4" w:rsidP="00A03EA4">
      <w:r>
        <w:t>Nedanstående tabell beskriver varje element i begäran och svar samt vilka datatyper som används.</w:t>
      </w:r>
    </w:p>
    <w:p w14:paraId="4746328F"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22A01D8A" w14:textId="77777777" w:rsidTr="00F47E8D">
        <w:trPr>
          <w:trHeight w:val="384"/>
        </w:trPr>
        <w:tc>
          <w:tcPr>
            <w:tcW w:w="2500" w:type="dxa"/>
            <w:shd w:val="clear" w:color="auto" w:fill="D9D9D9" w:themeFill="background1" w:themeFillShade="D9"/>
            <w:vAlign w:val="bottom"/>
          </w:tcPr>
          <w:p w14:paraId="6B0E6FFD" w14:textId="77777777" w:rsidR="00A03EA4" w:rsidRDefault="00A03EA4" w:rsidP="00F47E8D">
            <w:pPr>
              <w:rPr>
                <w:b/>
              </w:rPr>
            </w:pPr>
            <w:r>
              <w:rPr>
                <w:b/>
              </w:rPr>
              <w:t>Namn</w:t>
            </w:r>
          </w:p>
        </w:tc>
        <w:tc>
          <w:tcPr>
            <w:tcW w:w="2000" w:type="dxa"/>
            <w:shd w:val="clear" w:color="auto" w:fill="D9D9D9" w:themeFill="background1" w:themeFillShade="D9"/>
            <w:vAlign w:val="bottom"/>
          </w:tcPr>
          <w:p w14:paraId="23EB2729" w14:textId="77777777" w:rsidR="00A03EA4" w:rsidRDefault="00A03EA4" w:rsidP="00F47E8D">
            <w:pPr>
              <w:rPr>
                <w:b/>
              </w:rPr>
            </w:pPr>
            <w:r>
              <w:rPr>
                <w:b/>
              </w:rPr>
              <w:t>Datatyp</w:t>
            </w:r>
          </w:p>
        </w:tc>
        <w:tc>
          <w:tcPr>
            <w:tcW w:w="4000" w:type="dxa"/>
            <w:shd w:val="clear" w:color="auto" w:fill="D9D9D9" w:themeFill="background1" w:themeFillShade="D9"/>
            <w:vAlign w:val="bottom"/>
          </w:tcPr>
          <w:p w14:paraId="0F4A1941"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28B77F6C" w14:textId="77777777" w:rsidR="00A03EA4" w:rsidRDefault="00A03EA4" w:rsidP="00F47E8D">
            <w:pPr>
              <w:rPr>
                <w:b/>
              </w:rPr>
            </w:pPr>
            <w:r>
              <w:rPr>
                <w:b/>
              </w:rPr>
              <w:t>Kardinalitet</w:t>
            </w:r>
          </w:p>
        </w:tc>
      </w:tr>
      <w:tr w:rsidR="00A03EA4" w14:paraId="64B74C81" w14:textId="77777777" w:rsidTr="00F47E8D">
        <w:tc>
          <w:tcPr>
            <w:tcW w:w="2500" w:type="dxa"/>
            <w:shd w:val="clear" w:color="auto" w:fill="F9F9F9" w:themeFill="background1" w:themeFillShade="F9"/>
            <w:vAlign w:val="bottom"/>
          </w:tcPr>
          <w:p w14:paraId="7399FFA9"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75F1F000" w14:textId="77777777" w:rsidR="00A03EA4" w:rsidRDefault="00A03EA4" w:rsidP="00F47E8D">
            <w:pPr>
              <w:rPr>
                <w:b/>
              </w:rPr>
            </w:pPr>
          </w:p>
        </w:tc>
        <w:tc>
          <w:tcPr>
            <w:tcW w:w="4000" w:type="dxa"/>
            <w:shd w:val="clear" w:color="auto" w:fill="F9F9F9" w:themeFill="background1" w:themeFillShade="F9"/>
            <w:vAlign w:val="bottom"/>
          </w:tcPr>
          <w:p w14:paraId="5D9128B5" w14:textId="77777777" w:rsidR="00A03EA4" w:rsidRDefault="00A03EA4" w:rsidP="00F47E8D">
            <w:pPr>
              <w:rPr>
                <w:b/>
              </w:rPr>
            </w:pPr>
          </w:p>
        </w:tc>
        <w:tc>
          <w:tcPr>
            <w:tcW w:w="1600" w:type="dxa"/>
            <w:shd w:val="clear" w:color="auto" w:fill="F9F9F9" w:themeFill="background1" w:themeFillShade="F9"/>
            <w:vAlign w:val="bottom"/>
          </w:tcPr>
          <w:p w14:paraId="24D39992" w14:textId="77777777" w:rsidR="00A03EA4" w:rsidRDefault="00A03EA4" w:rsidP="00F47E8D">
            <w:pPr>
              <w:rPr>
                <w:b/>
              </w:rPr>
            </w:pPr>
          </w:p>
        </w:tc>
      </w:tr>
      <w:tr w:rsidR="00A03EA4" w14:paraId="6BAE6183" w14:textId="77777777" w:rsidTr="00F47E8D">
        <w:tc>
          <w:tcPr>
            <w:tcW w:w="2500" w:type="dxa"/>
          </w:tcPr>
          <w:p w14:paraId="66FEE23A" w14:textId="77777777" w:rsidR="00A03EA4" w:rsidRDefault="00A03EA4" w:rsidP="00F47E8D">
            <w:r>
              <w:t>carePrincipalId</w:t>
            </w:r>
          </w:p>
        </w:tc>
        <w:tc>
          <w:tcPr>
            <w:tcW w:w="2000" w:type="dxa"/>
          </w:tcPr>
          <w:p w14:paraId="5B39C474" w14:textId="77777777" w:rsidR="00A03EA4" w:rsidRPr="00A03EA4" w:rsidRDefault="00A03EA4" w:rsidP="00F47E8D">
            <w:pPr>
              <w:rPr>
                <w:lang w:val="en-US"/>
              </w:rPr>
            </w:pPr>
            <w:r w:rsidRPr="00A03EA4">
              <w:rPr>
                <w:lang w:val="en-US"/>
              </w:rPr>
              <w:t>urn:riv:cgi:healthcare:efrikort:3:HsaId</w:t>
            </w:r>
          </w:p>
        </w:tc>
        <w:tc>
          <w:tcPr>
            <w:tcW w:w="4000" w:type="dxa"/>
          </w:tcPr>
          <w:p w14:paraId="523279DF" w14:textId="77777777" w:rsidR="00A03EA4" w:rsidRDefault="00A03EA4" w:rsidP="00F47E8D">
            <w:r>
              <w:t>ID för vårdhuvudman</w:t>
            </w:r>
          </w:p>
        </w:tc>
        <w:tc>
          <w:tcPr>
            <w:tcW w:w="1600" w:type="dxa"/>
          </w:tcPr>
          <w:p w14:paraId="757A30C8" w14:textId="77777777" w:rsidR="00A03EA4" w:rsidRDefault="00A03EA4" w:rsidP="00F47E8D">
            <w:r>
              <w:t>1..1</w:t>
            </w:r>
          </w:p>
        </w:tc>
      </w:tr>
      <w:tr w:rsidR="00A03EA4" w14:paraId="1724236B" w14:textId="77777777" w:rsidTr="00F47E8D">
        <w:tc>
          <w:tcPr>
            <w:tcW w:w="2500" w:type="dxa"/>
          </w:tcPr>
          <w:p w14:paraId="1BDFDE58" w14:textId="77777777" w:rsidR="00A03EA4" w:rsidRDefault="00A03EA4" w:rsidP="00F47E8D">
            <w:r>
              <w:t>personId</w:t>
            </w:r>
          </w:p>
        </w:tc>
        <w:tc>
          <w:tcPr>
            <w:tcW w:w="2000" w:type="dxa"/>
          </w:tcPr>
          <w:p w14:paraId="7661A444" w14:textId="77777777" w:rsidR="00A03EA4" w:rsidRDefault="00A03EA4" w:rsidP="00F47E8D">
            <w:r>
              <w:t>urn:riv:cgi:healthcare:efrikort:3:PersonIdValue</w:t>
            </w:r>
          </w:p>
        </w:tc>
        <w:tc>
          <w:tcPr>
            <w:tcW w:w="4000" w:type="dxa"/>
          </w:tcPr>
          <w:p w14:paraId="1AE7BDCA" w14:textId="77777777" w:rsidR="00A03EA4" w:rsidRDefault="00A03EA4" w:rsidP="00F47E8D">
            <w:r>
              <w:t>Obligatorisk personidentitet. Vanligtvis personnummer på format YYYYMMDDXXXX.</w:t>
            </w:r>
          </w:p>
        </w:tc>
        <w:tc>
          <w:tcPr>
            <w:tcW w:w="1600" w:type="dxa"/>
          </w:tcPr>
          <w:p w14:paraId="4768B63D" w14:textId="77777777" w:rsidR="00A03EA4" w:rsidRDefault="00A03EA4" w:rsidP="00F47E8D">
            <w:r>
              <w:t>1..1</w:t>
            </w:r>
          </w:p>
        </w:tc>
      </w:tr>
      <w:tr w:rsidR="00A03EA4" w14:paraId="55E5C0BE" w14:textId="77777777" w:rsidTr="00F47E8D">
        <w:tc>
          <w:tcPr>
            <w:tcW w:w="2500" w:type="dxa"/>
          </w:tcPr>
          <w:p w14:paraId="606F90DE" w14:textId="77777777" w:rsidR="00A03EA4" w:rsidRDefault="00A03EA4" w:rsidP="00F47E8D">
            <w:r>
              <w:t>cardTypeId</w:t>
            </w:r>
          </w:p>
        </w:tc>
        <w:tc>
          <w:tcPr>
            <w:tcW w:w="2000" w:type="dxa"/>
          </w:tcPr>
          <w:p w14:paraId="33157C0D" w14:textId="77777777" w:rsidR="00A03EA4" w:rsidRPr="00A03EA4" w:rsidRDefault="00A03EA4" w:rsidP="00F47E8D">
            <w:pPr>
              <w:rPr>
                <w:lang w:val="en-US"/>
              </w:rPr>
            </w:pPr>
            <w:r w:rsidRPr="00A03EA4">
              <w:rPr>
                <w:lang w:val="en-US"/>
              </w:rPr>
              <w:t>urn:riv:cgi:healthcare:efrikort:3:CardTypeId</w:t>
            </w:r>
          </w:p>
        </w:tc>
        <w:tc>
          <w:tcPr>
            <w:tcW w:w="4000" w:type="dxa"/>
          </w:tcPr>
          <w:p w14:paraId="5A44CBAC" w14:textId="77777777" w:rsidR="00A03EA4" w:rsidRDefault="00A03EA4" w:rsidP="00F47E8D">
            <w:r>
              <w:t>Obligatoriskt värde. Anger värde för frikortstyp.</w:t>
            </w:r>
          </w:p>
        </w:tc>
        <w:tc>
          <w:tcPr>
            <w:tcW w:w="1600" w:type="dxa"/>
          </w:tcPr>
          <w:p w14:paraId="1C46743B" w14:textId="77777777" w:rsidR="00A03EA4" w:rsidRDefault="00A03EA4" w:rsidP="00F47E8D">
            <w:r>
              <w:t>1..1</w:t>
            </w:r>
          </w:p>
        </w:tc>
      </w:tr>
      <w:tr w:rsidR="00A03EA4" w14:paraId="69E7F22F" w14:textId="77777777" w:rsidTr="00F47E8D">
        <w:tc>
          <w:tcPr>
            <w:tcW w:w="2500" w:type="dxa"/>
          </w:tcPr>
          <w:p w14:paraId="6A201389" w14:textId="77777777" w:rsidR="00A03EA4" w:rsidRDefault="00A03EA4" w:rsidP="00F47E8D">
            <w:r>
              <w:t>actor</w:t>
            </w:r>
          </w:p>
        </w:tc>
        <w:tc>
          <w:tcPr>
            <w:tcW w:w="2000" w:type="dxa"/>
          </w:tcPr>
          <w:p w14:paraId="6B9A58CA" w14:textId="77777777" w:rsidR="00A03EA4" w:rsidRPr="00A03EA4" w:rsidRDefault="00A03EA4" w:rsidP="00F47E8D">
            <w:pPr>
              <w:rPr>
                <w:lang w:val="en-US"/>
              </w:rPr>
            </w:pPr>
            <w:r w:rsidRPr="00A03EA4">
              <w:rPr>
                <w:lang w:val="en-US"/>
              </w:rPr>
              <w:t>urn:riv:cgi:healthcare:efrikort:3:Actor</w:t>
            </w:r>
          </w:p>
        </w:tc>
        <w:tc>
          <w:tcPr>
            <w:tcW w:w="4000" w:type="dxa"/>
          </w:tcPr>
          <w:p w14:paraId="1B4D3E69" w14:textId="77777777" w:rsidR="00A03EA4" w:rsidRDefault="00A03EA4" w:rsidP="00F47E8D">
            <w:r>
              <w:t>Obligatorisk värde som anger vem som utför operationen.</w:t>
            </w:r>
          </w:p>
        </w:tc>
        <w:tc>
          <w:tcPr>
            <w:tcW w:w="1600" w:type="dxa"/>
          </w:tcPr>
          <w:p w14:paraId="7D6013E3" w14:textId="77777777" w:rsidR="00A03EA4" w:rsidRDefault="00A03EA4" w:rsidP="00F47E8D">
            <w:r>
              <w:t>1..1</w:t>
            </w:r>
          </w:p>
        </w:tc>
      </w:tr>
      <w:tr w:rsidR="00A03EA4" w14:paraId="7ED19A34" w14:textId="77777777" w:rsidTr="00F47E8D">
        <w:tc>
          <w:tcPr>
            <w:tcW w:w="2500" w:type="dxa"/>
            <w:shd w:val="clear" w:color="auto" w:fill="F9F9F9" w:themeFill="background1" w:themeFillShade="F9"/>
            <w:vAlign w:val="bottom"/>
          </w:tcPr>
          <w:p w14:paraId="0242E5B2" w14:textId="77777777" w:rsidR="00A03EA4" w:rsidRDefault="00A03EA4" w:rsidP="00F47E8D">
            <w:pPr>
              <w:rPr>
                <w:b/>
              </w:rPr>
            </w:pPr>
            <w:r>
              <w:rPr>
                <w:b/>
                <w:i/>
              </w:rPr>
              <w:t>Svar</w:t>
            </w:r>
          </w:p>
        </w:tc>
        <w:tc>
          <w:tcPr>
            <w:tcW w:w="2000" w:type="dxa"/>
            <w:shd w:val="clear" w:color="auto" w:fill="F9F9F9" w:themeFill="background1" w:themeFillShade="F9"/>
            <w:vAlign w:val="bottom"/>
          </w:tcPr>
          <w:p w14:paraId="5B72915D" w14:textId="77777777" w:rsidR="00A03EA4" w:rsidRDefault="00A03EA4" w:rsidP="00F47E8D">
            <w:pPr>
              <w:rPr>
                <w:b/>
              </w:rPr>
            </w:pPr>
          </w:p>
        </w:tc>
        <w:tc>
          <w:tcPr>
            <w:tcW w:w="4000" w:type="dxa"/>
            <w:shd w:val="clear" w:color="auto" w:fill="F9F9F9" w:themeFill="background1" w:themeFillShade="F9"/>
            <w:vAlign w:val="bottom"/>
          </w:tcPr>
          <w:p w14:paraId="553F835D" w14:textId="77777777" w:rsidR="00A03EA4" w:rsidRDefault="00A03EA4" w:rsidP="00F47E8D">
            <w:pPr>
              <w:rPr>
                <w:b/>
              </w:rPr>
            </w:pPr>
          </w:p>
        </w:tc>
        <w:tc>
          <w:tcPr>
            <w:tcW w:w="1600" w:type="dxa"/>
            <w:shd w:val="clear" w:color="auto" w:fill="F9F9F9" w:themeFill="background1" w:themeFillShade="F9"/>
            <w:vAlign w:val="bottom"/>
          </w:tcPr>
          <w:p w14:paraId="009F6AD2" w14:textId="77777777" w:rsidR="00A03EA4" w:rsidRDefault="00A03EA4" w:rsidP="00F47E8D">
            <w:pPr>
              <w:rPr>
                <w:b/>
              </w:rPr>
            </w:pPr>
          </w:p>
        </w:tc>
      </w:tr>
      <w:tr w:rsidR="00A03EA4" w14:paraId="4F401C4E" w14:textId="77777777" w:rsidTr="00F47E8D">
        <w:tc>
          <w:tcPr>
            <w:tcW w:w="2500" w:type="dxa"/>
          </w:tcPr>
          <w:p w14:paraId="4A15CBA1" w14:textId="77777777" w:rsidR="00A03EA4" w:rsidRDefault="00A03EA4" w:rsidP="00F47E8D">
            <w:r>
              <w:t>registerOptOut</w:t>
            </w:r>
          </w:p>
        </w:tc>
        <w:tc>
          <w:tcPr>
            <w:tcW w:w="2000" w:type="dxa"/>
          </w:tcPr>
          <w:p w14:paraId="4131C5EA" w14:textId="77777777" w:rsidR="00A03EA4" w:rsidRDefault="00A03EA4" w:rsidP="00F47E8D">
            <w:r>
              <w:t>urn:riv:cgi:healthcare:efrikort:3:Result</w:t>
            </w:r>
          </w:p>
        </w:tc>
        <w:tc>
          <w:tcPr>
            <w:tcW w:w="4000" w:type="dxa"/>
          </w:tcPr>
          <w:p w14:paraId="2D828776" w14:textId="77777777" w:rsidR="00A03EA4" w:rsidRDefault="00A03EA4" w:rsidP="00F47E8D">
            <w:r>
              <w:t>Result. Innehåller resultatkod med eventuellt meddelande.</w:t>
            </w:r>
          </w:p>
        </w:tc>
        <w:tc>
          <w:tcPr>
            <w:tcW w:w="1600" w:type="dxa"/>
          </w:tcPr>
          <w:p w14:paraId="03939176" w14:textId="77777777" w:rsidR="00A03EA4" w:rsidRDefault="00A03EA4" w:rsidP="00F47E8D">
            <w:r>
              <w:t>1..1</w:t>
            </w:r>
          </w:p>
        </w:tc>
      </w:tr>
    </w:tbl>
    <w:p w14:paraId="698ABE44" w14:textId="77777777" w:rsidR="00A03EA4" w:rsidRDefault="00A03EA4" w:rsidP="00A03EA4">
      <w:pPr>
        <w:pStyle w:val="Heading3"/>
      </w:pPr>
      <w:bookmarkStart w:id="177" w:name="_Toc461433056"/>
      <w:r>
        <w:t>Övriga regler</w:t>
      </w:r>
      <w:bookmarkEnd w:id="177"/>
    </w:p>
    <w:p w14:paraId="0AB2200E" w14:textId="77777777" w:rsidR="00A03EA4" w:rsidRDefault="00A03EA4" w:rsidP="00A03EA4">
      <w:r>
        <w:t>Tjänsten skall åtkomstkontrollera om anropande system har behörighet till tjänsten.</w:t>
      </w:r>
    </w:p>
    <w:p w14:paraId="6E847B65" w14:textId="77777777" w:rsidR="00A03EA4" w:rsidRDefault="00A03EA4" w:rsidP="00A03EA4">
      <w:pPr>
        <w:pStyle w:val="Heading3"/>
      </w:pPr>
      <w:bookmarkStart w:id="178" w:name="_Toc461433057"/>
      <w:r>
        <w:t>Exempel</w:t>
      </w:r>
      <w:bookmarkEnd w:id="178"/>
    </w:p>
    <w:p w14:paraId="6B7EC860" w14:textId="77777777" w:rsidR="00A03EA4" w:rsidRDefault="00A03EA4" w:rsidP="00A03EA4">
      <w:r>
        <w:t>Nedan visas exempel på hur anrop och svar ska formas när tjänsten används.</w:t>
      </w:r>
    </w:p>
    <w:p w14:paraId="79DA0049" w14:textId="77777777" w:rsidR="00A03EA4" w:rsidRDefault="00A03EA4" w:rsidP="00A03EA4">
      <w:pPr>
        <w:pStyle w:val="Heading4"/>
      </w:pPr>
      <w:r>
        <w:t>Exempel på anrop</w:t>
      </w:r>
    </w:p>
    <w:p w14:paraId="3B49E2A3" w14:textId="77777777" w:rsidR="00A03EA4" w:rsidRDefault="00A03EA4" w:rsidP="00A03EA4"/>
    <w:p w14:paraId="1C885345" w14:textId="77777777" w:rsidR="00A03EA4" w:rsidRDefault="00A03EA4" w:rsidP="00A03EA4">
      <w:r>
        <w:t>Följande XML visar strukturen på ett anrop till tjänsten.</w:t>
      </w:r>
    </w:p>
    <w:p w14:paraId="34EF3F8E"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ns0:RegisterOptOutRequest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urn:riv:cgi:healthcare:efrikort:RegisterOptOutResponder:3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5965FAFC"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385A6B91"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7FDD613B"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p>
    <w:p w14:paraId="6AE8002E"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615BC657"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18D4EB8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lastRenderedPageBreak/>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3B5C2715"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9541B55"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0AA96965"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ns0:Actor</w:t>
      </w:r>
      <w:r>
        <w:rPr>
          <w:rFonts w:ascii="Consolas" w:eastAsia="Times New Roman" w:hAnsi="Consolas" w:cs="Consolas"/>
          <w:color w:val="0000FF"/>
          <w:sz w:val="16"/>
          <w:szCs w:val="16"/>
          <w:lang w:eastAsia="sv-SE"/>
        </w:rPr>
        <w:t>&gt;</w:t>
      </w:r>
    </w:p>
    <w:p w14:paraId="203CEF2E"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ns0:RegisterOptOutRequest</w:t>
      </w:r>
      <w:r>
        <w:rPr>
          <w:rFonts w:ascii="Consolas" w:eastAsia="Times New Roman" w:hAnsi="Consolas" w:cs="Consolas"/>
          <w:color w:val="0000FF"/>
          <w:sz w:val="16"/>
          <w:szCs w:val="16"/>
          <w:lang w:eastAsia="sv-SE"/>
        </w:rPr>
        <w:t>&gt;</w:t>
      </w:r>
    </w:p>
    <w:p w14:paraId="5CB086FC" w14:textId="77777777" w:rsidR="00A03EA4" w:rsidRDefault="00A03EA4" w:rsidP="00A03EA4">
      <w:pPr>
        <w:pStyle w:val="Heading4"/>
      </w:pPr>
      <w:r>
        <w:t>Exempel på svar</w:t>
      </w:r>
    </w:p>
    <w:p w14:paraId="7B375220" w14:textId="77777777" w:rsidR="00A03EA4" w:rsidRDefault="00A03EA4" w:rsidP="00A03EA4"/>
    <w:p w14:paraId="14569B00" w14:textId="77777777" w:rsidR="00A03EA4" w:rsidRDefault="00A03EA4" w:rsidP="00A03EA4">
      <w:r>
        <w:t>Följande XML visar strukturen på svarsmeddelandet från tjänsten.</w:t>
      </w:r>
    </w:p>
    <w:p w14:paraId="59850EC3"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ns0:RegisterOptOutResponse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urn:riv:cgi:healthcare:efrikort:RegisterOptOutResponder:3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60943EC8"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ns0:RegisterOptOut</w:t>
      </w:r>
      <w:r>
        <w:rPr>
          <w:rFonts w:ascii="Consolas" w:eastAsia="Times New Roman" w:hAnsi="Consolas" w:cs="Consolas"/>
          <w:color w:val="0000FF"/>
          <w:sz w:val="16"/>
          <w:szCs w:val="16"/>
          <w:lang w:eastAsia="sv-SE"/>
        </w:rPr>
        <w:t>&gt;</w:t>
      </w:r>
    </w:p>
    <w:p w14:paraId="323966BC"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14:paraId="5F26F93C" w14:textId="77777777" w:rsidR="00A03EA4" w:rsidRDefault="00A03EA4" w:rsidP="00A03EA4">
      <w:pPr>
        <w:ind w:left="88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753462D0"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p>
    <w:p w14:paraId="75BFB49A"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ns0:RegisterOptOut</w:t>
      </w:r>
      <w:r>
        <w:rPr>
          <w:rFonts w:ascii="Consolas" w:eastAsia="Times New Roman" w:hAnsi="Consolas" w:cs="Consolas"/>
          <w:color w:val="0000FF"/>
          <w:sz w:val="16"/>
          <w:szCs w:val="16"/>
          <w:lang w:eastAsia="sv-SE"/>
        </w:rPr>
        <w:t>&gt;</w:t>
      </w:r>
    </w:p>
    <w:p w14:paraId="56807FA4"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ns0:RegisterOptOutResponse</w:t>
      </w:r>
      <w:r>
        <w:rPr>
          <w:rFonts w:ascii="Consolas" w:eastAsia="Times New Roman" w:hAnsi="Consolas" w:cs="Consolas"/>
          <w:color w:val="0000FF"/>
          <w:sz w:val="16"/>
          <w:szCs w:val="16"/>
          <w:lang w:eastAsia="sv-SE"/>
        </w:rPr>
        <w:t>&gt;</w:t>
      </w:r>
    </w:p>
    <w:p w14:paraId="1AAD8E9F" w14:textId="77777777" w:rsidR="00A03EA4" w:rsidRDefault="00A03EA4" w:rsidP="00A03EA4">
      <w:r>
        <w:br w:type="page"/>
      </w:r>
    </w:p>
    <w:p w14:paraId="0F452DA6" w14:textId="77777777" w:rsidR="00A03EA4" w:rsidRDefault="00A03EA4" w:rsidP="00A03EA4">
      <w:pPr>
        <w:pStyle w:val="Heading2"/>
      </w:pPr>
      <w:bookmarkStart w:id="179" w:name="_Toc461433058"/>
      <w:r>
        <w:lastRenderedPageBreak/>
        <w:t>RegisterTransaction</w:t>
      </w:r>
      <w:bookmarkEnd w:id="179"/>
    </w:p>
    <w:p w14:paraId="6BF50282" w14:textId="77777777" w:rsidR="00A03EA4" w:rsidRDefault="00A03EA4" w:rsidP="00A03EA4">
      <w:r>
        <w:t xml:space="preserve">Denna tjänst används för att registrera en transaktion (patientavgift). </w:t>
      </w:r>
    </w:p>
    <w:p w14:paraId="316E20D3" w14:textId="77777777" w:rsidR="00A03EA4" w:rsidRDefault="00A03EA4" w:rsidP="00A03EA4">
      <w:r>
        <w:t>Vårdenhet där transaktionen gjordes, samt aktörens vårdenhet ska i normalfallet alltid anges. Anledningen att det är optionellt i kontraktet är för att man ska kunna efterregistrera transaktioner där man kan sakna denna uppgift.</w:t>
      </w:r>
    </w:p>
    <w:p w14:paraId="68EE1232" w14:textId="77777777" w:rsidR="00A03EA4" w:rsidRDefault="00A03EA4" w:rsidP="00A03EA4">
      <w:pPr>
        <w:pStyle w:val="Heading3"/>
      </w:pPr>
      <w:bookmarkStart w:id="180" w:name="_Toc461433059"/>
      <w:r>
        <w:t>Version</w:t>
      </w:r>
      <w:bookmarkEnd w:id="180"/>
    </w:p>
    <w:p w14:paraId="103CF650" w14:textId="77777777" w:rsidR="00A03EA4" w:rsidRDefault="00A03EA4" w:rsidP="00A03EA4">
      <w:r>
        <w:t>3.0</w:t>
      </w:r>
    </w:p>
    <w:p w14:paraId="0DC20EFE" w14:textId="77777777" w:rsidR="00A03EA4" w:rsidRDefault="00A03EA4" w:rsidP="00A03EA4">
      <w:pPr>
        <w:pStyle w:val="Heading3"/>
      </w:pPr>
      <w:bookmarkStart w:id="181" w:name="_Toc461433060"/>
      <w:r>
        <w:t>Fältregler</w:t>
      </w:r>
      <w:bookmarkEnd w:id="181"/>
    </w:p>
    <w:p w14:paraId="68C5D507" w14:textId="77777777" w:rsidR="00A03EA4" w:rsidRDefault="00A03EA4" w:rsidP="00A03EA4">
      <w:r>
        <w:t>Nedanstående tabell beskriver varje element i begäran och svar samt vilka datatyper som används.</w:t>
      </w:r>
    </w:p>
    <w:p w14:paraId="088A5493"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7EB60243" w14:textId="77777777" w:rsidTr="00F47E8D">
        <w:trPr>
          <w:trHeight w:val="384"/>
        </w:trPr>
        <w:tc>
          <w:tcPr>
            <w:tcW w:w="2500" w:type="dxa"/>
            <w:shd w:val="clear" w:color="auto" w:fill="D9D9D9" w:themeFill="background1" w:themeFillShade="D9"/>
            <w:vAlign w:val="bottom"/>
          </w:tcPr>
          <w:p w14:paraId="3DDB3583" w14:textId="77777777" w:rsidR="00A03EA4" w:rsidRDefault="00A03EA4" w:rsidP="00F47E8D">
            <w:pPr>
              <w:rPr>
                <w:b/>
              </w:rPr>
            </w:pPr>
            <w:r>
              <w:rPr>
                <w:b/>
              </w:rPr>
              <w:t>Namn</w:t>
            </w:r>
          </w:p>
        </w:tc>
        <w:tc>
          <w:tcPr>
            <w:tcW w:w="2000" w:type="dxa"/>
            <w:shd w:val="clear" w:color="auto" w:fill="D9D9D9" w:themeFill="background1" w:themeFillShade="D9"/>
            <w:vAlign w:val="bottom"/>
          </w:tcPr>
          <w:p w14:paraId="1DA0BF94" w14:textId="77777777" w:rsidR="00A03EA4" w:rsidRDefault="00A03EA4" w:rsidP="00F47E8D">
            <w:pPr>
              <w:rPr>
                <w:b/>
              </w:rPr>
            </w:pPr>
            <w:r>
              <w:rPr>
                <w:b/>
              </w:rPr>
              <w:t>Datatyp</w:t>
            </w:r>
          </w:p>
        </w:tc>
        <w:tc>
          <w:tcPr>
            <w:tcW w:w="4000" w:type="dxa"/>
            <w:shd w:val="clear" w:color="auto" w:fill="D9D9D9" w:themeFill="background1" w:themeFillShade="D9"/>
            <w:vAlign w:val="bottom"/>
          </w:tcPr>
          <w:p w14:paraId="3AE25434"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17C514A7" w14:textId="77777777" w:rsidR="00A03EA4" w:rsidRDefault="00A03EA4" w:rsidP="00F47E8D">
            <w:pPr>
              <w:rPr>
                <w:b/>
              </w:rPr>
            </w:pPr>
            <w:r>
              <w:rPr>
                <w:b/>
              </w:rPr>
              <w:t>Kardinalitet</w:t>
            </w:r>
          </w:p>
        </w:tc>
      </w:tr>
      <w:tr w:rsidR="00A03EA4" w14:paraId="05E61952" w14:textId="77777777" w:rsidTr="00F47E8D">
        <w:tc>
          <w:tcPr>
            <w:tcW w:w="2500" w:type="dxa"/>
            <w:shd w:val="clear" w:color="auto" w:fill="F9F9F9" w:themeFill="background1" w:themeFillShade="F9"/>
            <w:vAlign w:val="bottom"/>
          </w:tcPr>
          <w:p w14:paraId="2781BC01"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371628FD" w14:textId="77777777" w:rsidR="00A03EA4" w:rsidRDefault="00A03EA4" w:rsidP="00F47E8D">
            <w:pPr>
              <w:rPr>
                <w:b/>
              </w:rPr>
            </w:pPr>
          </w:p>
        </w:tc>
        <w:tc>
          <w:tcPr>
            <w:tcW w:w="4000" w:type="dxa"/>
            <w:shd w:val="clear" w:color="auto" w:fill="F9F9F9" w:themeFill="background1" w:themeFillShade="F9"/>
            <w:vAlign w:val="bottom"/>
          </w:tcPr>
          <w:p w14:paraId="682F3558" w14:textId="77777777" w:rsidR="00A03EA4" w:rsidRDefault="00A03EA4" w:rsidP="00F47E8D">
            <w:pPr>
              <w:rPr>
                <w:b/>
              </w:rPr>
            </w:pPr>
          </w:p>
        </w:tc>
        <w:tc>
          <w:tcPr>
            <w:tcW w:w="1600" w:type="dxa"/>
            <w:shd w:val="clear" w:color="auto" w:fill="F9F9F9" w:themeFill="background1" w:themeFillShade="F9"/>
            <w:vAlign w:val="bottom"/>
          </w:tcPr>
          <w:p w14:paraId="761E5D16" w14:textId="77777777" w:rsidR="00A03EA4" w:rsidRDefault="00A03EA4" w:rsidP="00F47E8D">
            <w:pPr>
              <w:rPr>
                <w:b/>
              </w:rPr>
            </w:pPr>
          </w:p>
        </w:tc>
      </w:tr>
      <w:tr w:rsidR="00A03EA4" w14:paraId="00245AE4" w14:textId="77777777" w:rsidTr="00F47E8D">
        <w:tc>
          <w:tcPr>
            <w:tcW w:w="2500" w:type="dxa"/>
          </w:tcPr>
          <w:p w14:paraId="676609DF" w14:textId="77777777" w:rsidR="00A03EA4" w:rsidRDefault="00A03EA4" w:rsidP="00F47E8D">
            <w:r>
              <w:t>carePrincipalId</w:t>
            </w:r>
          </w:p>
        </w:tc>
        <w:tc>
          <w:tcPr>
            <w:tcW w:w="2000" w:type="dxa"/>
          </w:tcPr>
          <w:p w14:paraId="50959ADC" w14:textId="77777777" w:rsidR="00A03EA4" w:rsidRPr="00A03EA4" w:rsidRDefault="00A03EA4" w:rsidP="00F47E8D">
            <w:pPr>
              <w:rPr>
                <w:lang w:val="en-US"/>
              </w:rPr>
            </w:pPr>
            <w:r w:rsidRPr="00A03EA4">
              <w:rPr>
                <w:lang w:val="en-US"/>
              </w:rPr>
              <w:t>urn:riv:cgi:healthcare:efrikort:3:HsaId</w:t>
            </w:r>
          </w:p>
        </w:tc>
        <w:tc>
          <w:tcPr>
            <w:tcW w:w="4000" w:type="dxa"/>
          </w:tcPr>
          <w:p w14:paraId="1662C483" w14:textId="77777777" w:rsidR="00A03EA4" w:rsidRDefault="00A03EA4" w:rsidP="00F47E8D">
            <w:r>
              <w:t>ID för vårdhuvudman</w:t>
            </w:r>
          </w:p>
        </w:tc>
        <w:tc>
          <w:tcPr>
            <w:tcW w:w="1600" w:type="dxa"/>
          </w:tcPr>
          <w:p w14:paraId="6619A037" w14:textId="77777777" w:rsidR="00A03EA4" w:rsidRDefault="00A03EA4" w:rsidP="00F47E8D">
            <w:r>
              <w:t>1..1</w:t>
            </w:r>
          </w:p>
        </w:tc>
      </w:tr>
      <w:tr w:rsidR="00A03EA4" w14:paraId="4ECDFB2B" w14:textId="77777777" w:rsidTr="00F47E8D">
        <w:tc>
          <w:tcPr>
            <w:tcW w:w="2500" w:type="dxa"/>
          </w:tcPr>
          <w:p w14:paraId="0DBF8871" w14:textId="77777777" w:rsidR="00A03EA4" w:rsidRDefault="00A03EA4" w:rsidP="00F47E8D">
            <w:r>
              <w:t>careProvider</w:t>
            </w:r>
          </w:p>
        </w:tc>
        <w:tc>
          <w:tcPr>
            <w:tcW w:w="2000" w:type="dxa"/>
          </w:tcPr>
          <w:p w14:paraId="07E1FF98" w14:textId="77777777" w:rsidR="00A03EA4" w:rsidRPr="00A03EA4" w:rsidRDefault="00A03EA4" w:rsidP="00F47E8D">
            <w:pPr>
              <w:rPr>
                <w:lang w:val="en-US"/>
              </w:rPr>
            </w:pPr>
            <w:r w:rsidRPr="00A03EA4">
              <w:rPr>
                <w:lang w:val="en-US"/>
              </w:rPr>
              <w:t>urn:riv:cgi:healthcare:efrikort:3:OrganizationName</w:t>
            </w:r>
          </w:p>
        </w:tc>
        <w:tc>
          <w:tcPr>
            <w:tcW w:w="4000" w:type="dxa"/>
          </w:tcPr>
          <w:p w14:paraId="04170FF8" w14:textId="77777777" w:rsidR="00A03EA4" w:rsidRDefault="00A03EA4" w:rsidP="00F47E8D">
            <w:r>
              <w:t>Namn för vårdgivare</w:t>
            </w:r>
          </w:p>
        </w:tc>
        <w:tc>
          <w:tcPr>
            <w:tcW w:w="1600" w:type="dxa"/>
          </w:tcPr>
          <w:p w14:paraId="03CC470A" w14:textId="77777777" w:rsidR="00A03EA4" w:rsidRDefault="00A03EA4" w:rsidP="00F47E8D">
            <w:r>
              <w:t>1..1</w:t>
            </w:r>
          </w:p>
        </w:tc>
      </w:tr>
      <w:tr w:rsidR="00A03EA4" w14:paraId="32DA170D" w14:textId="77777777" w:rsidTr="00F47E8D">
        <w:tc>
          <w:tcPr>
            <w:tcW w:w="2500" w:type="dxa"/>
          </w:tcPr>
          <w:p w14:paraId="4F2976EB" w14:textId="77777777" w:rsidR="00A03EA4" w:rsidRDefault="00A03EA4" w:rsidP="00F47E8D">
            <w:r>
              <w:t>careUnit</w:t>
            </w:r>
          </w:p>
        </w:tc>
        <w:tc>
          <w:tcPr>
            <w:tcW w:w="2000" w:type="dxa"/>
          </w:tcPr>
          <w:p w14:paraId="04C400AC" w14:textId="77777777" w:rsidR="00A03EA4" w:rsidRPr="00A03EA4" w:rsidRDefault="00A03EA4" w:rsidP="00F47E8D">
            <w:pPr>
              <w:rPr>
                <w:lang w:val="en-US"/>
              </w:rPr>
            </w:pPr>
            <w:r w:rsidRPr="00A03EA4">
              <w:rPr>
                <w:lang w:val="en-US"/>
              </w:rPr>
              <w:t>urn:riv:cgi:healthcare:efrikort:3:OrganizationName</w:t>
            </w:r>
          </w:p>
        </w:tc>
        <w:tc>
          <w:tcPr>
            <w:tcW w:w="4000" w:type="dxa"/>
          </w:tcPr>
          <w:p w14:paraId="6E5A7E27" w14:textId="77777777" w:rsidR="00A03EA4" w:rsidRDefault="00A03EA4" w:rsidP="00F47E8D">
            <w:r>
              <w:t>Ej obligatoriskt värde. Namn för vårdenhet där transaktionen gjordes. Ska i normalfallet alltid anges, anledningen att det är optionellt i kontraktet är för att man ska kunna efterregistrera transaktioner där man kan sakna denna uppgift.</w:t>
            </w:r>
          </w:p>
        </w:tc>
        <w:tc>
          <w:tcPr>
            <w:tcW w:w="1600" w:type="dxa"/>
          </w:tcPr>
          <w:p w14:paraId="20A69CCD" w14:textId="77777777" w:rsidR="00A03EA4" w:rsidRDefault="00A03EA4" w:rsidP="00F47E8D">
            <w:r>
              <w:t>0..1</w:t>
            </w:r>
          </w:p>
        </w:tc>
      </w:tr>
      <w:tr w:rsidR="00A03EA4" w14:paraId="1E7FDBFC" w14:textId="77777777" w:rsidTr="00F47E8D">
        <w:tc>
          <w:tcPr>
            <w:tcW w:w="2500" w:type="dxa"/>
          </w:tcPr>
          <w:p w14:paraId="73B31880" w14:textId="77777777" w:rsidR="00A03EA4" w:rsidRDefault="00A03EA4" w:rsidP="00F47E8D">
            <w:r>
              <w:t>cardTypeId</w:t>
            </w:r>
          </w:p>
        </w:tc>
        <w:tc>
          <w:tcPr>
            <w:tcW w:w="2000" w:type="dxa"/>
          </w:tcPr>
          <w:p w14:paraId="38BFCAFB" w14:textId="77777777" w:rsidR="00A03EA4" w:rsidRPr="00A03EA4" w:rsidRDefault="00A03EA4" w:rsidP="00F47E8D">
            <w:pPr>
              <w:rPr>
                <w:lang w:val="en-US"/>
              </w:rPr>
            </w:pPr>
            <w:r w:rsidRPr="00A03EA4">
              <w:rPr>
                <w:lang w:val="en-US"/>
              </w:rPr>
              <w:t>urn:riv:cgi:healthcare:efrikort:3:CardTypeId</w:t>
            </w:r>
          </w:p>
        </w:tc>
        <w:tc>
          <w:tcPr>
            <w:tcW w:w="4000" w:type="dxa"/>
          </w:tcPr>
          <w:p w14:paraId="30DAC8FD" w14:textId="77777777" w:rsidR="00A03EA4" w:rsidRDefault="00A03EA4" w:rsidP="00F47E8D">
            <w:r>
              <w:t>Obligatoriskt värde för frikortstyp.</w:t>
            </w:r>
          </w:p>
        </w:tc>
        <w:tc>
          <w:tcPr>
            <w:tcW w:w="1600" w:type="dxa"/>
          </w:tcPr>
          <w:p w14:paraId="545D6887" w14:textId="77777777" w:rsidR="00A03EA4" w:rsidRDefault="00A03EA4" w:rsidP="00F47E8D">
            <w:r>
              <w:t>1..1</w:t>
            </w:r>
          </w:p>
        </w:tc>
      </w:tr>
      <w:tr w:rsidR="00A03EA4" w14:paraId="1EC2475B" w14:textId="77777777" w:rsidTr="00F47E8D">
        <w:tc>
          <w:tcPr>
            <w:tcW w:w="2500" w:type="dxa"/>
          </w:tcPr>
          <w:p w14:paraId="2A271D54" w14:textId="77777777" w:rsidR="00A03EA4" w:rsidRDefault="00A03EA4" w:rsidP="00F47E8D">
            <w:r>
              <w:t>personId</w:t>
            </w:r>
          </w:p>
        </w:tc>
        <w:tc>
          <w:tcPr>
            <w:tcW w:w="2000" w:type="dxa"/>
          </w:tcPr>
          <w:p w14:paraId="399CDDA2" w14:textId="77777777" w:rsidR="00A03EA4" w:rsidRDefault="00A03EA4" w:rsidP="00F47E8D">
            <w:r>
              <w:t>urn:riv:cgi:healthcare:efrikort:3:PersonIdValue</w:t>
            </w:r>
          </w:p>
        </w:tc>
        <w:tc>
          <w:tcPr>
            <w:tcW w:w="4000" w:type="dxa"/>
          </w:tcPr>
          <w:p w14:paraId="51EF5995" w14:textId="77777777" w:rsidR="00A03EA4" w:rsidRDefault="00A03EA4" w:rsidP="00F47E8D">
            <w:r>
              <w:t>Obligatorisk personidentitet. Vanligtvis personnummer på format YYYYMMDDXXXX.</w:t>
            </w:r>
          </w:p>
        </w:tc>
        <w:tc>
          <w:tcPr>
            <w:tcW w:w="1600" w:type="dxa"/>
          </w:tcPr>
          <w:p w14:paraId="664C78C7" w14:textId="77777777" w:rsidR="00A03EA4" w:rsidRDefault="00A03EA4" w:rsidP="00F47E8D">
            <w:r>
              <w:t>1..1</w:t>
            </w:r>
          </w:p>
        </w:tc>
      </w:tr>
      <w:tr w:rsidR="00A03EA4" w14:paraId="1B8A1D55" w14:textId="77777777" w:rsidTr="00F47E8D">
        <w:tc>
          <w:tcPr>
            <w:tcW w:w="2500" w:type="dxa"/>
          </w:tcPr>
          <w:p w14:paraId="1E383877" w14:textId="77777777" w:rsidR="00A03EA4" w:rsidRDefault="00A03EA4" w:rsidP="00F47E8D">
            <w:r>
              <w:t>transactionDate</w:t>
            </w:r>
          </w:p>
        </w:tc>
        <w:tc>
          <w:tcPr>
            <w:tcW w:w="2000" w:type="dxa"/>
          </w:tcPr>
          <w:p w14:paraId="6DDAEEDD" w14:textId="77777777" w:rsidR="00A03EA4" w:rsidRDefault="00A03EA4" w:rsidP="00F47E8D">
            <w:r>
              <w:t>xs:Date</w:t>
            </w:r>
          </w:p>
        </w:tc>
        <w:tc>
          <w:tcPr>
            <w:tcW w:w="4000" w:type="dxa"/>
          </w:tcPr>
          <w:p w14:paraId="030A98FD" w14:textId="77777777" w:rsidR="00A03EA4" w:rsidRDefault="00A03EA4" w:rsidP="00F47E8D">
            <w:r>
              <w:t>Ej obligatoriskt värde. Anges för att specificera en retroaktiv transaktion. Utelämnat värde resulterar i dagens datum.</w:t>
            </w:r>
          </w:p>
        </w:tc>
        <w:tc>
          <w:tcPr>
            <w:tcW w:w="1600" w:type="dxa"/>
          </w:tcPr>
          <w:p w14:paraId="489BC966" w14:textId="77777777" w:rsidR="00A03EA4" w:rsidRDefault="00A03EA4" w:rsidP="00F47E8D">
            <w:r>
              <w:t>0..1</w:t>
            </w:r>
          </w:p>
        </w:tc>
      </w:tr>
      <w:tr w:rsidR="00A03EA4" w14:paraId="26CA3C3A" w14:textId="77777777" w:rsidTr="00F47E8D">
        <w:tc>
          <w:tcPr>
            <w:tcW w:w="2500" w:type="dxa"/>
          </w:tcPr>
          <w:p w14:paraId="1C94171B" w14:textId="77777777" w:rsidR="00A03EA4" w:rsidRDefault="00A03EA4" w:rsidP="00F47E8D">
            <w:r>
              <w:t>amount</w:t>
            </w:r>
          </w:p>
        </w:tc>
        <w:tc>
          <w:tcPr>
            <w:tcW w:w="2000" w:type="dxa"/>
          </w:tcPr>
          <w:p w14:paraId="78471663" w14:textId="77777777" w:rsidR="00A03EA4" w:rsidRDefault="00A03EA4" w:rsidP="00F47E8D">
            <w:r>
              <w:t>xs:Double</w:t>
            </w:r>
          </w:p>
        </w:tc>
        <w:tc>
          <w:tcPr>
            <w:tcW w:w="4000" w:type="dxa"/>
          </w:tcPr>
          <w:p w14:paraId="5A32BAEA" w14:textId="77777777" w:rsidR="00A03EA4" w:rsidRDefault="00A03EA4" w:rsidP="00F47E8D">
            <w:r>
              <w:t>Obligatorisk positivt värde för aktuellt belopp.</w:t>
            </w:r>
          </w:p>
        </w:tc>
        <w:tc>
          <w:tcPr>
            <w:tcW w:w="1600" w:type="dxa"/>
          </w:tcPr>
          <w:p w14:paraId="67399306" w14:textId="77777777" w:rsidR="00A03EA4" w:rsidRDefault="00A03EA4" w:rsidP="00F47E8D">
            <w:r>
              <w:t>1..1</w:t>
            </w:r>
          </w:p>
        </w:tc>
      </w:tr>
      <w:tr w:rsidR="00A03EA4" w14:paraId="0E9BB729" w14:textId="77777777" w:rsidTr="00F47E8D">
        <w:tc>
          <w:tcPr>
            <w:tcW w:w="2500" w:type="dxa"/>
          </w:tcPr>
          <w:p w14:paraId="377537E4" w14:textId="77777777" w:rsidR="00A03EA4" w:rsidRDefault="00A03EA4" w:rsidP="00F47E8D">
            <w:r>
              <w:t>actor</w:t>
            </w:r>
          </w:p>
        </w:tc>
        <w:tc>
          <w:tcPr>
            <w:tcW w:w="2000" w:type="dxa"/>
          </w:tcPr>
          <w:p w14:paraId="26EDEFDC" w14:textId="77777777" w:rsidR="00A03EA4" w:rsidRPr="00A03EA4" w:rsidRDefault="00A03EA4" w:rsidP="00F47E8D">
            <w:pPr>
              <w:rPr>
                <w:lang w:val="en-US"/>
              </w:rPr>
            </w:pPr>
            <w:r w:rsidRPr="00A03EA4">
              <w:rPr>
                <w:lang w:val="en-US"/>
              </w:rPr>
              <w:t>urn:riv:cgi:healthcare:efrikort:3:Actor</w:t>
            </w:r>
          </w:p>
        </w:tc>
        <w:tc>
          <w:tcPr>
            <w:tcW w:w="4000" w:type="dxa"/>
          </w:tcPr>
          <w:p w14:paraId="11179015" w14:textId="77777777" w:rsidR="00A03EA4" w:rsidRDefault="00A03EA4" w:rsidP="00F47E8D">
            <w:r>
              <w:t>Obligatorisk värde som anger vem som utför operationen.</w:t>
            </w:r>
          </w:p>
        </w:tc>
        <w:tc>
          <w:tcPr>
            <w:tcW w:w="1600" w:type="dxa"/>
          </w:tcPr>
          <w:p w14:paraId="4FFF4234" w14:textId="77777777" w:rsidR="00A03EA4" w:rsidRDefault="00A03EA4" w:rsidP="00F47E8D">
            <w:r>
              <w:t>1..1</w:t>
            </w:r>
          </w:p>
        </w:tc>
      </w:tr>
      <w:tr w:rsidR="00A03EA4" w14:paraId="3C526FB3" w14:textId="77777777" w:rsidTr="00F47E8D">
        <w:tc>
          <w:tcPr>
            <w:tcW w:w="2500" w:type="dxa"/>
            <w:shd w:val="clear" w:color="auto" w:fill="F9F9F9" w:themeFill="background1" w:themeFillShade="F9"/>
            <w:vAlign w:val="bottom"/>
          </w:tcPr>
          <w:p w14:paraId="06CE5373" w14:textId="77777777" w:rsidR="00A03EA4" w:rsidRDefault="00A03EA4" w:rsidP="00F47E8D">
            <w:pPr>
              <w:rPr>
                <w:b/>
              </w:rPr>
            </w:pPr>
            <w:r>
              <w:rPr>
                <w:b/>
                <w:i/>
              </w:rPr>
              <w:t>Svar</w:t>
            </w:r>
          </w:p>
        </w:tc>
        <w:tc>
          <w:tcPr>
            <w:tcW w:w="2000" w:type="dxa"/>
            <w:shd w:val="clear" w:color="auto" w:fill="F9F9F9" w:themeFill="background1" w:themeFillShade="F9"/>
            <w:vAlign w:val="bottom"/>
          </w:tcPr>
          <w:p w14:paraId="3464150E" w14:textId="77777777" w:rsidR="00A03EA4" w:rsidRDefault="00A03EA4" w:rsidP="00F47E8D">
            <w:pPr>
              <w:rPr>
                <w:b/>
              </w:rPr>
            </w:pPr>
          </w:p>
        </w:tc>
        <w:tc>
          <w:tcPr>
            <w:tcW w:w="4000" w:type="dxa"/>
            <w:shd w:val="clear" w:color="auto" w:fill="F9F9F9" w:themeFill="background1" w:themeFillShade="F9"/>
            <w:vAlign w:val="bottom"/>
          </w:tcPr>
          <w:p w14:paraId="7E888F5A" w14:textId="77777777" w:rsidR="00A03EA4" w:rsidRDefault="00A03EA4" w:rsidP="00F47E8D">
            <w:pPr>
              <w:rPr>
                <w:b/>
              </w:rPr>
            </w:pPr>
          </w:p>
        </w:tc>
        <w:tc>
          <w:tcPr>
            <w:tcW w:w="1600" w:type="dxa"/>
            <w:shd w:val="clear" w:color="auto" w:fill="F9F9F9" w:themeFill="background1" w:themeFillShade="F9"/>
            <w:vAlign w:val="bottom"/>
          </w:tcPr>
          <w:p w14:paraId="57F064A8" w14:textId="77777777" w:rsidR="00A03EA4" w:rsidRDefault="00A03EA4" w:rsidP="00F47E8D">
            <w:pPr>
              <w:rPr>
                <w:b/>
              </w:rPr>
            </w:pPr>
          </w:p>
        </w:tc>
      </w:tr>
      <w:tr w:rsidR="00A03EA4" w14:paraId="31F48172" w14:textId="77777777" w:rsidTr="00F47E8D">
        <w:tc>
          <w:tcPr>
            <w:tcW w:w="2500" w:type="dxa"/>
          </w:tcPr>
          <w:p w14:paraId="41940ABB" w14:textId="77777777" w:rsidR="00A03EA4" w:rsidRDefault="00A03EA4" w:rsidP="00F47E8D">
            <w:r>
              <w:t>registerTransaction</w:t>
            </w:r>
          </w:p>
        </w:tc>
        <w:tc>
          <w:tcPr>
            <w:tcW w:w="2000" w:type="dxa"/>
          </w:tcPr>
          <w:p w14:paraId="676C8691" w14:textId="77777777" w:rsidR="00A03EA4" w:rsidRDefault="00A03EA4" w:rsidP="00F47E8D">
            <w:r>
              <w:t>urn:riv:cgi:healthcare:efrikort:3:Re</w:t>
            </w:r>
            <w:r>
              <w:lastRenderedPageBreak/>
              <w:t>gisterTransactionResult</w:t>
            </w:r>
          </w:p>
        </w:tc>
        <w:tc>
          <w:tcPr>
            <w:tcW w:w="4000" w:type="dxa"/>
          </w:tcPr>
          <w:p w14:paraId="49735253" w14:textId="77777777" w:rsidR="00A03EA4" w:rsidRDefault="00A03EA4" w:rsidP="00F47E8D">
            <w:r>
              <w:lastRenderedPageBreak/>
              <w:t xml:space="preserve">RegisterTransactionResult. Innehåller resultatkod med eventuellt meddelande, samt i de fall </w:t>
            </w:r>
            <w:r>
              <w:lastRenderedPageBreak/>
              <w:t>transaktionen gick bra, ett cardSystemId samt transactionId</w:t>
            </w:r>
          </w:p>
        </w:tc>
        <w:tc>
          <w:tcPr>
            <w:tcW w:w="1600" w:type="dxa"/>
          </w:tcPr>
          <w:p w14:paraId="682A1856" w14:textId="77777777" w:rsidR="00A03EA4" w:rsidRDefault="00A03EA4" w:rsidP="00F47E8D">
            <w:r>
              <w:lastRenderedPageBreak/>
              <w:t>1..1</w:t>
            </w:r>
          </w:p>
        </w:tc>
      </w:tr>
    </w:tbl>
    <w:p w14:paraId="0C16C2F7" w14:textId="77777777" w:rsidR="00A03EA4" w:rsidRDefault="00A03EA4" w:rsidP="00A03EA4">
      <w:pPr>
        <w:pStyle w:val="Heading3"/>
      </w:pPr>
      <w:bookmarkStart w:id="182" w:name="_Toc461433061"/>
      <w:r>
        <w:t>Övriga regler</w:t>
      </w:r>
      <w:bookmarkEnd w:id="182"/>
    </w:p>
    <w:p w14:paraId="60423B52" w14:textId="77777777" w:rsidR="00A03EA4" w:rsidRDefault="00A03EA4" w:rsidP="00A03EA4">
      <w:r>
        <w:t>Tjänsten skall åtkomstkontrollera om anropande system har behörighet till tjänsten.</w:t>
      </w:r>
    </w:p>
    <w:p w14:paraId="67EA9E77" w14:textId="77777777" w:rsidR="00A03EA4" w:rsidRDefault="00A03EA4" w:rsidP="00A03EA4">
      <w:pPr>
        <w:pStyle w:val="Heading3"/>
      </w:pPr>
      <w:bookmarkStart w:id="183" w:name="_Toc461433062"/>
      <w:r>
        <w:t>Exempel</w:t>
      </w:r>
      <w:bookmarkEnd w:id="183"/>
    </w:p>
    <w:p w14:paraId="2ECE27BA" w14:textId="77777777" w:rsidR="00A03EA4" w:rsidRDefault="00A03EA4" w:rsidP="00A03EA4">
      <w:r>
        <w:t>Nedan visas exempel på hur anrop och svar ska formas när tjänsten används.</w:t>
      </w:r>
    </w:p>
    <w:p w14:paraId="35D6E502" w14:textId="77777777" w:rsidR="00A03EA4" w:rsidRDefault="00A03EA4" w:rsidP="00A03EA4">
      <w:pPr>
        <w:pStyle w:val="Heading4"/>
      </w:pPr>
      <w:r>
        <w:t>Exempel på anrop</w:t>
      </w:r>
    </w:p>
    <w:p w14:paraId="101C60C9" w14:textId="77777777" w:rsidR="00A03EA4" w:rsidRDefault="00A03EA4" w:rsidP="00A03EA4"/>
    <w:p w14:paraId="2BB9B771" w14:textId="77777777" w:rsidR="00A03EA4" w:rsidRDefault="00A03EA4" w:rsidP="00A03EA4">
      <w:r>
        <w:t>Följande XML visar strukturen på ett anrop till tjänsten.</w:t>
      </w:r>
    </w:p>
    <w:p w14:paraId="0EBF3B47"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ns0:RegisterTransactionRequest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urn:riv:cgi:healthcare:efrikort:RegisterTransactionResponder:3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5951C25F"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309A9D77"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ns0:CareProvider</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ns0:CareProvider</w:t>
      </w:r>
      <w:r w:rsidRPr="00A03EA4">
        <w:rPr>
          <w:rFonts w:ascii="Consolas" w:eastAsia="Times New Roman" w:hAnsi="Consolas" w:cs="Consolas"/>
          <w:color w:val="0000FF"/>
          <w:sz w:val="16"/>
          <w:szCs w:val="16"/>
          <w:lang w:val="en-US" w:eastAsia="sv-SE"/>
        </w:rPr>
        <w:t>&gt;</w:t>
      </w:r>
    </w:p>
    <w:p w14:paraId="3697A7BC"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730AB867"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ns0:CareUnit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ns0:CareUnit</w:t>
      </w:r>
      <w:r w:rsidRPr="00A03EA4">
        <w:rPr>
          <w:rFonts w:ascii="Consolas" w:eastAsia="Times New Roman" w:hAnsi="Consolas" w:cs="Consolas"/>
          <w:color w:val="0000FF"/>
          <w:sz w:val="16"/>
          <w:szCs w:val="16"/>
          <w:lang w:val="en-US" w:eastAsia="sv-SE"/>
        </w:rPr>
        <w:t>&gt;</w:t>
      </w:r>
    </w:p>
    <w:p w14:paraId="7D5130D7"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p>
    <w:p w14:paraId="2ECB97D3"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538C4CE6"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486EE5D3"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ns0:TransactionDate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ns0:TransactionDate</w:t>
      </w:r>
      <w:r w:rsidRPr="00A03EA4">
        <w:rPr>
          <w:rFonts w:ascii="Consolas" w:eastAsia="Times New Roman" w:hAnsi="Consolas" w:cs="Consolas"/>
          <w:color w:val="0000FF"/>
          <w:sz w:val="16"/>
          <w:szCs w:val="16"/>
          <w:lang w:val="en-US" w:eastAsia="sv-SE"/>
        </w:rPr>
        <w:t>&gt;</w:t>
      </w:r>
    </w:p>
    <w:p w14:paraId="6173BA6C"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ns0:Amount</w:t>
      </w:r>
      <w:r w:rsidRPr="00A03EA4">
        <w:rPr>
          <w:rFonts w:ascii="Consolas" w:eastAsia="Times New Roman" w:hAnsi="Consolas" w:cs="Consolas"/>
          <w:color w:val="0000FF"/>
          <w:sz w:val="16"/>
          <w:szCs w:val="16"/>
          <w:lang w:val="en-US" w:eastAsia="sv-SE"/>
        </w:rPr>
        <w:t>&gt;</w:t>
      </w:r>
    </w:p>
    <w:p w14:paraId="2FC3BB38"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02F22219"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1E12C8E4"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51B181F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1D38E84"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4C0F10C1"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ns0:Actor</w:t>
      </w:r>
      <w:r>
        <w:rPr>
          <w:rFonts w:ascii="Consolas" w:eastAsia="Times New Roman" w:hAnsi="Consolas" w:cs="Consolas"/>
          <w:color w:val="0000FF"/>
          <w:sz w:val="16"/>
          <w:szCs w:val="16"/>
          <w:lang w:eastAsia="sv-SE"/>
        </w:rPr>
        <w:t>&gt;</w:t>
      </w:r>
    </w:p>
    <w:p w14:paraId="79029BCB"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ns0:RegisterTransactionRequest</w:t>
      </w:r>
      <w:r>
        <w:rPr>
          <w:rFonts w:ascii="Consolas" w:eastAsia="Times New Roman" w:hAnsi="Consolas" w:cs="Consolas"/>
          <w:color w:val="0000FF"/>
          <w:sz w:val="16"/>
          <w:szCs w:val="16"/>
          <w:lang w:eastAsia="sv-SE"/>
        </w:rPr>
        <w:t>&gt;</w:t>
      </w:r>
    </w:p>
    <w:p w14:paraId="741FB939" w14:textId="77777777" w:rsidR="00A03EA4" w:rsidRDefault="00A03EA4" w:rsidP="00A03EA4">
      <w:pPr>
        <w:pStyle w:val="Heading4"/>
      </w:pPr>
      <w:r>
        <w:t>Exempel på svar</w:t>
      </w:r>
    </w:p>
    <w:p w14:paraId="0011B0EE" w14:textId="77777777" w:rsidR="00A03EA4" w:rsidRDefault="00A03EA4" w:rsidP="00A03EA4"/>
    <w:p w14:paraId="41BD3942" w14:textId="77777777" w:rsidR="00A03EA4" w:rsidRDefault="00A03EA4" w:rsidP="00A03EA4">
      <w:r>
        <w:t>Följande XML visar strukturen på svarsmeddelandet från tjänsten.</w:t>
      </w:r>
    </w:p>
    <w:p w14:paraId="134A658F"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ns0:RegisterTransactionResponse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urn:riv:cgi:healthcare:efrikort:RegisterTransactionResponder:3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2826D221"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ns0:RegisterTransaction</w:t>
      </w:r>
      <w:r>
        <w:rPr>
          <w:rFonts w:ascii="Consolas" w:eastAsia="Times New Roman" w:hAnsi="Consolas" w:cs="Consolas"/>
          <w:color w:val="0000FF"/>
          <w:sz w:val="16"/>
          <w:szCs w:val="16"/>
          <w:lang w:eastAsia="sv-SE"/>
        </w:rPr>
        <w:t>&gt;</w:t>
      </w:r>
    </w:p>
    <w:p w14:paraId="7457F1C9"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w:t>
      </w:r>
      <w:r>
        <w:rPr>
          <w:rFonts w:ascii="Consolas" w:eastAsia="Times New Roman" w:hAnsi="Consolas" w:cs="Consolas"/>
          <w:color w:val="0000FF"/>
          <w:sz w:val="16"/>
          <w:szCs w:val="16"/>
          <w:lang w:eastAsia="sv-SE"/>
        </w:rPr>
        <w:t>&gt;</w:t>
      </w:r>
    </w:p>
    <w:p w14:paraId="6CE395E4" w14:textId="77777777" w:rsidR="00A03EA4" w:rsidRDefault="00A03EA4" w:rsidP="00A03EA4">
      <w:pPr>
        <w:ind w:left="132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14:paraId="71FA3EFD" w14:textId="77777777" w:rsidR="00A03EA4" w:rsidRDefault="00A03EA4" w:rsidP="00A03EA4">
      <w:pPr>
        <w:ind w:left="132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284F7728" w14:textId="77777777" w:rsidR="00A03EA4" w:rsidRDefault="00A03EA4" w:rsidP="00A03EA4">
      <w:pPr>
        <w:ind w:left="132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p>
    <w:p w14:paraId="0B9B0E21"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w:t>
      </w:r>
      <w:r>
        <w:rPr>
          <w:rFonts w:ascii="Consolas" w:eastAsia="Times New Roman" w:hAnsi="Consolas" w:cs="Consolas"/>
          <w:color w:val="0000FF"/>
          <w:sz w:val="16"/>
          <w:szCs w:val="16"/>
          <w:lang w:eastAsia="sv-SE"/>
        </w:rPr>
        <w:t>&gt;</w:t>
      </w:r>
    </w:p>
    <w:p w14:paraId="5679BE3C" w14:textId="77777777" w:rsidR="00A03EA4" w:rsidRDefault="00A03EA4" w:rsidP="00A03EA4">
      <w:pPr>
        <w:ind w:left="88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1783F11F"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ns1:CardSystemId</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ns1:CardSystemId</w:t>
      </w:r>
      <w:r>
        <w:rPr>
          <w:rFonts w:ascii="Consolas" w:eastAsia="Times New Roman" w:hAnsi="Consolas" w:cs="Consolas"/>
          <w:color w:val="0000FF"/>
          <w:sz w:val="16"/>
          <w:szCs w:val="16"/>
          <w:lang w:eastAsia="sv-SE"/>
        </w:rPr>
        <w:t>&gt;</w:t>
      </w:r>
    </w:p>
    <w:p w14:paraId="3BC5E643"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21F746E"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p>
    <w:p w14:paraId="7BC25C80"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ns0:RegisterTransaction</w:t>
      </w:r>
      <w:r>
        <w:rPr>
          <w:rFonts w:ascii="Consolas" w:eastAsia="Times New Roman" w:hAnsi="Consolas" w:cs="Consolas"/>
          <w:color w:val="0000FF"/>
          <w:sz w:val="16"/>
          <w:szCs w:val="16"/>
          <w:lang w:eastAsia="sv-SE"/>
        </w:rPr>
        <w:t>&gt;</w:t>
      </w:r>
    </w:p>
    <w:p w14:paraId="6A6391B5"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ns0:RegisterTransactionResponse</w:t>
      </w:r>
      <w:r>
        <w:rPr>
          <w:rFonts w:ascii="Consolas" w:eastAsia="Times New Roman" w:hAnsi="Consolas" w:cs="Consolas"/>
          <w:color w:val="0000FF"/>
          <w:sz w:val="16"/>
          <w:szCs w:val="16"/>
          <w:lang w:eastAsia="sv-SE"/>
        </w:rPr>
        <w:t>&gt;</w:t>
      </w:r>
    </w:p>
    <w:p w14:paraId="08D9CCA9" w14:textId="77777777" w:rsidR="00A03EA4" w:rsidRDefault="00A03EA4" w:rsidP="00A03EA4">
      <w:r>
        <w:lastRenderedPageBreak/>
        <w:br w:type="page"/>
      </w:r>
    </w:p>
    <w:p w14:paraId="268D2532" w14:textId="77777777" w:rsidR="00A03EA4" w:rsidRDefault="00A03EA4" w:rsidP="00A03EA4">
      <w:pPr>
        <w:pStyle w:val="Heading2"/>
      </w:pPr>
      <w:bookmarkStart w:id="184" w:name="_Toc461433063"/>
      <w:r>
        <w:lastRenderedPageBreak/>
        <w:t>UngroupPerson</w:t>
      </w:r>
      <w:bookmarkEnd w:id="184"/>
    </w:p>
    <w:p w14:paraId="0FD8B2AD" w14:textId="77777777" w:rsidR="00A03EA4" w:rsidRDefault="00A03EA4" w:rsidP="00A03EA4">
      <w:r>
        <w:t>Denna tjänst används för att ta bort en personidentitet som är grupperad till ett frikort, oavsett dess status.</w:t>
      </w:r>
    </w:p>
    <w:p w14:paraId="074B6394" w14:textId="77777777" w:rsidR="00A03EA4" w:rsidRDefault="00A03EA4" w:rsidP="00A03EA4">
      <w:r>
        <w:t>Transaktioner som tillhör personen flyttas över till ett nytt frikort. Status behålls om frikortet är slutgiltigt.</w:t>
      </w:r>
    </w:p>
    <w:p w14:paraId="7237D83D" w14:textId="77777777" w:rsidR="00A03EA4" w:rsidRDefault="00A03EA4" w:rsidP="00A03EA4">
      <w:pPr>
        <w:pStyle w:val="Heading3"/>
      </w:pPr>
      <w:bookmarkStart w:id="185" w:name="_Toc461433064"/>
      <w:r>
        <w:t>Version</w:t>
      </w:r>
      <w:bookmarkEnd w:id="185"/>
    </w:p>
    <w:p w14:paraId="636F9432" w14:textId="77777777" w:rsidR="00A03EA4" w:rsidRDefault="00A03EA4" w:rsidP="00A03EA4">
      <w:r>
        <w:t>3.0</w:t>
      </w:r>
    </w:p>
    <w:p w14:paraId="4A951BB4" w14:textId="77777777" w:rsidR="00A03EA4" w:rsidRDefault="00A03EA4" w:rsidP="00A03EA4">
      <w:pPr>
        <w:pStyle w:val="Heading3"/>
      </w:pPr>
      <w:bookmarkStart w:id="186" w:name="_Toc461433065"/>
      <w:r>
        <w:t>Fältregler</w:t>
      </w:r>
      <w:bookmarkEnd w:id="186"/>
    </w:p>
    <w:p w14:paraId="5554A48D" w14:textId="77777777" w:rsidR="00A03EA4" w:rsidRDefault="00A03EA4" w:rsidP="00A03EA4">
      <w:r>
        <w:t>Nedanstående tabell beskriver varje element i begäran och svar samt vilka datatyper som används.</w:t>
      </w:r>
    </w:p>
    <w:p w14:paraId="2B399F19"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7911204B" w14:textId="77777777" w:rsidTr="00F47E8D">
        <w:trPr>
          <w:trHeight w:val="384"/>
        </w:trPr>
        <w:tc>
          <w:tcPr>
            <w:tcW w:w="2500" w:type="dxa"/>
            <w:shd w:val="clear" w:color="auto" w:fill="D9D9D9" w:themeFill="background1" w:themeFillShade="D9"/>
            <w:vAlign w:val="bottom"/>
          </w:tcPr>
          <w:p w14:paraId="5C994ECF" w14:textId="77777777" w:rsidR="00A03EA4" w:rsidRDefault="00A03EA4" w:rsidP="00F47E8D">
            <w:pPr>
              <w:rPr>
                <w:b/>
              </w:rPr>
            </w:pPr>
            <w:r>
              <w:rPr>
                <w:b/>
              </w:rPr>
              <w:t>Namn</w:t>
            </w:r>
          </w:p>
        </w:tc>
        <w:tc>
          <w:tcPr>
            <w:tcW w:w="2000" w:type="dxa"/>
            <w:shd w:val="clear" w:color="auto" w:fill="D9D9D9" w:themeFill="background1" w:themeFillShade="D9"/>
            <w:vAlign w:val="bottom"/>
          </w:tcPr>
          <w:p w14:paraId="0071350B" w14:textId="77777777" w:rsidR="00A03EA4" w:rsidRDefault="00A03EA4" w:rsidP="00F47E8D">
            <w:pPr>
              <w:rPr>
                <w:b/>
              </w:rPr>
            </w:pPr>
            <w:r>
              <w:rPr>
                <w:b/>
              </w:rPr>
              <w:t>Datatyp</w:t>
            </w:r>
          </w:p>
        </w:tc>
        <w:tc>
          <w:tcPr>
            <w:tcW w:w="4000" w:type="dxa"/>
            <w:shd w:val="clear" w:color="auto" w:fill="D9D9D9" w:themeFill="background1" w:themeFillShade="D9"/>
            <w:vAlign w:val="bottom"/>
          </w:tcPr>
          <w:p w14:paraId="120C924F"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075593BB" w14:textId="77777777" w:rsidR="00A03EA4" w:rsidRDefault="00A03EA4" w:rsidP="00F47E8D">
            <w:pPr>
              <w:rPr>
                <w:b/>
              </w:rPr>
            </w:pPr>
            <w:r>
              <w:rPr>
                <w:b/>
              </w:rPr>
              <w:t>Kardinalitet</w:t>
            </w:r>
          </w:p>
        </w:tc>
      </w:tr>
      <w:tr w:rsidR="00A03EA4" w14:paraId="0EBB263C" w14:textId="77777777" w:rsidTr="00F47E8D">
        <w:tc>
          <w:tcPr>
            <w:tcW w:w="2500" w:type="dxa"/>
            <w:shd w:val="clear" w:color="auto" w:fill="F9F9F9" w:themeFill="background1" w:themeFillShade="F9"/>
            <w:vAlign w:val="bottom"/>
          </w:tcPr>
          <w:p w14:paraId="2110DE03"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1F21E598" w14:textId="77777777" w:rsidR="00A03EA4" w:rsidRDefault="00A03EA4" w:rsidP="00F47E8D">
            <w:pPr>
              <w:rPr>
                <w:b/>
              </w:rPr>
            </w:pPr>
          </w:p>
        </w:tc>
        <w:tc>
          <w:tcPr>
            <w:tcW w:w="4000" w:type="dxa"/>
            <w:shd w:val="clear" w:color="auto" w:fill="F9F9F9" w:themeFill="background1" w:themeFillShade="F9"/>
            <w:vAlign w:val="bottom"/>
          </w:tcPr>
          <w:p w14:paraId="7271BD26" w14:textId="77777777" w:rsidR="00A03EA4" w:rsidRDefault="00A03EA4" w:rsidP="00F47E8D">
            <w:pPr>
              <w:rPr>
                <w:b/>
              </w:rPr>
            </w:pPr>
          </w:p>
        </w:tc>
        <w:tc>
          <w:tcPr>
            <w:tcW w:w="1600" w:type="dxa"/>
            <w:shd w:val="clear" w:color="auto" w:fill="F9F9F9" w:themeFill="background1" w:themeFillShade="F9"/>
            <w:vAlign w:val="bottom"/>
          </w:tcPr>
          <w:p w14:paraId="10725F35" w14:textId="77777777" w:rsidR="00A03EA4" w:rsidRDefault="00A03EA4" w:rsidP="00F47E8D">
            <w:pPr>
              <w:rPr>
                <w:b/>
              </w:rPr>
            </w:pPr>
          </w:p>
        </w:tc>
      </w:tr>
      <w:tr w:rsidR="00A03EA4" w14:paraId="45E9D6FF" w14:textId="77777777" w:rsidTr="00F47E8D">
        <w:tc>
          <w:tcPr>
            <w:tcW w:w="2500" w:type="dxa"/>
          </w:tcPr>
          <w:p w14:paraId="3CB68531" w14:textId="77777777" w:rsidR="00A03EA4" w:rsidRDefault="00A03EA4" w:rsidP="00F47E8D">
            <w:r>
              <w:t>carePrincipalId</w:t>
            </w:r>
          </w:p>
        </w:tc>
        <w:tc>
          <w:tcPr>
            <w:tcW w:w="2000" w:type="dxa"/>
          </w:tcPr>
          <w:p w14:paraId="412087E3" w14:textId="77777777" w:rsidR="00A03EA4" w:rsidRPr="00A03EA4" w:rsidRDefault="00A03EA4" w:rsidP="00F47E8D">
            <w:pPr>
              <w:rPr>
                <w:lang w:val="en-US"/>
              </w:rPr>
            </w:pPr>
            <w:r w:rsidRPr="00A03EA4">
              <w:rPr>
                <w:lang w:val="en-US"/>
              </w:rPr>
              <w:t>urn:riv:cgi:healthcare:efrikort:3:HsaId</w:t>
            </w:r>
          </w:p>
        </w:tc>
        <w:tc>
          <w:tcPr>
            <w:tcW w:w="4000" w:type="dxa"/>
          </w:tcPr>
          <w:p w14:paraId="1809D633" w14:textId="77777777" w:rsidR="00A03EA4" w:rsidRDefault="00A03EA4" w:rsidP="00F47E8D">
            <w:r>
              <w:t>ID för vårdhuvudman</w:t>
            </w:r>
          </w:p>
        </w:tc>
        <w:tc>
          <w:tcPr>
            <w:tcW w:w="1600" w:type="dxa"/>
          </w:tcPr>
          <w:p w14:paraId="4C6B27FC" w14:textId="77777777" w:rsidR="00A03EA4" w:rsidRDefault="00A03EA4" w:rsidP="00F47E8D">
            <w:r>
              <w:t>1..1</w:t>
            </w:r>
          </w:p>
        </w:tc>
      </w:tr>
      <w:tr w:rsidR="00A03EA4" w14:paraId="4222236A" w14:textId="77777777" w:rsidTr="00F47E8D">
        <w:tc>
          <w:tcPr>
            <w:tcW w:w="2500" w:type="dxa"/>
          </w:tcPr>
          <w:p w14:paraId="36E9D66B" w14:textId="77777777" w:rsidR="00A03EA4" w:rsidRDefault="00A03EA4" w:rsidP="00F47E8D">
            <w:r>
              <w:t>cardSystemId</w:t>
            </w:r>
          </w:p>
        </w:tc>
        <w:tc>
          <w:tcPr>
            <w:tcW w:w="2000" w:type="dxa"/>
          </w:tcPr>
          <w:p w14:paraId="43D3A249" w14:textId="77777777" w:rsidR="00A03EA4" w:rsidRDefault="00A03EA4" w:rsidP="00F47E8D">
            <w:r>
              <w:t>urn:riv:cgi:healthcare:efrikort:3:Id</w:t>
            </w:r>
          </w:p>
        </w:tc>
        <w:tc>
          <w:tcPr>
            <w:tcW w:w="4000" w:type="dxa"/>
          </w:tcPr>
          <w:p w14:paraId="29059513" w14:textId="77777777" w:rsidR="00A03EA4" w:rsidRDefault="00A03EA4" w:rsidP="00F47E8D">
            <w:r>
              <w:t>Obligatoriskt värde, systemId för frikortet man vill ta bort personidentiteten ifrån.</w:t>
            </w:r>
          </w:p>
        </w:tc>
        <w:tc>
          <w:tcPr>
            <w:tcW w:w="1600" w:type="dxa"/>
          </w:tcPr>
          <w:p w14:paraId="5634C97A" w14:textId="77777777" w:rsidR="00A03EA4" w:rsidRDefault="00A03EA4" w:rsidP="00F47E8D">
            <w:r>
              <w:t>1..1</w:t>
            </w:r>
          </w:p>
        </w:tc>
      </w:tr>
      <w:tr w:rsidR="00A03EA4" w14:paraId="0EA70062" w14:textId="77777777" w:rsidTr="00F47E8D">
        <w:tc>
          <w:tcPr>
            <w:tcW w:w="2500" w:type="dxa"/>
          </w:tcPr>
          <w:p w14:paraId="32B56809" w14:textId="77777777" w:rsidR="00A03EA4" w:rsidRDefault="00A03EA4" w:rsidP="00F47E8D">
            <w:r>
              <w:t>personId</w:t>
            </w:r>
          </w:p>
        </w:tc>
        <w:tc>
          <w:tcPr>
            <w:tcW w:w="2000" w:type="dxa"/>
          </w:tcPr>
          <w:p w14:paraId="7464E287" w14:textId="77777777" w:rsidR="00A03EA4" w:rsidRDefault="00A03EA4" w:rsidP="00F47E8D">
            <w:r>
              <w:t>urn:riv:cgi:healthcare:efrikort:3:PersonIdValue</w:t>
            </w:r>
          </w:p>
        </w:tc>
        <w:tc>
          <w:tcPr>
            <w:tcW w:w="4000" w:type="dxa"/>
          </w:tcPr>
          <w:p w14:paraId="5D535D43" w14:textId="77777777" w:rsidR="00A03EA4" w:rsidRDefault="00A03EA4" w:rsidP="00F47E8D">
            <w:r>
              <w:t>Obligatorisk personidentitet som skall tas bort från frikortet.</w:t>
            </w:r>
          </w:p>
        </w:tc>
        <w:tc>
          <w:tcPr>
            <w:tcW w:w="1600" w:type="dxa"/>
          </w:tcPr>
          <w:p w14:paraId="622DB5DE" w14:textId="77777777" w:rsidR="00A03EA4" w:rsidRDefault="00A03EA4" w:rsidP="00F47E8D">
            <w:r>
              <w:t>1..1</w:t>
            </w:r>
          </w:p>
        </w:tc>
      </w:tr>
      <w:tr w:rsidR="00A03EA4" w14:paraId="454B63A8" w14:textId="77777777" w:rsidTr="00F47E8D">
        <w:tc>
          <w:tcPr>
            <w:tcW w:w="2500" w:type="dxa"/>
          </w:tcPr>
          <w:p w14:paraId="37C6774F" w14:textId="77777777" w:rsidR="00A03EA4" w:rsidRDefault="00A03EA4" w:rsidP="00F47E8D">
            <w:r>
              <w:t>actor</w:t>
            </w:r>
          </w:p>
        </w:tc>
        <w:tc>
          <w:tcPr>
            <w:tcW w:w="2000" w:type="dxa"/>
          </w:tcPr>
          <w:p w14:paraId="53DBE505" w14:textId="77777777" w:rsidR="00A03EA4" w:rsidRPr="00A03EA4" w:rsidRDefault="00A03EA4" w:rsidP="00F47E8D">
            <w:pPr>
              <w:rPr>
                <w:lang w:val="en-US"/>
              </w:rPr>
            </w:pPr>
            <w:r w:rsidRPr="00A03EA4">
              <w:rPr>
                <w:lang w:val="en-US"/>
              </w:rPr>
              <w:t>urn:riv:cgi:healthcare:efrikort:3:Actor</w:t>
            </w:r>
          </w:p>
        </w:tc>
        <w:tc>
          <w:tcPr>
            <w:tcW w:w="4000" w:type="dxa"/>
          </w:tcPr>
          <w:p w14:paraId="35EDCA0F" w14:textId="77777777" w:rsidR="00A03EA4" w:rsidRDefault="00A03EA4" w:rsidP="00F47E8D">
            <w:r>
              <w:t>Obligatorisk värde som anger vem som utför operationen.</w:t>
            </w:r>
          </w:p>
        </w:tc>
        <w:tc>
          <w:tcPr>
            <w:tcW w:w="1600" w:type="dxa"/>
          </w:tcPr>
          <w:p w14:paraId="7E6D61BC" w14:textId="77777777" w:rsidR="00A03EA4" w:rsidRDefault="00A03EA4" w:rsidP="00F47E8D">
            <w:r>
              <w:t>1..1</w:t>
            </w:r>
          </w:p>
        </w:tc>
      </w:tr>
      <w:tr w:rsidR="00A03EA4" w14:paraId="121F1553" w14:textId="77777777" w:rsidTr="00F47E8D">
        <w:tc>
          <w:tcPr>
            <w:tcW w:w="2500" w:type="dxa"/>
            <w:shd w:val="clear" w:color="auto" w:fill="F9F9F9" w:themeFill="background1" w:themeFillShade="F9"/>
            <w:vAlign w:val="bottom"/>
          </w:tcPr>
          <w:p w14:paraId="783AEF55" w14:textId="77777777" w:rsidR="00A03EA4" w:rsidRDefault="00A03EA4" w:rsidP="00F47E8D">
            <w:pPr>
              <w:rPr>
                <w:b/>
              </w:rPr>
            </w:pPr>
            <w:r>
              <w:rPr>
                <w:b/>
                <w:i/>
              </w:rPr>
              <w:t>Svar</w:t>
            </w:r>
          </w:p>
        </w:tc>
        <w:tc>
          <w:tcPr>
            <w:tcW w:w="2000" w:type="dxa"/>
            <w:shd w:val="clear" w:color="auto" w:fill="F9F9F9" w:themeFill="background1" w:themeFillShade="F9"/>
            <w:vAlign w:val="bottom"/>
          </w:tcPr>
          <w:p w14:paraId="07FC7EC7" w14:textId="77777777" w:rsidR="00A03EA4" w:rsidRDefault="00A03EA4" w:rsidP="00F47E8D">
            <w:pPr>
              <w:rPr>
                <w:b/>
              </w:rPr>
            </w:pPr>
          </w:p>
        </w:tc>
        <w:tc>
          <w:tcPr>
            <w:tcW w:w="4000" w:type="dxa"/>
            <w:shd w:val="clear" w:color="auto" w:fill="F9F9F9" w:themeFill="background1" w:themeFillShade="F9"/>
            <w:vAlign w:val="bottom"/>
          </w:tcPr>
          <w:p w14:paraId="7C98452C" w14:textId="77777777" w:rsidR="00A03EA4" w:rsidRDefault="00A03EA4" w:rsidP="00F47E8D">
            <w:pPr>
              <w:rPr>
                <w:b/>
              </w:rPr>
            </w:pPr>
          </w:p>
        </w:tc>
        <w:tc>
          <w:tcPr>
            <w:tcW w:w="1600" w:type="dxa"/>
            <w:shd w:val="clear" w:color="auto" w:fill="F9F9F9" w:themeFill="background1" w:themeFillShade="F9"/>
            <w:vAlign w:val="bottom"/>
          </w:tcPr>
          <w:p w14:paraId="78A2A19E" w14:textId="77777777" w:rsidR="00A03EA4" w:rsidRDefault="00A03EA4" w:rsidP="00F47E8D">
            <w:pPr>
              <w:rPr>
                <w:b/>
              </w:rPr>
            </w:pPr>
          </w:p>
        </w:tc>
      </w:tr>
      <w:tr w:rsidR="00A03EA4" w14:paraId="4B5A1B84" w14:textId="77777777" w:rsidTr="00F47E8D">
        <w:tc>
          <w:tcPr>
            <w:tcW w:w="2500" w:type="dxa"/>
          </w:tcPr>
          <w:p w14:paraId="4D81CC6C" w14:textId="77777777" w:rsidR="00A03EA4" w:rsidRDefault="00A03EA4" w:rsidP="00F47E8D">
            <w:r>
              <w:t>ungroupPerson</w:t>
            </w:r>
          </w:p>
        </w:tc>
        <w:tc>
          <w:tcPr>
            <w:tcW w:w="2000" w:type="dxa"/>
          </w:tcPr>
          <w:p w14:paraId="078C18B7" w14:textId="77777777" w:rsidR="00A03EA4" w:rsidRDefault="00A03EA4" w:rsidP="00F47E8D">
            <w:r>
              <w:t>urn:riv:cgi:healthcare:efrikort:3:Result</w:t>
            </w:r>
          </w:p>
        </w:tc>
        <w:tc>
          <w:tcPr>
            <w:tcW w:w="4000" w:type="dxa"/>
          </w:tcPr>
          <w:p w14:paraId="249CD0EA" w14:textId="77777777" w:rsidR="00A03EA4" w:rsidRDefault="00A03EA4" w:rsidP="00F47E8D">
            <w:r>
              <w:t>Resultatkod med eventuellt meddelande.</w:t>
            </w:r>
          </w:p>
        </w:tc>
        <w:tc>
          <w:tcPr>
            <w:tcW w:w="1600" w:type="dxa"/>
          </w:tcPr>
          <w:p w14:paraId="2F076FD5" w14:textId="77777777" w:rsidR="00A03EA4" w:rsidRDefault="00A03EA4" w:rsidP="00F47E8D">
            <w:r>
              <w:t>1..1</w:t>
            </w:r>
          </w:p>
        </w:tc>
      </w:tr>
    </w:tbl>
    <w:p w14:paraId="5ADE6853" w14:textId="77777777" w:rsidR="00A03EA4" w:rsidRDefault="00A03EA4" w:rsidP="00A03EA4">
      <w:pPr>
        <w:pStyle w:val="Heading3"/>
      </w:pPr>
      <w:bookmarkStart w:id="187" w:name="_Toc461433066"/>
      <w:r>
        <w:t>Övriga regler</w:t>
      </w:r>
      <w:bookmarkEnd w:id="187"/>
    </w:p>
    <w:p w14:paraId="21551C09" w14:textId="77777777" w:rsidR="00A03EA4" w:rsidRDefault="00A03EA4" w:rsidP="00A03EA4">
      <w:r>
        <w:t>Tjänsten skall åtkomstkontrollera om anropande system har behörighet till tjänsten.</w:t>
      </w:r>
    </w:p>
    <w:p w14:paraId="59213D9D" w14:textId="77777777" w:rsidR="00A03EA4" w:rsidRDefault="00A03EA4" w:rsidP="00A03EA4">
      <w:pPr>
        <w:pStyle w:val="Heading3"/>
      </w:pPr>
      <w:bookmarkStart w:id="188" w:name="_Toc461433067"/>
      <w:r>
        <w:t>Exempel</w:t>
      </w:r>
      <w:bookmarkEnd w:id="188"/>
    </w:p>
    <w:p w14:paraId="6B45A0A6" w14:textId="77777777" w:rsidR="00A03EA4" w:rsidRDefault="00A03EA4" w:rsidP="00A03EA4">
      <w:r>
        <w:t>Nedan visas exempel på hur anrop och svar ska formas när tjänsten används.</w:t>
      </w:r>
    </w:p>
    <w:p w14:paraId="693100BB" w14:textId="77777777" w:rsidR="00A03EA4" w:rsidRDefault="00A03EA4" w:rsidP="00A03EA4">
      <w:pPr>
        <w:pStyle w:val="Heading4"/>
      </w:pPr>
      <w:r>
        <w:t>Exempel på anrop</w:t>
      </w:r>
    </w:p>
    <w:p w14:paraId="17F5ECAA" w14:textId="77777777" w:rsidR="00A03EA4" w:rsidRDefault="00A03EA4" w:rsidP="00A03EA4"/>
    <w:p w14:paraId="5084EA5B" w14:textId="77777777" w:rsidR="00A03EA4" w:rsidRDefault="00A03EA4" w:rsidP="00A03EA4">
      <w:r>
        <w:t>Följande XML visar strukturen på ett anrop till tjänsten.</w:t>
      </w:r>
    </w:p>
    <w:p w14:paraId="161F9288"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ns0:UngroupPersonRequest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urn:riv:cgi:healthcare:efrikort:UngroupPersonResponder:3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54452D58"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7CE95CCF"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p>
    <w:p w14:paraId="1F9A7B38"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0475DD4D"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38B7912A"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7548C8F4"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04522A89"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F3680D7"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lastRenderedPageBreak/>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48F9A55A"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ns0:Actor</w:t>
      </w:r>
      <w:r>
        <w:rPr>
          <w:rFonts w:ascii="Consolas" w:eastAsia="Times New Roman" w:hAnsi="Consolas" w:cs="Consolas"/>
          <w:color w:val="0000FF"/>
          <w:sz w:val="16"/>
          <w:szCs w:val="16"/>
          <w:lang w:eastAsia="sv-SE"/>
        </w:rPr>
        <w:t>&gt;</w:t>
      </w:r>
    </w:p>
    <w:p w14:paraId="2C494118"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ns0:UngroupPersonRequest</w:t>
      </w:r>
      <w:r>
        <w:rPr>
          <w:rFonts w:ascii="Consolas" w:eastAsia="Times New Roman" w:hAnsi="Consolas" w:cs="Consolas"/>
          <w:color w:val="0000FF"/>
          <w:sz w:val="16"/>
          <w:szCs w:val="16"/>
          <w:lang w:eastAsia="sv-SE"/>
        </w:rPr>
        <w:t>&gt;</w:t>
      </w:r>
    </w:p>
    <w:p w14:paraId="1152EF91" w14:textId="77777777" w:rsidR="00A03EA4" w:rsidRDefault="00A03EA4" w:rsidP="00A03EA4">
      <w:pPr>
        <w:pStyle w:val="Heading4"/>
      </w:pPr>
      <w:r>
        <w:t>Exempel på svar</w:t>
      </w:r>
    </w:p>
    <w:p w14:paraId="35BD49D8" w14:textId="77777777" w:rsidR="00A03EA4" w:rsidRDefault="00A03EA4" w:rsidP="00A03EA4"/>
    <w:p w14:paraId="39C6B7D7" w14:textId="77777777" w:rsidR="00A03EA4" w:rsidRDefault="00A03EA4" w:rsidP="00A03EA4">
      <w:r>
        <w:t>Följande XML visar strukturen på svarsmeddelandet från tjänsten.</w:t>
      </w:r>
    </w:p>
    <w:p w14:paraId="17877AD1"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ns0:UngroupPersonResponse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urn:riv:cgi:healthcare:efrikort:UngroupPersonResponder:3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437F50E2"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ns0:UngroupPerson</w:t>
      </w:r>
      <w:r>
        <w:rPr>
          <w:rFonts w:ascii="Consolas" w:eastAsia="Times New Roman" w:hAnsi="Consolas" w:cs="Consolas"/>
          <w:color w:val="0000FF"/>
          <w:sz w:val="16"/>
          <w:szCs w:val="16"/>
          <w:lang w:eastAsia="sv-SE"/>
        </w:rPr>
        <w:t>&gt;</w:t>
      </w:r>
    </w:p>
    <w:p w14:paraId="064EC758"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14:paraId="17423B43" w14:textId="77777777" w:rsidR="00A03EA4" w:rsidRDefault="00A03EA4" w:rsidP="00A03EA4">
      <w:pPr>
        <w:ind w:left="88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62E826F8"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p>
    <w:p w14:paraId="7F2BE9AE"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ns0:UngroupPerson</w:t>
      </w:r>
      <w:r>
        <w:rPr>
          <w:rFonts w:ascii="Consolas" w:eastAsia="Times New Roman" w:hAnsi="Consolas" w:cs="Consolas"/>
          <w:color w:val="0000FF"/>
          <w:sz w:val="16"/>
          <w:szCs w:val="16"/>
          <w:lang w:eastAsia="sv-SE"/>
        </w:rPr>
        <w:t>&gt;</w:t>
      </w:r>
    </w:p>
    <w:p w14:paraId="52B0C680"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ns0:UngroupPersonResponse</w:t>
      </w:r>
      <w:r>
        <w:rPr>
          <w:rFonts w:ascii="Consolas" w:eastAsia="Times New Roman" w:hAnsi="Consolas" w:cs="Consolas"/>
          <w:color w:val="0000FF"/>
          <w:sz w:val="16"/>
          <w:szCs w:val="16"/>
          <w:lang w:eastAsia="sv-SE"/>
        </w:rPr>
        <w:t>&gt;</w:t>
      </w:r>
    </w:p>
    <w:p w14:paraId="62BBF3F1" w14:textId="77777777" w:rsidR="00A03EA4" w:rsidRDefault="00A03EA4" w:rsidP="00A03EA4">
      <w:r>
        <w:br w:type="page"/>
      </w:r>
    </w:p>
    <w:p w14:paraId="5F8A3D6A" w14:textId="77777777" w:rsidR="00A03EA4" w:rsidRDefault="00A03EA4" w:rsidP="00A03EA4">
      <w:pPr>
        <w:pStyle w:val="Heading2"/>
      </w:pPr>
      <w:bookmarkStart w:id="189" w:name="_Toc461433068"/>
      <w:r>
        <w:lastRenderedPageBreak/>
        <w:t>UpdateCard</w:t>
      </w:r>
      <w:bookmarkEnd w:id="189"/>
    </w:p>
    <w:p w14:paraId="5562F5AE" w14:textId="77777777" w:rsidR="00A03EA4" w:rsidRDefault="00A03EA4" w:rsidP="00A03EA4">
      <w:r>
        <w:t>Denna tjänst används för att ändra ett existerande frikort.</w:t>
      </w:r>
    </w:p>
    <w:p w14:paraId="5077FCCF" w14:textId="77777777" w:rsidR="00A03EA4" w:rsidRDefault="00A03EA4" w:rsidP="00A03EA4">
      <w:r>
        <w:t>Slutgiltiga frikort som har registrerade transaktioner kan ej ändras.</w:t>
      </w:r>
    </w:p>
    <w:p w14:paraId="262A80EB" w14:textId="77777777" w:rsidR="00A03EA4" w:rsidRDefault="00A03EA4" w:rsidP="00A03EA4">
      <w:r>
        <w:t>För slutgiltiga frikort som har registrerats utan transaktioner kan endast giltighetstiden ändras inom vårdhuvudmannens högkostnadsperiod.</w:t>
      </w:r>
    </w:p>
    <w:p w14:paraId="47A08A8B" w14:textId="77777777" w:rsidR="00A03EA4" w:rsidRDefault="00A03EA4" w:rsidP="00A03EA4">
      <w:r>
        <w:t>För preliminära frikort som har registrerade transaktioner kan enbart identiteten på frikortet (kortnummer) ändras.</w:t>
      </w:r>
    </w:p>
    <w:p w14:paraId="74EFC1CC" w14:textId="77777777" w:rsidR="00A03EA4" w:rsidRDefault="00A03EA4" w:rsidP="00A03EA4">
      <w:r>
        <w:t>För preliminära frikort som registrerats utan transaktioner kan alla uppgifter ändras.</w:t>
      </w:r>
    </w:p>
    <w:p w14:paraId="2CEA9E01" w14:textId="77777777" w:rsidR="00A03EA4" w:rsidRDefault="00A03EA4" w:rsidP="00A03EA4">
      <w:pPr>
        <w:pStyle w:val="Heading3"/>
      </w:pPr>
      <w:bookmarkStart w:id="190" w:name="_Toc461433069"/>
      <w:r>
        <w:t>Version</w:t>
      </w:r>
      <w:bookmarkEnd w:id="190"/>
    </w:p>
    <w:p w14:paraId="3FBC5F9C" w14:textId="77777777" w:rsidR="00A03EA4" w:rsidRDefault="00A03EA4" w:rsidP="00A03EA4">
      <w:r>
        <w:t>3.0</w:t>
      </w:r>
    </w:p>
    <w:p w14:paraId="38ACB5F2" w14:textId="77777777" w:rsidR="00A03EA4" w:rsidRDefault="00A03EA4" w:rsidP="00A03EA4">
      <w:pPr>
        <w:pStyle w:val="Heading3"/>
      </w:pPr>
      <w:bookmarkStart w:id="191" w:name="_Toc461433070"/>
      <w:r>
        <w:t>Fältregler</w:t>
      </w:r>
      <w:bookmarkEnd w:id="191"/>
    </w:p>
    <w:p w14:paraId="54CCC953" w14:textId="77777777" w:rsidR="00A03EA4" w:rsidRDefault="00A03EA4" w:rsidP="00A03EA4">
      <w:r>
        <w:t>Nedanstående tabell beskriver varje element i begäran och svar samt vilka datatyper som används.</w:t>
      </w:r>
    </w:p>
    <w:p w14:paraId="4F5448C6"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4A74D7B4" w14:textId="77777777" w:rsidTr="00F47E8D">
        <w:trPr>
          <w:trHeight w:val="384"/>
        </w:trPr>
        <w:tc>
          <w:tcPr>
            <w:tcW w:w="2500" w:type="dxa"/>
            <w:shd w:val="clear" w:color="auto" w:fill="D9D9D9" w:themeFill="background1" w:themeFillShade="D9"/>
            <w:vAlign w:val="bottom"/>
          </w:tcPr>
          <w:p w14:paraId="6F78A2AD" w14:textId="77777777" w:rsidR="00A03EA4" w:rsidRDefault="00A03EA4" w:rsidP="00F47E8D">
            <w:pPr>
              <w:rPr>
                <w:b/>
              </w:rPr>
            </w:pPr>
            <w:r>
              <w:rPr>
                <w:b/>
              </w:rPr>
              <w:t>Namn</w:t>
            </w:r>
          </w:p>
        </w:tc>
        <w:tc>
          <w:tcPr>
            <w:tcW w:w="2000" w:type="dxa"/>
            <w:shd w:val="clear" w:color="auto" w:fill="D9D9D9" w:themeFill="background1" w:themeFillShade="D9"/>
            <w:vAlign w:val="bottom"/>
          </w:tcPr>
          <w:p w14:paraId="0205C362" w14:textId="77777777" w:rsidR="00A03EA4" w:rsidRDefault="00A03EA4" w:rsidP="00F47E8D">
            <w:pPr>
              <w:rPr>
                <w:b/>
              </w:rPr>
            </w:pPr>
            <w:r>
              <w:rPr>
                <w:b/>
              </w:rPr>
              <w:t>Datatyp</w:t>
            </w:r>
          </w:p>
        </w:tc>
        <w:tc>
          <w:tcPr>
            <w:tcW w:w="4000" w:type="dxa"/>
            <w:shd w:val="clear" w:color="auto" w:fill="D9D9D9" w:themeFill="background1" w:themeFillShade="D9"/>
            <w:vAlign w:val="bottom"/>
          </w:tcPr>
          <w:p w14:paraId="322535E2"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5890EA2E" w14:textId="77777777" w:rsidR="00A03EA4" w:rsidRDefault="00A03EA4" w:rsidP="00F47E8D">
            <w:pPr>
              <w:rPr>
                <w:b/>
              </w:rPr>
            </w:pPr>
            <w:r>
              <w:rPr>
                <w:b/>
              </w:rPr>
              <w:t>Kardinalitet</w:t>
            </w:r>
          </w:p>
        </w:tc>
      </w:tr>
      <w:tr w:rsidR="00A03EA4" w14:paraId="75AB7069" w14:textId="77777777" w:rsidTr="00F47E8D">
        <w:tc>
          <w:tcPr>
            <w:tcW w:w="2500" w:type="dxa"/>
            <w:shd w:val="clear" w:color="auto" w:fill="F9F9F9" w:themeFill="background1" w:themeFillShade="F9"/>
            <w:vAlign w:val="bottom"/>
          </w:tcPr>
          <w:p w14:paraId="7F83EAEE"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02D8A4CD" w14:textId="77777777" w:rsidR="00A03EA4" w:rsidRDefault="00A03EA4" w:rsidP="00F47E8D">
            <w:pPr>
              <w:rPr>
                <w:b/>
              </w:rPr>
            </w:pPr>
          </w:p>
        </w:tc>
        <w:tc>
          <w:tcPr>
            <w:tcW w:w="4000" w:type="dxa"/>
            <w:shd w:val="clear" w:color="auto" w:fill="F9F9F9" w:themeFill="background1" w:themeFillShade="F9"/>
            <w:vAlign w:val="bottom"/>
          </w:tcPr>
          <w:p w14:paraId="4C36F529" w14:textId="77777777" w:rsidR="00A03EA4" w:rsidRDefault="00A03EA4" w:rsidP="00F47E8D">
            <w:pPr>
              <w:rPr>
                <w:b/>
              </w:rPr>
            </w:pPr>
          </w:p>
        </w:tc>
        <w:tc>
          <w:tcPr>
            <w:tcW w:w="1600" w:type="dxa"/>
            <w:shd w:val="clear" w:color="auto" w:fill="F9F9F9" w:themeFill="background1" w:themeFillShade="F9"/>
            <w:vAlign w:val="bottom"/>
          </w:tcPr>
          <w:p w14:paraId="7367F192" w14:textId="77777777" w:rsidR="00A03EA4" w:rsidRDefault="00A03EA4" w:rsidP="00F47E8D">
            <w:pPr>
              <w:rPr>
                <w:b/>
              </w:rPr>
            </w:pPr>
          </w:p>
        </w:tc>
      </w:tr>
      <w:tr w:rsidR="00A03EA4" w14:paraId="150C70E5" w14:textId="77777777" w:rsidTr="00F47E8D">
        <w:tc>
          <w:tcPr>
            <w:tcW w:w="2500" w:type="dxa"/>
          </w:tcPr>
          <w:p w14:paraId="4D046E72" w14:textId="77777777" w:rsidR="00A03EA4" w:rsidRDefault="00A03EA4" w:rsidP="00F47E8D">
            <w:r>
              <w:t>carePrincipalId</w:t>
            </w:r>
          </w:p>
        </w:tc>
        <w:tc>
          <w:tcPr>
            <w:tcW w:w="2000" w:type="dxa"/>
          </w:tcPr>
          <w:p w14:paraId="3E0DE075" w14:textId="77777777" w:rsidR="00A03EA4" w:rsidRPr="00A03EA4" w:rsidRDefault="00A03EA4" w:rsidP="00F47E8D">
            <w:pPr>
              <w:rPr>
                <w:lang w:val="en-US"/>
              </w:rPr>
            </w:pPr>
            <w:r w:rsidRPr="00A03EA4">
              <w:rPr>
                <w:lang w:val="en-US"/>
              </w:rPr>
              <w:t>urn:riv:cgi:healthcare:efrikort:3:HsaId</w:t>
            </w:r>
          </w:p>
        </w:tc>
        <w:tc>
          <w:tcPr>
            <w:tcW w:w="4000" w:type="dxa"/>
          </w:tcPr>
          <w:p w14:paraId="3568C890" w14:textId="77777777" w:rsidR="00A03EA4" w:rsidRDefault="00A03EA4" w:rsidP="00F47E8D">
            <w:r>
              <w:t>ID för vårdhuvudman</w:t>
            </w:r>
          </w:p>
        </w:tc>
        <w:tc>
          <w:tcPr>
            <w:tcW w:w="1600" w:type="dxa"/>
          </w:tcPr>
          <w:p w14:paraId="0FE310E9" w14:textId="77777777" w:rsidR="00A03EA4" w:rsidRDefault="00A03EA4" w:rsidP="00F47E8D">
            <w:r>
              <w:t>1..1</w:t>
            </w:r>
          </w:p>
        </w:tc>
      </w:tr>
      <w:tr w:rsidR="00A03EA4" w14:paraId="2996573E" w14:textId="77777777" w:rsidTr="00F47E8D">
        <w:tc>
          <w:tcPr>
            <w:tcW w:w="2500" w:type="dxa"/>
          </w:tcPr>
          <w:p w14:paraId="1953C827" w14:textId="77777777" w:rsidR="00A03EA4" w:rsidRDefault="00A03EA4" w:rsidP="00F47E8D">
            <w:r>
              <w:t>cardSystemId</w:t>
            </w:r>
          </w:p>
        </w:tc>
        <w:tc>
          <w:tcPr>
            <w:tcW w:w="2000" w:type="dxa"/>
          </w:tcPr>
          <w:p w14:paraId="3E32342B" w14:textId="77777777" w:rsidR="00A03EA4" w:rsidRDefault="00A03EA4" w:rsidP="00F47E8D">
            <w:r>
              <w:t>urn:riv:cgi:healthcare:efrikort:3:Id</w:t>
            </w:r>
          </w:p>
        </w:tc>
        <w:tc>
          <w:tcPr>
            <w:tcW w:w="4000" w:type="dxa"/>
          </w:tcPr>
          <w:p w14:paraId="270831B6" w14:textId="77777777" w:rsidR="00A03EA4" w:rsidRDefault="00A03EA4" w:rsidP="00F47E8D">
            <w:r>
              <w:t>Obligatorisk id för det frikort som skall uppdateras</w:t>
            </w:r>
          </w:p>
        </w:tc>
        <w:tc>
          <w:tcPr>
            <w:tcW w:w="1600" w:type="dxa"/>
          </w:tcPr>
          <w:p w14:paraId="0067CFAA" w14:textId="77777777" w:rsidR="00A03EA4" w:rsidRDefault="00A03EA4" w:rsidP="00F47E8D">
            <w:r>
              <w:t>1..1</w:t>
            </w:r>
          </w:p>
        </w:tc>
      </w:tr>
      <w:tr w:rsidR="00A03EA4" w14:paraId="7A53E6B5" w14:textId="77777777" w:rsidTr="00F47E8D">
        <w:tc>
          <w:tcPr>
            <w:tcW w:w="2500" w:type="dxa"/>
          </w:tcPr>
          <w:p w14:paraId="079DBEFE" w14:textId="77777777" w:rsidR="00A03EA4" w:rsidRDefault="00A03EA4" w:rsidP="00F47E8D">
            <w:r>
              <w:t>cardId</w:t>
            </w:r>
          </w:p>
        </w:tc>
        <w:tc>
          <w:tcPr>
            <w:tcW w:w="2000" w:type="dxa"/>
          </w:tcPr>
          <w:p w14:paraId="49B4D37D" w14:textId="77777777" w:rsidR="00A03EA4" w:rsidRPr="00A03EA4" w:rsidRDefault="00A03EA4" w:rsidP="00F47E8D">
            <w:pPr>
              <w:rPr>
                <w:lang w:val="en-US"/>
              </w:rPr>
            </w:pPr>
            <w:r w:rsidRPr="00A03EA4">
              <w:rPr>
                <w:lang w:val="en-US"/>
              </w:rPr>
              <w:t>urn:riv:cgi:healthcare:efrikort:3:CardId</w:t>
            </w:r>
          </w:p>
        </w:tc>
        <w:tc>
          <w:tcPr>
            <w:tcW w:w="4000" w:type="dxa"/>
          </w:tcPr>
          <w:p w14:paraId="39224B9C" w14:textId="77777777" w:rsidR="00A03EA4" w:rsidRDefault="00A03EA4" w:rsidP="00F47E8D">
            <w:r>
              <w:t>Obligatoriskt värde. Anger nytt värde på identiteten på frikortet (kortnummer).</w:t>
            </w:r>
          </w:p>
        </w:tc>
        <w:tc>
          <w:tcPr>
            <w:tcW w:w="1600" w:type="dxa"/>
          </w:tcPr>
          <w:p w14:paraId="73BB7A68" w14:textId="77777777" w:rsidR="00A03EA4" w:rsidRDefault="00A03EA4" w:rsidP="00F47E8D">
            <w:r>
              <w:t>1..1</w:t>
            </w:r>
          </w:p>
        </w:tc>
      </w:tr>
      <w:tr w:rsidR="00A03EA4" w14:paraId="14B8D7CE" w14:textId="77777777" w:rsidTr="00F47E8D">
        <w:tc>
          <w:tcPr>
            <w:tcW w:w="2500" w:type="dxa"/>
          </w:tcPr>
          <w:p w14:paraId="7FC6A290" w14:textId="77777777" w:rsidR="00A03EA4" w:rsidRDefault="00A03EA4" w:rsidP="00F47E8D">
            <w:r>
              <w:t>startDate</w:t>
            </w:r>
          </w:p>
        </w:tc>
        <w:tc>
          <w:tcPr>
            <w:tcW w:w="2000" w:type="dxa"/>
          </w:tcPr>
          <w:p w14:paraId="0257756A" w14:textId="77777777" w:rsidR="00A03EA4" w:rsidRDefault="00A03EA4" w:rsidP="00F47E8D">
            <w:r>
              <w:t>xs:Date</w:t>
            </w:r>
          </w:p>
        </w:tc>
        <w:tc>
          <w:tcPr>
            <w:tcW w:w="4000" w:type="dxa"/>
          </w:tcPr>
          <w:p w14:paraId="704003CD" w14:textId="77777777" w:rsidR="00A03EA4" w:rsidRDefault="00A03EA4" w:rsidP="00F47E8D">
            <w:r>
              <w:t>Obligatoriskt värde. Anger nytt värde för när frikortet startar att gälla (giltighetstid, fr.o.m datum).</w:t>
            </w:r>
          </w:p>
        </w:tc>
        <w:tc>
          <w:tcPr>
            <w:tcW w:w="1600" w:type="dxa"/>
          </w:tcPr>
          <w:p w14:paraId="62DEB454" w14:textId="77777777" w:rsidR="00A03EA4" w:rsidRDefault="00A03EA4" w:rsidP="00F47E8D">
            <w:r>
              <w:t>1..1</w:t>
            </w:r>
          </w:p>
        </w:tc>
      </w:tr>
      <w:tr w:rsidR="00A03EA4" w14:paraId="3BA566F3" w14:textId="77777777" w:rsidTr="00F47E8D">
        <w:tc>
          <w:tcPr>
            <w:tcW w:w="2500" w:type="dxa"/>
          </w:tcPr>
          <w:p w14:paraId="123BB2C9" w14:textId="77777777" w:rsidR="00A03EA4" w:rsidRDefault="00A03EA4" w:rsidP="00F47E8D">
            <w:r>
              <w:t>endDate</w:t>
            </w:r>
          </w:p>
        </w:tc>
        <w:tc>
          <w:tcPr>
            <w:tcW w:w="2000" w:type="dxa"/>
          </w:tcPr>
          <w:p w14:paraId="17467E4C" w14:textId="77777777" w:rsidR="00A03EA4" w:rsidRDefault="00A03EA4" w:rsidP="00F47E8D">
            <w:r>
              <w:t>xs:Date</w:t>
            </w:r>
          </w:p>
        </w:tc>
        <w:tc>
          <w:tcPr>
            <w:tcW w:w="4000" w:type="dxa"/>
          </w:tcPr>
          <w:p w14:paraId="0667E2B5" w14:textId="77777777" w:rsidR="00A03EA4" w:rsidRDefault="00A03EA4" w:rsidP="00F47E8D">
            <w:r>
              <w:t>Obligatoriskt värde. Anger nytt värde för när frikortet upphör att gälla (giltighetstid, t.o.m datum).</w:t>
            </w:r>
          </w:p>
        </w:tc>
        <w:tc>
          <w:tcPr>
            <w:tcW w:w="1600" w:type="dxa"/>
          </w:tcPr>
          <w:p w14:paraId="5A70FCF7" w14:textId="77777777" w:rsidR="00A03EA4" w:rsidRDefault="00A03EA4" w:rsidP="00F47E8D">
            <w:r>
              <w:t>1..1</w:t>
            </w:r>
          </w:p>
        </w:tc>
      </w:tr>
      <w:tr w:rsidR="00A03EA4" w14:paraId="7C46C371" w14:textId="77777777" w:rsidTr="00F47E8D">
        <w:tc>
          <w:tcPr>
            <w:tcW w:w="2500" w:type="dxa"/>
          </w:tcPr>
          <w:p w14:paraId="536B3C3D" w14:textId="77777777" w:rsidR="00A03EA4" w:rsidRDefault="00A03EA4" w:rsidP="00F47E8D">
            <w:r>
              <w:t>preliminaryCardDate</w:t>
            </w:r>
          </w:p>
        </w:tc>
        <w:tc>
          <w:tcPr>
            <w:tcW w:w="2000" w:type="dxa"/>
          </w:tcPr>
          <w:p w14:paraId="53F2C055" w14:textId="77777777" w:rsidR="00A03EA4" w:rsidRDefault="00A03EA4" w:rsidP="00F47E8D">
            <w:r>
              <w:t>xs:Date</w:t>
            </w:r>
          </w:p>
        </w:tc>
        <w:tc>
          <w:tcPr>
            <w:tcW w:w="4000" w:type="dxa"/>
          </w:tcPr>
          <w:p w14:paraId="22C9645B" w14:textId="77777777" w:rsidR="00A03EA4" w:rsidRDefault="00A03EA4" w:rsidP="00F47E8D">
            <w:r>
              <w:t>Obligatoriskt värde. Anger nytt värde för när frikortet uppnåddes.</w:t>
            </w:r>
          </w:p>
        </w:tc>
        <w:tc>
          <w:tcPr>
            <w:tcW w:w="1600" w:type="dxa"/>
          </w:tcPr>
          <w:p w14:paraId="231BCAFB" w14:textId="77777777" w:rsidR="00A03EA4" w:rsidRDefault="00A03EA4" w:rsidP="00F47E8D">
            <w:r>
              <w:t>1..1</w:t>
            </w:r>
          </w:p>
        </w:tc>
      </w:tr>
      <w:tr w:rsidR="00A03EA4" w14:paraId="0DF4A2EA" w14:textId="77777777" w:rsidTr="00F47E8D">
        <w:tc>
          <w:tcPr>
            <w:tcW w:w="2500" w:type="dxa"/>
          </w:tcPr>
          <w:p w14:paraId="41C4B219" w14:textId="77777777" w:rsidR="00A03EA4" w:rsidRDefault="00A03EA4" w:rsidP="00F47E8D">
            <w:r>
              <w:t>actor</w:t>
            </w:r>
          </w:p>
        </w:tc>
        <w:tc>
          <w:tcPr>
            <w:tcW w:w="2000" w:type="dxa"/>
          </w:tcPr>
          <w:p w14:paraId="31F1403A" w14:textId="77777777" w:rsidR="00A03EA4" w:rsidRPr="00A03EA4" w:rsidRDefault="00A03EA4" w:rsidP="00F47E8D">
            <w:pPr>
              <w:rPr>
                <w:lang w:val="en-US"/>
              </w:rPr>
            </w:pPr>
            <w:r w:rsidRPr="00A03EA4">
              <w:rPr>
                <w:lang w:val="en-US"/>
              </w:rPr>
              <w:t>urn:riv:cgi:healthcare:efrikort:3:Actor</w:t>
            </w:r>
          </w:p>
        </w:tc>
        <w:tc>
          <w:tcPr>
            <w:tcW w:w="4000" w:type="dxa"/>
          </w:tcPr>
          <w:p w14:paraId="0F39AE11" w14:textId="77777777" w:rsidR="00A03EA4" w:rsidRDefault="00A03EA4" w:rsidP="00F47E8D">
            <w:r>
              <w:t>Obligatorisk värde som anger vem som utför operationen.</w:t>
            </w:r>
          </w:p>
        </w:tc>
        <w:tc>
          <w:tcPr>
            <w:tcW w:w="1600" w:type="dxa"/>
          </w:tcPr>
          <w:p w14:paraId="32D7701C" w14:textId="77777777" w:rsidR="00A03EA4" w:rsidRDefault="00A03EA4" w:rsidP="00F47E8D">
            <w:r>
              <w:t>1..1</w:t>
            </w:r>
          </w:p>
        </w:tc>
      </w:tr>
      <w:tr w:rsidR="00A03EA4" w14:paraId="2EC58969" w14:textId="77777777" w:rsidTr="00F47E8D">
        <w:tc>
          <w:tcPr>
            <w:tcW w:w="2500" w:type="dxa"/>
            <w:shd w:val="clear" w:color="auto" w:fill="F9F9F9" w:themeFill="background1" w:themeFillShade="F9"/>
            <w:vAlign w:val="bottom"/>
          </w:tcPr>
          <w:p w14:paraId="7D1A9C15" w14:textId="77777777" w:rsidR="00A03EA4" w:rsidRDefault="00A03EA4" w:rsidP="00F47E8D">
            <w:pPr>
              <w:rPr>
                <w:b/>
              </w:rPr>
            </w:pPr>
            <w:r>
              <w:rPr>
                <w:b/>
                <w:i/>
              </w:rPr>
              <w:t>Svar</w:t>
            </w:r>
          </w:p>
        </w:tc>
        <w:tc>
          <w:tcPr>
            <w:tcW w:w="2000" w:type="dxa"/>
            <w:shd w:val="clear" w:color="auto" w:fill="F9F9F9" w:themeFill="background1" w:themeFillShade="F9"/>
            <w:vAlign w:val="bottom"/>
          </w:tcPr>
          <w:p w14:paraId="00E2D0DD" w14:textId="77777777" w:rsidR="00A03EA4" w:rsidRDefault="00A03EA4" w:rsidP="00F47E8D">
            <w:pPr>
              <w:rPr>
                <w:b/>
              </w:rPr>
            </w:pPr>
          </w:p>
        </w:tc>
        <w:tc>
          <w:tcPr>
            <w:tcW w:w="4000" w:type="dxa"/>
            <w:shd w:val="clear" w:color="auto" w:fill="F9F9F9" w:themeFill="background1" w:themeFillShade="F9"/>
            <w:vAlign w:val="bottom"/>
          </w:tcPr>
          <w:p w14:paraId="18734BE2" w14:textId="77777777" w:rsidR="00A03EA4" w:rsidRDefault="00A03EA4" w:rsidP="00F47E8D">
            <w:pPr>
              <w:rPr>
                <w:b/>
              </w:rPr>
            </w:pPr>
          </w:p>
        </w:tc>
        <w:tc>
          <w:tcPr>
            <w:tcW w:w="1600" w:type="dxa"/>
            <w:shd w:val="clear" w:color="auto" w:fill="F9F9F9" w:themeFill="background1" w:themeFillShade="F9"/>
            <w:vAlign w:val="bottom"/>
          </w:tcPr>
          <w:p w14:paraId="1A32ED47" w14:textId="77777777" w:rsidR="00A03EA4" w:rsidRDefault="00A03EA4" w:rsidP="00F47E8D">
            <w:pPr>
              <w:rPr>
                <w:b/>
              </w:rPr>
            </w:pPr>
          </w:p>
        </w:tc>
      </w:tr>
      <w:tr w:rsidR="00A03EA4" w14:paraId="03EEBEB4" w14:textId="77777777" w:rsidTr="00F47E8D">
        <w:tc>
          <w:tcPr>
            <w:tcW w:w="2500" w:type="dxa"/>
          </w:tcPr>
          <w:p w14:paraId="6B353D59" w14:textId="77777777" w:rsidR="00A03EA4" w:rsidRDefault="00A03EA4" w:rsidP="00F47E8D">
            <w:r>
              <w:t>updateCard</w:t>
            </w:r>
          </w:p>
        </w:tc>
        <w:tc>
          <w:tcPr>
            <w:tcW w:w="2000" w:type="dxa"/>
          </w:tcPr>
          <w:p w14:paraId="747F6A5D" w14:textId="77777777" w:rsidR="00A03EA4" w:rsidRDefault="00A03EA4" w:rsidP="00F47E8D">
            <w:r>
              <w:t>urn:riv:cgi:healthcare:efrikort:3:Result</w:t>
            </w:r>
          </w:p>
        </w:tc>
        <w:tc>
          <w:tcPr>
            <w:tcW w:w="4000" w:type="dxa"/>
          </w:tcPr>
          <w:p w14:paraId="57207116" w14:textId="77777777" w:rsidR="00A03EA4" w:rsidRDefault="00A03EA4" w:rsidP="00F47E8D">
            <w:r>
              <w:t>Result. Innehåller resultatkod med eventuellt meddelande.</w:t>
            </w:r>
          </w:p>
        </w:tc>
        <w:tc>
          <w:tcPr>
            <w:tcW w:w="1600" w:type="dxa"/>
          </w:tcPr>
          <w:p w14:paraId="129F4A36" w14:textId="77777777" w:rsidR="00A03EA4" w:rsidRDefault="00A03EA4" w:rsidP="00F47E8D">
            <w:r>
              <w:t>1..1</w:t>
            </w:r>
          </w:p>
        </w:tc>
      </w:tr>
    </w:tbl>
    <w:p w14:paraId="7916C4FF" w14:textId="77777777" w:rsidR="00A03EA4" w:rsidRDefault="00A03EA4" w:rsidP="00A03EA4">
      <w:pPr>
        <w:pStyle w:val="Heading3"/>
      </w:pPr>
      <w:bookmarkStart w:id="192" w:name="_Toc461433071"/>
      <w:r>
        <w:t>Övriga regler</w:t>
      </w:r>
      <w:bookmarkEnd w:id="192"/>
    </w:p>
    <w:p w14:paraId="79906105" w14:textId="77777777" w:rsidR="00A03EA4" w:rsidRDefault="00A03EA4" w:rsidP="00A03EA4">
      <w:r>
        <w:t>Tjänsten skall åtkomstkontrollera om anropande system har behörighet till tjänsten.</w:t>
      </w:r>
    </w:p>
    <w:p w14:paraId="32E6FCB8" w14:textId="77777777" w:rsidR="00A03EA4" w:rsidRDefault="00A03EA4" w:rsidP="00A03EA4">
      <w:pPr>
        <w:pStyle w:val="Heading3"/>
      </w:pPr>
      <w:bookmarkStart w:id="193" w:name="_Toc461433072"/>
      <w:r>
        <w:t>Exempel</w:t>
      </w:r>
      <w:bookmarkEnd w:id="193"/>
    </w:p>
    <w:p w14:paraId="6279FB14" w14:textId="77777777" w:rsidR="00A03EA4" w:rsidRDefault="00A03EA4" w:rsidP="00A03EA4">
      <w:r>
        <w:t>Nedan visas exempel på hur anrop och svar ska formas när tjänsten används.</w:t>
      </w:r>
    </w:p>
    <w:p w14:paraId="7CA21F1B" w14:textId="77777777" w:rsidR="00A03EA4" w:rsidRDefault="00A03EA4" w:rsidP="00A03EA4">
      <w:pPr>
        <w:pStyle w:val="Heading4"/>
      </w:pPr>
      <w:r>
        <w:lastRenderedPageBreak/>
        <w:t>Exempel på anrop</w:t>
      </w:r>
    </w:p>
    <w:p w14:paraId="72903DC6" w14:textId="77777777" w:rsidR="00A03EA4" w:rsidRDefault="00A03EA4" w:rsidP="00A03EA4"/>
    <w:p w14:paraId="229ED595" w14:textId="77777777" w:rsidR="00A03EA4" w:rsidRDefault="00A03EA4" w:rsidP="00A03EA4">
      <w:r>
        <w:t>Följande XML visar strukturen på ett anrop till tjänsten.</w:t>
      </w:r>
    </w:p>
    <w:p w14:paraId="42748A53"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ns0:UpdateCardRequest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urn:riv:cgi:healthcare:efrikort:UpdateCardResponder:3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0BEB59CA"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5EE0405F"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ns0:CardSystemId</w:t>
      </w:r>
      <w:r w:rsidRPr="00A03EA4">
        <w:rPr>
          <w:rFonts w:ascii="Consolas" w:eastAsia="Times New Roman" w:hAnsi="Consolas" w:cs="Consolas"/>
          <w:color w:val="0000FF"/>
          <w:sz w:val="16"/>
          <w:szCs w:val="16"/>
          <w:lang w:val="en-US" w:eastAsia="sv-SE"/>
        </w:rPr>
        <w:t>&gt;</w:t>
      </w:r>
    </w:p>
    <w:p w14:paraId="5C1259DF"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ns0:CardId</w:t>
      </w:r>
      <w:r w:rsidRPr="00A03EA4">
        <w:rPr>
          <w:rFonts w:ascii="Consolas" w:eastAsia="Times New Roman" w:hAnsi="Consolas" w:cs="Consolas"/>
          <w:color w:val="0000FF"/>
          <w:sz w:val="16"/>
          <w:szCs w:val="16"/>
          <w:lang w:val="en-US" w:eastAsia="sv-SE"/>
        </w:rPr>
        <w:t>&gt;</w:t>
      </w:r>
    </w:p>
    <w:p w14:paraId="470EA64A"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ns0:StartDate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ns0:StartDate</w:t>
      </w:r>
      <w:r w:rsidRPr="00A03EA4">
        <w:rPr>
          <w:rFonts w:ascii="Consolas" w:eastAsia="Times New Roman" w:hAnsi="Consolas" w:cs="Consolas"/>
          <w:color w:val="0000FF"/>
          <w:sz w:val="16"/>
          <w:szCs w:val="16"/>
          <w:lang w:val="en-US" w:eastAsia="sv-SE"/>
        </w:rPr>
        <w:t>&gt;</w:t>
      </w:r>
    </w:p>
    <w:p w14:paraId="180E3C67"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ns0:EndDate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ns0:EndDate</w:t>
      </w:r>
      <w:r w:rsidRPr="00A03EA4">
        <w:rPr>
          <w:rFonts w:ascii="Consolas" w:eastAsia="Times New Roman" w:hAnsi="Consolas" w:cs="Consolas"/>
          <w:color w:val="0000FF"/>
          <w:sz w:val="16"/>
          <w:szCs w:val="16"/>
          <w:lang w:val="en-US" w:eastAsia="sv-SE"/>
        </w:rPr>
        <w:t>&gt;</w:t>
      </w:r>
    </w:p>
    <w:p w14:paraId="752FF4E3"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ns0:PreliminaryCardDate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ns0:PreliminaryCardDate</w:t>
      </w:r>
      <w:r w:rsidRPr="00A03EA4">
        <w:rPr>
          <w:rFonts w:ascii="Consolas" w:eastAsia="Times New Roman" w:hAnsi="Consolas" w:cs="Consolas"/>
          <w:color w:val="0000FF"/>
          <w:sz w:val="16"/>
          <w:szCs w:val="16"/>
          <w:lang w:val="en-US" w:eastAsia="sv-SE"/>
        </w:rPr>
        <w:t>&gt;</w:t>
      </w:r>
    </w:p>
    <w:p w14:paraId="4BD28E84"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67B24713"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3D5D9E09"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4B849BF5"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95FD3EE"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2C5227B4"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ns0:Actor</w:t>
      </w:r>
      <w:r>
        <w:rPr>
          <w:rFonts w:ascii="Consolas" w:eastAsia="Times New Roman" w:hAnsi="Consolas" w:cs="Consolas"/>
          <w:color w:val="0000FF"/>
          <w:sz w:val="16"/>
          <w:szCs w:val="16"/>
          <w:lang w:eastAsia="sv-SE"/>
        </w:rPr>
        <w:t>&gt;</w:t>
      </w:r>
    </w:p>
    <w:p w14:paraId="66CA00DA"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ns0:UpdateCardRequest</w:t>
      </w:r>
      <w:r>
        <w:rPr>
          <w:rFonts w:ascii="Consolas" w:eastAsia="Times New Roman" w:hAnsi="Consolas" w:cs="Consolas"/>
          <w:color w:val="0000FF"/>
          <w:sz w:val="16"/>
          <w:szCs w:val="16"/>
          <w:lang w:eastAsia="sv-SE"/>
        </w:rPr>
        <w:t>&gt;</w:t>
      </w:r>
    </w:p>
    <w:p w14:paraId="6E8F8A94" w14:textId="77777777" w:rsidR="00A03EA4" w:rsidRDefault="00A03EA4" w:rsidP="00A03EA4">
      <w:pPr>
        <w:pStyle w:val="Heading4"/>
      </w:pPr>
      <w:r>
        <w:t>Exempel på svar</w:t>
      </w:r>
    </w:p>
    <w:p w14:paraId="13C43260" w14:textId="77777777" w:rsidR="00A03EA4" w:rsidRDefault="00A03EA4" w:rsidP="00A03EA4"/>
    <w:p w14:paraId="68CD41D9" w14:textId="77777777" w:rsidR="00A03EA4" w:rsidRDefault="00A03EA4" w:rsidP="00A03EA4">
      <w:r>
        <w:t>Följande XML visar strukturen på svarsmeddelandet från tjänsten.</w:t>
      </w:r>
    </w:p>
    <w:p w14:paraId="25640BC8"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ns0:UpdateCardResponse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urn:riv:cgi:healthcare:efrikort:UpdateCardResponder:3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0A24CB5B"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ns0:UpdateCard</w:t>
      </w:r>
      <w:r w:rsidRPr="00A03EA4">
        <w:rPr>
          <w:rFonts w:ascii="Consolas" w:eastAsia="Times New Roman" w:hAnsi="Consolas" w:cs="Consolas"/>
          <w:color w:val="0000FF"/>
          <w:sz w:val="16"/>
          <w:szCs w:val="16"/>
          <w:lang w:val="en-US" w:eastAsia="sv-SE"/>
        </w:rPr>
        <w:t>&gt;</w:t>
      </w:r>
    </w:p>
    <w:p w14:paraId="409A116A"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p>
    <w:p w14:paraId="719AE18D"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DCBDA74"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p>
    <w:p w14:paraId="70887445"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ns0:UpdateCard</w:t>
      </w:r>
      <w:r w:rsidRPr="00A03EA4">
        <w:rPr>
          <w:rFonts w:ascii="Consolas" w:eastAsia="Times New Roman" w:hAnsi="Consolas" w:cs="Consolas"/>
          <w:color w:val="0000FF"/>
          <w:sz w:val="16"/>
          <w:szCs w:val="16"/>
          <w:lang w:val="en-US" w:eastAsia="sv-SE"/>
        </w:rPr>
        <w:t>&gt;</w:t>
      </w:r>
    </w:p>
    <w:p w14:paraId="3DE17CFE" w14:textId="77777777" w:rsidR="00A03EA4" w:rsidRPr="00A03EA4" w:rsidRDefault="00A03EA4" w:rsidP="00A03EA4">
      <w:pPr>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ns0:UpdateCardResponse</w:t>
      </w:r>
      <w:r w:rsidRPr="00A03EA4">
        <w:rPr>
          <w:rFonts w:ascii="Consolas" w:eastAsia="Times New Roman" w:hAnsi="Consolas" w:cs="Consolas"/>
          <w:color w:val="0000FF"/>
          <w:sz w:val="16"/>
          <w:szCs w:val="16"/>
          <w:lang w:val="en-US" w:eastAsia="sv-SE"/>
        </w:rPr>
        <w:t>&gt;</w:t>
      </w:r>
    </w:p>
    <w:p w14:paraId="0E84F4EB" w14:textId="77777777" w:rsidR="00A03EA4" w:rsidRPr="00A03EA4" w:rsidRDefault="00A03EA4" w:rsidP="00A03EA4">
      <w:pPr>
        <w:rPr>
          <w:lang w:val="en-US"/>
        </w:rPr>
      </w:pPr>
      <w:r w:rsidRPr="00A03EA4">
        <w:rPr>
          <w:lang w:val="en-US"/>
        </w:rPr>
        <w:br w:type="page"/>
      </w:r>
    </w:p>
    <w:p w14:paraId="1DB48A47" w14:textId="77777777" w:rsidR="00A03EA4" w:rsidRDefault="00A03EA4" w:rsidP="00A03EA4">
      <w:pPr>
        <w:pStyle w:val="Heading2"/>
      </w:pPr>
      <w:bookmarkStart w:id="194" w:name="_Toc461433073"/>
      <w:r>
        <w:lastRenderedPageBreak/>
        <w:t>UpdateReadConsent</w:t>
      </w:r>
      <w:bookmarkEnd w:id="194"/>
    </w:p>
    <w:p w14:paraId="32299465" w14:textId="77777777" w:rsidR="00A03EA4" w:rsidRDefault="00A03EA4" w:rsidP="00A03EA4">
      <w:r>
        <w:t>Uppdaterar samtycket för given person-frikortstyp kombination.</w:t>
      </w:r>
    </w:p>
    <w:p w14:paraId="002EAEED" w14:textId="77777777" w:rsidR="00A03EA4" w:rsidRDefault="00A03EA4" w:rsidP="00A03EA4">
      <w:r>
        <w:t>Om personen gjort utträde från tjänsten kommer förfrågningen att stoppas</w:t>
      </w:r>
    </w:p>
    <w:p w14:paraId="19F97179" w14:textId="77777777" w:rsidR="00A03EA4" w:rsidRDefault="00A03EA4" w:rsidP="00A03EA4">
      <w:pPr>
        <w:pStyle w:val="Heading3"/>
      </w:pPr>
      <w:bookmarkStart w:id="195" w:name="_Toc461433074"/>
      <w:r>
        <w:t>Version</w:t>
      </w:r>
      <w:bookmarkEnd w:id="195"/>
    </w:p>
    <w:p w14:paraId="1182EB5B" w14:textId="77777777" w:rsidR="00A03EA4" w:rsidRDefault="00A03EA4" w:rsidP="00A03EA4">
      <w:r>
        <w:t>3.0</w:t>
      </w:r>
    </w:p>
    <w:p w14:paraId="668BACF9" w14:textId="77777777" w:rsidR="00A03EA4" w:rsidRDefault="00A03EA4" w:rsidP="00A03EA4">
      <w:pPr>
        <w:pStyle w:val="Heading3"/>
      </w:pPr>
      <w:bookmarkStart w:id="196" w:name="_Toc461433075"/>
      <w:r>
        <w:t>Fältregler</w:t>
      </w:r>
      <w:bookmarkEnd w:id="196"/>
    </w:p>
    <w:p w14:paraId="1777B138" w14:textId="77777777" w:rsidR="00A03EA4" w:rsidRDefault="00A03EA4" w:rsidP="00A03EA4">
      <w:r>
        <w:t>Nedanstående tabell beskriver varje element i begäran och svar samt vilka datatyper som används.</w:t>
      </w:r>
    </w:p>
    <w:p w14:paraId="65D67873"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768C66CB" w14:textId="77777777" w:rsidTr="00F47E8D">
        <w:trPr>
          <w:trHeight w:val="384"/>
        </w:trPr>
        <w:tc>
          <w:tcPr>
            <w:tcW w:w="2500" w:type="dxa"/>
            <w:shd w:val="clear" w:color="auto" w:fill="D9D9D9" w:themeFill="background1" w:themeFillShade="D9"/>
            <w:vAlign w:val="bottom"/>
          </w:tcPr>
          <w:p w14:paraId="6FD7BC13" w14:textId="77777777" w:rsidR="00A03EA4" w:rsidRDefault="00A03EA4" w:rsidP="00F47E8D">
            <w:pPr>
              <w:rPr>
                <w:b/>
              </w:rPr>
            </w:pPr>
            <w:r>
              <w:rPr>
                <w:b/>
              </w:rPr>
              <w:t>Namn</w:t>
            </w:r>
          </w:p>
        </w:tc>
        <w:tc>
          <w:tcPr>
            <w:tcW w:w="2000" w:type="dxa"/>
            <w:shd w:val="clear" w:color="auto" w:fill="D9D9D9" w:themeFill="background1" w:themeFillShade="D9"/>
            <w:vAlign w:val="bottom"/>
          </w:tcPr>
          <w:p w14:paraId="42571F1C" w14:textId="77777777" w:rsidR="00A03EA4" w:rsidRDefault="00A03EA4" w:rsidP="00F47E8D">
            <w:pPr>
              <w:rPr>
                <w:b/>
              </w:rPr>
            </w:pPr>
            <w:r>
              <w:rPr>
                <w:b/>
              </w:rPr>
              <w:t>Datatyp</w:t>
            </w:r>
          </w:p>
        </w:tc>
        <w:tc>
          <w:tcPr>
            <w:tcW w:w="4000" w:type="dxa"/>
            <w:shd w:val="clear" w:color="auto" w:fill="D9D9D9" w:themeFill="background1" w:themeFillShade="D9"/>
            <w:vAlign w:val="bottom"/>
          </w:tcPr>
          <w:p w14:paraId="235158E7"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02CC66B2" w14:textId="77777777" w:rsidR="00A03EA4" w:rsidRDefault="00A03EA4" w:rsidP="00F47E8D">
            <w:pPr>
              <w:rPr>
                <w:b/>
              </w:rPr>
            </w:pPr>
            <w:r>
              <w:rPr>
                <w:b/>
              </w:rPr>
              <w:t>Kardinalitet</w:t>
            </w:r>
          </w:p>
        </w:tc>
      </w:tr>
      <w:tr w:rsidR="00A03EA4" w14:paraId="02D5B641" w14:textId="77777777" w:rsidTr="00F47E8D">
        <w:tc>
          <w:tcPr>
            <w:tcW w:w="2500" w:type="dxa"/>
            <w:shd w:val="clear" w:color="auto" w:fill="F9F9F9" w:themeFill="background1" w:themeFillShade="F9"/>
            <w:vAlign w:val="bottom"/>
          </w:tcPr>
          <w:p w14:paraId="0350796E"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414F28EF" w14:textId="77777777" w:rsidR="00A03EA4" w:rsidRDefault="00A03EA4" w:rsidP="00F47E8D">
            <w:pPr>
              <w:rPr>
                <w:b/>
              </w:rPr>
            </w:pPr>
          </w:p>
        </w:tc>
        <w:tc>
          <w:tcPr>
            <w:tcW w:w="4000" w:type="dxa"/>
            <w:shd w:val="clear" w:color="auto" w:fill="F9F9F9" w:themeFill="background1" w:themeFillShade="F9"/>
            <w:vAlign w:val="bottom"/>
          </w:tcPr>
          <w:p w14:paraId="14E2269B" w14:textId="77777777" w:rsidR="00A03EA4" w:rsidRDefault="00A03EA4" w:rsidP="00F47E8D">
            <w:pPr>
              <w:rPr>
                <w:b/>
              </w:rPr>
            </w:pPr>
          </w:p>
        </w:tc>
        <w:tc>
          <w:tcPr>
            <w:tcW w:w="1600" w:type="dxa"/>
            <w:shd w:val="clear" w:color="auto" w:fill="F9F9F9" w:themeFill="background1" w:themeFillShade="F9"/>
            <w:vAlign w:val="bottom"/>
          </w:tcPr>
          <w:p w14:paraId="42EFC141" w14:textId="77777777" w:rsidR="00A03EA4" w:rsidRDefault="00A03EA4" w:rsidP="00F47E8D">
            <w:pPr>
              <w:rPr>
                <w:b/>
              </w:rPr>
            </w:pPr>
          </w:p>
        </w:tc>
      </w:tr>
      <w:tr w:rsidR="00A03EA4" w14:paraId="10987696" w14:textId="77777777" w:rsidTr="00F47E8D">
        <w:tc>
          <w:tcPr>
            <w:tcW w:w="2500" w:type="dxa"/>
          </w:tcPr>
          <w:p w14:paraId="5BBD94B5" w14:textId="77777777" w:rsidR="00A03EA4" w:rsidRDefault="00A03EA4" w:rsidP="00F47E8D">
            <w:r>
              <w:t>carePrincipalId</w:t>
            </w:r>
          </w:p>
        </w:tc>
        <w:tc>
          <w:tcPr>
            <w:tcW w:w="2000" w:type="dxa"/>
          </w:tcPr>
          <w:p w14:paraId="12FECD55" w14:textId="77777777" w:rsidR="00A03EA4" w:rsidRPr="00A03EA4" w:rsidRDefault="00A03EA4" w:rsidP="00F47E8D">
            <w:pPr>
              <w:rPr>
                <w:lang w:val="en-US"/>
              </w:rPr>
            </w:pPr>
            <w:r w:rsidRPr="00A03EA4">
              <w:rPr>
                <w:lang w:val="en-US"/>
              </w:rPr>
              <w:t>urn:riv:cgi:healthcare:efrikort:3:HsaId</w:t>
            </w:r>
          </w:p>
        </w:tc>
        <w:tc>
          <w:tcPr>
            <w:tcW w:w="4000" w:type="dxa"/>
          </w:tcPr>
          <w:p w14:paraId="5417FDBC" w14:textId="77777777" w:rsidR="00A03EA4" w:rsidRDefault="00A03EA4" w:rsidP="00F47E8D">
            <w:r>
              <w:t>ID för vårdhuvudman</w:t>
            </w:r>
          </w:p>
        </w:tc>
        <w:tc>
          <w:tcPr>
            <w:tcW w:w="1600" w:type="dxa"/>
          </w:tcPr>
          <w:p w14:paraId="376DF68E" w14:textId="77777777" w:rsidR="00A03EA4" w:rsidRDefault="00A03EA4" w:rsidP="00F47E8D">
            <w:r>
              <w:t>1..1</w:t>
            </w:r>
          </w:p>
        </w:tc>
      </w:tr>
      <w:tr w:rsidR="00A03EA4" w14:paraId="221121F5" w14:textId="77777777" w:rsidTr="00F47E8D">
        <w:tc>
          <w:tcPr>
            <w:tcW w:w="2500" w:type="dxa"/>
          </w:tcPr>
          <w:p w14:paraId="440A1988" w14:textId="77777777" w:rsidR="00A03EA4" w:rsidRDefault="00A03EA4" w:rsidP="00F47E8D">
            <w:r>
              <w:t>personId</w:t>
            </w:r>
          </w:p>
        </w:tc>
        <w:tc>
          <w:tcPr>
            <w:tcW w:w="2000" w:type="dxa"/>
          </w:tcPr>
          <w:p w14:paraId="5282435B" w14:textId="77777777" w:rsidR="00A03EA4" w:rsidRDefault="00A03EA4" w:rsidP="00F47E8D">
            <w:r>
              <w:t>urn:riv:cgi:healthcare:efrikort:3:PersonIdValue</w:t>
            </w:r>
          </w:p>
        </w:tc>
        <w:tc>
          <w:tcPr>
            <w:tcW w:w="4000" w:type="dxa"/>
          </w:tcPr>
          <w:p w14:paraId="6A5EE8CD" w14:textId="77777777" w:rsidR="00A03EA4" w:rsidRDefault="00A03EA4" w:rsidP="00F47E8D">
            <w:r>
              <w:t>Obligatorisk personidentitet. Vanligtvis personnummer på format YYYYMMDDXXXX.</w:t>
            </w:r>
          </w:p>
        </w:tc>
        <w:tc>
          <w:tcPr>
            <w:tcW w:w="1600" w:type="dxa"/>
          </w:tcPr>
          <w:p w14:paraId="5615EC25" w14:textId="77777777" w:rsidR="00A03EA4" w:rsidRDefault="00A03EA4" w:rsidP="00F47E8D">
            <w:r>
              <w:t>1..1</w:t>
            </w:r>
          </w:p>
        </w:tc>
      </w:tr>
      <w:tr w:rsidR="00A03EA4" w14:paraId="6E30FED1" w14:textId="77777777" w:rsidTr="00F47E8D">
        <w:tc>
          <w:tcPr>
            <w:tcW w:w="2500" w:type="dxa"/>
          </w:tcPr>
          <w:p w14:paraId="065077AB" w14:textId="77777777" w:rsidR="00A03EA4" w:rsidRDefault="00A03EA4" w:rsidP="00F47E8D">
            <w:r>
              <w:t>cardTypeId</w:t>
            </w:r>
          </w:p>
        </w:tc>
        <w:tc>
          <w:tcPr>
            <w:tcW w:w="2000" w:type="dxa"/>
          </w:tcPr>
          <w:p w14:paraId="580B8F6B" w14:textId="77777777" w:rsidR="00A03EA4" w:rsidRPr="00A03EA4" w:rsidRDefault="00A03EA4" w:rsidP="00F47E8D">
            <w:pPr>
              <w:rPr>
                <w:lang w:val="en-US"/>
              </w:rPr>
            </w:pPr>
            <w:r w:rsidRPr="00A03EA4">
              <w:rPr>
                <w:lang w:val="en-US"/>
              </w:rPr>
              <w:t>urn:riv:cgi:healthcare:efrikort:3:CardTypeId</w:t>
            </w:r>
          </w:p>
        </w:tc>
        <w:tc>
          <w:tcPr>
            <w:tcW w:w="4000" w:type="dxa"/>
          </w:tcPr>
          <w:p w14:paraId="4E89F3D5" w14:textId="77777777" w:rsidR="00A03EA4" w:rsidRDefault="00A03EA4" w:rsidP="00F47E8D">
            <w:r>
              <w:t>Obligatoriskt värde. Anger värde för frikortstyp.</w:t>
            </w:r>
          </w:p>
        </w:tc>
        <w:tc>
          <w:tcPr>
            <w:tcW w:w="1600" w:type="dxa"/>
          </w:tcPr>
          <w:p w14:paraId="1D5C04CD" w14:textId="77777777" w:rsidR="00A03EA4" w:rsidRDefault="00A03EA4" w:rsidP="00F47E8D">
            <w:r>
              <w:t>1..1</w:t>
            </w:r>
          </w:p>
        </w:tc>
      </w:tr>
      <w:tr w:rsidR="00A03EA4" w14:paraId="3A680AE7" w14:textId="77777777" w:rsidTr="00F47E8D">
        <w:tc>
          <w:tcPr>
            <w:tcW w:w="2500" w:type="dxa"/>
          </w:tcPr>
          <w:p w14:paraId="68AC89AA" w14:textId="77777777" w:rsidR="00A03EA4" w:rsidRDefault="00A03EA4" w:rsidP="00F47E8D">
            <w:r>
              <w:t>consent</w:t>
            </w:r>
          </w:p>
        </w:tc>
        <w:tc>
          <w:tcPr>
            <w:tcW w:w="2000" w:type="dxa"/>
          </w:tcPr>
          <w:p w14:paraId="3E2A34C5" w14:textId="77777777" w:rsidR="00A03EA4" w:rsidRDefault="00A03EA4" w:rsidP="00F47E8D">
            <w:r>
              <w:t>xs:Boolean</w:t>
            </w:r>
          </w:p>
        </w:tc>
        <w:tc>
          <w:tcPr>
            <w:tcW w:w="4000" w:type="dxa"/>
          </w:tcPr>
          <w:p w14:paraId="743746A0" w14:textId="77777777" w:rsidR="00A03EA4" w:rsidRDefault="00A03EA4" w:rsidP="00F47E8D">
            <w:r>
              <w:t>Obligatorisk värde som anger ifall samtycke givits eller ej.</w:t>
            </w:r>
          </w:p>
        </w:tc>
        <w:tc>
          <w:tcPr>
            <w:tcW w:w="1600" w:type="dxa"/>
          </w:tcPr>
          <w:p w14:paraId="079D58E5" w14:textId="77777777" w:rsidR="00A03EA4" w:rsidRDefault="00A03EA4" w:rsidP="00F47E8D">
            <w:r>
              <w:t>1..1</w:t>
            </w:r>
          </w:p>
        </w:tc>
      </w:tr>
      <w:tr w:rsidR="00A03EA4" w14:paraId="304E1B9D" w14:textId="77777777" w:rsidTr="00F47E8D">
        <w:tc>
          <w:tcPr>
            <w:tcW w:w="2500" w:type="dxa"/>
          </w:tcPr>
          <w:p w14:paraId="44772539" w14:textId="77777777" w:rsidR="00A03EA4" w:rsidRDefault="00A03EA4" w:rsidP="00F47E8D">
            <w:r>
              <w:t>actor</w:t>
            </w:r>
          </w:p>
        </w:tc>
        <w:tc>
          <w:tcPr>
            <w:tcW w:w="2000" w:type="dxa"/>
          </w:tcPr>
          <w:p w14:paraId="29DBC55D" w14:textId="77777777" w:rsidR="00A03EA4" w:rsidRPr="00A03EA4" w:rsidRDefault="00A03EA4" w:rsidP="00F47E8D">
            <w:pPr>
              <w:rPr>
                <w:lang w:val="en-US"/>
              </w:rPr>
            </w:pPr>
            <w:r w:rsidRPr="00A03EA4">
              <w:rPr>
                <w:lang w:val="en-US"/>
              </w:rPr>
              <w:t>urn:riv:cgi:healthcare:efrikort:3:Actor</w:t>
            </w:r>
          </w:p>
        </w:tc>
        <w:tc>
          <w:tcPr>
            <w:tcW w:w="4000" w:type="dxa"/>
          </w:tcPr>
          <w:p w14:paraId="6F2F4977" w14:textId="77777777" w:rsidR="00A03EA4" w:rsidRDefault="00A03EA4" w:rsidP="00F47E8D">
            <w:r>
              <w:t>Obligatorisk värde som anger vem som utför operationen.</w:t>
            </w:r>
          </w:p>
        </w:tc>
        <w:tc>
          <w:tcPr>
            <w:tcW w:w="1600" w:type="dxa"/>
          </w:tcPr>
          <w:p w14:paraId="04223B6B" w14:textId="77777777" w:rsidR="00A03EA4" w:rsidRDefault="00A03EA4" w:rsidP="00F47E8D">
            <w:r>
              <w:t>1..1</w:t>
            </w:r>
          </w:p>
        </w:tc>
      </w:tr>
      <w:tr w:rsidR="00A03EA4" w14:paraId="292A900C" w14:textId="77777777" w:rsidTr="00F47E8D">
        <w:tc>
          <w:tcPr>
            <w:tcW w:w="2500" w:type="dxa"/>
            <w:shd w:val="clear" w:color="auto" w:fill="F9F9F9" w:themeFill="background1" w:themeFillShade="F9"/>
            <w:vAlign w:val="bottom"/>
          </w:tcPr>
          <w:p w14:paraId="3F86222A" w14:textId="77777777" w:rsidR="00A03EA4" w:rsidRDefault="00A03EA4" w:rsidP="00F47E8D">
            <w:pPr>
              <w:rPr>
                <w:b/>
              </w:rPr>
            </w:pPr>
            <w:r>
              <w:rPr>
                <w:b/>
                <w:i/>
              </w:rPr>
              <w:t>Svar</w:t>
            </w:r>
          </w:p>
        </w:tc>
        <w:tc>
          <w:tcPr>
            <w:tcW w:w="2000" w:type="dxa"/>
            <w:shd w:val="clear" w:color="auto" w:fill="F9F9F9" w:themeFill="background1" w:themeFillShade="F9"/>
            <w:vAlign w:val="bottom"/>
          </w:tcPr>
          <w:p w14:paraId="17D96DB7" w14:textId="77777777" w:rsidR="00A03EA4" w:rsidRDefault="00A03EA4" w:rsidP="00F47E8D">
            <w:pPr>
              <w:rPr>
                <w:b/>
              </w:rPr>
            </w:pPr>
          </w:p>
        </w:tc>
        <w:tc>
          <w:tcPr>
            <w:tcW w:w="4000" w:type="dxa"/>
            <w:shd w:val="clear" w:color="auto" w:fill="F9F9F9" w:themeFill="background1" w:themeFillShade="F9"/>
            <w:vAlign w:val="bottom"/>
          </w:tcPr>
          <w:p w14:paraId="0B52D1C3" w14:textId="77777777" w:rsidR="00A03EA4" w:rsidRDefault="00A03EA4" w:rsidP="00F47E8D">
            <w:pPr>
              <w:rPr>
                <w:b/>
              </w:rPr>
            </w:pPr>
          </w:p>
        </w:tc>
        <w:tc>
          <w:tcPr>
            <w:tcW w:w="1600" w:type="dxa"/>
            <w:shd w:val="clear" w:color="auto" w:fill="F9F9F9" w:themeFill="background1" w:themeFillShade="F9"/>
            <w:vAlign w:val="bottom"/>
          </w:tcPr>
          <w:p w14:paraId="0345D5DF" w14:textId="77777777" w:rsidR="00A03EA4" w:rsidRDefault="00A03EA4" w:rsidP="00F47E8D">
            <w:pPr>
              <w:rPr>
                <w:b/>
              </w:rPr>
            </w:pPr>
          </w:p>
        </w:tc>
      </w:tr>
      <w:tr w:rsidR="00A03EA4" w14:paraId="0815B84E" w14:textId="77777777" w:rsidTr="00F47E8D">
        <w:tc>
          <w:tcPr>
            <w:tcW w:w="2500" w:type="dxa"/>
          </w:tcPr>
          <w:p w14:paraId="60E4F380" w14:textId="77777777" w:rsidR="00A03EA4" w:rsidRDefault="00A03EA4" w:rsidP="00F47E8D">
            <w:r>
              <w:t>updateReadConsent</w:t>
            </w:r>
          </w:p>
        </w:tc>
        <w:tc>
          <w:tcPr>
            <w:tcW w:w="2000" w:type="dxa"/>
          </w:tcPr>
          <w:p w14:paraId="4A5E6FDC" w14:textId="77777777" w:rsidR="00A03EA4" w:rsidRDefault="00A03EA4" w:rsidP="00F47E8D">
            <w:r>
              <w:t>urn:riv:cgi:healthcare:efrikort:3:Result</w:t>
            </w:r>
          </w:p>
        </w:tc>
        <w:tc>
          <w:tcPr>
            <w:tcW w:w="4000" w:type="dxa"/>
          </w:tcPr>
          <w:p w14:paraId="23F61627" w14:textId="77777777" w:rsidR="00A03EA4" w:rsidRDefault="00A03EA4" w:rsidP="00F47E8D">
            <w:r>
              <w:t>Result. Innehåller resultatkod med eventuellt meddelande.</w:t>
            </w:r>
          </w:p>
        </w:tc>
        <w:tc>
          <w:tcPr>
            <w:tcW w:w="1600" w:type="dxa"/>
          </w:tcPr>
          <w:p w14:paraId="32BC97BB" w14:textId="77777777" w:rsidR="00A03EA4" w:rsidRDefault="00A03EA4" w:rsidP="00F47E8D">
            <w:r>
              <w:t>1..1</w:t>
            </w:r>
          </w:p>
        </w:tc>
      </w:tr>
    </w:tbl>
    <w:p w14:paraId="444C33DF" w14:textId="77777777" w:rsidR="00A03EA4" w:rsidRDefault="00A03EA4" w:rsidP="00A03EA4">
      <w:pPr>
        <w:pStyle w:val="Heading3"/>
      </w:pPr>
      <w:bookmarkStart w:id="197" w:name="_Toc461433076"/>
      <w:r>
        <w:t>Övriga regler</w:t>
      </w:r>
      <w:bookmarkEnd w:id="197"/>
    </w:p>
    <w:p w14:paraId="3A6EB9F2" w14:textId="77777777" w:rsidR="00A03EA4" w:rsidRDefault="00A03EA4" w:rsidP="00A03EA4">
      <w:r>
        <w:t>Tjänsten skall åtkomstkontrollera om anropande system har behörighet till tjänsten.</w:t>
      </w:r>
    </w:p>
    <w:p w14:paraId="44E03AC7" w14:textId="77777777" w:rsidR="00A03EA4" w:rsidRDefault="00A03EA4" w:rsidP="00A03EA4">
      <w:pPr>
        <w:pStyle w:val="Heading3"/>
      </w:pPr>
      <w:bookmarkStart w:id="198" w:name="_Toc461433077"/>
      <w:r>
        <w:t>Exempel</w:t>
      </w:r>
      <w:bookmarkEnd w:id="198"/>
    </w:p>
    <w:p w14:paraId="693BB12B" w14:textId="77777777" w:rsidR="00A03EA4" w:rsidRDefault="00A03EA4" w:rsidP="00A03EA4">
      <w:r>
        <w:t>Nedan visas exempel på hur anrop och svar ska formas när tjänsten används.</w:t>
      </w:r>
    </w:p>
    <w:p w14:paraId="3208A666" w14:textId="77777777" w:rsidR="00A03EA4" w:rsidRDefault="00A03EA4" w:rsidP="00A03EA4">
      <w:pPr>
        <w:pStyle w:val="Heading4"/>
      </w:pPr>
      <w:r>
        <w:t>Exempel på anrop</w:t>
      </w:r>
    </w:p>
    <w:p w14:paraId="10E4607D" w14:textId="77777777" w:rsidR="00A03EA4" w:rsidRDefault="00A03EA4" w:rsidP="00A03EA4"/>
    <w:p w14:paraId="24564F30" w14:textId="77777777" w:rsidR="00A03EA4" w:rsidRDefault="00A03EA4" w:rsidP="00A03EA4">
      <w:r>
        <w:t>Följande XML visar strukturen på ett anrop till tjänsten.</w:t>
      </w:r>
    </w:p>
    <w:p w14:paraId="1E28AB9F"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ns0:UpdateReadConsentRequest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urn:riv:cgi:healthcare:efrikort:UpdateReadConsentResponder:3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194CBBAB"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2FC85ED9"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ns0:PersonId</w:t>
      </w:r>
      <w:r w:rsidRPr="00A03EA4">
        <w:rPr>
          <w:rFonts w:ascii="Consolas" w:eastAsia="Times New Roman" w:hAnsi="Consolas" w:cs="Consolas"/>
          <w:color w:val="0000FF"/>
          <w:sz w:val="16"/>
          <w:szCs w:val="16"/>
          <w:lang w:val="en-US" w:eastAsia="sv-SE"/>
        </w:rPr>
        <w:t>&gt;</w:t>
      </w:r>
    </w:p>
    <w:p w14:paraId="34EB6880"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ns0:CardTypeId</w:t>
      </w:r>
      <w:r w:rsidRPr="00A03EA4">
        <w:rPr>
          <w:rFonts w:ascii="Consolas" w:eastAsia="Times New Roman" w:hAnsi="Consolas" w:cs="Consolas"/>
          <w:color w:val="0000FF"/>
          <w:sz w:val="16"/>
          <w:szCs w:val="16"/>
          <w:lang w:val="en-US" w:eastAsia="sv-SE"/>
        </w:rPr>
        <w:t>&gt;</w:t>
      </w:r>
    </w:p>
    <w:p w14:paraId="4614BCC8"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ns0:Consent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ns0:Consent</w:t>
      </w:r>
      <w:r w:rsidRPr="00A03EA4">
        <w:rPr>
          <w:rFonts w:ascii="Consolas" w:eastAsia="Times New Roman" w:hAnsi="Consolas" w:cs="Consolas"/>
          <w:color w:val="0000FF"/>
          <w:sz w:val="16"/>
          <w:szCs w:val="16"/>
          <w:lang w:val="en-US" w:eastAsia="sv-SE"/>
        </w:rPr>
        <w:t>&gt;</w:t>
      </w:r>
    </w:p>
    <w:p w14:paraId="249B2D09"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701B66B7"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lastRenderedPageBreak/>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66408060"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5389D37E"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698362D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70739251"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1CC120D1"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ns0:UpdateReadConsentRequest</w:t>
      </w:r>
      <w:r>
        <w:rPr>
          <w:rFonts w:ascii="Consolas" w:eastAsia="Times New Roman" w:hAnsi="Consolas" w:cs="Consolas"/>
          <w:color w:val="0000FF"/>
          <w:sz w:val="16"/>
          <w:szCs w:val="16"/>
          <w:lang w:eastAsia="sv-SE"/>
        </w:rPr>
        <w:t>&gt;</w:t>
      </w:r>
    </w:p>
    <w:p w14:paraId="3814C147" w14:textId="77777777" w:rsidR="00A03EA4" w:rsidRDefault="00A03EA4" w:rsidP="00A03EA4">
      <w:pPr>
        <w:pStyle w:val="Heading4"/>
      </w:pPr>
      <w:r>
        <w:t>Exempel på svar</w:t>
      </w:r>
    </w:p>
    <w:p w14:paraId="0F4781FC" w14:textId="77777777" w:rsidR="00A03EA4" w:rsidRDefault="00A03EA4" w:rsidP="00A03EA4"/>
    <w:p w14:paraId="45525512" w14:textId="77777777" w:rsidR="00A03EA4" w:rsidRDefault="00A03EA4" w:rsidP="00A03EA4">
      <w:r>
        <w:t>Följande XML visar strukturen på svarsmeddelandet från tjänsten.</w:t>
      </w:r>
    </w:p>
    <w:p w14:paraId="02967A0C"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ns0:UpdateReadConsentResponse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urn:riv:cgi:healthcare:efrikort:UpdateReadConsentResponder:3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61D4BE0D"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ns0:UpdateReadConsent</w:t>
      </w:r>
      <w:r>
        <w:rPr>
          <w:rFonts w:ascii="Consolas" w:eastAsia="Times New Roman" w:hAnsi="Consolas" w:cs="Consolas"/>
          <w:color w:val="0000FF"/>
          <w:sz w:val="16"/>
          <w:szCs w:val="16"/>
          <w:lang w:eastAsia="sv-SE"/>
        </w:rPr>
        <w:t>&gt;</w:t>
      </w:r>
    </w:p>
    <w:p w14:paraId="398BF28F"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ns1:ResultCode</w:t>
      </w:r>
      <w:r>
        <w:rPr>
          <w:rFonts w:ascii="Consolas" w:eastAsia="Times New Roman" w:hAnsi="Consolas" w:cs="Consolas"/>
          <w:color w:val="0000FF"/>
          <w:sz w:val="16"/>
          <w:szCs w:val="16"/>
          <w:lang w:eastAsia="sv-SE"/>
        </w:rPr>
        <w:t>&gt;</w:t>
      </w:r>
    </w:p>
    <w:p w14:paraId="48E52FC4" w14:textId="77777777" w:rsidR="00A03EA4" w:rsidRDefault="00A03EA4" w:rsidP="00A03EA4">
      <w:pPr>
        <w:ind w:left="880"/>
      </w:pPr>
      <w:r>
        <w:rPr>
          <w:rFonts w:ascii="Consolas" w:eastAsia="Times New Roman" w:hAnsi="Consolas" w:cs="Consolas"/>
          <w:color w:val="0000FF"/>
          <w:sz w:val="16"/>
          <w:szCs w:val="16"/>
          <w:lang w:eastAsia="sv-SE"/>
        </w:rPr>
        <w:t xml:space="preserve">&lt;!-- </w:t>
      </w:r>
      <w:r>
        <w:rPr>
          <w:rFonts w:ascii="Consolas" w:eastAsia="Times New Roman" w:hAnsi="Consolas" w:cs="Consolas"/>
          <w:color w:val="008000"/>
          <w:sz w:val="16"/>
          <w:szCs w:val="16"/>
          <w:lang w:eastAsia="sv-SE"/>
        </w:rPr>
        <w:t>Optional</w:t>
      </w:r>
      <w:r>
        <w:rPr>
          <w:rFonts w:ascii="Consolas" w:eastAsia="Times New Roman" w:hAnsi="Consolas" w:cs="Consolas"/>
          <w:color w:val="0000FF"/>
          <w:sz w:val="16"/>
          <w:szCs w:val="16"/>
          <w:lang w:eastAsia="sv-SE"/>
        </w:rPr>
        <w:t xml:space="preserve"> --&gt;</w:t>
      </w:r>
    </w:p>
    <w:p w14:paraId="1B66478D" w14:textId="77777777" w:rsidR="00A03EA4" w:rsidRDefault="00A03EA4" w:rsidP="00A03EA4">
      <w:pPr>
        <w:ind w:left="88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ns1:ResultText</w:t>
      </w:r>
      <w:r>
        <w:rPr>
          <w:rFonts w:ascii="Consolas" w:eastAsia="Times New Roman" w:hAnsi="Consolas" w:cs="Consolas"/>
          <w:color w:val="0000FF"/>
          <w:sz w:val="16"/>
          <w:szCs w:val="16"/>
          <w:lang w:eastAsia="sv-SE"/>
        </w:rPr>
        <w:t>&gt;</w:t>
      </w:r>
    </w:p>
    <w:p w14:paraId="3DD39B6E"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ns0:UpdateReadConsent</w:t>
      </w:r>
      <w:r>
        <w:rPr>
          <w:rFonts w:ascii="Consolas" w:eastAsia="Times New Roman" w:hAnsi="Consolas" w:cs="Consolas"/>
          <w:color w:val="0000FF"/>
          <w:sz w:val="16"/>
          <w:szCs w:val="16"/>
          <w:lang w:eastAsia="sv-SE"/>
        </w:rPr>
        <w:t>&gt;</w:t>
      </w:r>
    </w:p>
    <w:p w14:paraId="79FE8F11"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ns0:UpdateReadConsentResponse</w:t>
      </w:r>
      <w:r>
        <w:rPr>
          <w:rFonts w:ascii="Consolas" w:eastAsia="Times New Roman" w:hAnsi="Consolas" w:cs="Consolas"/>
          <w:color w:val="0000FF"/>
          <w:sz w:val="16"/>
          <w:szCs w:val="16"/>
          <w:lang w:eastAsia="sv-SE"/>
        </w:rPr>
        <w:t>&gt;</w:t>
      </w:r>
    </w:p>
    <w:p w14:paraId="35C383A6" w14:textId="77777777" w:rsidR="00A03EA4" w:rsidRDefault="00A03EA4" w:rsidP="00A03EA4">
      <w:r>
        <w:br w:type="page"/>
      </w:r>
    </w:p>
    <w:p w14:paraId="289E568A" w14:textId="77777777" w:rsidR="00A03EA4" w:rsidRDefault="00A03EA4" w:rsidP="00A03EA4">
      <w:pPr>
        <w:pStyle w:val="Heading2"/>
      </w:pPr>
      <w:bookmarkStart w:id="199" w:name="_Toc461433078"/>
      <w:r>
        <w:lastRenderedPageBreak/>
        <w:t>UpdateTransaction</w:t>
      </w:r>
      <w:bookmarkEnd w:id="199"/>
    </w:p>
    <w:p w14:paraId="5D6AC0CD" w14:textId="77777777" w:rsidR="00A03EA4" w:rsidRDefault="00A03EA4" w:rsidP="00A03EA4">
      <w:r>
        <w:t>Denna tjänst används för att ändra en transaktion (patientavgift).</w:t>
      </w:r>
    </w:p>
    <w:p w14:paraId="63735C0D" w14:textId="77777777" w:rsidR="00A03EA4" w:rsidRDefault="00A03EA4" w:rsidP="00A03EA4">
      <w:r>
        <w:t>Vårdenhet där transaktionen gjordes, samt aktörens vårdenhet ska i normalfallet alltid anges. Anledningen att det är optionellt i kontraktet är för att man ska kunna efterregistrera transaktioner där man kan sakna denna uppgift.</w:t>
      </w:r>
    </w:p>
    <w:p w14:paraId="5B9F47EC" w14:textId="77777777" w:rsidR="00A03EA4" w:rsidRDefault="00A03EA4" w:rsidP="00A03EA4">
      <w:pPr>
        <w:pStyle w:val="Heading3"/>
      </w:pPr>
      <w:bookmarkStart w:id="200" w:name="_Toc461433079"/>
      <w:r>
        <w:t>Version</w:t>
      </w:r>
      <w:bookmarkEnd w:id="200"/>
    </w:p>
    <w:p w14:paraId="0897037A" w14:textId="77777777" w:rsidR="00A03EA4" w:rsidRDefault="00A03EA4" w:rsidP="00A03EA4">
      <w:r>
        <w:t>3.0</w:t>
      </w:r>
    </w:p>
    <w:p w14:paraId="246D1186" w14:textId="77777777" w:rsidR="00A03EA4" w:rsidRDefault="00A03EA4" w:rsidP="00A03EA4">
      <w:pPr>
        <w:pStyle w:val="Heading3"/>
      </w:pPr>
      <w:bookmarkStart w:id="201" w:name="_Toc461433080"/>
      <w:r>
        <w:t>Fältregler</w:t>
      </w:r>
      <w:bookmarkEnd w:id="201"/>
    </w:p>
    <w:p w14:paraId="07460FFC" w14:textId="77777777" w:rsidR="00A03EA4" w:rsidRDefault="00A03EA4" w:rsidP="00A03EA4">
      <w:r>
        <w:t>Nedanstående tabell beskriver varje element i begäran och svar samt vilka datatyper som används.</w:t>
      </w:r>
    </w:p>
    <w:p w14:paraId="25DFE2E8" w14:textId="77777777" w:rsidR="00A03EA4" w:rsidRDefault="00A03EA4" w:rsidP="00A03EA4"/>
    <w:tbl>
      <w:tblPr>
        <w:tblStyle w:val="TableGrid"/>
        <w:tblW w:w="9100" w:type="dxa"/>
        <w:tblLayout w:type="fixed"/>
        <w:tblLook w:val="04A0" w:firstRow="1" w:lastRow="0" w:firstColumn="1" w:lastColumn="0" w:noHBand="0" w:noVBand="1"/>
      </w:tblPr>
      <w:tblGrid>
        <w:gridCol w:w="2253"/>
        <w:gridCol w:w="1807"/>
        <w:gridCol w:w="3589"/>
        <w:gridCol w:w="1451"/>
      </w:tblGrid>
      <w:tr w:rsidR="00A03EA4" w14:paraId="15A53073" w14:textId="77777777" w:rsidTr="00F47E8D">
        <w:trPr>
          <w:trHeight w:val="384"/>
        </w:trPr>
        <w:tc>
          <w:tcPr>
            <w:tcW w:w="2500" w:type="dxa"/>
            <w:shd w:val="clear" w:color="auto" w:fill="D9D9D9" w:themeFill="background1" w:themeFillShade="D9"/>
            <w:vAlign w:val="bottom"/>
          </w:tcPr>
          <w:p w14:paraId="1910A624" w14:textId="77777777" w:rsidR="00A03EA4" w:rsidRDefault="00A03EA4" w:rsidP="00F47E8D">
            <w:pPr>
              <w:rPr>
                <w:b/>
              </w:rPr>
            </w:pPr>
            <w:r>
              <w:rPr>
                <w:b/>
              </w:rPr>
              <w:t>Namn</w:t>
            </w:r>
          </w:p>
        </w:tc>
        <w:tc>
          <w:tcPr>
            <w:tcW w:w="2000" w:type="dxa"/>
            <w:shd w:val="clear" w:color="auto" w:fill="D9D9D9" w:themeFill="background1" w:themeFillShade="D9"/>
            <w:vAlign w:val="bottom"/>
          </w:tcPr>
          <w:p w14:paraId="2EC26DF9" w14:textId="77777777" w:rsidR="00A03EA4" w:rsidRDefault="00A03EA4" w:rsidP="00F47E8D">
            <w:pPr>
              <w:rPr>
                <w:b/>
              </w:rPr>
            </w:pPr>
            <w:r>
              <w:rPr>
                <w:b/>
              </w:rPr>
              <w:t>Datatyp</w:t>
            </w:r>
          </w:p>
        </w:tc>
        <w:tc>
          <w:tcPr>
            <w:tcW w:w="4000" w:type="dxa"/>
            <w:shd w:val="clear" w:color="auto" w:fill="D9D9D9" w:themeFill="background1" w:themeFillShade="D9"/>
            <w:vAlign w:val="bottom"/>
          </w:tcPr>
          <w:p w14:paraId="7401BA74" w14:textId="77777777" w:rsidR="00A03EA4" w:rsidRDefault="00A03EA4" w:rsidP="00F47E8D">
            <w:pPr>
              <w:rPr>
                <w:b/>
              </w:rPr>
            </w:pPr>
            <w:r>
              <w:rPr>
                <w:b/>
              </w:rPr>
              <w:t>Beskrivning</w:t>
            </w:r>
          </w:p>
        </w:tc>
        <w:tc>
          <w:tcPr>
            <w:tcW w:w="1600" w:type="dxa"/>
            <w:shd w:val="clear" w:color="auto" w:fill="D9D9D9" w:themeFill="background1" w:themeFillShade="D9"/>
            <w:vAlign w:val="bottom"/>
          </w:tcPr>
          <w:p w14:paraId="015ADB8C" w14:textId="77777777" w:rsidR="00A03EA4" w:rsidRDefault="00A03EA4" w:rsidP="00F47E8D">
            <w:pPr>
              <w:rPr>
                <w:b/>
              </w:rPr>
            </w:pPr>
            <w:r>
              <w:rPr>
                <w:b/>
              </w:rPr>
              <w:t>Kardinalitet</w:t>
            </w:r>
          </w:p>
        </w:tc>
      </w:tr>
      <w:tr w:rsidR="00A03EA4" w14:paraId="01CBA7AE" w14:textId="77777777" w:rsidTr="00F47E8D">
        <w:tc>
          <w:tcPr>
            <w:tcW w:w="2500" w:type="dxa"/>
            <w:shd w:val="clear" w:color="auto" w:fill="F9F9F9" w:themeFill="background1" w:themeFillShade="F9"/>
            <w:vAlign w:val="bottom"/>
          </w:tcPr>
          <w:p w14:paraId="7D407428" w14:textId="77777777" w:rsidR="00A03EA4" w:rsidRDefault="00A03EA4" w:rsidP="00F47E8D">
            <w:pPr>
              <w:rPr>
                <w:b/>
              </w:rPr>
            </w:pPr>
            <w:r>
              <w:rPr>
                <w:b/>
                <w:i/>
              </w:rPr>
              <w:t>Begäran</w:t>
            </w:r>
          </w:p>
        </w:tc>
        <w:tc>
          <w:tcPr>
            <w:tcW w:w="2000" w:type="dxa"/>
            <w:shd w:val="clear" w:color="auto" w:fill="F9F9F9" w:themeFill="background1" w:themeFillShade="F9"/>
            <w:vAlign w:val="bottom"/>
          </w:tcPr>
          <w:p w14:paraId="2CB519B5" w14:textId="77777777" w:rsidR="00A03EA4" w:rsidRDefault="00A03EA4" w:rsidP="00F47E8D">
            <w:pPr>
              <w:rPr>
                <w:b/>
              </w:rPr>
            </w:pPr>
          </w:p>
        </w:tc>
        <w:tc>
          <w:tcPr>
            <w:tcW w:w="4000" w:type="dxa"/>
            <w:shd w:val="clear" w:color="auto" w:fill="F9F9F9" w:themeFill="background1" w:themeFillShade="F9"/>
            <w:vAlign w:val="bottom"/>
          </w:tcPr>
          <w:p w14:paraId="3AA7F7AA" w14:textId="77777777" w:rsidR="00A03EA4" w:rsidRDefault="00A03EA4" w:rsidP="00F47E8D">
            <w:pPr>
              <w:rPr>
                <w:b/>
              </w:rPr>
            </w:pPr>
          </w:p>
        </w:tc>
        <w:tc>
          <w:tcPr>
            <w:tcW w:w="1600" w:type="dxa"/>
            <w:shd w:val="clear" w:color="auto" w:fill="F9F9F9" w:themeFill="background1" w:themeFillShade="F9"/>
            <w:vAlign w:val="bottom"/>
          </w:tcPr>
          <w:p w14:paraId="58D51677" w14:textId="77777777" w:rsidR="00A03EA4" w:rsidRDefault="00A03EA4" w:rsidP="00F47E8D">
            <w:pPr>
              <w:rPr>
                <w:b/>
              </w:rPr>
            </w:pPr>
          </w:p>
        </w:tc>
      </w:tr>
      <w:tr w:rsidR="00A03EA4" w14:paraId="2FEE91D7" w14:textId="77777777" w:rsidTr="00F47E8D">
        <w:tc>
          <w:tcPr>
            <w:tcW w:w="2500" w:type="dxa"/>
          </w:tcPr>
          <w:p w14:paraId="7CEC6685" w14:textId="77777777" w:rsidR="00A03EA4" w:rsidRDefault="00A03EA4" w:rsidP="00F47E8D">
            <w:r>
              <w:t>carePrincipalId</w:t>
            </w:r>
          </w:p>
        </w:tc>
        <w:tc>
          <w:tcPr>
            <w:tcW w:w="2000" w:type="dxa"/>
          </w:tcPr>
          <w:p w14:paraId="1425F1E2" w14:textId="77777777" w:rsidR="00A03EA4" w:rsidRPr="00A03EA4" w:rsidRDefault="00A03EA4" w:rsidP="00F47E8D">
            <w:pPr>
              <w:rPr>
                <w:lang w:val="en-US"/>
              </w:rPr>
            </w:pPr>
            <w:r w:rsidRPr="00A03EA4">
              <w:rPr>
                <w:lang w:val="en-US"/>
              </w:rPr>
              <w:t>urn:riv:cgi:healthcare:efrikort:3:HsaId</w:t>
            </w:r>
          </w:p>
        </w:tc>
        <w:tc>
          <w:tcPr>
            <w:tcW w:w="4000" w:type="dxa"/>
          </w:tcPr>
          <w:p w14:paraId="0EBD355C" w14:textId="77777777" w:rsidR="00A03EA4" w:rsidRDefault="00A03EA4" w:rsidP="00F47E8D">
            <w:r>
              <w:t>ID för vårdhuvudman</w:t>
            </w:r>
          </w:p>
        </w:tc>
        <w:tc>
          <w:tcPr>
            <w:tcW w:w="1600" w:type="dxa"/>
          </w:tcPr>
          <w:p w14:paraId="0BB4BE20" w14:textId="77777777" w:rsidR="00A03EA4" w:rsidRDefault="00A03EA4" w:rsidP="00F47E8D">
            <w:r>
              <w:t>1..1</w:t>
            </w:r>
          </w:p>
        </w:tc>
      </w:tr>
      <w:tr w:rsidR="00A03EA4" w14:paraId="7AC71E0F" w14:textId="77777777" w:rsidTr="00F47E8D">
        <w:tc>
          <w:tcPr>
            <w:tcW w:w="2500" w:type="dxa"/>
          </w:tcPr>
          <w:p w14:paraId="6E5DB221" w14:textId="77777777" w:rsidR="00A03EA4" w:rsidRDefault="00A03EA4" w:rsidP="00F47E8D">
            <w:r>
              <w:t>careProvider</w:t>
            </w:r>
          </w:p>
        </w:tc>
        <w:tc>
          <w:tcPr>
            <w:tcW w:w="2000" w:type="dxa"/>
          </w:tcPr>
          <w:p w14:paraId="1B8791B4" w14:textId="77777777" w:rsidR="00A03EA4" w:rsidRPr="00A03EA4" w:rsidRDefault="00A03EA4" w:rsidP="00F47E8D">
            <w:pPr>
              <w:rPr>
                <w:lang w:val="en-US"/>
              </w:rPr>
            </w:pPr>
            <w:r w:rsidRPr="00A03EA4">
              <w:rPr>
                <w:lang w:val="en-US"/>
              </w:rPr>
              <w:t>urn:riv:cgi:healthcare:efrikort:3:OrganizationName</w:t>
            </w:r>
          </w:p>
        </w:tc>
        <w:tc>
          <w:tcPr>
            <w:tcW w:w="4000" w:type="dxa"/>
          </w:tcPr>
          <w:p w14:paraId="3AED67A7" w14:textId="77777777" w:rsidR="00A03EA4" w:rsidRDefault="00A03EA4" w:rsidP="00F47E8D">
            <w:r>
              <w:t>Namn för vårdgivare</w:t>
            </w:r>
          </w:p>
        </w:tc>
        <w:tc>
          <w:tcPr>
            <w:tcW w:w="1600" w:type="dxa"/>
          </w:tcPr>
          <w:p w14:paraId="40AE5386" w14:textId="77777777" w:rsidR="00A03EA4" w:rsidRDefault="00A03EA4" w:rsidP="00F47E8D">
            <w:r>
              <w:t>1..1</w:t>
            </w:r>
          </w:p>
        </w:tc>
      </w:tr>
      <w:tr w:rsidR="00A03EA4" w14:paraId="5E6E1835" w14:textId="77777777" w:rsidTr="00F47E8D">
        <w:tc>
          <w:tcPr>
            <w:tcW w:w="2500" w:type="dxa"/>
          </w:tcPr>
          <w:p w14:paraId="43D9123F" w14:textId="77777777" w:rsidR="00A03EA4" w:rsidRDefault="00A03EA4" w:rsidP="00F47E8D">
            <w:r>
              <w:t>careUnit</w:t>
            </w:r>
          </w:p>
        </w:tc>
        <w:tc>
          <w:tcPr>
            <w:tcW w:w="2000" w:type="dxa"/>
          </w:tcPr>
          <w:p w14:paraId="799DCAD5" w14:textId="77777777" w:rsidR="00A03EA4" w:rsidRPr="00A03EA4" w:rsidRDefault="00A03EA4" w:rsidP="00F47E8D">
            <w:pPr>
              <w:rPr>
                <w:lang w:val="en-US"/>
              </w:rPr>
            </w:pPr>
            <w:r w:rsidRPr="00A03EA4">
              <w:rPr>
                <w:lang w:val="en-US"/>
              </w:rPr>
              <w:t>urn:riv:cgi:healthcare:efrikort:3:OrganizationName</w:t>
            </w:r>
          </w:p>
        </w:tc>
        <w:tc>
          <w:tcPr>
            <w:tcW w:w="4000" w:type="dxa"/>
          </w:tcPr>
          <w:p w14:paraId="357B4650" w14:textId="77777777" w:rsidR="00A03EA4" w:rsidRDefault="00A03EA4" w:rsidP="00F47E8D">
            <w:r>
              <w:t>Ej obligatoriskt värde. Namn för vårdenhet där transaktionen gjordes. Ska i normalfallet alltid anges, anledningen att det är optionellt i kontraktet är för att man ska kunna efterregistrera transaktioner där man kan sakna denna uppgift.</w:t>
            </w:r>
          </w:p>
        </w:tc>
        <w:tc>
          <w:tcPr>
            <w:tcW w:w="1600" w:type="dxa"/>
          </w:tcPr>
          <w:p w14:paraId="55454B7F" w14:textId="77777777" w:rsidR="00A03EA4" w:rsidRDefault="00A03EA4" w:rsidP="00F47E8D">
            <w:r>
              <w:t>0..1</w:t>
            </w:r>
          </w:p>
        </w:tc>
      </w:tr>
      <w:tr w:rsidR="00A03EA4" w14:paraId="76B78065" w14:textId="77777777" w:rsidTr="00F47E8D">
        <w:tc>
          <w:tcPr>
            <w:tcW w:w="2500" w:type="dxa"/>
          </w:tcPr>
          <w:p w14:paraId="40A397A0" w14:textId="77777777" w:rsidR="00A03EA4" w:rsidRDefault="00A03EA4" w:rsidP="00F47E8D">
            <w:r>
              <w:t>transactionId</w:t>
            </w:r>
          </w:p>
        </w:tc>
        <w:tc>
          <w:tcPr>
            <w:tcW w:w="2000" w:type="dxa"/>
          </w:tcPr>
          <w:p w14:paraId="5EFC9DF4" w14:textId="77777777" w:rsidR="00A03EA4" w:rsidRDefault="00A03EA4" w:rsidP="00F47E8D">
            <w:r>
              <w:t>urn:riv:cgi:healthcare:efrikort:3:Id</w:t>
            </w:r>
          </w:p>
        </w:tc>
        <w:tc>
          <w:tcPr>
            <w:tcW w:w="4000" w:type="dxa"/>
          </w:tcPr>
          <w:p w14:paraId="1C4488C3" w14:textId="77777777" w:rsidR="00A03EA4" w:rsidRDefault="00A03EA4" w:rsidP="00F47E8D">
            <w:r>
              <w:t>Obligatorisk id för den transaktion som skall ändras.</w:t>
            </w:r>
          </w:p>
        </w:tc>
        <w:tc>
          <w:tcPr>
            <w:tcW w:w="1600" w:type="dxa"/>
          </w:tcPr>
          <w:p w14:paraId="0C3F62A1" w14:textId="77777777" w:rsidR="00A03EA4" w:rsidRDefault="00A03EA4" w:rsidP="00F47E8D">
            <w:r>
              <w:t>1..1</w:t>
            </w:r>
          </w:p>
        </w:tc>
      </w:tr>
      <w:tr w:rsidR="00A03EA4" w14:paraId="6F5ADB8C" w14:textId="77777777" w:rsidTr="00F47E8D">
        <w:tc>
          <w:tcPr>
            <w:tcW w:w="2500" w:type="dxa"/>
          </w:tcPr>
          <w:p w14:paraId="78C58E96" w14:textId="77777777" w:rsidR="00A03EA4" w:rsidRDefault="00A03EA4" w:rsidP="00F47E8D">
            <w:r>
              <w:t>transactionDate</w:t>
            </w:r>
          </w:p>
        </w:tc>
        <w:tc>
          <w:tcPr>
            <w:tcW w:w="2000" w:type="dxa"/>
          </w:tcPr>
          <w:p w14:paraId="4DFBFFE9" w14:textId="77777777" w:rsidR="00A03EA4" w:rsidRDefault="00A03EA4" w:rsidP="00F47E8D">
            <w:r>
              <w:t>xs:Date</w:t>
            </w:r>
          </w:p>
        </w:tc>
        <w:tc>
          <w:tcPr>
            <w:tcW w:w="4000" w:type="dxa"/>
          </w:tcPr>
          <w:p w14:paraId="57956B61" w14:textId="77777777" w:rsidR="00A03EA4" w:rsidRDefault="00A03EA4" w:rsidP="00F47E8D">
            <w:r>
              <w:t>Obligatoriskt värde. Anges för att specificera en retroaktiv transation. Blankt värde resulterar i dagens datum.</w:t>
            </w:r>
          </w:p>
        </w:tc>
        <w:tc>
          <w:tcPr>
            <w:tcW w:w="1600" w:type="dxa"/>
          </w:tcPr>
          <w:p w14:paraId="1A454AFF" w14:textId="77777777" w:rsidR="00A03EA4" w:rsidRDefault="00A03EA4" w:rsidP="00F47E8D">
            <w:r>
              <w:t>1..1</w:t>
            </w:r>
          </w:p>
        </w:tc>
      </w:tr>
      <w:tr w:rsidR="00A03EA4" w14:paraId="7D500E93" w14:textId="77777777" w:rsidTr="00F47E8D">
        <w:tc>
          <w:tcPr>
            <w:tcW w:w="2500" w:type="dxa"/>
          </w:tcPr>
          <w:p w14:paraId="0BA56B92" w14:textId="77777777" w:rsidR="00A03EA4" w:rsidRDefault="00A03EA4" w:rsidP="00F47E8D">
            <w:r>
              <w:t>amount</w:t>
            </w:r>
          </w:p>
        </w:tc>
        <w:tc>
          <w:tcPr>
            <w:tcW w:w="2000" w:type="dxa"/>
          </w:tcPr>
          <w:p w14:paraId="641C6E1E" w14:textId="77777777" w:rsidR="00A03EA4" w:rsidRDefault="00A03EA4" w:rsidP="00F47E8D">
            <w:r>
              <w:t>xs:Double</w:t>
            </w:r>
          </w:p>
        </w:tc>
        <w:tc>
          <w:tcPr>
            <w:tcW w:w="4000" w:type="dxa"/>
          </w:tcPr>
          <w:p w14:paraId="31B969F0" w14:textId="77777777" w:rsidR="00A03EA4" w:rsidRDefault="00A03EA4" w:rsidP="00F47E8D">
            <w:r>
              <w:t>Obligatoriskt positivt värde för aktuellt belopp.</w:t>
            </w:r>
          </w:p>
        </w:tc>
        <w:tc>
          <w:tcPr>
            <w:tcW w:w="1600" w:type="dxa"/>
          </w:tcPr>
          <w:p w14:paraId="3121EB63" w14:textId="77777777" w:rsidR="00A03EA4" w:rsidRDefault="00A03EA4" w:rsidP="00F47E8D">
            <w:r>
              <w:t>1..1</w:t>
            </w:r>
          </w:p>
        </w:tc>
      </w:tr>
      <w:tr w:rsidR="00A03EA4" w14:paraId="36E8F17F" w14:textId="77777777" w:rsidTr="00F47E8D">
        <w:tc>
          <w:tcPr>
            <w:tcW w:w="2500" w:type="dxa"/>
          </w:tcPr>
          <w:p w14:paraId="034C26E6" w14:textId="77777777" w:rsidR="00A03EA4" w:rsidRDefault="00A03EA4" w:rsidP="00F47E8D">
            <w:r>
              <w:t>updateReason</w:t>
            </w:r>
          </w:p>
        </w:tc>
        <w:tc>
          <w:tcPr>
            <w:tcW w:w="2000" w:type="dxa"/>
          </w:tcPr>
          <w:p w14:paraId="1B7D0506" w14:textId="77777777" w:rsidR="00A03EA4" w:rsidRDefault="00A03EA4" w:rsidP="00F47E8D">
            <w:r>
              <w:t>xs:String</w:t>
            </w:r>
          </w:p>
        </w:tc>
        <w:tc>
          <w:tcPr>
            <w:tcW w:w="4000" w:type="dxa"/>
          </w:tcPr>
          <w:p w14:paraId="263664E4" w14:textId="77777777" w:rsidR="00A03EA4" w:rsidRDefault="00A03EA4" w:rsidP="00F47E8D">
            <w:r>
              <w:t>Ej obligatoriskt strängvärde för att ange orsaken till uppdateringsbegäran.</w:t>
            </w:r>
          </w:p>
        </w:tc>
        <w:tc>
          <w:tcPr>
            <w:tcW w:w="1600" w:type="dxa"/>
          </w:tcPr>
          <w:p w14:paraId="0FC941AB" w14:textId="77777777" w:rsidR="00A03EA4" w:rsidRDefault="00A03EA4" w:rsidP="00F47E8D">
            <w:r>
              <w:t>0..1</w:t>
            </w:r>
          </w:p>
        </w:tc>
      </w:tr>
      <w:tr w:rsidR="00A03EA4" w14:paraId="097C3188" w14:textId="77777777" w:rsidTr="00F47E8D">
        <w:tc>
          <w:tcPr>
            <w:tcW w:w="2500" w:type="dxa"/>
          </w:tcPr>
          <w:p w14:paraId="21856DB4" w14:textId="77777777" w:rsidR="00A03EA4" w:rsidRDefault="00A03EA4" w:rsidP="00F47E8D">
            <w:r>
              <w:t>actor</w:t>
            </w:r>
          </w:p>
        </w:tc>
        <w:tc>
          <w:tcPr>
            <w:tcW w:w="2000" w:type="dxa"/>
          </w:tcPr>
          <w:p w14:paraId="16CE60B2" w14:textId="77777777" w:rsidR="00A03EA4" w:rsidRPr="00A03EA4" w:rsidRDefault="00A03EA4" w:rsidP="00F47E8D">
            <w:pPr>
              <w:rPr>
                <w:lang w:val="en-US"/>
              </w:rPr>
            </w:pPr>
            <w:r w:rsidRPr="00A03EA4">
              <w:rPr>
                <w:lang w:val="en-US"/>
              </w:rPr>
              <w:t>urn:riv:cgi:healthcare:efrikort:3:Actor</w:t>
            </w:r>
          </w:p>
        </w:tc>
        <w:tc>
          <w:tcPr>
            <w:tcW w:w="4000" w:type="dxa"/>
          </w:tcPr>
          <w:p w14:paraId="06603907" w14:textId="77777777" w:rsidR="00A03EA4" w:rsidRDefault="00A03EA4" w:rsidP="00F47E8D">
            <w:r>
              <w:t>Obligatorisk värde som anger vem som utför operationen.</w:t>
            </w:r>
          </w:p>
        </w:tc>
        <w:tc>
          <w:tcPr>
            <w:tcW w:w="1600" w:type="dxa"/>
          </w:tcPr>
          <w:p w14:paraId="34786309" w14:textId="77777777" w:rsidR="00A03EA4" w:rsidRDefault="00A03EA4" w:rsidP="00F47E8D">
            <w:r>
              <w:t>1..1</w:t>
            </w:r>
          </w:p>
        </w:tc>
      </w:tr>
      <w:tr w:rsidR="00A03EA4" w14:paraId="0ECF60AB" w14:textId="77777777" w:rsidTr="00F47E8D">
        <w:tc>
          <w:tcPr>
            <w:tcW w:w="2500" w:type="dxa"/>
            <w:shd w:val="clear" w:color="auto" w:fill="F9F9F9" w:themeFill="background1" w:themeFillShade="F9"/>
            <w:vAlign w:val="bottom"/>
          </w:tcPr>
          <w:p w14:paraId="7C84D909" w14:textId="77777777" w:rsidR="00A03EA4" w:rsidRDefault="00A03EA4" w:rsidP="00F47E8D">
            <w:pPr>
              <w:rPr>
                <w:b/>
              </w:rPr>
            </w:pPr>
            <w:r>
              <w:rPr>
                <w:b/>
                <w:i/>
              </w:rPr>
              <w:t>Svar</w:t>
            </w:r>
          </w:p>
        </w:tc>
        <w:tc>
          <w:tcPr>
            <w:tcW w:w="2000" w:type="dxa"/>
            <w:shd w:val="clear" w:color="auto" w:fill="F9F9F9" w:themeFill="background1" w:themeFillShade="F9"/>
            <w:vAlign w:val="bottom"/>
          </w:tcPr>
          <w:p w14:paraId="0F873C0A" w14:textId="77777777" w:rsidR="00A03EA4" w:rsidRDefault="00A03EA4" w:rsidP="00F47E8D">
            <w:pPr>
              <w:rPr>
                <w:b/>
              </w:rPr>
            </w:pPr>
          </w:p>
        </w:tc>
        <w:tc>
          <w:tcPr>
            <w:tcW w:w="4000" w:type="dxa"/>
            <w:shd w:val="clear" w:color="auto" w:fill="F9F9F9" w:themeFill="background1" w:themeFillShade="F9"/>
            <w:vAlign w:val="bottom"/>
          </w:tcPr>
          <w:p w14:paraId="5216F238" w14:textId="77777777" w:rsidR="00A03EA4" w:rsidRDefault="00A03EA4" w:rsidP="00F47E8D">
            <w:pPr>
              <w:rPr>
                <w:b/>
              </w:rPr>
            </w:pPr>
          </w:p>
        </w:tc>
        <w:tc>
          <w:tcPr>
            <w:tcW w:w="1600" w:type="dxa"/>
            <w:shd w:val="clear" w:color="auto" w:fill="F9F9F9" w:themeFill="background1" w:themeFillShade="F9"/>
            <w:vAlign w:val="bottom"/>
          </w:tcPr>
          <w:p w14:paraId="55573D16" w14:textId="77777777" w:rsidR="00A03EA4" w:rsidRDefault="00A03EA4" w:rsidP="00F47E8D">
            <w:pPr>
              <w:rPr>
                <w:b/>
              </w:rPr>
            </w:pPr>
          </w:p>
        </w:tc>
      </w:tr>
      <w:tr w:rsidR="00A03EA4" w14:paraId="4A04A6EE" w14:textId="77777777" w:rsidTr="00F47E8D">
        <w:tc>
          <w:tcPr>
            <w:tcW w:w="2500" w:type="dxa"/>
          </w:tcPr>
          <w:p w14:paraId="44BC3445" w14:textId="77777777" w:rsidR="00A03EA4" w:rsidRDefault="00A03EA4" w:rsidP="00F47E8D">
            <w:r>
              <w:t>updateTransaction</w:t>
            </w:r>
          </w:p>
        </w:tc>
        <w:tc>
          <w:tcPr>
            <w:tcW w:w="2000" w:type="dxa"/>
          </w:tcPr>
          <w:p w14:paraId="032E2518" w14:textId="77777777" w:rsidR="00A03EA4" w:rsidRDefault="00A03EA4" w:rsidP="00F47E8D">
            <w:r>
              <w:t>urn:riv:cgi:healthcare:efrikort:3:RegisterTransactionResult</w:t>
            </w:r>
          </w:p>
        </w:tc>
        <w:tc>
          <w:tcPr>
            <w:tcW w:w="4000" w:type="dxa"/>
          </w:tcPr>
          <w:p w14:paraId="1C51BE05" w14:textId="77777777" w:rsidR="00A03EA4" w:rsidRDefault="00A03EA4" w:rsidP="00F47E8D">
            <w:r>
              <w:t xml:space="preserve">RegisterTransactionResult. Innehåller resultatkod med eventuellt meddelande, samt i de fall </w:t>
            </w:r>
            <w:r>
              <w:lastRenderedPageBreak/>
              <w:t>uppdateringen gick bra, ett cardSystemId samt transactionId</w:t>
            </w:r>
          </w:p>
        </w:tc>
        <w:tc>
          <w:tcPr>
            <w:tcW w:w="1600" w:type="dxa"/>
          </w:tcPr>
          <w:p w14:paraId="06F3976B" w14:textId="77777777" w:rsidR="00A03EA4" w:rsidRDefault="00A03EA4" w:rsidP="00F47E8D">
            <w:r>
              <w:lastRenderedPageBreak/>
              <w:t>1..1</w:t>
            </w:r>
          </w:p>
        </w:tc>
      </w:tr>
    </w:tbl>
    <w:p w14:paraId="2F84E81B" w14:textId="77777777" w:rsidR="00A03EA4" w:rsidRDefault="00A03EA4" w:rsidP="00A03EA4">
      <w:pPr>
        <w:pStyle w:val="Heading3"/>
      </w:pPr>
      <w:bookmarkStart w:id="202" w:name="_Toc461433081"/>
      <w:r>
        <w:t>Övriga regler</w:t>
      </w:r>
      <w:bookmarkEnd w:id="202"/>
    </w:p>
    <w:p w14:paraId="18C92003" w14:textId="77777777" w:rsidR="00A03EA4" w:rsidRDefault="00A03EA4" w:rsidP="00A03EA4">
      <w:r>
        <w:t>Tjänsten skall åtkomstkontrollera om anropande system har behörighet till tjänsten.</w:t>
      </w:r>
    </w:p>
    <w:p w14:paraId="76DDE283" w14:textId="77777777" w:rsidR="00A03EA4" w:rsidRDefault="00A03EA4" w:rsidP="00A03EA4">
      <w:pPr>
        <w:pStyle w:val="Heading3"/>
      </w:pPr>
      <w:bookmarkStart w:id="203" w:name="_Toc461433082"/>
      <w:r>
        <w:t>Exempel</w:t>
      </w:r>
      <w:bookmarkEnd w:id="203"/>
    </w:p>
    <w:p w14:paraId="3947AA1C" w14:textId="77777777" w:rsidR="00A03EA4" w:rsidRDefault="00A03EA4" w:rsidP="00A03EA4">
      <w:r>
        <w:t>Nedan visas exempel på hur anrop och svar ska formas när tjänsten används.</w:t>
      </w:r>
    </w:p>
    <w:p w14:paraId="0D55CB04" w14:textId="77777777" w:rsidR="00A03EA4" w:rsidRDefault="00A03EA4" w:rsidP="00A03EA4">
      <w:pPr>
        <w:pStyle w:val="Heading4"/>
      </w:pPr>
      <w:r>
        <w:t>Exempel på anrop</w:t>
      </w:r>
    </w:p>
    <w:p w14:paraId="2F5A1FF0" w14:textId="77777777" w:rsidR="00A03EA4" w:rsidRDefault="00A03EA4" w:rsidP="00A03EA4"/>
    <w:p w14:paraId="2F87F89B" w14:textId="77777777" w:rsidR="00A03EA4" w:rsidRDefault="00A03EA4" w:rsidP="00A03EA4">
      <w:r>
        <w:t>Följande XML visar strukturen på ett anrop till tjänsten.</w:t>
      </w:r>
    </w:p>
    <w:p w14:paraId="0E59118D"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ns0:UpdateTransactionRequest</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urn:riv:cgi:healthcare:efrikort:UpdateTransactionResponder:3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0A030D64"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ns0:CarePrincipalId</w:t>
      </w:r>
      <w:r w:rsidRPr="00A03EA4">
        <w:rPr>
          <w:rFonts w:ascii="Consolas" w:eastAsia="Times New Roman" w:hAnsi="Consolas" w:cs="Consolas"/>
          <w:color w:val="0000FF"/>
          <w:sz w:val="16"/>
          <w:szCs w:val="16"/>
          <w:lang w:val="en-US" w:eastAsia="sv-SE"/>
        </w:rPr>
        <w:t>&gt;</w:t>
      </w:r>
    </w:p>
    <w:p w14:paraId="32256D87"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ns0:CareProvider</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ns0:CareProvider</w:t>
      </w:r>
      <w:r w:rsidRPr="00A03EA4">
        <w:rPr>
          <w:rFonts w:ascii="Consolas" w:eastAsia="Times New Roman" w:hAnsi="Consolas" w:cs="Consolas"/>
          <w:color w:val="0000FF"/>
          <w:sz w:val="16"/>
          <w:szCs w:val="16"/>
          <w:lang w:val="en-US" w:eastAsia="sv-SE"/>
        </w:rPr>
        <w:t>&gt;</w:t>
      </w:r>
    </w:p>
    <w:p w14:paraId="60E7905C"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E99FBBB"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ns0:CareUnit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ns0:CareUnit</w:t>
      </w:r>
      <w:r w:rsidRPr="00A03EA4">
        <w:rPr>
          <w:rFonts w:ascii="Consolas" w:eastAsia="Times New Roman" w:hAnsi="Consolas" w:cs="Consolas"/>
          <w:color w:val="0000FF"/>
          <w:sz w:val="16"/>
          <w:szCs w:val="16"/>
          <w:lang w:val="en-US" w:eastAsia="sv-SE"/>
        </w:rPr>
        <w:t>&gt;</w:t>
      </w:r>
    </w:p>
    <w:p w14:paraId="645AF465"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ns0:TransactionId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ns0:TransactionId</w:t>
      </w:r>
      <w:r w:rsidRPr="00A03EA4">
        <w:rPr>
          <w:rFonts w:ascii="Consolas" w:eastAsia="Times New Roman" w:hAnsi="Consolas" w:cs="Consolas"/>
          <w:color w:val="0000FF"/>
          <w:sz w:val="16"/>
          <w:szCs w:val="16"/>
          <w:lang w:val="en-US" w:eastAsia="sv-SE"/>
        </w:rPr>
        <w:t>&gt;</w:t>
      </w:r>
    </w:p>
    <w:p w14:paraId="105EC121"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ns0:TransactionDate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ns0:TransactionDate</w:t>
      </w:r>
      <w:r w:rsidRPr="00A03EA4">
        <w:rPr>
          <w:rFonts w:ascii="Consolas" w:eastAsia="Times New Roman" w:hAnsi="Consolas" w:cs="Consolas"/>
          <w:color w:val="0000FF"/>
          <w:sz w:val="16"/>
          <w:szCs w:val="16"/>
          <w:lang w:val="en-US" w:eastAsia="sv-SE"/>
        </w:rPr>
        <w:t>&gt;</w:t>
      </w:r>
    </w:p>
    <w:p w14:paraId="1E23BAD3"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ns0:Amount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ns0:Amount</w:t>
      </w:r>
      <w:r w:rsidRPr="00A03EA4">
        <w:rPr>
          <w:rFonts w:ascii="Consolas" w:eastAsia="Times New Roman" w:hAnsi="Consolas" w:cs="Consolas"/>
          <w:color w:val="0000FF"/>
          <w:sz w:val="16"/>
          <w:szCs w:val="16"/>
          <w:lang w:val="en-US" w:eastAsia="sv-SE"/>
        </w:rPr>
        <w:t>&gt;</w:t>
      </w:r>
    </w:p>
    <w:p w14:paraId="5BC2EE18"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6034E675"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ns0:UpdateReason</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ns0:UpdateReason</w:t>
      </w:r>
      <w:r w:rsidRPr="00A03EA4">
        <w:rPr>
          <w:rFonts w:ascii="Consolas" w:eastAsia="Times New Roman" w:hAnsi="Consolas" w:cs="Consolas"/>
          <w:color w:val="0000FF"/>
          <w:sz w:val="16"/>
          <w:szCs w:val="16"/>
          <w:lang w:val="en-US" w:eastAsia="sv-SE"/>
        </w:rPr>
        <w:t>&gt;</w:t>
      </w:r>
    </w:p>
    <w:p w14:paraId="687A0B3D"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ns0:Actor</w:t>
      </w:r>
      <w:r w:rsidRPr="00A03EA4">
        <w:rPr>
          <w:rFonts w:ascii="Consolas" w:eastAsia="Times New Roman" w:hAnsi="Consolas" w:cs="Consolas"/>
          <w:color w:val="0000FF"/>
          <w:sz w:val="16"/>
          <w:szCs w:val="16"/>
          <w:lang w:val="en-US" w:eastAsia="sv-SE"/>
        </w:rPr>
        <w:t>&gt;</w:t>
      </w:r>
    </w:p>
    <w:p w14:paraId="2D0E2337"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ns1:EmployeeId</w:t>
      </w:r>
      <w:r w:rsidRPr="00A03EA4">
        <w:rPr>
          <w:rFonts w:ascii="Consolas" w:eastAsia="Times New Roman" w:hAnsi="Consolas" w:cs="Consolas"/>
          <w:color w:val="0000FF"/>
          <w:sz w:val="16"/>
          <w:szCs w:val="16"/>
          <w:lang w:val="en-US" w:eastAsia="sv-SE"/>
        </w:rPr>
        <w:t>&gt;</w:t>
      </w:r>
    </w:p>
    <w:p w14:paraId="1269B8B8"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ns1:CareProviderId</w:t>
      </w:r>
      <w:r w:rsidRPr="00A03EA4">
        <w:rPr>
          <w:rFonts w:ascii="Consolas" w:eastAsia="Times New Roman" w:hAnsi="Consolas" w:cs="Consolas"/>
          <w:color w:val="0000FF"/>
          <w:sz w:val="16"/>
          <w:szCs w:val="16"/>
          <w:lang w:val="en-US" w:eastAsia="sv-SE"/>
        </w:rPr>
        <w:t>&gt;</w:t>
      </w:r>
    </w:p>
    <w:p w14:paraId="7CE0261C"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E22F403"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ns1:CareUnitId</w:t>
      </w:r>
      <w:r w:rsidRPr="00A03EA4">
        <w:rPr>
          <w:rFonts w:ascii="Consolas" w:eastAsia="Times New Roman" w:hAnsi="Consolas" w:cs="Consolas"/>
          <w:color w:val="0000FF"/>
          <w:sz w:val="16"/>
          <w:szCs w:val="16"/>
          <w:lang w:val="en-US" w:eastAsia="sv-SE"/>
        </w:rPr>
        <w:t>&gt;</w:t>
      </w:r>
    </w:p>
    <w:p w14:paraId="5DF7EA09"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ns0:Actor</w:t>
      </w:r>
      <w:r>
        <w:rPr>
          <w:rFonts w:ascii="Consolas" w:eastAsia="Times New Roman" w:hAnsi="Consolas" w:cs="Consolas"/>
          <w:color w:val="0000FF"/>
          <w:sz w:val="16"/>
          <w:szCs w:val="16"/>
          <w:lang w:eastAsia="sv-SE"/>
        </w:rPr>
        <w:t>&gt;</w:t>
      </w:r>
    </w:p>
    <w:p w14:paraId="0ADA3809"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ns0:UpdateTransactionRequest</w:t>
      </w:r>
      <w:r>
        <w:rPr>
          <w:rFonts w:ascii="Consolas" w:eastAsia="Times New Roman" w:hAnsi="Consolas" w:cs="Consolas"/>
          <w:color w:val="0000FF"/>
          <w:sz w:val="16"/>
          <w:szCs w:val="16"/>
          <w:lang w:eastAsia="sv-SE"/>
        </w:rPr>
        <w:t>&gt;</w:t>
      </w:r>
    </w:p>
    <w:p w14:paraId="70A45FCC" w14:textId="77777777" w:rsidR="00A03EA4" w:rsidRDefault="00A03EA4" w:rsidP="00A03EA4">
      <w:pPr>
        <w:pStyle w:val="Heading4"/>
      </w:pPr>
      <w:r>
        <w:t>Exempel på svar</w:t>
      </w:r>
    </w:p>
    <w:p w14:paraId="6CFC0D97" w14:textId="77777777" w:rsidR="00A03EA4" w:rsidRDefault="00A03EA4" w:rsidP="00A03EA4"/>
    <w:p w14:paraId="1CA25D0F" w14:textId="77777777" w:rsidR="00A03EA4" w:rsidRDefault="00A03EA4" w:rsidP="00A03EA4">
      <w:r>
        <w:t>Följande XML visar strukturen på svarsmeddelandet från tjänsten.</w:t>
      </w:r>
    </w:p>
    <w:p w14:paraId="1BD8BE07"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ns0:UpdateTransactionResponse</w:t>
      </w:r>
      <w:r>
        <w:rPr>
          <w:rFonts w:ascii="Consolas" w:eastAsia="Times New Roman" w:hAnsi="Consolas" w:cs="Consolas"/>
          <w:color w:val="FF0000"/>
          <w:sz w:val="16"/>
          <w:szCs w:val="16"/>
          <w:lang w:eastAsia="sv-SE"/>
        </w:rPr>
        <w:t xml:space="preserve"> xmlns:ns0</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urn:riv:cgi:healthcare:efrikort:UpdateTransactionResponder:3</w:t>
      </w:r>
      <w:r>
        <w:rPr>
          <w:rFonts w:ascii="Consolas" w:eastAsia="Times New Roman" w:hAnsi="Consolas" w:cs="Consolas"/>
          <w:sz w:val="16"/>
          <w:szCs w:val="16"/>
          <w:lang w:eastAsia="sv-SE"/>
        </w:rPr>
        <w:t>"</w:t>
      </w:r>
      <w:r>
        <w:rPr>
          <w:rFonts w:ascii="Consolas" w:eastAsia="Times New Roman" w:hAnsi="Consolas" w:cs="Consolas"/>
          <w:color w:val="FF0000"/>
          <w:sz w:val="16"/>
          <w:szCs w:val="16"/>
          <w:lang w:eastAsia="sv-SE"/>
        </w:rPr>
        <w:t xml:space="preserve"> xmlns:ns1</w:t>
      </w:r>
      <w:r>
        <w:rPr>
          <w:rFonts w:ascii="Consolas" w:eastAsia="Times New Roman" w:hAnsi="Consolas" w:cs="Consolas"/>
          <w:color w:val="0000FF"/>
          <w:sz w:val="16"/>
          <w:szCs w:val="16"/>
          <w:lang w:eastAsia="sv-SE"/>
        </w:rPr>
        <w:t>=</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urn:riv:cgi:healthcare:efrikort:3</w:t>
      </w:r>
      <w:r>
        <w:rPr>
          <w:rFonts w:ascii="Consolas" w:eastAsia="Times New Roman" w:hAnsi="Consolas" w:cs="Consolas"/>
          <w:sz w:val="16"/>
          <w:szCs w:val="16"/>
          <w:lang w:eastAsia="sv-SE"/>
        </w:rPr>
        <w:t>"</w:t>
      </w:r>
      <w:r>
        <w:rPr>
          <w:rFonts w:ascii="Consolas" w:eastAsia="Times New Roman" w:hAnsi="Consolas" w:cs="Consolas"/>
          <w:color w:val="0000FF"/>
          <w:sz w:val="16"/>
          <w:szCs w:val="16"/>
          <w:lang w:eastAsia="sv-SE"/>
        </w:rPr>
        <w:t>&gt;</w:t>
      </w:r>
    </w:p>
    <w:p w14:paraId="64FEC125" w14:textId="77777777" w:rsidR="00A03EA4" w:rsidRPr="00A03EA4" w:rsidRDefault="00A03EA4" w:rsidP="00A03EA4">
      <w:pPr>
        <w:ind w:left="44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ns0:UpdateTransaction</w:t>
      </w:r>
      <w:r w:rsidRPr="00A03EA4">
        <w:rPr>
          <w:rFonts w:ascii="Consolas" w:eastAsia="Times New Roman" w:hAnsi="Consolas" w:cs="Consolas"/>
          <w:color w:val="0000FF"/>
          <w:sz w:val="16"/>
          <w:szCs w:val="16"/>
          <w:lang w:val="en-US" w:eastAsia="sv-SE"/>
        </w:rPr>
        <w:t>&gt;</w:t>
      </w:r>
    </w:p>
    <w:p w14:paraId="1C44A7E6"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10E9D4E9"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ns1:ResultCode</w:t>
      </w:r>
      <w:r w:rsidRPr="00A03EA4">
        <w:rPr>
          <w:rFonts w:ascii="Consolas" w:eastAsia="Times New Roman" w:hAnsi="Consolas" w:cs="Consolas"/>
          <w:color w:val="0000FF"/>
          <w:sz w:val="16"/>
          <w:szCs w:val="16"/>
          <w:lang w:val="en-US" w:eastAsia="sv-SE"/>
        </w:rPr>
        <w:t>&gt;</w:t>
      </w:r>
    </w:p>
    <w:p w14:paraId="7599A484"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22494CCC" w14:textId="77777777" w:rsidR="00A03EA4" w:rsidRPr="00A03EA4" w:rsidRDefault="00A03EA4" w:rsidP="00A03EA4">
      <w:pPr>
        <w:ind w:left="132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ns1:ResultText</w:t>
      </w:r>
      <w:r w:rsidRPr="00A03EA4">
        <w:rPr>
          <w:rFonts w:ascii="Consolas" w:eastAsia="Times New Roman" w:hAnsi="Consolas" w:cs="Consolas"/>
          <w:color w:val="0000FF"/>
          <w:sz w:val="16"/>
          <w:szCs w:val="16"/>
          <w:lang w:val="en-US" w:eastAsia="sv-SE"/>
        </w:rPr>
        <w:t>&gt;</w:t>
      </w:r>
    </w:p>
    <w:p w14:paraId="7113F6DD"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ns1:Result</w:t>
      </w:r>
      <w:r w:rsidRPr="00A03EA4">
        <w:rPr>
          <w:rFonts w:ascii="Consolas" w:eastAsia="Times New Roman" w:hAnsi="Consolas" w:cs="Consolas"/>
          <w:color w:val="0000FF"/>
          <w:sz w:val="16"/>
          <w:szCs w:val="16"/>
          <w:lang w:val="en-US" w:eastAsia="sv-SE"/>
        </w:rPr>
        <w:t>&gt;</w:t>
      </w:r>
    </w:p>
    <w:p w14:paraId="25F26470"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5F03E2BE"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ns1:CardSystemId</w:t>
      </w:r>
      <w:r w:rsidRPr="00A03EA4">
        <w:rPr>
          <w:rFonts w:ascii="Consolas" w:eastAsia="Times New Roman" w:hAnsi="Consolas" w:cs="Consolas"/>
          <w:color w:val="0000FF"/>
          <w:sz w:val="16"/>
          <w:szCs w:val="16"/>
          <w:lang w:val="en-US" w:eastAsia="sv-SE"/>
        </w:rPr>
        <w:t>&gt;</w:t>
      </w:r>
    </w:p>
    <w:p w14:paraId="331E8CDC"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 xml:space="preserve">&lt;!-- </w:t>
      </w:r>
      <w:r w:rsidRPr="00A03EA4">
        <w:rPr>
          <w:rFonts w:ascii="Consolas" w:eastAsia="Times New Roman" w:hAnsi="Consolas" w:cs="Consolas"/>
          <w:color w:val="008000"/>
          <w:sz w:val="16"/>
          <w:szCs w:val="16"/>
          <w:lang w:val="en-US" w:eastAsia="sv-SE"/>
        </w:rPr>
        <w:t>Optional</w:t>
      </w:r>
      <w:r w:rsidRPr="00A03EA4">
        <w:rPr>
          <w:rFonts w:ascii="Consolas" w:eastAsia="Times New Roman" w:hAnsi="Consolas" w:cs="Consolas"/>
          <w:color w:val="0000FF"/>
          <w:sz w:val="16"/>
          <w:szCs w:val="16"/>
          <w:lang w:val="en-US" w:eastAsia="sv-SE"/>
        </w:rPr>
        <w:t xml:space="preserve"> --&gt;</w:t>
      </w:r>
    </w:p>
    <w:p w14:paraId="360E94BC" w14:textId="77777777" w:rsidR="00A03EA4" w:rsidRPr="00A03EA4" w:rsidRDefault="00A03EA4" w:rsidP="00A03EA4">
      <w:pPr>
        <w:ind w:left="880"/>
        <w:rPr>
          <w:lang w:val="en-US"/>
        </w:rPr>
      </w:pP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r w:rsidRPr="00A03EA4">
        <w:rPr>
          <w:rFonts w:ascii="Consolas" w:eastAsia="Times New Roman" w:hAnsi="Consolas" w:cs="Consolas"/>
          <w:sz w:val="16"/>
          <w:szCs w:val="16"/>
          <w:lang w:val="en-US" w:eastAsia="sv-SE"/>
        </w:rPr>
        <w:t>?</w:t>
      </w:r>
      <w:r w:rsidRPr="00A03EA4">
        <w:rPr>
          <w:rFonts w:ascii="Consolas" w:eastAsia="Times New Roman" w:hAnsi="Consolas" w:cs="Consolas"/>
          <w:color w:val="0000FF"/>
          <w:sz w:val="16"/>
          <w:szCs w:val="16"/>
          <w:lang w:val="en-US" w:eastAsia="sv-SE"/>
        </w:rPr>
        <w:t>&lt;/</w:t>
      </w:r>
      <w:r w:rsidRPr="00A03EA4">
        <w:rPr>
          <w:rFonts w:ascii="Consolas" w:eastAsia="Times New Roman" w:hAnsi="Consolas" w:cs="Consolas"/>
          <w:color w:val="A31515"/>
          <w:sz w:val="16"/>
          <w:szCs w:val="16"/>
          <w:lang w:val="en-US" w:eastAsia="sv-SE"/>
        </w:rPr>
        <w:t>ns1:TransactionId</w:t>
      </w:r>
      <w:r w:rsidRPr="00A03EA4">
        <w:rPr>
          <w:rFonts w:ascii="Consolas" w:eastAsia="Times New Roman" w:hAnsi="Consolas" w:cs="Consolas"/>
          <w:color w:val="0000FF"/>
          <w:sz w:val="16"/>
          <w:szCs w:val="16"/>
          <w:lang w:val="en-US" w:eastAsia="sv-SE"/>
        </w:rPr>
        <w:t>&gt;</w:t>
      </w:r>
    </w:p>
    <w:p w14:paraId="686CCEB4" w14:textId="77777777" w:rsidR="00A03EA4" w:rsidRDefault="00A03EA4" w:rsidP="00A03EA4">
      <w:pPr>
        <w:ind w:left="440"/>
      </w:pPr>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ns0:UpdateTransaction</w:t>
      </w:r>
      <w:r>
        <w:rPr>
          <w:rFonts w:ascii="Consolas" w:eastAsia="Times New Roman" w:hAnsi="Consolas" w:cs="Consolas"/>
          <w:color w:val="0000FF"/>
          <w:sz w:val="16"/>
          <w:szCs w:val="16"/>
          <w:lang w:eastAsia="sv-SE"/>
        </w:rPr>
        <w:t>&gt;</w:t>
      </w:r>
    </w:p>
    <w:p w14:paraId="3142CA80" w14:textId="77777777" w:rsidR="00A03EA4" w:rsidRDefault="00A03EA4" w:rsidP="00A03EA4">
      <w:r>
        <w:rPr>
          <w:rFonts w:ascii="Consolas" w:eastAsia="Times New Roman" w:hAnsi="Consolas" w:cs="Consolas"/>
          <w:color w:val="0000FF"/>
          <w:sz w:val="16"/>
          <w:szCs w:val="16"/>
          <w:lang w:eastAsia="sv-SE"/>
        </w:rPr>
        <w:t>&lt;/</w:t>
      </w:r>
      <w:r>
        <w:rPr>
          <w:rFonts w:ascii="Consolas" w:eastAsia="Times New Roman" w:hAnsi="Consolas" w:cs="Consolas"/>
          <w:color w:val="A31515"/>
          <w:sz w:val="16"/>
          <w:szCs w:val="16"/>
          <w:lang w:eastAsia="sv-SE"/>
        </w:rPr>
        <w:t>ns0:UpdateTransactionResponse</w:t>
      </w:r>
      <w:r>
        <w:rPr>
          <w:rFonts w:ascii="Consolas" w:eastAsia="Times New Roman" w:hAnsi="Consolas" w:cs="Consolas"/>
          <w:color w:val="0000FF"/>
          <w:sz w:val="16"/>
          <w:szCs w:val="16"/>
          <w:lang w:eastAsia="sv-SE"/>
        </w:rPr>
        <w:t>&gt;</w:t>
      </w:r>
    </w:p>
    <w:p w14:paraId="6A5F54AF" w14:textId="77777777" w:rsidR="00A03EA4" w:rsidRDefault="00A03EA4" w:rsidP="00A03EA4">
      <w:r>
        <w:lastRenderedPageBreak/>
        <w:br w:type="page"/>
      </w:r>
    </w:p>
    <w:p w14:paraId="6640A2A7" w14:textId="77777777" w:rsidR="00A03EA4" w:rsidRDefault="00A03EA4" w:rsidP="00A03EA4">
      <w:pPr>
        <w:pStyle w:val="Heading1"/>
      </w:pPr>
      <w:bookmarkStart w:id="204" w:name="_Toc461433083"/>
      <w:r>
        <w:lastRenderedPageBreak/>
        <w:t>Datatyper</w:t>
      </w:r>
      <w:bookmarkEnd w:id="204"/>
    </w:p>
    <w:p w14:paraId="58ACBBC8" w14:textId="77777777" w:rsidR="00A03EA4" w:rsidRDefault="00A03EA4" w:rsidP="00A03EA4">
      <w:r>
        <w:t>Kaptitlet beskriver alla datatyper som används av tjänsterna, version 3.0.</w:t>
      </w:r>
    </w:p>
    <w:p w14:paraId="75ACBCB2" w14:textId="77777777" w:rsidR="00A03EA4" w:rsidRDefault="00A03EA4" w:rsidP="00A03EA4">
      <w:pPr>
        <w:pStyle w:val="Heading2"/>
      </w:pPr>
      <w:bookmarkStart w:id="205" w:name="_Toc461433084"/>
      <w:r>
        <w:t>Datatyper från namnrymd urn:riv:cgi:healthcare:efrikort:3</w:t>
      </w:r>
      <w:bookmarkEnd w:id="205"/>
    </w:p>
    <w:p w14:paraId="7ECFFF15" w14:textId="77777777" w:rsidR="00A03EA4" w:rsidRDefault="00A03EA4" w:rsidP="00A03EA4">
      <w:r>
        <w:t>Nedan beskrivs några komplexa datatyper som är deklarerade i aktuell namnrymd urn:riv:cgi:healthcare:efrikort:3, version 3.0. Dessa datatyper är vanligt förekommande i övriga tjänster senare i kapitlet.</w:t>
      </w:r>
    </w:p>
    <w:p w14:paraId="0C79C3BD" w14:textId="77777777" w:rsidR="00A03EA4" w:rsidRPr="00A03EA4" w:rsidRDefault="00A03EA4" w:rsidP="00A03EA4">
      <w:pPr>
        <w:pStyle w:val="Heading3"/>
        <w:rPr>
          <w:lang w:val="en-US"/>
        </w:rPr>
      </w:pPr>
      <w:bookmarkStart w:id="206" w:name="_Toc461433085"/>
      <w:r w:rsidRPr="00A03EA4">
        <w:rPr>
          <w:lang w:val="en-US"/>
        </w:rPr>
        <w:t>urn:riv:cgi:healthcare:efrikort:3:Actor</w:t>
      </w:r>
      <w:bookmarkEnd w:id="206"/>
    </w:p>
    <w:p w14:paraId="3656EDEC" w14:textId="77777777" w:rsidR="00A03EA4" w:rsidRDefault="00A03EA4" w:rsidP="00A03EA4">
      <w:r>
        <w:t>En Actor är den som utför något i systemet.</w:t>
      </w:r>
    </w:p>
    <w:p w14:paraId="3FF23C6B" w14:textId="77777777" w:rsidR="00A03EA4" w:rsidRDefault="00A03EA4" w:rsidP="00A03EA4"/>
    <w:p w14:paraId="4B04ABDD"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77856D0D" w14:textId="77777777" w:rsidTr="00F47E8D">
        <w:trPr>
          <w:trHeight w:val="384"/>
        </w:trPr>
        <w:tc>
          <w:tcPr>
            <w:tcW w:w="2800" w:type="dxa"/>
            <w:shd w:val="clear" w:color="auto" w:fill="D9D9D9" w:themeFill="background1" w:themeFillShade="D9"/>
            <w:vAlign w:val="bottom"/>
          </w:tcPr>
          <w:p w14:paraId="0D4212B5" w14:textId="77777777" w:rsidR="00A03EA4" w:rsidRDefault="00A03EA4" w:rsidP="00F47E8D">
            <w:pPr>
              <w:rPr>
                <w:b/>
              </w:rPr>
            </w:pPr>
            <w:r>
              <w:rPr>
                <w:b/>
              </w:rPr>
              <w:t>Namn</w:t>
            </w:r>
          </w:p>
        </w:tc>
        <w:tc>
          <w:tcPr>
            <w:tcW w:w="2000" w:type="dxa"/>
            <w:shd w:val="clear" w:color="auto" w:fill="D9D9D9" w:themeFill="background1" w:themeFillShade="D9"/>
            <w:vAlign w:val="bottom"/>
          </w:tcPr>
          <w:p w14:paraId="3AD45FED" w14:textId="77777777" w:rsidR="00A03EA4" w:rsidRDefault="00A03EA4" w:rsidP="00F47E8D">
            <w:pPr>
              <w:rPr>
                <w:b/>
              </w:rPr>
            </w:pPr>
            <w:r>
              <w:rPr>
                <w:b/>
              </w:rPr>
              <w:t>Datatyp</w:t>
            </w:r>
          </w:p>
        </w:tc>
        <w:tc>
          <w:tcPr>
            <w:tcW w:w="4000" w:type="dxa"/>
            <w:shd w:val="clear" w:color="auto" w:fill="D9D9D9" w:themeFill="background1" w:themeFillShade="D9"/>
            <w:vAlign w:val="bottom"/>
          </w:tcPr>
          <w:p w14:paraId="0070ED74"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07523344" w14:textId="77777777" w:rsidR="00A03EA4" w:rsidRDefault="00A03EA4" w:rsidP="00F47E8D">
            <w:pPr>
              <w:rPr>
                <w:b/>
              </w:rPr>
            </w:pPr>
            <w:r>
              <w:rPr>
                <w:b/>
              </w:rPr>
              <w:t>Kardinalitet</w:t>
            </w:r>
          </w:p>
        </w:tc>
      </w:tr>
      <w:tr w:rsidR="00A03EA4" w14:paraId="563A1AB2" w14:textId="77777777" w:rsidTr="00F47E8D">
        <w:tc>
          <w:tcPr>
            <w:tcW w:w="2800" w:type="dxa"/>
          </w:tcPr>
          <w:p w14:paraId="54B57DA6" w14:textId="77777777" w:rsidR="00A03EA4" w:rsidRDefault="00A03EA4" w:rsidP="00F47E8D">
            <w:r>
              <w:t>employeeId</w:t>
            </w:r>
          </w:p>
        </w:tc>
        <w:tc>
          <w:tcPr>
            <w:tcW w:w="2000" w:type="dxa"/>
          </w:tcPr>
          <w:p w14:paraId="51A23D85" w14:textId="77777777" w:rsidR="00A03EA4" w:rsidRDefault="00A03EA4" w:rsidP="00F47E8D">
            <w:r>
              <w:t>HsaId</w:t>
            </w:r>
          </w:p>
        </w:tc>
        <w:tc>
          <w:tcPr>
            <w:tcW w:w="4000" w:type="dxa"/>
          </w:tcPr>
          <w:p w14:paraId="581EE697" w14:textId="77777777" w:rsidR="00A03EA4" w:rsidRDefault="00A03EA4" w:rsidP="00F47E8D">
            <w:r>
              <w:t>Id för medarbetaren/personen.</w:t>
            </w:r>
          </w:p>
        </w:tc>
        <w:tc>
          <w:tcPr>
            <w:tcW w:w="1300" w:type="dxa"/>
          </w:tcPr>
          <w:p w14:paraId="34810F70" w14:textId="77777777" w:rsidR="00A03EA4" w:rsidRDefault="00A03EA4" w:rsidP="00F47E8D">
            <w:r>
              <w:t>1</w:t>
            </w:r>
          </w:p>
        </w:tc>
      </w:tr>
      <w:tr w:rsidR="00A03EA4" w14:paraId="45430F88" w14:textId="77777777" w:rsidTr="00F47E8D">
        <w:tc>
          <w:tcPr>
            <w:tcW w:w="2800" w:type="dxa"/>
          </w:tcPr>
          <w:p w14:paraId="0E1F04CB" w14:textId="77777777" w:rsidR="00A03EA4" w:rsidRDefault="00A03EA4" w:rsidP="00F47E8D">
            <w:r>
              <w:t>careProviderId</w:t>
            </w:r>
          </w:p>
        </w:tc>
        <w:tc>
          <w:tcPr>
            <w:tcW w:w="2000" w:type="dxa"/>
          </w:tcPr>
          <w:p w14:paraId="5707A953" w14:textId="77777777" w:rsidR="00A03EA4" w:rsidRDefault="00A03EA4" w:rsidP="00F47E8D">
            <w:r>
              <w:t>HsaId</w:t>
            </w:r>
          </w:p>
        </w:tc>
        <w:tc>
          <w:tcPr>
            <w:tcW w:w="4000" w:type="dxa"/>
          </w:tcPr>
          <w:p w14:paraId="5BF7BD3A" w14:textId="77777777" w:rsidR="00A03EA4" w:rsidRDefault="00A03EA4" w:rsidP="00F47E8D">
            <w:r>
              <w:t>Id på medarbetarens vårdgivare.</w:t>
            </w:r>
          </w:p>
        </w:tc>
        <w:tc>
          <w:tcPr>
            <w:tcW w:w="1300" w:type="dxa"/>
          </w:tcPr>
          <w:p w14:paraId="4A233F60" w14:textId="77777777" w:rsidR="00A03EA4" w:rsidRDefault="00A03EA4" w:rsidP="00F47E8D">
            <w:r>
              <w:t>1</w:t>
            </w:r>
          </w:p>
        </w:tc>
      </w:tr>
      <w:tr w:rsidR="00A03EA4" w14:paraId="36E441A2" w14:textId="77777777" w:rsidTr="00F47E8D">
        <w:tc>
          <w:tcPr>
            <w:tcW w:w="2800" w:type="dxa"/>
          </w:tcPr>
          <w:p w14:paraId="38B79D16" w14:textId="77777777" w:rsidR="00A03EA4" w:rsidRDefault="00A03EA4" w:rsidP="00F47E8D">
            <w:r>
              <w:t>careUnitId</w:t>
            </w:r>
          </w:p>
        </w:tc>
        <w:tc>
          <w:tcPr>
            <w:tcW w:w="2000" w:type="dxa"/>
          </w:tcPr>
          <w:p w14:paraId="7712362C" w14:textId="77777777" w:rsidR="00A03EA4" w:rsidRDefault="00A03EA4" w:rsidP="00F47E8D">
            <w:r>
              <w:t>HsaId</w:t>
            </w:r>
          </w:p>
        </w:tc>
        <w:tc>
          <w:tcPr>
            <w:tcW w:w="4000" w:type="dxa"/>
          </w:tcPr>
          <w:p w14:paraId="10B52661" w14:textId="77777777" w:rsidR="00A03EA4" w:rsidRDefault="00A03EA4" w:rsidP="00F47E8D">
            <w:r>
              <w:t>Id på medarbetarens vårdenhet.</w:t>
            </w:r>
          </w:p>
        </w:tc>
        <w:tc>
          <w:tcPr>
            <w:tcW w:w="1300" w:type="dxa"/>
          </w:tcPr>
          <w:p w14:paraId="108E1C66" w14:textId="77777777" w:rsidR="00A03EA4" w:rsidRDefault="00A03EA4" w:rsidP="00F47E8D">
            <w:r>
              <w:t>0..1</w:t>
            </w:r>
          </w:p>
        </w:tc>
      </w:tr>
    </w:tbl>
    <w:p w14:paraId="6DB6AFC0" w14:textId="77777777" w:rsidR="00A03EA4" w:rsidRPr="00A03EA4" w:rsidRDefault="00A03EA4" w:rsidP="00A03EA4">
      <w:pPr>
        <w:pStyle w:val="Heading3"/>
        <w:rPr>
          <w:lang w:val="en-US"/>
        </w:rPr>
      </w:pPr>
      <w:bookmarkStart w:id="207" w:name="_Toc461433086"/>
      <w:r w:rsidRPr="00A03EA4">
        <w:rPr>
          <w:lang w:val="en-US"/>
        </w:rPr>
        <w:t>urn:riv:cgi:healthcare:efrikort:3:Card</w:t>
      </w:r>
      <w:bookmarkEnd w:id="207"/>
    </w:p>
    <w:p w14:paraId="14815908" w14:textId="77777777" w:rsidR="00A03EA4" w:rsidRDefault="00A03EA4" w:rsidP="00A03EA4">
      <w:r>
        <w:t>Information om ett specifikt Frikort, men utan dess ingående transaktioner.</w:t>
      </w:r>
    </w:p>
    <w:p w14:paraId="41413A2F" w14:textId="77777777" w:rsidR="00A03EA4" w:rsidRDefault="00A03EA4" w:rsidP="00A03EA4"/>
    <w:p w14:paraId="7E61F257"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4F5BC28C" w14:textId="77777777" w:rsidTr="00F47E8D">
        <w:trPr>
          <w:trHeight w:val="384"/>
        </w:trPr>
        <w:tc>
          <w:tcPr>
            <w:tcW w:w="2800" w:type="dxa"/>
            <w:shd w:val="clear" w:color="auto" w:fill="D9D9D9" w:themeFill="background1" w:themeFillShade="D9"/>
            <w:vAlign w:val="bottom"/>
          </w:tcPr>
          <w:p w14:paraId="0E9AE892" w14:textId="77777777" w:rsidR="00A03EA4" w:rsidRDefault="00A03EA4" w:rsidP="00F47E8D">
            <w:pPr>
              <w:rPr>
                <w:b/>
              </w:rPr>
            </w:pPr>
            <w:r>
              <w:rPr>
                <w:b/>
              </w:rPr>
              <w:t>Namn</w:t>
            </w:r>
          </w:p>
        </w:tc>
        <w:tc>
          <w:tcPr>
            <w:tcW w:w="2000" w:type="dxa"/>
            <w:shd w:val="clear" w:color="auto" w:fill="D9D9D9" w:themeFill="background1" w:themeFillShade="D9"/>
            <w:vAlign w:val="bottom"/>
          </w:tcPr>
          <w:p w14:paraId="67D8F158" w14:textId="77777777" w:rsidR="00A03EA4" w:rsidRDefault="00A03EA4" w:rsidP="00F47E8D">
            <w:pPr>
              <w:rPr>
                <w:b/>
              </w:rPr>
            </w:pPr>
            <w:r>
              <w:rPr>
                <w:b/>
              </w:rPr>
              <w:t>Datatyp</w:t>
            </w:r>
          </w:p>
        </w:tc>
        <w:tc>
          <w:tcPr>
            <w:tcW w:w="4000" w:type="dxa"/>
            <w:shd w:val="clear" w:color="auto" w:fill="D9D9D9" w:themeFill="background1" w:themeFillShade="D9"/>
            <w:vAlign w:val="bottom"/>
          </w:tcPr>
          <w:p w14:paraId="08AFA1AD"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54DA221E" w14:textId="77777777" w:rsidR="00A03EA4" w:rsidRDefault="00A03EA4" w:rsidP="00F47E8D">
            <w:pPr>
              <w:rPr>
                <w:b/>
              </w:rPr>
            </w:pPr>
            <w:r>
              <w:rPr>
                <w:b/>
              </w:rPr>
              <w:t>Kardinalitet</w:t>
            </w:r>
          </w:p>
        </w:tc>
      </w:tr>
      <w:tr w:rsidR="00A03EA4" w14:paraId="52425F63" w14:textId="77777777" w:rsidTr="00F47E8D">
        <w:tc>
          <w:tcPr>
            <w:tcW w:w="2800" w:type="dxa"/>
          </w:tcPr>
          <w:p w14:paraId="0E43530C" w14:textId="77777777" w:rsidR="00A03EA4" w:rsidRDefault="00A03EA4" w:rsidP="00F47E8D">
            <w:r>
              <w:t>cardSystemId</w:t>
            </w:r>
          </w:p>
        </w:tc>
        <w:tc>
          <w:tcPr>
            <w:tcW w:w="2000" w:type="dxa"/>
          </w:tcPr>
          <w:p w14:paraId="47D5B333" w14:textId="77777777" w:rsidR="00A03EA4" w:rsidRDefault="00A03EA4" w:rsidP="00F47E8D">
            <w:r>
              <w:t>Id</w:t>
            </w:r>
          </w:p>
        </w:tc>
        <w:tc>
          <w:tcPr>
            <w:tcW w:w="4000" w:type="dxa"/>
          </w:tcPr>
          <w:p w14:paraId="6C487C13" w14:textId="77777777" w:rsidR="00A03EA4" w:rsidRDefault="00A03EA4" w:rsidP="00F47E8D">
            <w:r>
              <w:t>Unikt frikorts id av typen UUID. Genereras av systemet</w:t>
            </w:r>
          </w:p>
        </w:tc>
        <w:tc>
          <w:tcPr>
            <w:tcW w:w="1300" w:type="dxa"/>
          </w:tcPr>
          <w:p w14:paraId="33CCC8DC" w14:textId="77777777" w:rsidR="00A03EA4" w:rsidRDefault="00A03EA4" w:rsidP="00F47E8D">
            <w:r>
              <w:t>1</w:t>
            </w:r>
          </w:p>
        </w:tc>
      </w:tr>
      <w:tr w:rsidR="00A03EA4" w14:paraId="0F3FE378" w14:textId="77777777" w:rsidTr="00F47E8D">
        <w:tc>
          <w:tcPr>
            <w:tcW w:w="2800" w:type="dxa"/>
          </w:tcPr>
          <w:p w14:paraId="57522D09" w14:textId="77777777" w:rsidR="00A03EA4" w:rsidRDefault="00A03EA4" w:rsidP="00F47E8D">
            <w:r>
              <w:t>cardType</w:t>
            </w:r>
          </w:p>
        </w:tc>
        <w:tc>
          <w:tcPr>
            <w:tcW w:w="2000" w:type="dxa"/>
          </w:tcPr>
          <w:p w14:paraId="06968478" w14:textId="77777777" w:rsidR="00A03EA4" w:rsidRDefault="00A03EA4" w:rsidP="00F47E8D">
            <w:r>
              <w:t>CardType</w:t>
            </w:r>
          </w:p>
        </w:tc>
        <w:tc>
          <w:tcPr>
            <w:tcW w:w="4000" w:type="dxa"/>
          </w:tcPr>
          <w:p w14:paraId="5764AD09" w14:textId="77777777" w:rsidR="00A03EA4" w:rsidRDefault="00A03EA4" w:rsidP="00F47E8D">
            <w:r>
              <w:t>Beskriver aktuell typ på frikort</w:t>
            </w:r>
          </w:p>
        </w:tc>
        <w:tc>
          <w:tcPr>
            <w:tcW w:w="1300" w:type="dxa"/>
          </w:tcPr>
          <w:p w14:paraId="4C4F0A03" w14:textId="77777777" w:rsidR="00A03EA4" w:rsidRDefault="00A03EA4" w:rsidP="00F47E8D">
            <w:r>
              <w:t>1</w:t>
            </w:r>
          </w:p>
        </w:tc>
      </w:tr>
      <w:tr w:rsidR="00A03EA4" w14:paraId="7DA8F2A7" w14:textId="77777777" w:rsidTr="00F47E8D">
        <w:tc>
          <w:tcPr>
            <w:tcW w:w="2800" w:type="dxa"/>
          </w:tcPr>
          <w:p w14:paraId="210625EC" w14:textId="77777777" w:rsidR="00A03EA4" w:rsidRDefault="00A03EA4" w:rsidP="00F47E8D">
            <w:r>
              <w:t>persons</w:t>
            </w:r>
          </w:p>
        </w:tc>
        <w:tc>
          <w:tcPr>
            <w:tcW w:w="2000" w:type="dxa"/>
          </w:tcPr>
          <w:p w14:paraId="03E99279" w14:textId="77777777" w:rsidR="00A03EA4" w:rsidRDefault="00A03EA4" w:rsidP="00F47E8D">
            <w:r>
              <w:t>CardPerson</w:t>
            </w:r>
          </w:p>
        </w:tc>
        <w:tc>
          <w:tcPr>
            <w:tcW w:w="4000" w:type="dxa"/>
          </w:tcPr>
          <w:p w14:paraId="32A4E73A" w14:textId="77777777" w:rsidR="00A03EA4" w:rsidRDefault="00A03EA4" w:rsidP="00F47E8D">
            <w:r>
              <w:t>Anger personidentitet(-er) som kortet gäller för. Kan vara flera då det rör sig om barn eller reservnummer.</w:t>
            </w:r>
          </w:p>
        </w:tc>
        <w:tc>
          <w:tcPr>
            <w:tcW w:w="1300" w:type="dxa"/>
          </w:tcPr>
          <w:p w14:paraId="7B47698B" w14:textId="77777777" w:rsidR="00A03EA4" w:rsidRDefault="00A03EA4" w:rsidP="00F47E8D">
            <w:r>
              <w:t>1..*</w:t>
            </w:r>
          </w:p>
        </w:tc>
      </w:tr>
      <w:tr w:rsidR="00A03EA4" w14:paraId="379C667C" w14:textId="77777777" w:rsidTr="00F47E8D">
        <w:tc>
          <w:tcPr>
            <w:tcW w:w="2800" w:type="dxa"/>
          </w:tcPr>
          <w:p w14:paraId="5571E5EE" w14:textId="77777777" w:rsidR="00A03EA4" w:rsidRDefault="00A03EA4" w:rsidP="00F47E8D">
            <w:r>
              <w:t>startDate</w:t>
            </w:r>
          </w:p>
        </w:tc>
        <w:tc>
          <w:tcPr>
            <w:tcW w:w="2000" w:type="dxa"/>
          </w:tcPr>
          <w:p w14:paraId="0D8EBFA5" w14:textId="77777777" w:rsidR="00A03EA4" w:rsidRDefault="00A03EA4" w:rsidP="00F47E8D">
            <w:r>
              <w:t>xs:Date</w:t>
            </w:r>
          </w:p>
        </w:tc>
        <w:tc>
          <w:tcPr>
            <w:tcW w:w="4000" w:type="dxa"/>
          </w:tcPr>
          <w:p w14:paraId="385ACACC" w14:textId="77777777" w:rsidR="00A03EA4" w:rsidRDefault="00A03EA4" w:rsidP="00F47E8D">
            <w:r>
              <w:t>Datum då första (inom giltig period) transaktionen registrerades till detta kort. Detta värde anges ej av aktör utan räknas ut av systemet utifrån första frikortsgrundande transaktion som hör till kortet.</w:t>
            </w:r>
          </w:p>
          <w:p w14:paraId="0E22D43F" w14:textId="77777777" w:rsidR="00A03EA4" w:rsidRDefault="00A03EA4" w:rsidP="00F47E8D">
            <w:r>
              <w:t>Värdet kan vara null om frikortet har status ej uppnått.</w:t>
            </w:r>
          </w:p>
        </w:tc>
        <w:tc>
          <w:tcPr>
            <w:tcW w:w="1300" w:type="dxa"/>
          </w:tcPr>
          <w:p w14:paraId="69352A15" w14:textId="77777777" w:rsidR="00A03EA4" w:rsidRDefault="00A03EA4" w:rsidP="00F47E8D">
            <w:r>
              <w:t>0..1</w:t>
            </w:r>
          </w:p>
        </w:tc>
      </w:tr>
      <w:tr w:rsidR="00A03EA4" w14:paraId="34AC9923" w14:textId="77777777" w:rsidTr="00F47E8D">
        <w:tc>
          <w:tcPr>
            <w:tcW w:w="2800" w:type="dxa"/>
          </w:tcPr>
          <w:p w14:paraId="06146A62" w14:textId="77777777" w:rsidR="00A03EA4" w:rsidRDefault="00A03EA4" w:rsidP="00F47E8D">
            <w:r>
              <w:t>preliminaryCardDate</w:t>
            </w:r>
          </w:p>
        </w:tc>
        <w:tc>
          <w:tcPr>
            <w:tcW w:w="2000" w:type="dxa"/>
          </w:tcPr>
          <w:p w14:paraId="5841E214" w14:textId="77777777" w:rsidR="00A03EA4" w:rsidRDefault="00A03EA4" w:rsidP="00F47E8D">
            <w:r>
              <w:t>xs:Date</w:t>
            </w:r>
          </w:p>
        </w:tc>
        <w:tc>
          <w:tcPr>
            <w:tcW w:w="4000" w:type="dxa"/>
          </w:tcPr>
          <w:p w14:paraId="728B071C" w14:textId="77777777" w:rsidR="00A03EA4" w:rsidRDefault="00A03EA4" w:rsidP="00F47E8D">
            <w:r>
              <w:t>Datum då patienten uppnådde preliminärt frikortsstatus på detta kort. Sätts ej av aktör utan beräknas av systemet utifrån transaktioner och konfigurerat värde för frikortsgräns.</w:t>
            </w:r>
          </w:p>
          <w:p w14:paraId="5A9CA1F3" w14:textId="77777777" w:rsidR="00A03EA4" w:rsidRDefault="00A03EA4" w:rsidP="00F47E8D">
            <w:r>
              <w:t>Innan gräns för frikort är uppnådd så är detta värde &lt;code&gt;null&lt;/code&gt;</w:t>
            </w:r>
          </w:p>
        </w:tc>
        <w:tc>
          <w:tcPr>
            <w:tcW w:w="1300" w:type="dxa"/>
          </w:tcPr>
          <w:p w14:paraId="45FDCCF4" w14:textId="77777777" w:rsidR="00A03EA4" w:rsidRDefault="00A03EA4" w:rsidP="00F47E8D">
            <w:r>
              <w:t>0..1</w:t>
            </w:r>
          </w:p>
        </w:tc>
      </w:tr>
      <w:tr w:rsidR="00A03EA4" w14:paraId="170600B8" w14:textId="77777777" w:rsidTr="00F47E8D">
        <w:tc>
          <w:tcPr>
            <w:tcW w:w="2800" w:type="dxa"/>
          </w:tcPr>
          <w:p w14:paraId="5C7BAE27" w14:textId="77777777" w:rsidR="00A03EA4" w:rsidRDefault="00A03EA4" w:rsidP="00F47E8D">
            <w:r>
              <w:t>finalCardDate</w:t>
            </w:r>
          </w:p>
        </w:tc>
        <w:tc>
          <w:tcPr>
            <w:tcW w:w="2000" w:type="dxa"/>
          </w:tcPr>
          <w:p w14:paraId="0FD4F13A" w14:textId="77777777" w:rsidR="00A03EA4" w:rsidRDefault="00A03EA4" w:rsidP="00F47E8D">
            <w:r>
              <w:t>xs:Date</w:t>
            </w:r>
          </w:p>
        </w:tc>
        <w:tc>
          <w:tcPr>
            <w:tcW w:w="4000" w:type="dxa"/>
          </w:tcPr>
          <w:p w14:paraId="7736F67D" w14:textId="77777777" w:rsidR="00A03EA4" w:rsidRDefault="00A03EA4" w:rsidP="00F47E8D">
            <w:r>
              <w:t xml:space="preserve">Datum då patienten uppnådde slutligt frikortsstatus på detta kort. Sätts ej av </w:t>
            </w:r>
            <w:r>
              <w:lastRenderedPageBreak/>
              <w:t>aktör utan beräknas av systemet utifrån ett konfigurerat värde för hur länge frikortsstatus ska vara preliminärt.</w:t>
            </w:r>
          </w:p>
          <w:p w14:paraId="129B1100" w14:textId="77777777" w:rsidR="00A03EA4" w:rsidRDefault="00A03EA4" w:rsidP="00F47E8D">
            <w:r>
              <w:t>Innan gräns för frikort är uppnådd och så länge frikortsstatus är preliminärt är detta värde &lt;code&gt;null&lt;/code&gt;</w:t>
            </w:r>
          </w:p>
        </w:tc>
        <w:tc>
          <w:tcPr>
            <w:tcW w:w="1300" w:type="dxa"/>
          </w:tcPr>
          <w:p w14:paraId="61E7DC94" w14:textId="77777777" w:rsidR="00A03EA4" w:rsidRDefault="00A03EA4" w:rsidP="00F47E8D">
            <w:r>
              <w:lastRenderedPageBreak/>
              <w:t>0..1</w:t>
            </w:r>
          </w:p>
        </w:tc>
      </w:tr>
      <w:tr w:rsidR="00A03EA4" w14:paraId="6652874D" w14:textId="77777777" w:rsidTr="00F47E8D">
        <w:tc>
          <w:tcPr>
            <w:tcW w:w="2800" w:type="dxa"/>
          </w:tcPr>
          <w:p w14:paraId="5C565C59" w14:textId="77777777" w:rsidR="00A03EA4" w:rsidRDefault="00A03EA4" w:rsidP="00F47E8D">
            <w:r>
              <w:t>endDate</w:t>
            </w:r>
          </w:p>
        </w:tc>
        <w:tc>
          <w:tcPr>
            <w:tcW w:w="2000" w:type="dxa"/>
          </w:tcPr>
          <w:p w14:paraId="7821A370" w14:textId="77777777" w:rsidR="00A03EA4" w:rsidRDefault="00A03EA4" w:rsidP="00F47E8D">
            <w:r>
              <w:t>xs:Date</w:t>
            </w:r>
          </w:p>
        </w:tc>
        <w:tc>
          <w:tcPr>
            <w:tcW w:w="4000" w:type="dxa"/>
          </w:tcPr>
          <w:p w14:paraId="3D87E91D" w14:textId="77777777" w:rsidR="00A03EA4" w:rsidRDefault="00A03EA4" w:rsidP="00F47E8D">
            <w:r>
              <w:t>Slutdatum för frikortet. Detta värde anges ej av aktör utan räknas ut av systemet utifrån kortets startdatum och systemparameter för giltighetstid.</w:t>
            </w:r>
          </w:p>
          <w:p w14:paraId="2206C6E4" w14:textId="77777777" w:rsidR="00A03EA4" w:rsidRDefault="00A03EA4" w:rsidP="00F47E8D">
            <w:r>
              <w:t>Värdet kan vara &lt;code&gt;null&lt;/code&gt; om frikortet har status ej uppnått.</w:t>
            </w:r>
          </w:p>
        </w:tc>
        <w:tc>
          <w:tcPr>
            <w:tcW w:w="1300" w:type="dxa"/>
          </w:tcPr>
          <w:p w14:paraId="7908EBFF" w14:textId="77777777" w:rsidR="00A03EA4" w:rsidRDefault="00A03EA4" w:rsidP="00F47E8D">
            <w:r>
              <w:t>0..1</w:t>
            </w:r>
          </w:p>
        </w:tc>
      </w:tr>
      <w:tr w:rsidR="00A03EA4" w14:paraId="561EB491" w14:textId="77777777" w:rsidTr="00F47E8D">
        <w:tc>
          <w:tcPr>
            <w:tcW w:w="2800" w:type="dxa"/>
          </w:tcPr>
          <w:p w14:paraId="071D83F2" w14:textId="77777777" w:rsidR="00A03EA4" w:rsidRDefault="00A03EA4" w:rsidP="00F47E8D">
            <w:r>
              <w:t>currentAmount</w:t>
            </w:r>
          </w:p>
        </w:tc>
        <w:tc>
          <w:tcPr>
            <w:tcW w:w="2000" w:type="dxa"/>
          </w:tcPr>
          <w:p w14:paraId="125B8EC4" w14:textId="77777777" w:rsidR="00A03EA4" w:rsidRDefault="00A03EA4" w:rsidP="00F47E8D">
            <w:r>
              <w:t>xs:Double</w:t>
            </w:r>
          </w:p>
        </w:tc>
        <w:tc>
          <w:tcPr>
            <w:tcW w:w="4000" w:type="dxa"/>
          </w:tcPr>
          <w:p w14:paraId="5D80C35A" w14:textId="77777777" w:rsidR="00A03EA4" w:rsidRDefault="00A03EA4" w:rsidP="00F47E8D">
            <w:r>
              <w:t>Det totala värdet av alla registrerade transaktioner inom giltig period som är frikortsgrundande.</w:t>
            </w:r>
          </w:p>
        </w:tc>
        <w:tc>
          <w:tcPr>
            <w:tcW w:w="1300" w:type="dxa"/>
          </w:tcPr>
          <w:p w14:paraId="2FD33ED8" w14:textId="77777777" w:rsidR="00A03EA4" w:rsidRDefault="00A03EA4" w:rsidP="00F47E8D">
            <w:r>
              <w:t>1</w:t>
            </w:r>
          </w:p>
        </w:tc>
      </w:tr>
      <w:tr w:rsidR="00A03EA4" w14:paraId="654749D3" w14:textId="77777777" w:rsidTr="00F47E8D">
        <w:tc>
          <w:tcPr>
            <w:tcW w:w="2800" w:type="dxa"/>
          </w:tcPr>
          <w:p w14:paraId="7301FF2E" w14:textId="77777777" w:rsidR="00A03EA4" w:rsidRDefault="00A03EA4" w:rsidP="00F47E8D">
            <w:r>
              <w:t>amountToLimit</w:t>
            </w:r>
          </w:p>
        </w:tc>
        <w:tc>
          <w:tcPr>
            <w:tcW w:w="2000" w:type="dxa"/>
          </w:tcPr>
          <w:p w14:paraId="2EA7861E" w14:textId="77777777" w:rsidR="00A03EA4" w:rsidRDefault="00A03EA4" w:rsidP="00F47E8D">
            <w:r>
              <w:t>xs:Double</w:t>
            </w:r>
          </w:p>
        </w:tc>
        <w:tc>
          <w:tcPr>
            <w:tcW w:w="4000" w:type="dxa"/>
          </w:tcPr>
          <w:p w14:paraId="6BD0F0DB" w14:textId="77777777" w:rsidR="00A03EA4" w:rsidRDefault="00A03EA4" w:rsidP="00F47E8D">
            <w:r>
              <w:t>Det belopp som kvarstår att registrera för att öppnå preliminär frikortsstatus. Anges ej av aktör utan beräknas av systemet utifrån registrerat totalbelopp och systemparameter för frikortsbelopp för aktuell frikortstyp.</w:t>
            </w:r>
          </w:p>
          <w:p w14:paraId="49B4F818" w14:textId="77777777" w:rsidR="00A03EA4" w:rsidRDefault="00A03EA4" w:rsidP="00F47E8D">
            <w:r>
              <w:t>Värdet blir negativt om överdebitering registrerats.</w:t>
            </w:r>
          </w:p>
        </w:tc>
        <w:tc>
          <w:tcPr>
            <w:tcW w:w="1300" w:type="dxa"/>
          </w:tcPr>
          <w:p w14:paraId="3E9E9858" w14:textId="77777777" w:rsidR="00A03EA4" w:rsidRDefault="00A03EA4" w:rsidP="00F47E8D">
            <w:r>
              <w:t>1</w:t>
            </w:r>
          </w:p>
        </w:tc>
      </w:tr>
      <w:tr w:rsidR="00A03EA4" w14:paraId="0117DCA2" w14:textId="77777777" w:rsidTr="00F47E8D">
        <w:tc>
          <w:tcPr>
            <w:tcW w:w="2800" w:type="dxa"/>
          </w:tcPr>
          <w:p w14:paraId="7AE80608" w14:textId="77777777" w:rsidR="00A03EA4" w:rsidRDefault="00A03EA4" w:rsidP="00F47E8D">
            <w:r>
              <w:t>cardId</w:t>
            </w:r>
          </w:p>
        </w:tc>
        <w:tc>
          <w:tcPr>
            <w:tcW w:w="2000" w:type="dxa"/>
          </w:tcPr>
          <w:p w14:paraId="323C4DB4" w14:textId="77777777" w:rsidR="00A03EA4" w:rsidRDefault="00A03EA4" w:rsidP="00F47E8D">
            <w:r>
              <w:t>CardId</w:t>
            </w:r>
          </w:p>
        </w:tc>
        <w:tc>
          <w:tcPr>
            <w:tcW w:w="4000" w:type="dxa"/>
          </w:tcPr>
          <w:p w14:paraId="4E7DC257" w14:textId="77777777" w:rsidR="00A03EA4" w:rsidRDefault="00A03EA4" w:rsidP="00F47E8D">
            <w:r>
              <w:t>Optionellt frikortsid. Detta motsvarar det frikortsid/frikortsnummer som finns på frikortet. Eftersom nummerserien kan vara lika i olika landsting är inte detta id unikt.</w:t>
            </w:r>
          </w:p>
        </w:tc>
        <w:tc>
          <w:tcPr>
            <w:tcW w:w="1300" w:type="dxa"/>
          </w:tcPr>
          <w:p w14:paraId="4995562D" w14:textId="77777777" w:rsidR="00A03EA4" w:rsidRDefault="00A03EA4" w:rsidP="00F47E8D">
            <w:r>
              <w:t>0..1</w:t>
            </w:r>
          </w:p>
        </w:tc>
      </w:tr>
      <w:tr w:rsidR="00A03EA4" w14:paraId="17EB77A7" w14:textId="77777777" w:rsidTr="00F47E8D">
        <w:tc>
          <w:tcPr>
            <w:tcW w:w="2800" w:type="dxa"/>
          </w:tcPr>
          <w:p w14:paraId="0B77F5FE" w14:textId="77777777" w:rsidR="00A03EA4" w:rsidRDefault="00A03EA4" w:rsidP="00F47E8D">
            <w:r>
              <w:t>carePrincipal</w:t>
            </w:r>
          </w:p>
        </w:tc>
        <w:tc>
          <w:tcPr>
            <w:tcW w:w="2000" w:type="dxa"/>
          </w:tcPr>
          <w:p w14:paraId="1424BB2A" w14:textId="77777777" w:rsidR="00A03EA4" w:rsidRDefault="00A03EA4" w:rsidP="00F47E8D">
            <w:r>
              <w:t>CarePrincipal</w:t>
            </w:r>
          </w:p>
        </w:tc>
        <w:tc>
          <w:tcPr>
            <w:tcW w:w="4000" w:type="dxa"/>
          </w:tcPr>
          <w:p w14:paraId="602CE77A" w14:textId="77777777" w:rsidR="00A03EA4" w:rsidRDefault="00A03EA4" w:rsidP="00F47E8D">
            <w:r>
              <w:t>Vårdhuvudman</w:t>
            </w:r>
          </w:p>
        </w:tc>
        <w:tc>
          <w:tcPr>
            <w:tcW w:w="1300" w:type="dxa"/>
          </w:tcPr>
          <w:p w14:paraId="35B911C5" w14:textId="77777777" w:rsidR="00A03EA4" w:rsidRDefault="00A03EA4" w:rsidP="00F47E8D">
            <w:r>
              <w:t>1</w:t>
            </w:r>
          </w:p>
        </w:tc>
      </w:tr>
      <w:tr w:rsidR="00A03EA4" w14:paraId="7D95CC12" w14:textId="77777777" w:rsidTr="00F47E8D">
        <w:tc>
          <w:tcPr>
            <w:tcW w:w="2800" w:type="dxa"/>
          </w:tcPr>
          <w:p w14:paraId="3F5A0747" w14:textId="77777777" w:rsidR="00A03EA4" w:rsidRDefault="00A03EA4" w:rsidP="00F47E8D">
            <w:r>
              <w:t>status</w:t>
            </w:r>
          </w:p>
        </w:tc>
        <w:tc>
          <w:tcPr>
            <w:tcW w:w="2000" w:type="dxa"/>
          </w:tcPr>
          <w:p w14:paraId="7BD5FED0" w14:textId="77777777" w:rsidR="00A03EA4" w:rsidRDefault="00A03EA4" w:rsidP="00F47E8D">
            <w:r>
              <w:t>CardStatus</w:t>
            </w:r>
          </w:p>
        </w:tc>
        <w:tc>
          <w:tcPr>
            <w:tcW w:w="4000" w:type="dxa"/>
          </w:tcPr>
          <w:p w14:paraId="5B9D7177" w14:textId="77777777" w:rsidR="00A03EA4" w:rsidRDefault="00A03EA4" w:rsidP="00F47E8D">
            <w:r>
              <w:t>Nuvarande frikortstatus</w:t>
            </w:r>
          </w:p>
        </w:tc>
        <w:tc>
          <w:tcPr>
            <w:tcW w:w="1300" w:type="dxa"/>
          </w:tcPr>
          <w:p w14:paraId="4216BE78" w14:textId="77777777" w:rsidR="00A03EA4" w:rsidRDefault="00A03EA4" w:rsidP="00F47E8D">
            <w:r>
              <w:t>1</w:t>
            </w:r>
          </w:p>
        </w:tc>
      </w:tr>
      <w:tr w:rsidR="00A03EA4" w14:paraId="7A5EC509" w14:textId="77777777" w:rsidTr="00F47E8D">
        <w:tc>
          <w:tcPr>
            <w:tcW w:w="2800" w:type="dxa"/>
          </w:tcPr>
          <w:p w14:paraId="76C2BD81" w14:textId="77777777" w:rsidR="00A03EA4" w:rsidRDefault="00A03EA4" w:rsidP="00F47E8D">
            <w:r>
              <w:t>cardReason</w:t>
            </w:r>
          </w:p>
        </w:tc>
        <w:tc>
          <w:tcPr>
            <w:tcW w:w="2000" w:type="dxa"/>
          </w:tcPr>
          <w:p w14:paraId="27ECFE84" w14:textId="77777777" w:rsidR="00A03EA4" w:rsidRDefault="00A03EA4" w:rsidP="00F47E8D">
            <w:r>
              <w:t>CardRegistrationReason</w:t>
            </w:r>
          </w:p>
        </w:tc>
        <w:tc>
          <w:tcPr>
            <w:tcW w:w="4000" w:type="dxa"/>
          </w:tcPr>
          <w:p w14:paraId="49ECE325" w14:textId="77777777" w:rsidR="00A03EA4" w:rsidRDefault="00A03EA4" w:rsidP="00F47E8D">
            <w:r>
              <w:t>Orsak till registrerat frikort. Null om frikort uppnåtts genom patientavgifter.</w:t>
            </w:r>
          </w:p>
        </w:tc>
        <w:tc>
          <w:tcPr>
            <w:tcW w:w="1300" w:type="dxa"/>
          </w:tcPr>
          <w:p w14:paraId="1FD2F070" w14:textId="77777777" w:rsidR="00A03EA4" w:rsidRDefault="00A03EA4" w:rsidP="00F47E8D">
            <w:r>
              <w:t>0..1</w:t>
            </w:r>
          </w:p>
        </w:tc>
      </w:tr>
    </w:tbl>
    <w:p w14:paraId="20B9EDFF" w14:textId="77777777" w:rsidR="00A03EA4" w:rsidRPr="00A03EA4" w:rsidRDefault="00A03EA4" w:rsidP="00A03EA4">
      <w:pPr>
        <w:pStyle w:val="Heading3"/>
        <w:rPr>
          <w:lang w:val="en-US"/>
        </w:rPr>
      </w:pPr>
      <w:bookmarkStart w:id="208" w:name="_Toc461433087"/>
      <w:r w:rsidRPr="00A03EA4">
        <w:rPr>
          <w:lang w:val="en-US"/>
        </w:rPr>
        <w:t>urn:riv:cgi:healthcare:efrikort:3:CardId</w:t>
      </w:r>
      <w:bookmarkEnd w:id="208"/>
    </w:p>
    <w:p w14:paraId="17EC0FB4" w14:textId="77777777" w:rsidR="00A03EA4" w:rsidRDefault="00A03EA4" w:rsidP="00A03EA4">
      <w:r>
        <w:t>Datatyp som representerar ett frikortsnummer. Detta är ej unikt utan enbart en läsbar referens till ett frikort. Flera kort kan således ha samma frikortsnummer.</w:t>
      </w:r>
    </w:p>
    <w:p w14:paraId="56232B7B" w14:textId="77777777" w:rsidR="00A03EA4" w:rsidRDefault="00A03EA4" w:rsidP="00A03EA4"/>
    <w:p w14:paraId="1E47E547" w14:textId="77777777" w:rsidR="00A03EA4" w:rsidRDefault="00A03EA4" w:rsidP="00A03EA4">
      <w:r>
        <w:t>Maxlängd: 20</w:t>
      </w:r>
    </w:p>
    <w:p w14:paraId="4733953B" w14:textId="77777777" w:rsidR="00A03EA4" w:rsidRDefault="00A03EA4" w:rsidP="00A03EA4"/>
    <w:p w14:paraId="20F0DA5E" w14:textId="77777777" w:rsidR="00A03EA4" w:rsidRDefault="00A03EA4" w:rsidP="00A03EA4">
      <w:pPr>
        <w:pStyle w:val="Heading3"/>
      </w:pPr>
      <w:bookmarkStart w:id="209" w:name="_Toc461433088"/>
      <w:r>
        <w:lastRenderedPageBreak/>
        <w:t>urn:riv:cgi:healthcare:efrikort:3:CardPerson</w:t>
      </w:r>
      <w:bookmarkEnd w:id="209"/>
    </w:p>
    <w:p w14:paraId="52F60B22" w14:textId="77777777" w:rsidR="00A03EA4" w:rsidRDefault="00A03EA4" w:rsidP="00A03EA4">
      <w:r>
        <w:t xml:space="preserve">Typ som representerar ett id för en person eller patient, och kan vara ett personnummer, samordningsnummer eller reservnummer och </w:t>
      </w:r>
    </w:p>
    <w:p w14:paraId="44160007" w14:textId="77777777" w:rsidR="00A03EA4" w:rsidRDefault="00A03EA4" w:rsidP="00A03EA4">
      <w:r>
        <w:t>personen har koppling till ett kort.</w:t>
      </w:r>
    </w:p>
    <w:p w14:paraId="1B0BDCDE" w14:textId="77777777" w:rsidR="00A03EA4" w:rsidRDefault="00A03EA4" w:rsidP="00A03EA4"/>
    <w:p w14:paraId="3124FFB3"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2311498E" w14:textId="77777777" w:rsidTr="00F47E8D">
        <w:trPr>
          <w:trHeight w:val="384"/>
        </w:trPr>
        <w:tc>
          <w:tcPr>
            <w:tcW w:w="2800" w:type="dxa"/>
            <w:shd w:val="clear" w:color="auto" w:fill="D9D9D9" w:themeFill="background1" w:themeFillShade="D9"/>
            <w:vAlign w:val="bottom"/>
          </w:tcPr>
          <w:p w14:paraId="737241B4" w14:textId="77777777" w:rsidR="00A03EA4" w:rsidRDefault="00A03EA4" w:rsidP="00F47E8D">
            <w:pPr>
              <w:rPr>
                <w:b/>
              </w:rPr>
            </w:pPr>
            <w:r>
              <w:rPr>
                <w:b/>
              </w:rPr>
              <w:t>Namn</w:t>
            </w:r>
          </w:p>
        </w:tc>
        <w:tc>
          <w:tcPr>
            <w:tcW w:w="2000" w:type="dxa"/>
            <w:shd w:val="clear" w:color="auto" w:fill="D9D9D9" w:themeFill="background1" w:themeFillShade="D9"/>
            <w:vAlign w:val="bottom"/>
          </w:tcPr>
          <w:p w14:paraId="014F81C4" w14:textId="77777777" w:rsidR="00A03EA4" w:rsidRDefault="00A03EA4" w:rsidP="00F47E8D">
            <w:pPr>
              <w:rPr>
                <w:b/>
              </w:rPr>
            </w:pPr>
            <w:r>
              <w:rPr>
                <w:b/>
              </w:rPr>
              <w:t>Datatyp</w:t>
            </w:r>
          </w:p>
        </w:tc>
        <w:tc>
          <w:tcPr>
            <w:tcW w:w="4000" w:type="dxa"/>
            <w:shd w:val="clear" w:color="auto" w:fill="D9D9D9" w:themeFill="background1" w:themeFillShade="D9"/>
            <w:vAlign w:val="bottom"/>
          </w:tcPr>
          <w:p w14:paraId="6231FAEB"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3273E47C" w14:textId="77777777" w:rsidR="00A03EA4" w:rsidRDefault="00A03EA4" w:rsidP="00F47E8D">
            <w:pPr>
              <w:rPr>
                <w:b/>
              </w:rPr>
            </w:pPr>
            <w:r>
              <w:rPr>
                <w:b/>
              </w:rPr>
              <w:t>Kardinalitet</w:t>
            </w:r>
          </w:p>
        </w:tc>
      </w:tr>
      <w:tr w:rsidR="00A03EA4" w14:paraId="464CD7D5" w14:textId="77777777" w:rsidTr="00F47E8D">
        <w:tc>
          <w:tcPr>
            <w:tcW w:w="2800" w:type="dxa"/>
          </w:tcPr>
          <w:p w14:paraId="693FA4A0" w14:textId="77777777" w:rsidR="00A03EA4" w:rsidRDefault="00A03EA4" w:rsidP="00F47E8D">
            <w:r>
              <w:t>id</w:t>
            </w:r>
          </w:p>
        </w:tc>
        <w:tc>
          <w:tcPr>
            <w:tcW w:w="2000" w:type="dxa"/>
          </w:tcPr>
          <w:p w14:paraId="499B7860" w14:textId="77777777" w:rsidR="00A03EA4" w:rsidRDefault="00A03EA4" w:rsidP="00F47E8D">
            <w:r>
              <w:t>PersonIdValue</w:t>
            </w:r>
          </w:p>
        </w:tc>
        <w:tc>
          <w:tcPr>
            <w:tcW w:w="4000" w:type="dxa"/>
          </w:tcPr>
          <w:p w14:paraId="6C65C414" w14:textId="77777777" w:rsidR="00A03EA4" w:rsidRDefault="00A03EA4" w:rsidP="00F47E8D">
            <w:r>
              <w:t>Id nummer. Kan vara personnummer, samordningsnummer eller reservnummer.</w:t>
            </w:r>
          </w:p>
        </w:tc>
        <w:tc>
          <w:tcPr>
            <w:tcW w:w="1300" w:type="dxa"/>
          </w:tcPr>
          <w:p w14:paraId="17201EDE" w14:textId="77777777" w:rsidR="00A03EA4" w:rsidRDefault="00A03EA4" w:rsidP="00F47E8D">
            <w:r>
              <w:t>1</w:t>
            </w:r>
          </w:p>
        </w:tc>
      </w:tr>
      <w:tr w:rsidR="00A03EA4" w14:paraId="3DD7247D" w14:textId="77777777" w:rsidTr="00F47E8D">
        <w:tc>
          <w:tcPr>
            <w:tcW w:w="2800" w:type="dxa"/>
          </w:tcPr>
          <w:p w14:paraId="0D00CE2A" w14:textId="77777777" w:rsidR="00A03EA4" w:rsidRDefault="00A03EA4" w:rsidP="00F47E8D">
            <w:r>
              <w:t>readConsent</w:t>
            </w:r>
          </w:p>
        </w:tc>
        <w:tc>
          <w:tcPr>
            <w:tcW w:w="2000" w:type="dxa"/>
          </w:tcPr>
          <w:p w14:paraId="72F1D52E" w14:textId="77777777" w:rsidR="00A03EA4" w:rsidRDefault="00A03EA4" w:rsidP="00F47E8D">
            <w:r>
              <w:t>xs:Boolean</w:t>
            </w:r>
          </w:p>
        </w:tc>
        <w:tc>
          <w:tcPr>
            <w:tcW w:w="4000" w:type="dxa"/>
          </w:tcPr>
          <w:p w14:paraId="428C4131" w14:textId="77777777" w:rsidR="00A03EA4" w:rsidRDefault="00A03EA4" w:rsidP="00F47E8D">
            <w:r>
              <w:t>Anger om personen har samtycke för kortet som avses.</w:t>
            </w:r>
          </w:p>
        </w:tc>
        <w:tc>
          <w:tcPr>
            <w:tcW w:w="1300" w:type="dxa"/>
          </w:tcPr>
          <w:p w14:paraId="19ADDBD4" w14:textId="77777777" w:rsidR="00A03EA4" w:rsidRDefault="00A03EA4" w:rsidP="00F47E8D">
            <w:r>
              <w:t>1</w:t>
            </w:r>
          </w:p>
        </w:tc>
      </w:tr>
    </w:tbl>
    <w:p w14:paraId="019FAC66" w14:textId="77777777" w:rsidR="00A03EA4" w:rsidRPr="00A03EA4" w:rsidRDefault="00A03EA4" w:rsidP="00A03EA4">
      <w:pPr>
        <w:pStyle w:val="Heading3"/>
        <w:rPr>
          <w:lang w:val="en-US"/>
        </w:rPr>
      </w:pPr>
      <w:bookmarkStart w:id="210" w:name="_Toc461433089"/>
      <w:r w:rsidRPr="00A03EA4">
        <w:rPr>
          <w:lang w:val="en-US"/>
        </w:rPr>
        <w:t>urn:riv:cgi:healthcare:efrikort:3:CardRegistrationReason</w:t>
      </w:r>
      <w:bookmarkEnd w:id="210"/>
    </w:p>
    <w:p w14:paraId="65A5887D" w14:textId="77777777" w:rsidR="00A03EA4" w:rsidRDefault="00A03EA4" w:rsidP="00A03EA4">
      <w:r>
        <w:t>Då ett frikort registreras utan transaktioner kräver systemet en orsakskod.</w:t>
      </w:r>
    </w:p>
    <w:p w14:paraId="1A720F89" w14:textId="77777777" w:rsidR="00A03EA4" w:rsidRDefault="00A03EA4" w:rsidP="00A03EA4"/>
    <w:p w14:paraId="24CABDD5" w14:textId="77777777" w:rsidR="00A03EA4" w:rsidRDefault="00A03EA4" w:rsidP="00A03EA4"/>
    <w:tbl>
      <w:tblPr>
        <w:tblStyle w:val="TableGrid"/>
        <w:tblW w:w="9100" w:type="dxa"/>
        <w:tblLayout w:type="fixed"/>
        <w:tblLook w:val="04A0" w:firstRow="1" w:lastRow="0" w:firstColumn="1" w:lastColumn="0" w:noHBand="0" w:noVBand="1"/>
      </w:tblPr>
      <w:tblGrid>
        <w:gridCol w:w="2534"/>
        <w:gridCol w:w="6566"/>
      </w:tblGrid>
      <w:tr w:rsidR="00A03EA4" w14:paraId="26320502" w14:textId="77777777" w:rsidTr="00F47E8D">
        <w:trPr>
          <w:trHeight w:val="384"/>
        </w:trPr>
        <w:tc>
          <w:tcPr>
            <w:tcW w:w="2800" w:type="dxa"/>
            <w:shd w:val="clear" w:color="auto" w:fill="D9D9D9" w:themeFill="background1" w:themeFillShade="D9"/>
            <w:vAlign w:val="bottom"/>
          </w:tcPr>
          <w:p w14:paraId="10E15DA9" w14:textId="77777777" w:rsidR="00A03EA4" w:rsidRDefault="00A03EA4" w:rsidP="00F47E8D">
            <w:pPr>
              <w:rPr>
                <w:b/>
              </w:rPr>
            </w:pPr>
            <w:r>
              <w:rPr>
                <w:b/>
              </w:rPr>
              <w:t>Värde</w:t>
            </w:r>
          </w:p>
        </w:tc>
        <w:tc>
          <w:tcPr>
            <w:tcW w:w="7300" w:type="dxa"/>
            <w:shd w:val="clear" w:color="auto" w:fill="D9D9D9" w:themeFill="background1" w:themeFillShade="D9"/>
            <w:vAlign w:val="bottom"/>
          </w:tcPr>
          <w:p w14:paraId="30D2E899" w14:textId="77777777" w:rsidR="00A03EA4" w:rsidRDefault="00A03EA4" w:rsidP="00F47E8D">
            <w:pPr>
              <w:rPr>
                <w:b/>
              </w:rPr>
            </w:pPr>
            <w:r>
              <w:rPr>
                <w:b/>
              </w:rPr>
              <w:t>Beskrivning</w:t>
            </w:r>
          </w:p>
        </w:tc>
      </w:tr>
      <w:tr w:rsidR="00A03EA4" w14:paraId="2CC85C87" w14:textId="77777777" w:rsidTr="00F47E8D">
        <w:tc>
          <w:tcPr>
            <w:tcW w:w="2800" w:type="dxa"/>
          </w:tcPr>
          <w:p w14:paraId="67F6E5E1" w14:textId="77777777" w:rsidR="00A03EA4" w:rsidRDefault="00A03EA4" w:rsidP="00F47E8D">
            <w:r>
              <w:t>"VALID_CARD"</w:t>
            </w:r>
          </w:p>
        </w:tc>
        <w:tc>
          <w:tcPr>
            <w:tcW w:w="7300" w:type="dxa"/>
          </w:tcPr>
          <w:p w14:paraId="05DDE5DF" w14:textId="77777777" w:rsidR="00A03EA4" w:rsidRDefault="00A03EA4" w:rsidP="00F47E8D">
            <w:r>
              <w:t>Patient har redan frikort hos annan Vårdhuvudman. Detta val kräver att nuvarande frikortsnummer anges.</w:t>
            </w:r>
          </w:p>
        </w:tc>
      </w:tr>
      <w:tr w:rsidR="00A03EA4" w14:paraId="5215F452" w14:textId="77777777" w:rsidTr="00F47E8D">
        <w:tc>
          <w:tcPr>
            <w:tcW w:w="2800" w:type="dxa"/>
          </w:tcPr>
          <w:p w14:paraId="1D926995" w14:textId="77777777" w:rsidR="00A03EA4" w:rsidRDefault="00A03EA4" w:rsidP="00F47E8D">
            <w:r>
              <w:t>"MEDICAL"</w:t>
            </w:r>
          </w:p>
        </w:tc>
        <w:tc>
          <w:tcPr>
            <w:tcW w:w="7300" w:type="dxa"/>
          </w:tcPr>
          <w:p w14:paraId="14E937FF" w14:textId="77777777" w:rsidR="00A03EA4" w:rsidRDefault="00A03EA4" w:rsidP="00F47E8D">
            <w:r>
              <w:t>Patient skall ha frikort av medicinska skäl. Nytt frikortsnummer skapas av tjänsten.</w:t>
            </w:r>
          </w:p>
        </w:tc>
      </w:tr>
    </w:tbl>
    <w:p w14:paraId="2F4AE0F5" w14:textId="77777777" w:rsidR="00A03EA4" w:rsidRPr="00A03EA4" w:rsidRDefault="00A03EA4" w:rsidP="00A03EA4">
      <w:pPr>
        <w:pStyle w:val="Heading3"/>
        <w:rPr>
          <w:lang w:val="en-US"/>
        </w:rPr>
      </w:pPr>
      <w:bookmarkStart w:id="211" w:name="_Toc461433090"/>
      <w:r w:rsidRPr="00A03EA4">
        <w:rPr>
          <w:lang w:val="en-US"/>
        </w:rPr>
        <w:t>urn:riv:cgi:healthcare:efrikort:3:CardStatus</w:t>
      </w:r>
      <w:bookmarkEnd w:id="211"/>
    </w:p>
    <w:p w14:paraId="66A4D172" w14:textId="77777777" w:rsidR="00A03EA4" w:rsidRDefault="00A03EA4" w:rsidP="00A03EA4">
      <w:r>
        <w:t>Värdet anger nuvarande status för ett frikort.</w:t>
      </w:r>
    </w:p>
    <w:p w14:paraId="5C03F654" w14:textId="77777777" w:rsidR="00A03EA4" w:rsidRDefault="00A03EA4" w:rsidP="00A03EA4"/>
    <w:p w14:paraId="1F0DCE48" w14:textId="77777777" w:rsidR="00A03EA4" w:rsidRDefault="00A03EA4" w:rsidP="00A03EA4"/>
    <w:tbl>
      <w:tblPr>
        <w:tblStyle w:val="TableGrid"/>
        <w:tblW w:w="9100" w:type="dxa"/>
        <w:tblLayout w:type="fixed"/>
        <w:tblLook w:val="04A0" w:firstRow="1" w:lastRow="0" w:firstColumn="1" w:lastColumn="0" w:noHBand="0" w:noVBand="1"/>
      </w:tblPr>
      <w:tblGrid>
        <w:gridCol w:w="2534"/>
        <w:gridCol w:w="6566"/>
      </w:tblGrid>
      <w:tr w:rsidR="00A03EA4" w14:paraId="105E0B2E" w14:textId="77777777" w:rsidTr="00F47E8D">
        <w:trPr>
          <w:trHeight w:val="384"/>
        </w:trPr>
        <w:tc>
          <w:tcPr>
            <w:tcW w:w="2800" w:type="dxa"/>
            <w:shd w:val="clear" w:color="auto" w:fill="D9D9D9" w:themeFill="background1" w:themeFillShade="D9"/>
            <w:vAlign w:val="bottom"/>
          </w:tcPr>
          <w:p w14:paraId="6FAF6ADB" w14:textId="77777777" w:rsidR="00A03EA4" w:rsidRDefault="00A03EA4" w:rsidP="00F47E8D">
            <w:pPr>
              <w:rPr>
                <w:b/>
              </w:rPr>
            </w:pPr>
            <w:r>
              <w:rPr>
                <w:b/>
              </w:rPr>
              <w:t>Värde</w:t>
            </w:r>
          </w:p>
        </w:tc>
        <w:tc>
          <w:tcPr>
            <w:tcW w:w="7300" w:type="dxa"/>
            <w:shd w:val="clear" w:color="auto" w:fill="D9D9D9" w:themeFill="background1" w:themeFillShade="D9"/>
            <w:vAlign w:val="bottom"/>
          </w:tcPr>
          <w:p w14:paraId="37A3576F" w14:textId="77777777" w:rsidR="00A03EA4" w:rsidRDefault="00A03EA4" w:rsidP="00F47E8D">
            <w:pPr>
              <w:rPr>
                <w:b/>
              </w:rPr>
            </w:pPr>
            <w:r>
              <w:rPr>
                <w:b/>
              </w:rPr>
              <w:t>Beskrivning</w:t>
            </w:r>
          </w:p>
        </w:tc>
      </w:tr>
      <w:tr w:rsidR="00A03EA4" w14:paraId="2A085EFB" w14:textId="77777777" w:rsidTr="00F47E8D">
        <w:tc>
          <w:tcPr>
            <w:tcW w:w="2800" w:type="dxa"/>
          </w:tcPr>
          <w:p w14:paraId="02DF8CA0" w14:textId="77777777" w:rsidR="00A03EA4" w:rsidRDefault="00A03EA4" w:rsidP="00F47E8D">
            <w:r>
              <w:t>"BELOW_LIMIT"</w:t>
            </w:r>
          </w:p>
        </w:tc>
        <w:tc>
          <w:tcPr>
            <w:tcW w:w="7300" w:type="dxa"/>
          </w:tcPr>
          <w:p w14:paraId="55229058" w14:textId="77777777" w:rsidR="00A03EA4" w:rsidRDefault="00A03EA4" w:rsidP="00F47E8D">
            <w:r>
              <w:t>Frikortstatus ej uppnådd</w:t>
            </w:r>
          </w:p>
        </w:tc>
      </w:tr>
      <w:tr w:rsidR="00A03EA4" w14:paraId="0A204F12" w14:textId="77777777" w:rsidTr="00F47E8D">
        <w:tc>
          <w:tcPr>
            <w:tcW w:w="2800" w:type="dxa"/>
          </w:tcPr>
          <w:p w14:paraId="1E3099F4" w14:textId="77777777" w:rsidR="00A03EA4" w:rsidRDefault="00A03EA4" w:rsidP="00F47E8D">
            <w:r>
              <w:t>"PRELIMINARY"</w:t>
            </w:r>
          </w:p>
        </w:tc>
        <w:tc>
          <w:tcPr>
            <w:tcW w:w="7300" w:type="dxa"/>
          </w:tcPr>
          <w:p w14:paraId="498EE627" w14:textId="77777777" w:rsidR="00A03EA4" w:rsidRDefault="00A03EA4" w:rsidP="00F47E8D">
            <w:r>
              <w:t>Frikort i preliminär status</w:t>
            </w:r>
          </w:p>
        </w:tc>
      </w:tr>
      <w:tr w:rsidR="00A03EA4" w14:paraId="2B610466" w14:textId="77777777" w:rsidTr="00F47E8D">
        <w:tc>
          <w:tcPr>
            <w:tcW w:w="2800" w:type="dxa"/>
          </w:tcPr>
          <w:p w14:paraId="14862468" w14:textId="77777777" w:rsidR="00A03EA4" w:rsidRDefault="00A03EA4" w:rsidP="00F47E8D">
            <w:r>
              <w:t>"FINAL"</w:t>
            </w:r>
          </w:p>
        </w:tc>
        <w:tc>
          <w:tcPr>
            <w:tcW w:w="7300" w:type="dxa"/>
          </w:tcPr>
          <w:p w14:paraId="792F6C77" w14:textId="77777777" w:rsidR="00A03EA4" w:rsidRDefault="00A03EA4" w:rsidP="00F47E8D">
            <w:r>
              <w:t>Frikortstatus uppnådd</w:t>
            </w:r>
          </w:p>
        </w:tc>
      </w:tr>
      <w:tr w:rsidR="00A03EA4" w14:paraId="47963161" w14:textId="77777777" w:rsidTr="00F47E8D">
        <w:tc>
          <w:tcPr>
            <w:tcW w:w="2800" w:type="dxa"/>
          </w:tcPr>
          <w:p w14:paraId="43F27793" w14:textId="77777777" w:rsidR="00A03EA4" w:rsidRDefault="00A03EA4" w:rsidP="00F47E8D">
            <w:r>
              <w:t>"EXPIRED"</w:t>
            </w:r>
          </w:p>
        </w:tc>
        <w:tc>
          <w:tcPr>
            <w:tcW w:w="7300" w:type="dxa"/>
          </w:tcPr>
          <w:p w14:paraId="47E216EC" w14:textId="77777777" w:rsidR="00A03EA4" w:rsidRDefault="00A03EA4" w:rsidP="00F47E8D">
            <w:r>
              <w:t>Frikortet har utgått</w:t>
            </w:r>
          </w:p>
        </w:tc>
      </w:tr>
    </w:tbl>
    <w:p w14:paraId="67F12150" w14:textId="77777777" w:rsidR="00A03EA4" w:rsidRPr="00A03EA4" w:rsidRDefault="00A03EA4" w:rsidP="00A03EA4">
      <w:pPr>
        <w:pStyle w:val="Heading3"/>
        <w:rPr>
          <w:lang w:val="en-US"/>
        </w:rPr>
      </w:pPr>
      <w:bookmarkStart w:id="212" w:name="_Toc461433091"/>
      <w:r w:rsidRPr="00A03EA4">
        <w:rPr>
          <w:lang w:val="en-US"/>
        </w:rPr>
        <w:t>urn:riv:cgi:healthcare:efrikort:3:CardType</w:t>
      </w:r>
      <w:bookmarkEnd w:id="212"/>
    </w:p>
    <w:p w14:paraId="2897FA6B" w14:textId="77777777" w:rsidR="00A03EA4" w:rsidRDefault="00A03EA4" w:rsidP="00A03EA4">
      <w:r>
        <w:t>Respektive vårdhuvudman kan själv välja vilken/vilka korttyper som ska användas för dem (och även skapa nya korttyper).</w:t>
      </w:r>
    </w:p>
    <w:p w14:paraId="696E941D" w14:textId="77777777" w:rsidR="00A03EA4" w:rsidRDefault="00A03EA4" w:rsidP="00A03EA4">
      <w:r>
        <w:t>Följande korttyper finns föredefinierade i systemet:</w:t>
      </w:r>
    </w:p>
    <w:p w14:paraId="5235140C" w14:textId="77777777" w:rsidR="00A03EA4" w:rsidRDefault="00A03EA4" w:rsidP="00A03EA4">
      <w:r>
        <w:t>CardTypeId - Namn</w:t>
      </w:r>
    </w:p>
    <w:p w14:paraId="594EDF55" w14:textId="77777777" w:rsidR="00A03EA4" w:rsidRDefault="00A03EA4" w:rsidP="00A03EA4">
      <w:r>
        <w:t>CARE_VISIT - Öppen sjukvård</w:t>
      </w:r>
    </w:p>
    <w:p w14:paraId="41DAAAF4" w14:textId="77777777" w:rsidR="00A03EA4" w:rsidRDefault="00A03EA4" w:rsidP="00A03EA4">
      <w:r>
        <w:t>TECHNICAL_AID - Tekniska hjälpmedel</w:t>
      </w:r>
    </w:p>
    <w:p w14:paraId="7CDD1BC4" w14:textId="77777777" w:rsidR="00A03EA4" w:rsidRDefault="00A03EA4" w:rsidP="00A03EA4">
      <w:r>
        <w:t>TRANSPORTATION - Sjukresor</w:t>
      </w:r>
    </w:p>
    <w:p w14:paraId="497F3932" w14:textId="77777777" w:rsidR="00A03EA4" w:rsidRDefault="00A03EA4" w:rsidP="00A03EA4"/>
    <w:p w14:paraId="30C20AE8"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2F0D698D" w14:textId="77777777" w:rsidTr="00F47E8D">
        <w:trPr>
          <w:trHeight w:val="384"/>
        </w:trPr>
        <w:tc>
          <w:tcPr>
            <w:tcW w:w="2800" w:type="dxa"/>
            <w:shd w:val="clear" w:color="auto" w:fill="D9D9D9" w:themeFill="background1" w:themeFillShade="D9"/>
            <w:vAlign w:val="bottom"/>
          </w:tcPr>
          <w:p w14:paraId="1F2934A9" w14:textId="77777777" w:rsidR="00A03EA4" w:rsidRDefault="00A03EA4" w:rsidP="00F47E8D">
            <w:pPr>
              <w:rPr>
                <w:b/>
              </w:rPr>
            </w:pPr>
            <w:r>
              <w:rPr>
                <w:b/>
              </w:rPr>
              <w:t>Namn</w:t>
            </w:r>
          </w:p>
        </w:tc>
        <w:tc>
          <w:tcPr>
            <w:tcW w:w="2000" w:type="dxa"/>
            <w:shd w:val="clear" w:color="auto" w:fill="D9D9D9" w:themeFill="background1" w:themeFillShade="D9"/>
            <w:vAlign w:val="bottom"/>
          </w:tcPr>
          <w:p w14:paraId="0AD5EAB9" w14:textId="77777777" w:rsidR="00A03EA4" w:rsidRDefault="00A03EA4" w:rsidP="00F47E8D">
            <w:pPr>
              <w:rPr>
                <w:b/>
              </w:rPr>
            </w:pPr>
            <w:r>
              <w:rPr>
                <w:b/>
              </w:rPr>
              <w:t>Datatyp</w:t>
            </w:r>
          </w:p>
        </w:tc>
        <w:tc>
          <w:tcPr>
            <w:tcW w:w="4000" w:type="dxa"/>
            <w:shd w:val="clear" w:color="auto" w:fill="D9D9D9" w:themeFill="background1" w:themeFillShade="D9"/>
            <w:vAlign w:val="bottom"/>
          </w:tcPr>
          <w:p w14:paraId="4B9A7EF1"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0104C530" w14:textId="77777777" w:rsidR="00A03EA4" w:rsidRDefault="00A03EA4" w:rsidP="00F47E8D">
            <w:pPr>
              <w:rPr>
                <w:b/>
              </w:rPr>
            </w:pPr>
            <w:r>
              <w:rPr>
                <w:b/>
              </w:rPr>
              <w:t>Kardinalitet</w:t>
            </w:r>
          </w:p>
        </w:tc>
      </w:tr>
      <w:tr w:rsidR="00A03EA4" w14:paraId="6ECEEE29" w14:textId="77777777" w:rsidTr="00F47E8D">
        <w:tc>
          <w:tcPr>
            <w:tcW w:w="2800" w:type="dxa"/>
          </w:tcPr>
          <w:p w14:paraId="30971905" w14:textId="77777777" w:rsidR="00A03EA4" w:rsidRDefault="00A03EA4" w:rsidP="00F47E8D">
            <w:r>
              <w:lastRenderedPageBreak/>
              <w:t>id</w:t>
            </w:r>
          </w:p>
        </w:tc>
        <w:tc>
          <w:tcPr>
            <w:tcW w:w="2000" w:type="dxa"/>
          </w:tcPr>
          <w:p w14:paraId="2FA7AF25" w14:textId="77777777" w:rsidR="00A03EA4" w:rsidRDefault="00A03EA4" w:rsidP="00F47E8D">
            <w:r>
              <w:t>CardTypeId</w:t>
            </w:r>
          </w:p>
        </w:tc>
        <w:tc>
          <w:tcPr>
            <w:tcW w:w="4000" w:type="dxa"/>
          </w:tcPr>
          <w:p w14:paraId="4EF6E3DD" w14:textId="77777777" w:rsidR="00A03EA4" w:rsidRDefault="00A03EA4" w:rsidP="00F47E8D">
            <w:r>
              <w:t>Id för korttypen</w:t>
            </w:r>
          </w:p>
        </w:tc>
        <w:tc>
          <w:tcPr>
            <w:tcW w:w="1300" w:type="dxa"/>
          </w:tcPr>
          <w:p w14:paraId="70906711" w14:textId="77777777" w:rsidR="00A03EA4" w:rsidRDefault="00A03EA4" w:rsidP="00F47E8D">
            <w:r>
              <w:t>1</w:t>
            </w:r>
          </w:p>
        </w:tc>
      </w:tr>
      <w:tr w:rsidR="00A03EA4" w14:paraId="6FBA6083" w14:textId="77777777" w:rsidTr="00F47E8D">
        <w:tc>
          <w:tcPr>
            <w:tcW w:w="2800" w:type="dxa"/>
          </w:tcPr>
          <w:p w14:paraId="139385D2" w14:textId="77777777" w:rsidR="00A03EA4" w:rsidRDefault="00A03EA4" w:rsidP="00F47E8D">
            <w:r>
              <w:t>name</w:t>
            </w:r>
          </w:p>
        </w:tc>
        <w:tc>
          <w:tcPr>
            <w:tcW w:w="2000" w:type="dxa"/>
          </w:tcPr>
          <w:p w14:paraId="1D81848F" w14:textId="77777777" w:rsidR="00A03EA4" w:rsidRDefault="00A03EA4" w:rsidP="00F47E8D">
            <w:r>
              <w:t>xs:String</w:t>
            </w:r>
          </w:p>
        </w:tc>
        <w:tc>
          <w:tcPr>
            <w:tcW w:w="4000" w:type="dxa"/>
          </w:tcPr>
          <w:p w14:paraId="0CC72F6E" w14:textId="77777777" w:rsidR="00A03EA4" w:rsidRDefault="00A03EA4" w:rsidP="00F47E8D">
            <w:r>
              <w:t>Namn för korttypen</w:t>
            </w:r>
          </w:p>
        </w:tc>
        <w:tc>
          <w:tcPr>
            <w:tcW w:w="1300" w:type="dxa"/>
          </w:tcPr>
          <w:p w14:paraId="50733B65" w14:textId="77777777" w:rsidR="00A03EA4" w:rsidRDefault="00A03EA4" w:rsidP="00F47E8D">
            <w:r>
              <w:t>1</w:t>
            </w:r>
          </w:p>
        </w:tc>
      </w:tr>
    </w:tbl>
    <w:p w14:paraId="5C158516" w14:textId="77777777" w:rsidR="00A03EA4" w:rsidRPr="00A03EA4" w:rsidRDefault="00A03EA4" w:rsidP="00A03EA4">
      <w:pPr>
        <w:pStyle w:val="Heading3"/>
        <w:rPr>
          <w:lang w:val="en-US"/>
        </w:rPr>
      </w:pPr>
      <w:bookmarkStart w:id="213" w:name="_Toc461433092"/>
      <w:r w:rsidRPr="00A03EA4">
        <w:rPr>
          <w:lang w:val="en-US"/>
        </w:rPr>
        <w:t>urn:riv:cgi:healthcare:efrikort:3:CardTypeId</w:t>
      </w:r>
      <w:bookmarkEnd w:id="213"/>
    </w:p>
    <w:p w14:paraId="409F94CE" w14:textId="77777777" w:rsidR="00A03EA4" w:rsidRDefault="00A03EA4" w:rsidP="00A03EA4">
      <w:r>
        <w:t>Datatyp som representerar ett unikt id för frikortstyp</w:t>
      </w:r>
    </w:p>
    <w:p w14:paraId="451C6752" w14:textId="77777777" w:rsidR="00A03EA4" w:rsidRDefault="00A03EA4" w:rsidP="00A03EA4"/>
    <w:p w14:paraId="6DB48F60" w14:textId="77777777" w:rsidR="00A03EA4" w:rsidRDefault="00A03EA4" w:rsidP="00A03EA4">
      <w:r>
        <w:t>Maxlängd: 36</w:t>
      </w:r>
    </w:p>
    <w:p w14:paraId="42ED46DE" w14:textId="77777777" w:rsidR="00A03EA4" w:rsidRDefault="00A03EA4" w:rsidP="00A03EA4"/>
    <w:p w14:paraId="23C48931" w14:textId="77777777" w:rsidR="00A03EA4" w:rsidRPr="00A03EA4" w:rsidRDefault="00A03EA4" w:rsidP="00A03EA4">
      <w:pPr>
        <w:pStyle w:val="Heading3"/>
        <w:rPr>
          <w:lang w:val="en-US"/>
        </w:rPr>
      </w:pPr>
      <w:bookmarkStart w:id="214" w:name="_Toc461433093"/>
      <w:r w:rsidRPr="00A03EA4">
        <w:rPr>
          <w:lang w:val="en-US"/>
        </w:rPr>
        <w:t>urn:riv:cgi:healthcare:efrikort:3:CarePrincipal</w:t>
      </w:r>
      <w:bookmarkEnd w:id="214"/>
    </w:p>
    <w:p w14:paraId="45CFEEC6" w14:textId="77777777" w:rsidR="00A03EA4" w:rsidRDefault="00A03EA4" w:rsidP="00A03EA4">
      <w:r>
        <w:t>Vårdhuvudman</w:t>
      </w:r>
    </w:p>
    <w:p w14:paraId="5507F0D4" w14:textId="77777777" w:rsidR="00A03EA4" w:rsidRDefault="00A03EA4" w:rsidP="00A03EA4"/>
    <w:p w14:paraId="2CAED91F"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0DAE17F0" w14:textId="77777777" w:rsidTr="00F47E8D">
        <w:trPr>
          <w:trHeight w:val="384"/>
        </w:trPr>
        <w:tc>
          <w:tcPr>
            <w:tcW w:w="2800" w:type="dxa"/>
            <w:shd w:val="clear" w:color="auto" w:fill="D9D9D9" w:themeFill="background1" w:themeFillShade="D9"/>
            <w:vAlign w:val="bottom"/>
          </w:tcPr>
          <w:p w14:paraId="4ACC4783" w14:textId="77777777" w:rsidR="00A03EA4" w:rsidRDefault="00A03EA4" w:rsidP="00F47E8D">
            <w:pPr>
              <w:rPr>
                <w:b/>
              </w:rPr>
            </w:pPr>
            <w:r>
              <w:rPr>
                <w:b/>
              </w:rPr>
              <w:t>Namn</w:t>
            </w:r>
          </w:p>
        </w:tc>
        <w:tc>
          <w:tcPr>
            <w:tcW w:w="2000" w:type="dxa"/>
            <w:shd w:val="clear" w:color="auto" w:fill="D9D9D9" w:themeFill="background1" w:themeFillShade="D9"/>
            <w:vAlign w:val="bottom"/>
          </w:tcPr>
          <w:p w14:paraId="19E050D9" w14:textId="77777777" w:rsidR="00A03EA4" w:rsidRDefault="00A03EA4" w:rsidP="00F47E8D">
            <w:pPr>
              <w:rPr>
                <w:b/>
              </w:rPr>
            </w:pPr>
            <w:r>
              <w:rPr>
                <w:b/>
              </w:rPr>
              <w:t>Datatyp</w:t>
            </w:r>
          </w:p>
        </w:tc>
        <w:tc>
          <w:tcPr>
            <w:tcW w:w="4000" w:type="dxa"/>
            <w:shd w:val="clear" w:color="auto" w:fill="D9D9D9" w:themeFill="background1" w:themeFillShade="D9"/>
            <w:vAlign w:val="bottom"/>
          </w:tcPr>
          <w:p w14:paraId="4D8A49A8"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4D388E0B" w14:textId="77777777" w:rsidR="00A03EA4" w:rsidRDefault="00A03EA4" w:rsidP="00F47E8D">
            <w:pPr>
              <w:rPr>
                <w:b/>
              </w:rPr>
            </w:pPr>
            <w:r>
              <w:rPr>
                <w:b/>
              </w:rPr>
              <w:t>Kardinalitet</w:t>
            </w:r>
          </w:p>
        </w:tc>
      </w:tr>
      <w:tr w:rsidR="00A03EA4" w14:paraId="66790F64" w14:textId="77777777" w:rsidTr="00F47E8D">
        <w:tc>
          <w:tcPr>
            <w:tcW w:w="2800" w:type="dxa"/>
          </w:tcPr>
          <w:p w14:paraId="6AD900CA" w14:textId="77777777" w:rsidR="00A03EA4" w:rsidRDefault="00A03EA4" w:rsidP="00F47E8D">
            <w:r>
              <w:t>id</w:t>
            </w:r>
          </w:p>
        </w:tc>
        <w:tc>
          <w:tcPr>
            <w:tcW w:w="2000" w:type="dxa"/>
          </w:tcPr>
          <w:p w14:paraId="220044D7" w14:textId="77777777" w:rsidR="00A03EA4" w:rsidRDefault="00A03EA4" w:rsidP="00F47E8D">
            <w:r>
              <w:t>HsaId</w:t>
            </w:r>
          </w:p>
        </w:tc>
        <w:tc>
          <w:tcPr>
            <w:tcW w:w="4000" w:type="dxa"/>
          </w:tcPr>
          <w:p w14:paraId="7F5D9E87" w14:textId="77777777" w:rsidR="00A03EA4" w:rsidRDefault="00A03EA4" w:rsidP="00F47E8D">
            <w:r>
              <w:t>Id för vårdhuvudmannen</w:t>
            </w:r>
          </w:p>
        </w:tc>
        <w:tc>
          <w:tcPr>
            <w:tcW w:w="1300" w:type="dxa"/>
          </w:tcPr>
          <w:p w14:paraId="4597AA9C" w14:textId="77777777" w:rsidR="00A03EA4" w:rsidRDefault="00A03EA4" w:rsidP="00F47E8D">
            <w:r>
              <w:t>1</w:t>
            </w:r>
          </w:p>
        </w:tc>
      </w:tr>
      <w:tr w:rsidR="00A03EA4" w14:paraId="3D81CAB5" w14:textId="77777777" w:rsidTr="00F47E8D">
        <w:tc>
          <w:tcPr>
            <w:tcW w:w="2800" w:type="dxa"/>
          </w:tcPr>
          <w:p w14:paraId="4D505EAC" w14:textId="77777777" w:rsidR="00A03EA4" w:rsidRDefault="00A03EA4" w:rsidP="00F47E8D">
            <w:r>
              <w:t>name</w:t>
            </w:r>
          </w:p>
        </w:tc>
        <w:tc>
          <w:tcPr>
            <w:tcW w:w="2000" w:type="dxa"/>
          </w:tcPr>
          <w:p w14:paraId="1F4CC32E" w14:textId="77777777" w:rsidR="00A03EA4" w:rsidRDefault="00A03EA4" w:rsidP="00F47E8D">
            <w:r>
              <w:t>xs:String</w:t>
            </w:r>
          </w:p>
        </w:tc>
        <w:tc>
          <w:tcPr>
            <w:tcW w:w="4000" w:type="dxa"/>
          </w:tcPr>
          <w:p w14:paraId="5EE87541" w14:textId="77777777" w:rsidR="00A03EA4" w:rsidRDefault="00A03EA4" w:rsidP="00F47E8D">
            <w:r>
              <w:t>Namn för vårdhuvudmannen</w:t>
            </w:r>
          </w:p>
        </w:tc>
        <w:tc>
          <w:tcPr>
            <w:tcW w:w="1300" w:type="dxa"/>
          </w:tcPr>
          <w:p w14:paraId="16E72BA3" w14:textId="77777777" w:rsidR="00A03EA4" w:rsidRDefault="00A03EA4" w:rsidP="00F47E8D">
            <w:r>
              <w:t>1</w:t>
            </w:r>
          </w:p>
        </w:tc>
      </w:tr>
    </w:tbl>
    <w:p w14:paraId="374A47F6" w14:textId="77777777" w:rsidR="00A03EA4" w:rsidRDefault="00A03EA4" w:rsidP="00A03EA4">
      <w:pPr>
        <w:pStyle w:val="Heading3"/>
      </w:pPr>
      <w:bookmarkStart w:id="215" w:name="_Toc461433094"/>
      <w:r>
        <w:t>urn:riv:cgi:healthcare:efrikort:3:ExportStatus</w:t>
      </w:r>
      <w:bookmarkEnd w:id="215"/>
    </w:p>
    <w:p w14:paraId="37B789C6" w14:textId="77777777" w:rsidR="00A03EA4" w:rsidRDefault="00A03EA4" w:rsidP="00A03EA4">
      <w:r>
        <w:t>ExportStatus visar vilka exporter som skett för en viss person tillhörande ett kort</w:t>
      </w:r>
    </w:p>
    <w:p w14:paraId="172D4FDE" w14:textId="77777777" w:rsidR="00A03EA4" w:rsidRDefault="00A03EA4" w:rsidP="00A03EA4"/>
    <w:p w14:paraId="405DB072"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41DB6FFD" w14:textId="77777777" w:rsidTr="00F47E8D">
        <w:trPr>
          <w:trHeight w:val="384"/>
        </w:trPr>
        <w:tc>
          <w:tcPr>
            <w:tcW w:w="2800" w:type="dxa"/>
            <w:shd w:val="clear" w:color="auto" w:fill="D9D9D9" w:themeFill="background1" w:themeFillShade="D9"/>
            <w:vAlign w:val="bottom"/>
          </w:tcPr>
          <w:p w14:paraId="6546D31D" w14:textId="77777777" w:rsidR="00A03EA4" w:rsidRDefault="00A03EA4" w:rsidP="00F47E8D">
            <w:pPr>
              <w:rPr>
                <w:b/>
              </w:rPr>
            </w:pPr>
            <w:r>
              <w:rPr>
                <w:b/>
              </w:rPr>
              <w:t>Namn</w:t>
            </w:r>
          </w:p>
        </w:tc>
        <w:tc>
          <w:tcPr>
            <w:tcW w:w="2000" w:type="dxa"/>
            <w:shd w:val="clear" w:color="auto" w:fill="D9D9D9" w:themeFill="background1" w:themeFillShade="D9"/>
            <w:vAlign w:val="bottom"/>
          </w:tcPr>
          <w:p w14:paraId="691DE73C" w14:textId="77777777" w:rsidR="00A03EA4" w:rsidRDefault="00A03EA4" w:rsidP="00F47E8D">
            <w:pPr>
              <w:rPr>
                <w:b/>
              </w:rPr>
            </w:pPr>
            <w:r>
              <w:rPr>
                <w:b/>
              </w:rPr>
              <w:t>Datatyp</w:t>
            </w:r>
          </w:p>
        </w:tc>
        <w:tc>
          <w:tcPr>
            <w:tcW w:w="4000" w:type="dxa"/>
            <w:shd w:val="clear" w:color="auto" w:fill="D9D9D9" w:themeFill="background1" w:themeFillShade="D9"/>
            <w:vAlign w:val="bottom"/>
          </w:tcPr>
          <w:p w14:paraId="3B3CD19F"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27429F06" w14:textId="77777777" w:rsidR="00A03EA4" w:rsidRDefault="00A03EA4" w:rsidP="00F47E8D">
            <w:pPr>
              <w:rPr>
                <w:b/>
              </w:rPr>
            </w:pPr>
            <w:r>
              <w:rPr>
                <w:b/>
              </w:rPr>
              <w:t>Kardinalitet</w:t>
            </w:r>
          </w:p>
        </w:tc>
      </w:tr>
      <w:tr w:rsidR="00A03EA4" w14:paraId="06BB8A67" w14:textId="77777777" w:rsidTr="00F47E8D">
        <w:tc>
          <w:tcPr>
            <w:tcW w:w="2800" w:type="dxa"/>
          </w:tcPr>
          <w:p w14:paraId="1A640957" w14:textId="77777777" w:rsidR="00A03EA4" w:rsidRDefault="00A03EA4" w:rsidP="00F47E8D">
            <w:r>
              <w:t>personId</w:t>
            </w:r>
          </w:p>
        </w:tc>
        <w:tc>
          <w:tcPr>
            <w:tcW w:w="2000" w:type="dxa"/>
          </w:tcPr>
          <w:p w14:paraId="0AC70C93" w14:textId="77777777" w:rsidR="00A03EA4" w:rsidRDefault="00A03EA4" w:rsidP="00F47E8D">
            <w:r>
              <w:t>PersonIdValue</w:t>
            </w:r>
          </w:p>
        </w:tc>
        <w:tc>
          <w:tcPr>
            <w:tcW w:w="4000" w:type="dxa"/>
          </w:tcPr>
          <w:p w14:paraId="113A1F33" w14:textId="77777777" w:rsidR="00A03EA4" w:rsidRDefault="00A03EA4" w:rsidP="00F47E8D">
            <w:r>
              <w:t>Personidentitet</w:t>
            </w:r>
          </w:p>
        </w:tc>
        <w:tc>
          <w:tcPr>
            <w:tcW w:w="1300" w:type="dxa"/>
          </w:tcPr>
          <w:p w14:paraId="7DCB990D" w14:textId="77777777" w:rsidR="00A03EA4" w:rsidRDefault="00A03EA4" w:rsidP="00F47E8D">
            <w:r>
              <w:t>1</w:t>
            </w:r>
          </w:p>
        </w:tc>
      </w:tr>
      <w:tr w:rsidR="00A03EA4" w14:paraId="360F7754" w14:textId="77777777" w:rsidTr="00F47E8D">
        <w:tc>
          <w:tcPr>
            <w:tcW w:w="2800" w:type="dxa"/>
          </w:tcPr>
          <w:p w14:paraId="63B93C80" w14:textId="77777777" w:rsidR="00A03EA4" w:rsidRDefault="00A03EA4" w:rsidP="00F47E8D">
            <w:r>
              <w:t>exportType</w:t>
            </w:r>
          </w:p>
        </w:tc>
        <w:tc>
          <w:tcPr>
            <w:tcW w:w="2000" w:type="dxa"/>
          </w:tcPr>
          <w:p w14:paraId="5452E559" w14:textId="77777777" w:rsidR="00A03EA4" w:rsidRDefault="00A03EA4" w:rsidP="00F47E8D">
            <w:r>
              <w:t>ExportType</w:t>
            </w:r>
          </w:p>
        </w:tc>
        <w:tc>
          <w:tcPr>
            <w:tcW w:w="4000" w:type="dxa"/>
          </w:tcPr>
          <w:p w14:paraId="0B3561ED" w14:textId="77777777" w:rsidR="00A03EA4" w:rsidRDefault="00A03EA4" w:rsidP="00F47E8D">
            <w:r>
              <w:t>Typ av export som skett</w:t>
            </w:r>
          </w:p>
        </w:tc>
        <w:tc>
          <w:tcPr>
            <w:tcW w:w="1300" w:type="dxa"/>
          </w:tcPr>
          <w:p w14:paraId="19FA655E" w14:textId="77777777" w:rsidR="00A03EA4" w:rsidRDefault="00A03EA4" w:rsidP="00F47E8D">
            <w:r>
              <w:t>1</w:t>
            </w:r>
          </w:p>
        </w:tc>
      </w:tr>
      <w:tr w:rsidR="00A03EA4" w14:paraId="4EEA7B52" w14:textId="77777777" w:rsidTr="00F47E8D">
        <w:tc>
          <w:tcPr>
            <w:tcW w:w="2800" w:type="dxa"/>
          </w:tcPr>
          <w:p w14:paraId="0A61A37E" w14:textId="77777777" w:rsidR="00A03EA4" w:rsidRDefault="00A03EA4" w:rsidP="00F47E8D">
            <w:r>
              <w:t>dateTime</w:t>
            </w:r>
          </w:p>
        </w:tc>
        <w:tc>
          <w:tcPr>
            <w:tcW w:w="2000" w:type="dxa"/>
          </w:tcPr>
          <w:p w14:paraId="5EC9C14F" w14:textId="77777777" w:rsidR="00A03EA4" w:rsidRDefault="00A03EA4" w:rsidP="00F47E8D">
            <w:r>
              <w:t>xs:DateTime</w:t>
            </w:r>
          </w:p>
        </w:tc>
        <w:tc>
          <w:tcPr>
            <w:tcW w:w="4000" w:type="dxa"/>
          </w:tcPr>
          <w:p w14:paraId="7D09D7CD" w14:textId="77777777" w:rsidR="00A03EA4" w:rsidRDefault="00A03EA4" w:rsidP="00F47E8D">
            <w:r>
              <w:t>Datum och tidpunkt då exporten skedde</w:t>
            </w:r>
          </w:p>
        </w:tc>
        <w:tc>
          <w:tcPr>
            <w:tcW w:w="1300" w:type="dxa"/>
          </w:tcPr>
          <w:p w14:paraId="7DA8C715" w14:textId="77777777" w:rsidR="00A03EA4" w:rsidRDefault="00A03EA4" w:rsidP="00F47E8D">
            <w:r>
              <w:t>1</w:t>
            </w:r>
          </w:p>
        </w:tc>
      </w:tr>
    </w:tbl>
    <w:p w14:paraId="1489DB06" w14:textId="77777777" w:rsidR="00A03EA4" w:rsidRDefault="00A03EA4" w:rsidP="00A03EA4">
      <w:pPr>
        <w:pStyle w:val="Heading3"/>
      </w:pPr>
      <w:bookmarkStart w:id="216" w:name="_Toc461433095"/>
      <w:r>
        <w:t>urn:riv:cgi:healthcare:efrikort:3:ExportType</w:t>
      </w:r>
      <w:bookmarkEnd w:id="216"/>
    </w:p>
    <w:p w14:paraId="07A42DAE" w14:textId="77777777" w:rsidR="00A03EA4" w:rsidRDefault="00A03EA4" w:rsidP="00A03EA4">
      <w:r>
        <w:t>Enumerationsvärde som anger exporttyp</w:t>
      </w:r>
    </w:p>
    <w:p w14:paraId="40791E0A" w14:textId="77777777" w:rsidR="00A03EA4" w:rsidRDefault="00A03EA4" w:rsidP="00A03EA4"/>
    <w:p w14:paraId="01823775" w14:textId="77777777" w:rsidR="00A03EA4" w:rsidRDefault="00A03EA4" w:rsidP="00A03EA4"/>
    <w:tbl>
      <w:tblPr>
        <w:tblStyle w:val="TableGrid"/>
        <w:tblW w:w="9100" w:type="dxa"/>
        <w:tblLayout w:type="fixed"/>
        <w:tblLook w:val="04A0" w:firstRow="1" w:lastRow="0" w:firstColumn="1" w:lastColumn="0" w:noHBand="0" w:noVBand="1"/>
      </w:tblPr>
      <w:tblGrid>
        <w:gridCol w:w="2534"/>
        <w:gridCol w:w="6566"/>
      </w:tblGrid>
      <w:tr w:rsidR="00A03EA4" w14:paraId="3B2486CF" w14:textId="77777777" w:rsidTr="00F47E8D">
        <w:trPr>
          <w:trHeight w:val="384"/>
        </w:trPr>
        <w:tc>
          <w:tcPr>
            <w:tcW w:w="2800" w:type="dxa"/>
            <w:shd w:val="clear" w:color="auto" w:fill="D9D9D9" w:themeFill="background1" w:themeFillShade="D9"/>
            <w:vAlign w:val="bottom"/>
          </w:tcPr>
          <w:p w14:paraId="7B964477" w14:textId="77777777" w:rsidR="00A03EA4" w:rsidRDefault="00A03EA4" w:rsidP="00F47E8D">
            <w:pPr>
              <w:rPr>
                <w:b/>
              </w:rPr>
            </w:pPr>
            <w:r>
              <w:rPr>
                <w:b/>
              </w:rPr>
              <w:t>Värde</w:t>
            </w:r>
          </w:p>
        </w:tc>
        <w:tc>
          <w:tcPr>
            <w:tcW w:w="7300" w:type="dxa"/>
            <w:shd w:val="clear" w:color="auto" w:fill="D9D9D9" w:themeFill="background1" w:themeFillShade="D9"/>
            <w:vAlign w:val="bottom"/>
          </w:tcPr>
          <w:p w14:paraId="4ECD7594" w14:textId="77777777" w:rsidR="00A03EA4" w:rsidRDefault="00A03EA4" w:rsidP="00F47E8D">
            <w:pPr>
              <w:rPr>
                <w:b/>
              </w:rPr>
            </w:pPr>
            <w:r>
              <w:rPr>
                <w:b/>
              </w:rPr>
              <w:t>Beskrivning</w:t>
            </w:r>
          </w:p>
        </w:tc>
      </w:tr>
      <w:tr w:rsidR="00A03EA4" w14:paraId="153679C4" w14:textId="77777777" w:rsidTr="00F47E8D">
        <w:tc>
          <w:tcPr>
            <w:tcW w:w="2800" w:type="dxa"/>
          </w:tcPr>
          <w:p w14:paraId="03547717" w14:textId="77777777" w:rsidR="00A03EA4" w:rsidRDefault="00A03EA4" w:rsidP="00F47E8D">
            <w:r>
              <w:t>"CARD"</w:t>
            </w:r>
          </w:p>
        </w:tc>
        <w:tc>
          <w:tcPr>
            <w:tcW w:w="7300" w:type="dxa"/>
          </w:tcPr>
          <w:p w14:paraId="5A695032" w14:textId="77777777" w:rsidR="00A03EA4" w:rsidRDefault="00A03EA4" w:rsidP="00F47E8D">
            <w:r>
              <w:t>Utskrift av frikort</w:t>
            </w:r>
          </w:p>
        </w:tc>
      </w:tr>
      <w:tr w:rsidR="00A03EA4" w14:paraId="5268481C" w14:textId="77777777" w:rsidTr="00F47E8D">
        <w:tc>
          <w:tcPr>
            <w:tcW w:w="2800" w:type="dxa"/>
          </w:tcPr>
          <w:p w14:paraId="65EA1863" w14:textId="77777777" w:rsidR="00A03EA4" w:rsidRDefault="00A03EA4" w:rsidP="00F47E8D">
            <w:r>
              <w:t>"OVERCHARGED"</w:t>
            </w:r>
          </w:p>
        </w:tc>
        <w:tc>
          <w:tcPr>
            <w:tcW w:w="7300" w:type="dxa"/>
          </w:tcPr>
          <w:p w14:paraId="60B6730B" w14:textId="77777777" w:rsidR="00A03EA4" w:rsidRDefault="00A03EA4" w:rsidP="00F47E8D">
            <w:r>
              <w:t>Utskrift av överdebiteringsbrev</w:t>
            </w:r>
          </w:p>
        </w:tc>
      </w:tr>
    </w:tbl>
    <w:p w14:paraId="05A32F38" w14:textId="77777777" w:rsidR="00A03EA4" w:rsidRDefault="00A03EA4" w:rsidP="00A03EA4">
      <w:pPr>
        <w:pStyle w:val="Heading3"/>
      </w:pPr>
      <w:bookmarkStart w:id="217" w:name="_Toc461433096"/>
      <w:r>
        <w:t>urn:riv:cgi:healthcare:efrikort:3:ExtendedCard</w:t>
      </w:r>
      <w:bookmarkEnd w:id="217"/>
    </w:p>
    <w:p w14:paraId="60573109" w14:textId="77777777" w:rsidR="00A03EA4" w:rsidRDefault="00A03EA4" w:rsidP="00A03EA4">
      <w:r>
        <w:t>Datatypen utökar datatypen Card.</w:t>
      </w:r>
    </w:p>
    <w:p w14:paraId="0C01213B" w14:textId="77777777" w:rsidR="00A03EA4" w:rsidRDefault="00A03EA4" w:rsidP="00A03EA4">
      <w:r>
        <w:t>Ett frikort tillhör en person (kan vara flera i fallet med barn eller reservnummer).</w:t>
      </w:r>
    </w:p>
    <w:p w14:paraId="22648AAF" w14:textId="77777777" w:rsidR="00A03EA4" w:rsidRDefault="00A03EA4" w:rsidP="00A03EA4">
      <w:r>
        <w:t>Till varje frikort hör 1 eller flera transaktioner som tillsammans avgör om frikortsbelopp uppnåtts eller ej.</w:t>
      </w:r>
    </w:p>
    <w:p w14:paraId="06292289" w14:textId="77777777" w:rsidR="00A03EA4" w:rsidRDefault="00A03EA4" w:rsidP="00A03EA4"/>
    <w:p w14:paraId="731E95C4"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4276F2C4" w14:textId="77777777" w:rsidTr="00F47E8D">
        <w:trPr>
          <w:trHeight w:val="384"/>
        </w:trPr>
        <w:tc>
          <w:tcPr>
            <w:tcW w:w="2800" w:type="dxa"/>
            <w:shd w:val="clear" w:color="auto" w:fill="D9D9D9" w:themeFill="background1" w:themeFillShade="D9"/>
            <w:vAlign w:val="bottom"/>
          </w:tcPr>
          <w:p w14:paraId="776482A6" w14:textId="77777777" w:rsidR="00A03EA4" w:rsidRDefault="00A03EA4" w:rsidP="00F47E8D">
            <w:pPr>
              <w:rPr>
                <w:b/>
              </w:rPr>
            </w:pPr>
            <w:r>
              <w:rPr>
                <w:b/>
              </w:rPr>
              <w:t>Namn</w:t>
            </w:r>
          </w:p>
        </w:tc>
        <w:tc>
          <w:tcPr>
            <w:tcW w:w="2000" w:type="dxa"/>
            <w:shd w:val="clear" w:color="auto" w:fill="D9D9D9" w:themeFill="background1" w:themeFillShade="D9"/>
            <w:vAlign w:val="bottom"/>
          </w:tcPr>
          <w:p w14:paraId="65F523A5" w14:textId="77777777" w:rsidR="00A03EA4" w:rsidRDefault="00A03EA4" w:rsidP="00F47E8D">
            <w:pPr>
              <w:rPr>
                <w:b/>
              </w:rPr>
            </w:pPr>
            <w:r>
              <w:rPr>
                <w:b/>
              </w:rPr>
              <w:t>Datatyp</w:t>
            </w:r>
          </w:p>
        </w:tc>
        <w:tc>
          <w:tcPr>
            <w:tcW w:w="4000" w:type="dxa"/>
            <w:shd w:val="clear" w:color="auto" w:fill="D9D9D9" w:themeFill="background1" w:themeFillShade="D9"/>
            <w:vAlign w:val="bottom"/>
          </w:tcPr>
          <w:p w14:paraId="08656F33"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3667AD7A" w14:textId="77777777" w:rsidR="00A03EA4" w:rsidRDefault="00A03EA4" w:rsidP="00F47E8D">
            <w:pPr>
              <w:rPr>
                <w:b/>
              </w:rPr>
            </w:pPr>
            <w:r>
              <w:rPr>
                <w:b/>
              </w:rPr>
              <w:t>Kardinalitet</w:t>
            </w:r>
          </w:p>
        </w:tc>
      </w:tr>
      <w:tr w:rsidR="00A03EA4" w14:paraId="38155071" w14:textId="77777777" w:rsidTr="00F47E8D">
        <w:tc>
          <w:tcPr>
            <w:tcW w:w="2800" w:type="dxa"/>
          </w:tcPr>
          <w:p w14:paraId="684C340C" w14:textId="77777777" w:rsidR="00A03EA4" w:rsidRDefault="00A03EA4" w:rsidP="00F47E8D">
            <w:r>
              <w:t>transactions</w:t>
            </w:r>
          </w:p>
        </w:tc>
        <w:tc>
          <w:tcPr>
            <w:tcW w:w="2000" w:type="dxa"/>
          </w:tcPr>
          <w:p w14:paraId="4E75B14F" w14:textId="77777777" w:rsidR="00A03EA4" w:rsidRDefault="00A03EA4" w:rsidP="00F47E8D">
            <w:r>
              <w:t>Transaction</w:t>
            </w:r>
          </w:p>
        </w:tc>
        <w:tc>
          <w:tcPr>
            <w:tcW w:w="4000" w:type="dxa"/>
          </w:tcPr>
          <w:p w14:paraId="142014B2" w14:textId="77777777" w:rsidR="00A03EA4" w:rsidRDefault="00A03EA4" w:rsidP="00F47E8D">
            <w:r>
              <w:t>De transaktioner som har blivit registrerade på detta kort.</w:t>
            </w:r>
          </w:p>
        </w:tc>
        <w:tc>
          <w:tcPr>
            <w:tcW w:w="1300" w:type="dxa"/>
          </w:tcPr>
          <w:p w14:paraId="2DC6A0D8" w14:textId="77777777" w:rsidR="00A03EA4" w:rsidRDefault="00A03EA4" w:rsidP="00F47E8D">
            <w:r>
              <w:t>0..*</w:t>
            </w:r>
          </w:p>
        </w:tc>
      </w:tr>
      <w:tr w:rsidR="00A03EA4" w14:paraId="573107BE" w14:textId="77777777" w:rsidTr="00F47E8D">
        <w:tc>
          <w:tcPr>
            <w:tcW w:w="2800" w:type="dxa"/>
          </w:tcPr>
          <w:p w14:paraId="24BBCDF4" w14:textId="77777777" w:rsidR="00A03EA4" w:rsidRDefault="00A03EA4" w:rsidP="00F47E8D">
            <w:r>
              <w:lastRenderedPageBreak/>
              <w:t>expiredTransactions</w:t>
            </w:r>
          </w:p>
        </w:tc>
        <w:tc>
          <w:tcPr>
            <w:tcW w:w="2000" w:type="dxa"/>
          </w:tcPr>
          <w:p w14:paraId="53D8C761" w14:textId="77777777" w:rsidR="00A03EA4" w:rsidRDefault="00A03EA4" w:rsidP="00F47E8D">
            <w:r>
              <w:t>Transaction</w:t>
            </w:r>
          </w:p>
        </w:tc>
        <w:tc>
          <w:tcPr>
            <w:tcW w:w="4000" w:type="dxa"/>
          </w:tcPr>
          <w:p w14:paraId="3E65C7DA" w14:textId="77777777" w:rsidR="00A03EA4" w:rsidRDefault="00A03EA4" w:rsidP="00F47E8D">
            <w:r>
              <w:t xml:space="preserve">De transaktioner som har blivit registrerade på detta kort men som inte längre ingår i den aktuella </w:t>
            </w:r>
          </w:p>
          <w:p w14:paraId="61B0DA73" w14:textId="77777777" w:rsidR="00A03EA4" w:rsidRDefault="00A03EA4" w:rsidP="00F47E8D">
            <w:r>
              <w:t>perioden, och inte ligger som underlag för frikortets värden.</w:t>
            </w:r>
          </w:p>
        </w:tc>
        <w:tc>
          <w:tcPr>
            <w:tcW w:w="1300" w:type="dxa"/>
          </w:tcPr>
          <w:p w14:paraId="58B948F7" w14:textId="77777777" w:rsidR="00A03EA4" w:rsidRDefault="00A03EA4" w:rsidP="00F47E8D">
            <w:r>
              <w:t>0..*</w:t>
            </w:r>
          </w:p>
        </w:tc>
      </w:tr>
      <w:tr w:rsidR="00A03EA4" w14:paraId="24A9C954" w14:textId="77777777" w:rsidTr="00F47E8D">
        <w:tc>
          <w:tcPr>
            <w:tcW w:w="2800" w:type="dxa"/>
          </w:tcPr>
          <w:p w14:paraId="0F02DFF7" w14:textId="77777777" w:rsidR="00A03EA4" w:rsidRDefault="00A03EA4" w:rsidP="00F47E8D">
            <w:r>
              <w:t>exportStatus</w:t>
            </w:r>
          </w:p>
        </w:tc>
        <w:tc>
          <w:tcPr>
            <w:tcW w:w="2000" w:type="dxa"/>
          </w:tcPr>
          <w:p w14:paraId="7C56B555" w14:textId="77777777" w:rsidR="00A03EA4" w:rsidRDefault="00A03EA4" w:rsidP="00F47E8D">
            <w:r>
              <w:t>ExportStatus</w:t>
            </w:r>
          </w:p>
        </w:tc>
        <w:tc>
          <w:tcPr>
            <w:tcW w:w="4000" w:type="dxa"/>
          </w:tcPr>
          <w:p w14:paraId="25777D55" w14:textId="77777777" w:rsidR="00A03EA4" w:rsidRDefault="00A03EA4" w:rsidP="00F47E8D">
            <w:r>
              <w:t>De exporter som skett för detta kort.</w:t>
            </w:r>
          </w:p>
        </w:tc>
        <w:tc>
          <w:tcPr>
            <w:tcW w:w="1300" w:type="dxa"/>
          </w:tcPr>
          <w:p w14:paraId="740FFEAB" w14:textId="77777777" w:rsidR="00A03EA4" w:rsidRDefault="00A03EA4" w:rsidP="00F47E8D">
            <w:r>
              <w:t>0..*</w:t>
            </w:r>
          </w:p>
        </w:tc>
      </w:tr>
    </w:tbl>
    <w:p w14:paraId="209D61E0" w14:textId="77777777" w:rsidR="00A03EA4" w:rsidRDefault="00A03EA4" w:rsidP="00A03EA4">
      <w:pPr>
        <w:pStyle w:val="Heading3"/>
      </w:pPr>
      <w:bookmarkStart w:id="218" w:name="_Toc461433097"/>
      <w:r>
        <w:t>urn:riv:cgi:healthcare:efrikort:3:GetCardForPersonResult</w:t>
      </w:r>
      <w:bookmarkEnd w:id="218"/>
    </w:p>
    <w:p w14:paraId="50C0975B" w14:textId="77777777" w:rsidR="00A03EA4" w:rsidRDefault="00A03EA4" w:rsidP="00A03EA4">
      <w:r>
        <w:t>Datatypen utökar datatypen Result.</w:t>
      </w:r>
    </w:p>
    <w:p w14:paraId="077B54C1" w14:textId="77777777" w:rsidR="00A03EA4" w:rsidRDefault="00A03EA4" w:rsidP="00A03EA4">
      <w:r>
        <w:t>Datatyp som innehåller resultatet från en hämtning av frikort för en angiven person.</w:t>
      </w:r>
    </w:p>
    <w:p w14:paraId="216F29A9" w14:textId="77777777" w:rsidR="00A03EA4" w:rsidRDefault="00A03EA4" w:rsidP="00A03EA4"/>
    <w:p w14:paraId="409DFF0D"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7F9BFE80" w14:textId="77777777" w:rsidTr="00F47E8D">
        <w:trPr>
          <w:trHeight w:val="384"/>
        </w:trPr>
        <w:tc>
          <w:tcPr>
            <w:tcW w:w="2800" w:type="dxa"/>
            <w:shd w:val="clear" w:color="auto" w:fill="D9D9D9" w:themeFill="background1" w:themeFillShade="D9"/>
            <w:vAlign w:val="bottom"/>
          </w:tcPr>
          <w:p w14:paraId="084E7A94" w14:textId="77777777" w:rsidR="00A03EA4" w:rsidRDefault="00A03EA4" w:rsidP="00F47E8D">
            <w:pPr>
              <w:rPr>
                <w:b/>
              </w:rPr>
            </w:pPr>
            <w:r>
              <w:rPr>
                <w:b/>
              </w:rPr>
              <w:t>Namn</w:t>
            </w:r>
          </w:p>
        </w:tc>
        <w:tc>
          <w:tcPr>
            <w:tcW w:w="2000" w:type="dxa"/>
            <w:shd w:val="clear" w:color="auto" w:fill="D9D9D9" w:themeFill="background1" w:themeFillShade="D9"/>
            <w:vAlign w:val="bottom"/>
          </w:tcPr>
          <w:p w14:paraId="45C145F9" w14:textId="77777777" w:rsidR="00A03EA4" w:rsidRDefault="00A03EA4" w:rsidP="00F47E8D">
            <w:pPr>
              <w:rPr>
                <w:b/>
              </w:rPr>
            </w:pPr>
            <w:r>
              <w:rPr>
                <w:b/>
              </w:rPr>
              <w:t>Datatyp</w:t>
            </w:r>
          </w:p>
        </w:tc>
        <w:tc>
          <w:tcPr>
            <w:tcW w:w="4000" w:type="dxa"/>
            <w:shd w:val="clear" w:color="auto" w:fill="D9D9D9" w:themeFill="background1" w:themeFillShade="D9"/>
            <w:vAlign w:val="bottom"/>
          </w:tcPr>
          <w:p w14:paraId="22A642DE"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5F5FF738" w14:textId="77777777" w:rsidR="00A03EA4" w:rsidRDefault="00A03EA4" w:rsidP="00F47E8D">
            <w:pPr>
              <w:rPr>
                <w:b/>
              </w:rPr>
            </w:pPr>
            <w:r>
              <w:rPr>
                <w:b/>
              </w:rPr>
              <w:t>Kardinalitet</w:t>
            </w:r>
          </w:p>
        </w:tc>
      </w:tr>
      <w:tr w:rsidR="00A03EA4" w14:paraId="705B0813" w14:textId="77777777" w:rsidTr="00F47E8D">
        <w:tc>
          <w:tcPr>
            <w:tcW w:w="2800" w:type="dxa"/>
          </w:tcPr>
          <w:p w14:paraId="1E7F6891" w14:textId="77777777" w:rsidR="00A03EA4" w:rsidRDefault="00A03EA4" w:rsidP="00F47E8D">
            <w:r>
              <w:t>card</w:t>
            </w:r>
          </w:p>
        </w:tc>
        <w:tc>
          <w:tcPr>
            <w:tcW w:w="2000" w:type="dxa"/>
          </w:tcPr>
          <w:p w14:paraId="18DB4417" w14:textId="77777777" w:rsidR="00A03EA4" w:rsidRDefault="00A03EA4" w:rsidP="00F47E8D">
            <w:r>
              <w:t>Card</w:t>
            </w:r>
          </w:p>
        </w:tc>
        <w:tc>
          <w:tcPr>
            <w:tcW w:w="4000" w:type="dxa"/>
          </w:tcPr>
          <w:p w14:paraId="2ECFEFC9" w14:textId="77777777" w:rsidR="00A03EA4" w:rsidRDefault="00A03EA4" w:rsidP="00F47E8D">
            <w:r>
              <w:t>Hämtat frikort. Kan vara 0..1</w:t>
            </w:r>
          </w:p>
        </w:tc>
        <w:tc>
          <w:tcPr>
            <w:tcW w:w="1300" w:type="dxa"/>
          </w:tcPr>
          <w:p w14:paraId="7A2ECC28" w14:textId="77777777" w:rsidR="00A03EA4" w:rsidRDefault="00A03EA4" w:rsidP="00F47E8D">
            <w:r>
              <w:t>0..1</w:t>
            </w:r>
          </w:p>
        </w:tc>
      </w:tr>
    </w:tbl>
    <w:p w14:paraId="6F51B051" w14:textId="77777777" w:rsidR="00A03EA4" w:rsidRDefault="00A03EA4" w:rsidP="00A03EA4">
      <w:pPr>
        <w:pStyle w:val="Heading3"/>
      </w:pPr>
      <w:bookmarkStart w:id="219" w:name="_Toc461433098"/>
      <w:r>
        <w:t>urn:riv:cgi:healthcare:efrikort:3:GetExtendedCardResult</w:t>
      </w:r>
      <w:bookmarkEnd w:id="219"/>
    </w:p>
    <w:p w14:paraId="2BE61787" w14:textId="77777777" w:rsidR="00A03EA4" w:rsidRDefault="00A03EA4" w:rsidP="00A03EA4">
      <w:r>
        <w:t>Datatypen utökar datatypen Result.</w:t>
      </w:r>
    </w:p>
    <w:p w14:paraId="35215283" w14:textId="77777777" w:rsidR="00A03EA4" w:rsidRDefault="00A03EA4" w:rsidP="00A03EA4">
      <w:r>
        <w:t>Datatyp som innehåller resultatet från en hämtning av fullständigt frikort med ingående transaktioner för ett angivet frikortsid.</w:t>
      </w:r>
    </w:p>
    <w:p w14:paraId="5A673578" w14:textId="77777777" w:rsidR="00A03EA4" w:rsidRDefault="00A03EA4" w:rsidP="00A03EA4"/>
    <w:p w14:paraId="447B1A2E"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3A3A0ED5" w14:textId="77777777" w:rsidTr="00F47E8D">
        <w:trPr>
          <w:trHeight w:val="384"/>
        </w:trPr>
        <w:tc>
          <w:tcPr>
            <w:tcW w:w="2800" w:type="dxa"/>
            <w:shd w:val="clear" w:color="auto" w:fill="D9D9D9" w:themeFill="background1" w:themeFillShade="D9"/>
            <w:vAlign w:val="bottom"/>
          </w:tcPr>
          <w:p w14:paraId="41A82B88" w14:textId="77777777" w:rsidR="00A03EA4" w:rsidRDefault="00A03EA4" w:rsidP="00F47E8D">
            <w:pPr>
              <w:rPr>
                <w:b/>
              </w:rPr>
            </w:pPr>
            <w:r>
              <w:rPr>
                <w:b/>
              </w:rPr>
              <w:t>Namn</w:t>
            </w:r>
          </w:p>
        </w:tc>
        <w:tc>
          <w:tcPr>
            <w:tcW w:w="2000" w:type="dxa"/>
            <w:shd w:val="clear" w:color="auto" w:fill="D9D9D9" w:themeFill="background1" w:themeFillShade="D9"/>
            <w:vAlign w:val="bottom"/>
          </w:tcPr>
          <w:p w14:paraId="6B9ACB8F" w14:textId="77777777" w:rsidR="00A03EA4" w:rsidRDefault="00A03EA4" w:rsidP="00F47E8D">
            <w:pPr>
              <w:rPr>
                <w:b/>
              </w:rPr>
            </w:pPr>
            <w:r>
              <w:rPr>
                <w:b/>
              </w:rPr>
              <w:t>Datatyp</w:t>
            </w:r>
          </w:p>
        </w:tc>
        <w:tc>
          <w:tcPr>
            <w:tcW w:w="4000" w:type="dxa"/>
            <w:shd w:val="clear" w:color="auto" w:fill="D9D9D9" w:themeFill="background1" w:themeFillShade="D9"/>
            <w:vAlign w:val="bottom"/>
          </w:tcPr>
          <w:p w14:paraId="2C800DE8"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47A258EB" w14:textId="77777777" w:rsidR="00A03EA4" w:rsidRDefault="00A03EA4" w:rsidP="00F47E8D">
            <w:pPr>
              <w:rPr>
                <w:b/>
              </w:rPr>
            </w:pPr>
            <w:r>
              <w:rPr>
                <w:b/>
              </w:rPr>
              <w:t>Kardinalitet</w:t>
            </w:r>
          </w:p>
        </w:tc>
      </w:tr>
      <w:tr w:rsidR="00A03EA4" w14:paraId="1283BDFC" w14:textId="77777777" w:rsidTr="00F47E8D">
        <w:tc>
          <w:tcPr>
            <w:tcW w:w="2800" w:type="dxa"/>
          </w:tcPr>
          <w:p w14:paraId="6057C497" w14:textId="77777777" w:rsidR="00A03EA4" w:rsidRDefault="00A03EA4" w:rsidP="00F47E8D">
            <w:r>
              <w:t>extendedCard</w:t>
            </w:r>
          </w:p>
        </w:tc>
        <w:tc>
          <w:tcPr>
            <w:tcW w:w="2000" w:type="dxa"/>
          </w:tcPr>
          <w:p w14:paraId="221DAC13" w14:textId="77777777" w:rsidR="00A03EA4" w:rsidRDefault="00A03EA4" w:rsidP="00F47E8D">
            <w:r>
              <w:t>ExtendedCard</w:t>
            </w:r>
          </w:p>
        </w:tc>
        <w:tc>
          <w:tcPr>
            <w:tcW w:w="4000" w:type="dxa"/>
          </w:tcPr>
          <w:p w14:paraId="675F18DC" w14:textId="77777777" w:rsidR="00A03EA4" w:rsidRDefault="00A03EA4" w:rsidP="00F47E8D">
            <w:r>
              <w:t>Hämtat frikort med ingående transaktioner. Kan vara 0..1</w:t>
            </w:r>
          </w:p>
        </w:tc>
        <w:tc>
          <w:tcPr>
            <w:tcW w:w="1300" w:type="dxa"/>
          </w:tcPr>
          <w:p w14:paraId="4649A675" w14:textId="77777777" w:rsidR="00A03EA4" w:rsidRDefault="00A03EA4" w:rsidP="00F47E8D">
            <w:r>
              <w:t>0..1</w:t>
            </w:r>
          </w:p>
        </w:tc>
      </w:tr>
    </w:tbl>
    <w:p w14:paraId="631C1A1A" w14:textId="77777777" w:rsidR="00A03EA4" w:rsidRDefault="00A03EA4" w:rsidP="00A03EA4">
      <w:pPr>
        <w:pStyle w:val="Heading3"/>
      </w:pPr>
      <w:bookmarkStart w:id="220" w:name="_Toc461433099"/>
      <w:r>
        <w:t>urn:riv:cgi:healthcare:efrikort:3:GetExtendedCardsResult</w:t>
      </w:r>
      <w:bookmarkEnd w:id="220"/>
    </w:p>
    <w:p w14:paraId="48224211" w14:textId="77777777" w:rsidR="00A03EA4" w:rsidRDefault="00A03EA4" w:rsidP="00A03EA4">
      <w:r>
        <w:t>Datatypen utökar datatypen Result.</w:t>
      </w:r>
    </w:p>
    <w:p w14:paraId="654D7238" w14:textId="77777777" w:rsidR="00A03EA4" w:rsidRDefault="00A03EA4" w:rsidP="00A03EA4">
      <w:r>
        <w:t>Datatyp som innehåller resultatet från en hämtning av fullständiga frikort med ingående transaktioner.</w:t>
      </w:r>
    </w:p>
    <w:p w14:paraId="6723CBB2" w14:textId="77777777" w:rsidR="00A03EA4" w:rsidRDefault="00A03EA4" w:rsidP="00A03EA4"/>
    <w:p w14:paraId="634A6772"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6FCB6E0C" w14:textId="77777777" w:rsidTr="00F47E8D">
        <w:trPr>
          <w:trHeight w:val="384"/>
        </w:trPr>
        <w:tc>
          <w:tcPr>
            <w:tcW w:w="2800" w:type="dxa"/>
            <w:shd w:val="clear" w:color="auto" w:fill="D9D9D9" w:themeFill="background1" w:themeFillShade="D9"/>
            <w:vAlign w:val="bottom"/>
          </w:tcPr>
          <w:p w14:paraId="386F5CF4" w14:textId="77777777" w:rsidR="00A03EA4" w:rsidRDefault="00A03EA4" w:rsidP="00F47E8D">
            <w:pPr>
              <w:rPr>
                <w:b/>
              </w:rPr>
            </w:pPr>
            <w:r>
              <w:rPr>
                <w:b/>
              </w:rPr>
              <w:t>Namn</w:t>
            </w:r>
          </w:p>
        </w:tc>
        <w:tc>
          <w:tcPr>
            <w:tcW w:w="2000" w:type="dxa"/>
            <w:shd w:val="clear" w:color="auto" w:fill="D9D9D9" w:themeFill="background1" w:themeFillShade="D9"/>
            <w:vAlign w:val="bottom"/>
          </w:tcPr>
          <w:p w14:paraId="234DBCA2" w14:textId="77777777" w:rsidR="00A03EA4" w:rsidRDefault="00A03EA4" w:rsidP="00F47E8D">
            <w:pPr>
              <w:rPr>
                <w:b/>
              </w:rPr>
            </w:pPr>
            <w:r>
              <w:rPr>
                <w:b/>
              </w:rPr>
              <w:t>Datatyp</w:t>
            </w:r>
          </w:p>
        </w:tc>
        <w:tc>
          <w:tcPr>
            <w:tcW w:w="4000" w:type="dxa"/>
            <w:shd w:val="clear" w:color="auto" w:fill="D9D9D9" w:themeFill="background1" w:themeFillShade="D9"/>
            <w:vAlign w:val="bottom"/>
          </w:tcPr>
          <w:p w14:paraId="784A4AF8"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552B0E2B" w14:textId="77777777" w:rsidR="00A03EA4" w:rsidRDefault="00A03EA4" w:rsidP="00F47E8D">
            <w:pPr>
              <w:rPr>
                <w:b/>
              </w:rPr>
            </w:pPr>
            <w:r>
              <w:rPr>
                <w:b/>
              </w:rPr>
              <w:t>Kardinalitet</w:t>
            </w:r>
          </w:p>
        </w:tc>
      </w:tr>
      <w:tr w:rsidR="00A03EA4" w14:paraId="76206002" w14:textId="77777777" w:rsidTr="00F47E8D">
        <w:tc>
          <w:tcPr>
            <w:tcW w:w="2800" w:type="dxa"/>
          </w:tcPr>
          <w:p w14:paraId="6A49A7CF" w14:textId="77777777" w:rsidR="00A03EA4" w:rsidRDefault="00A03EA4" w:rsidP="00F47E8D">
            <w:r>
              <w:t>extendedCard</w:t>
            </w:r>
          </w:p>
        </w:tc>
        <w:tc>
          <w:tcPr>
            <w:tcW w:w="2000" w:type="dxa"/>
          </w:tcPr>
          <w:p w14:paraId="26B7AE4E" w14:textId="77777777" w:rsidR="00A03EA4" w:rsidRDefault="00A03EA4" w:rsidP="00F47E8D">
            <w:r>
              <w:t>ExtendedCard</w:t>
            </w:r>
          </w:p>
        </w:tc>
        <w:tc>
          <w:tcPr>
            <w:tcW w:w="4000" w:type="dxa"/>
          </w:tcPr>
          <w:p w14:paraId="6FA6B4B5" w14:textId="77777777" w:rsidR="00A03EA4" w:rsidRDefault="00A03EA4" w:rsidP="00F47E8D">
            <w:r>
              <w:t>Hämtade frikort med ingående transaktioner. Kan vara 0..*</w:t>
            </w:r>
          </w:p>
        </w:tc>
        <w:tc>
          <w:tcPr>
            <w:tcW w:w="1300" w:type="dxa"/>
          </w:tcPr>
          <w:p w14:paraId="696F83CE" w14:textId="77777777" w:rsidR="00A03EA4" w:rsidRDefault="00A03EA4" w:rsidP="00F47E8D">
            <w:r>
              <w:t>0..*</w:t>
            </w:r>
          </w:p>
        </w:tc>
      </w:tr>
    </w:tbl>
    <w:p w14:paraId="53101553" w14:textId="77777777" w:rsidR="00A03EA4" w:rsidRDefault="00A03EA4" w:rsidP="00A03EA4">
      <w:pPr>
        <w:pStyle w:val="Heading3"/>
      </w:pPr>
      <w:bookmarkStart w:id="221" w:name="_Toc461433100"/>
      <w:r>
        <w:t>urn:riv:cgi:healthcare:efrikort:3:GetGroupForPersonResult</w:t>
      </w:r>
      <w:bookmarkEnd w:id="221"/>
    </w:p>
    <w:p w14:paraId="2B0F00DF" w14:textId="77777777" w:rsidR="00A03EA4" w:rsidRDefault="00A03EA4" w:rsidP="00A03EA4">
      <w:r>
        <w:t>Datatypen utökar datatypen Result.</w:t>
      </w:r>
    </w:p>
    <w:p w14:paraId="79A13E2E" w14:textId="77777777" w:rsidR="00A03EA4" w:rsidRDefault="00A03EA4" w:rsidP="00A03EA4">
      <w:r>
        <w:t>Datatyp som innehåller resultatet från en hämtning av grupperade personer tillsammans med tillhörande historiska grupperingsåtgärder.</w:t>
      </w:r>
    </w:p>
    <w:p w14:paraId="39DB5C61" w14:textId="77777777" w:rsidR="00A03EA4" w:rsidRDefault="00A03EA4" w:rsidP="00A03EA4"/>
    <w:p w14:paraId="2F73BDD8"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1F5D3E0B" w14:textId="77777777" w:rsidTr="00F47E8D">
        <w:trPr>
          <w:trHeight w:val="384"/>
        </w:trPr>
        <w:tc>
          <w:tcPr>
            <w:tcW w:w="2800" w:type="dxa"/>
            <w:shd w:val="clear" w:color="auto" w:fill="D9D9D9" w:themeFill="background1" w:themeFillShade="D9"/>
            <w:vAlign w:val="bottom"/>
          </w:tcPr>
          <w:p w14:paraId="0646E1B0" w14:textId="77777777" w:rsidR="00A03EA4" w:rsidRDefault="00A03EA4" w:rsidP="00F47E8D">
            <w:pPr>
              <w:rPr>
                <w:b/>
              </w:rPr>
            </w:pPr>
            <w:r>
              <w:rPr>
                <w:b/>
              </w:rPr>
              <w:t>Namn</w:t>
            </w:r>
          </w:p>
        </w:tc>
        <w:tc>
          <w:tcPr>
            <w:tcW w:w="2000" w:type="dxa"/>
            <w:shd w:val="clear" w:color="auto" w:fill="D9D9D9" w:themeFill="background1" w:themeFillShade="D9"/>
            <w:vAlign w:val="bottom"/>
          </w:tcPr>
          <w:p w14:paraId="684CC4B9" w14:textId="77777777" w:rsidR="00A03EA4" w:rsidRDefault="00A03EA4" w:rsidP="00F47E8D">
            <w:pPr>
              <w:rPr>
                <w:b/>
              </w:rPr>
            </w:pPr>
            <w:r>
              <w:rPr>
                <w:b/>
              </w:rPr>
              <w:t>Datatyp</w:t>
            </w:r>
          </w:p>
        </w:tc>
        <w:tc>
          <w:tcPr>
            <w:tcW w:w="4000" w:type="dxa"/>
            <w:shd w:val="clear" w:color="auto" w:fill="D9D9D9" w:themeFill="background1" w:themeFillShade="D9"/>
            <w:vAlign w:val="bottom"/>
          </w:tcPr>
          <w:p w14:paraId="6423D85A"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4E2FEB28" w14:textId="77777777" w:rsidR="00A03EA4" w:rsidRDefault="00A03EA4" w:rsidP="00F47E8D">
            <w:pPr>
              <w:rPr>
                <w:b/>
              </w:rPr>
            </w:pPr>
            <w:r>
              <w:rPr>
                <w:b/>
              </w:rPr>
              <w:t>Kardinalitet</w:t>
            </w:r>
          </w:p>
        </w:tc>
      </w:tr>
      <w:tr w:rsidR="00A03EA4" w14:paraId="48713EA1" w14:textId="77777777" w:rsidTr="00F47E8D">
        <w:tc>
          <w:tcPr>
            <w:tcW w:w="2800" w:type="dxa"/>
          </w:tcPr>
          <w:p w14:paraId="5721DDAC" w14:textId="77777777" w:rsidR="00A03EA4" w:rsidRDefault="00A03EA4" w:rsidP="00F47E8D">
            <w:r>
              <w:t>groupAction</w:t>
            </w:r>
          </w:p>
        </w:tc>
        <w:tc>
          <w:tcPr>
            <w:tcW w:w="2000" w:type="dxa"/>
          </w:tcPr>
          <w:p w14:paraId="4941F9BC" w14:textId="77777777" w:rsidR="00A03EA4" w:rsidRDefault="00A03EA4" w:rsidP="00F47E8D">
            <w:r>
              <w:t>GroupActionResult</w:t>
            </w:r>
          </w:p>
        </w:tc>
        <w:tc>
          <w:tcPr>
            <w:tcW w:w="4000" w:type="dxa"/>
          </w:tcPr>
          <w:p w14:paraId="03166A82" w14:textId="77777777" w:rsidR="00A03EA4" w:rsidRDefault="00A03EA4" w:rsidP="00F47E8D"/>
        </w:tc>
        <w:tc>
          <w:tcPr>
            <w:tcW w:w="1300" w:type="dxa"/>
          </w:tcPr>
          <w:p w14:paraId="0E009C1A" w14:textId="77777777" w:rsidR="00A03EA4" w:rsidRDefault="00A03EA4" w:rsidP="00F47E8D">
            <w:r>
              <w:t>0..*</w:t>
            </w:r>
          </w:p>
        </w:tc>
      </w:tr>
      <w:tr w:rsidR="00A03EA4" w14:paraId="129265A2" w14:textId="77777777" w:rsidTr="00F47E8D">
        <w:tc>
          <w:tcPr>
            <w:tcW w:w="2800" w:type="dxa"/>
          </w:tcPr>
          <w:p w14:paraId="3B7C8546" w14:textId="77777777" w:rsidR="00A03EA4" w:rsidRDefault="00A03EA4" w:rsidP="00F47E8D">
            <w:r>
              <w:t>personIds</w:t>
            </w:r>
          </w:p>
        </w:tc>
        <w:tc>
          <w:tcPr>
            <w:tcW w:w="2000" w:type="dxa"/>
          </w:tcPr>
          <w:p w14:paraId="33119FA7" w14:textId="77777777" w:rsidR="00A03EA4" w:rsidRDefault="00A03EA4" w:rsidP="00F47E8D">
            <w:r>
              <w:t>PersonIdValue</w:t>
            </w:r>
          </w:p>
        </w:tc>
        <w:tc>
          <w:tcPr>
            <w:tcW w:w="4000" w:type="dxa"/>
          </w:tcPr>
          <w:p w14:paraId="46269F9C" w14:textId="77777777" w:rsidR="00A03EA4" w:rsidRDefault="00A03EA4" w:rsidP="00F47E8D"/>
        </w:tc>
        <w:tc>
          <w:tcPr>
            <w:tcW w:w="1300" w:type="dxa"/>
          </w:tcPr>
          <w:p w14:paraId="52C60A9F" w14:textId="77777777" w:rsidR="00A03EA4" w:rsidRDefault="00A03EA4" w:rsidP="00F47E8D">
            <w:r>
              <w:t>1..*</w:t>
            </w:r>
          </w:p>
        </w:tc>
      </w:tr>
    </w:tbl>
    <w:p w14:paraId="1551B299" w14:textId="77777777" w:rsidR="00A03EA4" w:rsidRPr="00A03EA4" w:rsidRDefault="00A03EA4" w:rsidP="00A03EA4">
      <w:pPr>
        <w:pStyle w:val="Heading3"/>
        <w:rPr>
          <w:lang w:val="en-US"/>
        </w:rPr>
      </w:pPr>
      <w:bookmarkStart w:id="222" w:name="_Toc461433101"/>
      <w:r w:rsidRPr="00A03EA4">
        <w:rPr>
          <w:lang w:val="en-US"/>
        </w:rPr>
        <w:lastRenderedPageBreak/>
        <w:t>urn:riv:cgi:healthcare:efrikort:3:GroupAction</w:t>
      </w:r>
      <w:bookmarkEnd w:id="222"/>
    </w:p>
    <w:p w14:paraId="7A3D5AA4" w14:textId="77777777" w:rsidR="00A03EA4" w:rsidRDefault="00A03EA4" w:rsidP="00A03EA4">
      <w:r>
        <w:t>Tillgängliga grupperingsåtgärder.</w:t>
      </w:r>
    </w:p>
    <w:p w14:paraId="1ECB3539" w14:textId="77777777" w:rsidR="00A03EA4" w:rsidRDefault="00A03EA4" w:rsidP="00A03EA4"/>
    <w:p w14:paraId="74C5980E" w14:textId="77777777" w:rsidR="00A03EA4" w:rsidRDefault="00A03EA4" w:rsidP="00A03EA4"/>
    <w:tbl>
      <w:tblPr>
        <w:tblStyle w:val="TableGrid"/>
        <w:tblW w:w="9100" w:type="dxa"/>
        <w:tblLayout w:type="fixed"/>
        <w:tblLook w:val="04A0" w:firstRow="1" w:lastRow="0" w:firstColumn="1" w:lastColumn="0" w:noHBand="0" w:noVBand="1"/>
      </w:tblPr>
      <w:tblGrid>
        <w:gridCol w:w="2534"/>
        <w:gridCol w:w="6566"/>
      </w:tblGrid>
      <w:tr w:rsidR="00A03EA4" w14:paraId="38203294" w14:textId="77777777" w:rsidTr="00F47E8D">
        <w:trPr>
          <w:trHeight w:val="384"/>
        </w:trPr>
        <w:tc>
          <w:tcPr>
            <w:tcW w:w="2800" w:type="dxa"/>
            <w:shd w:val="clear" w:color="auto" w:fill="D9D9D9" w:themeFill="background1" w:themeFillShade="D9"/>
            <w:vAlign w:val="bottom"/>
          </w:tcPr>
          <w:p w14:paraId="5B6754CF" w14:textId="77777777" w:rsidR="00A03EA4" w:rsidRDefault="00A03EA4" w:rsidP="00F47E8D">
            <w:pPr>
              <w:rPr>
                <w:b/>
              </w:rPr>
            </w:pPr>
            <w:r>
              <w:rPr>
                <w:b/>
              </w:rPr>
              <w:t>Värde</w:t>
            </w:r>
          </w:p>
        </w:tc>
        <w:tc>
          <w:tcPr>
            <w:tcW w:w="7300" w:type="dxa"/>
            <w:shd w:val="clear" w:color="auto" w:fill="D9D9D9" w:themeFill="background1" w:themeFillShade="D9"/>
            <w:vAlign w:val="bottom"/>
          </w:tcPr>
          <w:p w14:paraId="262D6FA1" w14:textId="77777777" w:rsidR="00A03EA4" w:rsidRDefault="00A03EA4" w:rsidP="00F47E8D">
            <w:pPr>
              <w:rPr>
                <w:b/>
              </w:rPr>
            </w:pPr>
            <w:r>
              <w:rPr>
                <w:b/>
              </w:rPr>
              <w:t>Beskrivning</w:t>
            </w:r>
          </w:p>
        </w:tc>
      </w:tr>
      <w:tr w:rsidR="00A03EA4" w14:paraId="3E0885DB" w14:textId="77777777" w:rsidTr="00F47E8D">
        <w:tc>
          <w:tcPr>
            <w:tcW w:w="2800" w:type="dxa"/>
          </w:tcPr>
          <w:p w14:paraId="46412F5B" w14:textId="77777777" w:rsidR="00A03EA4" w:rsidRDefault="00A03EA4" w:rsidP="00F47E8D">
            <w:r>
              <w:t>"GROUP_PERSON"</w:t>
            </w:r>
          </w:p>
        </w:tc>
        <w:tc>
          <w:tcPr>
            <w:tcW w:w="7300" w:type="dxa"/>
          </w:tcPr>
          <w:p w14:paraId="4DC29CDC" w14:textId="77777777" w:rsidR="00A03EA4" w:rsidRDefault="00A03EA4" w:rsidP="00F47E8D">
            <w:r>
              <w:t>En personidentitet grupperades med ett frikort</w:t>
            </w:r>
          </w:p>
        </w:tc>
      </w:tr>
      <w:tr w:rsidR="00A03EA4" w14:paraId="5E82DE4E" w14:textId="77777777" w:rsidTr="00F47E8D">
        <w:tc>
          <w:tcPr>
            <w:tcW w:w="2800" w:type="dxa"/>
          </w:tcPr>
          <w:p w14:paraId="6803E58B" w14:textId="77777777" w:rsidR="00A03EA4" w:rsidRDefault="00A03EA4" w:rsidP="00F47E8D">
            <w:r>
              <w:t>"UNGROUP_PERSON"</w:t>
            </w:r>
          </w:p>
        </w:tc>
        <w:tc>
          <w:tcPr>
            <w:tcW w:w="7300" w:type="dxa"/>
          </w:tcPr>
          <w:p w14:paraId="7889EE2B" w14:textId="77777777" w:rsidR="00A03EA4" w:rsidRDefault="00A03EA4" w:rsidP="00F47E8D">
            <w:r>
              <w:t>En grupperad personidentitet togs bort från ett frikort</w:t>
            </w:r>
          </w:p>
        </w:tc>
      </w:tr>
    </w:tbl>
    <w:p w14:paraId="5D974BBF" w14:textId="77777777" w:rsidR="00A03EA4" w:rsidRPr="00A03EA4" w:rsidRDefault="00A03EA4" w:rsidP="00A03EA4">
      <w:pPr>
        <w:pStyle w:val="Heading3"/>
        <w:rPr>
          <w:lang w:val="en-US"/>
        </w:rPr>
      </w:pPr>
      <w:bookmarkStart w:id="223" w:name="_Toc461433102"/>
      <w:r w:rsidRPr="00A03EA4">
        <w:rPr>
          <w:lang w:val="en-US"/>
        </w:rPr>
        <w:t>urn:riv:cgi:healthcare:efrikort:3:GroupActionResult</w:t>
      </w:r>
      <w:bookmarkEnd w:id="223"/>
    </w:p>
    <w:p w14:paraId="1041D06E" w14:textId="77777777" w:rsidR="00A03EA4" w:rsidRPr="00A03EA4" w:rsidRDefault="00A03EA4" w:rsidP="00A03EA4">
      <w:pPr>
        <w:rPr>
          <w:lang w:val="en-US"/>
        </w:rPr>
      </w:pPr>
    </w:p>
    <w:p w14:paraId="47E5D0F8" w14:textId="77777777" w:rsidR="00A03EA4" w:rsidRPr="00A03EA4" w:rsidRDefault="00A03EA4" w:rsidP="00A03EA4">
      <w:pPr>
        <w:rPr>
          <w:lang w:val="en-US"/>
        </w:rPr>
      </w:pPr>
    </w:p>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613D97CC" w14:textId="77777777" w:rsidTr="00F47E8D">
        <w:trPr>
          <w:trHeight w:val="384"/>
        </w:trPr>
        <w:tc>
          <w:tcPr>
            <w:tcW w:w="2800" w:type="dxa"/>
            <w:shd w:val="clear" w:color="auto" w:fill="D9D9D9" w:themeFill="background1" w:themeFillShade="D9"/>
            <w:vAlign w:val="bottom"/>
          </w:tcPr>
          <w:p w14:paraId="568E9F19" w14:textId="77777777" w:rsidR="00A03EA4" w:rsidRDefault="00A03EA4" w:rsidP="00F47E8D">
            <w:pPr>
              <w:rPr>
                <w:b/>
              </w:rPr>
            </w:pPr>
            <w:r>
              <w:rPr>
                <w:b/>
              </w:rPr>
              <w:t>Namn</w:t>
            </w:r>
          </w:p>
        </w:tc>
        <w:tc>
          <w:tcPr>
            <w:tcW w:w="2000" w:type="dxa"/>
            <w:shd w:val="clear" w:color="auto" w:fill="D9D9D9" w:themeFill="background1" w:themeFillShade="D9"/>
            <w:vAlign w:val="bottom"/>
          </w:tcPr>
          <w:p w14:paraId="387A563A" w14:textId="77777777" w:rsidR="00A03EA4" w:rsidRDefault="00A03EA4" w:rsidP="00F47E8D">
            <w:pPr>
              <w:rPr>
                <w:b/>
              </w:rPr>
            </w:pPr>
            <w:r>
              <w:rPr>
                <w:b/>
              </w:rPr>
              <w:t>Datatyp</w:t>
            </w:r>
          </w:p>
        </w:tc>
        <w:tc>
          <w:tcPr>
            <w:tcW w:w="4000" w:type="dxa"/>
            <w:shd w:val="clear" w:color="auto" w:fill="D9D9D9" w:themeFill="background1" w:themeFillShade="D9"/>
            <w:vAlign w:val="bottom"/>
          </w:tcPr>
          <w:p w14:paraId="484AC83C"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77F0857A" w14:textId="77777777" w:rsidR="00A03EA4" w:rsidRDefault="00A03EA4" w:rsidP="00F47E8D">
            <w:pPr>
              <w:rPr>
                <w:b/>
              </w:rPr>
            </w:pPr>
            <w:r>
              <w:rPr>
                <w:b/>
              </w:rPr>
              <w:t>Kardinalitet</w:t>
            </w:r>
          </w:p>
        </w:tc>
      </w:tr>
      <w:tr w:rsidR="00A03EA4" w14:paraId="7E057B35" w14:textId="77777777" w:rsidTr="00F47E8D">
        <w:tc>
          <w:tcPr>
            <w:tcW w:w="2800" w:type="dxa"/>
          </w:tcPr>
          <w:p w14:paraId="12F55E54" w14:textId="77777777" w:rsidR="00A03EA4" w:rsidRDefault="00A03EA4" w:rsidP="00F47E8D">
            <w:r>
              <w:t>loggedDate</w:t>
            </w:r>
          </w:p>
        </w:tc>
        <w:tc>
          <w:tcPr>
            <w:tcW w:w="2000" w:type="dxa"/>
          </w:tcPr>
          <w:p w14:paraId="6A308199" w14:textId="77777777" w:rsidR="00A03EA4" w:rsidRDefault="00A03EA4" w:rsidP="00F47E8D">
            <w:r>
              <w:t>xs:DateTime</w:t>
            </w:r>
          </w:p>
        </w:tc>
        <w:tc>
          <w:tcPr>
            <w:tcW w:w="4000" w:type="dxa"/>
          </w:tcPr>
          <w:p w14:paraId="61E8B68D" w14:textId="77777777" w:rsidR="00A03EA4" w:rsidRDefault="00A03EA4" w:rsidP="00F47E8D">
            <w:r>
              <w:t>Datum då grupperingsåtgärden loggades</w:t>
            </w:r>
          </w:p>
        </w:tc>
        <w:tc>
          <w:tcPr>
            <w:tcW w:w="1300" w:type="dxa"/>
          </w:tcPr>
          <w:p w14:paraId="37B0359C" w14:textId="77777777" w:rsidR="00A03EA4" w:rsidRDefault="00A03EA4" w:rsidP="00F47E8D">
            <w:r>
              <w:t>1</w:t>
            </w:r>
          </w:p>
        </w:tc>
      </w:tr>
      <w:tr w:rsidR="00A03EA4" w14:paraId="2A2D1623" w14:textId="77777777" w:rsidTr="00F47E8D">
        <w:tc>
          <w:tcPr>
            <w:tcW w:w="2800" w:type="dxa"/>
          </w:tcPr>
          <w:p w14:paraId="3354A2C8" w14:textId="77777777" w:rsidR="00A03EA4" w:rsidRDefault="00A03EA4" w:rsidP="00F47E8D">
            <w:r>
              <w:t>carePrincipalId</w:t>
            </w:r>
          </w:p>
        </w:tc>
        <w:tc>
          <w:tcPr>
            <w:tcW w:w="2000" w:type="dxa"/>
          </w:tcPr>
          <w:p w14:paraId="50F59651" w14:textId="77777777" w:rsidR="00A03EA4" w:rsidRDefault="00A03EA4" w:rsidP="00F47E8D">
            <w:r>
              <w:t>HsaId</w:t>
            </w:r>
          </w:p>
        </w:tc>
        <w:tc>
          <w:tcPr>
            <w:tcW w:w="4000" w:type="dxa"/>
          </w:tcPr>
          <w:p w14:paraId="78947C16" w14:textId="77777777" w:rsidR="00A03EA4" w:rsidRDefault="00A03EA4" w:rsidP="00F47E8D">
            <w:r>
              <w:t>ID på den vårdhuvudman som utfärdade frikortet om det är preliminärt/slutgiltigt. Om frikort har status ej uppnått är värdet null.</w:t>
            </w:r>
          </w:p>
        </w:tc>
        <w:tc>
          <w:tcPr>
            <w:tcW w:w="1300" w:type="dxa"/>
          </w:tcPr>
          <w:p w14:paraId="73694FF3" w14:textId="77777777" w:rsidR="00A03EA4" w:rsidRDefault="00A03EA4" w:rsidP="00F47E8D">
            <w:r>
              <w:t>1</w:t>
            </w:r>
          </w:p>
        </w:tc>
      </w:tr>
      <w:tr w:rsidR="00A03EA4" w14:paraId="1EDEAE49" w14:textId="77777777" w:rsidTr="00F47E8D">
        <w:tc>
          <w:tcPr>
            <w:tcW w:w="2800" w:type="dxa"/>
          </w:tcPr>
          <w:p w14:paraId="1EB7161B" w14:textId="77777777" w:rsidR="00A03EA4" w:rsidRDefault="00A03EA4" w:rsidP="00F47E8D">
            <w:r>
              <w:t>cardTypeId</w:t>
            </w:r>
          </w:p>
        </w:tc>
        <w:tc>
          <w:tcPr>
            <w:tcW w:w="2000" w:type="dxa"/>
          </w:tcPr>
          <w:p w14:paraId="70D7D808" w14:textId="77777777" w:rsidR="00A03EA4" w:rsidRDefault="00A03EA4" w:rsidP="00F47E8D">
            <w:r>
              <w:t>CardTypeId</w:t>
            </w:r>
          </w:p>
        </w:tc>
        <w:tc>
          <w:tcPr>
            <w:tcW w:w="4000" w:type="dxa"/>
          </w:tcPr>
          <w:p w14:paraId="23879D06" w14:textId="77777777" w:rsidR="00A03EA4" w:rsidRDefault="00A03EA4" w:rsidP="00F47E8D">
            <w:r>
              <w:t>Aktuell typ på frikortet</w:t>
            </w:r>
          </w:p>
        </w:tc>
        <w:tc>
          <w:tcPr>
            <w:tcW w:w="1300" w:type="dxa"/>
          </w:tcPr>
          <w:p w14:paraId="249FBB3C" w14:textId="77777777" w:rsidR="00A03EA4" w:rsidRDefault="00A03EA4" w:rsidP="00F47E8D">
            <w:r>
              <w:t>1</w:t>
            </w:r>
          </w:p>
        </w:tc>
      </w:tr>
      <w:tr w:rsidR="00A03EA4" w14:paraId="07737D30" w14:textId="77777777" w:rsidTr="00F47E8D">
        <w:tc>
          <w:tcPr>
            <w:tcW w:w="2800" w:type="dxa"/>
          </w:tcPr>
          <w:p w14:paraId="5FD0F6EA" w14:textId="77777777" w:rsidR="00A03EA4" w:rsidRDefault="00A03EA4" w:rsidP="00F47E8D">
            <w:r>
              <w:t>cardId</w:t>
            </w:r>
          </w:p>
        </w:tc>
        <w:tc>
          <w:tcPr>
            <w:tcW w:w="2000" w:type="dxa"/>
          </w:tcPr>
          <w:p w14:paraId="6E9D6B63" w14:textId="77777777" w:rsidR="00A03EA4" w:rsidRDefault="00A03EA4" w:rsidP="00F47E8D">
            <w:r>
              <w:t>CardId</w:t>
            </w:r>
          </w:p>
        </w:tc>
        <w:tc>
          <w:tcPr>
            <w:tcW w:w="4000" w:type="dxa"/>
          </w:tcPr>
          <w:p w14:paraId="282DA2E3" w14:textId="77777777" w:rsidR="00A03EA4" w:rsidRDefault="00A03EA4" w:rsidP="00F47E8D">
            <w:r>
              <w:t>ID på frikortet. Värdet är ej unikt då nummerserien kan vara olika i olika landsting.</w:t>
            </w:r>
          </w:p>
        </w:tc>
        <w:tc>
          <w:tcPr>
            <w:tcW w:w="1300" w:type="dxa"/>
          </w:tcPr>
          <w:p w14:paraId="79CEA3EC" w14:textId="77777777" w:rsidR="00A03EA4" w:rsidRDefault="00A03EA4" w:rsidP="00F47E8D">
            <w:r>
              <w:t>1</w:t>
            </w:r>
          </w:p>
        </w:tc>
      </w:tr>
      <w:tr w:rsidR="00A03EA4" w14:paraId="130AC05F" w14:textId="77777777" w:rsidTr="00F47E8D">
        <w:tc>
          <w:tcPr>
            <w:tcW w:w="2800" w:type="dxa"/>
          </w:tcPr>
          <w:p w14:paraId="74965601" w14:textId="77777777" w:rsidR="00A03EA4" w:rsidRDefault="00A03EA4" w:rsidP="00F47E8D">
            <w:r>
              <w:t>action</w:t>
            </w:r>
          </w:p>
        </w:tc>
        <w:tc>
          <w:tcPr>
            <w:tcW w:w="2000" w:type="dxa"/>
          </w:tcPr>
          <w:p w14:paraId="466E4DB6" w14:textId="77777777" w:rsidR="00A03EA4" w:rsidRDefault="00A03EA4" w:rsidP="00F47E8D">
            <w:r>
              <w:t>GroupAction</w:t>
            </w:r>
          </w:p>
        </w:tc>
        <w:tc>
          <w:tcPr>
            <w:tcW w:w="4000" w:type="dxa"/>
          </w:tcPr>
          <w:p w14:paraId="10A827F2" w14:textId="77777777" w:rsidR="00A03EA4" w:rsidRDefault="00A03EA4" w:rsidP="00F47E8D">
            <w:r>
              <w:t>Utförd grupperingsåtgärd</w:t>
            </w:r>
          </w:p>
        </w:tc>
        <w:tc>
          <w:tcPr>
            <w:tcW w:w="1300" w:type="dxa"/>
          </w:tcPr>
          <w:p w14:paraId="1E1126D0" w14:textId="77777777" w:rsidR="00A03EA4" w:rsidRDefault="00A03EA4" w:rsidP="00F47E8D">
            <w:r>
              <w:t>1</w:t>
            </w:r>
          </w:p>
        </w:tc>
      </w:tr>
    </w:tbl>
    <w:p w14:paraId="1E82C8F1" w14:textId="77777777" w:rsidR="00A03EA4" w:rsidRPr="00A03EA4" w:rsidRDefault="00A03EA4" w:rsidP="00A03EA4">
      <w:pPr>
        <w:pStyle w:val="Heading3"/>
        <w:rPr>
          <w:lang w:val="en-US"/>
        </w:rPr>
      </w:pPr>
      <w:bookmarkStart w:id="224" w:name="_Toc461433103"/>
      <w:r w:rsidRPr="00A03EA4">
        <w:rPr>
          <w:lang w:val="en-US"/>
        </w:rPr>
        <w:t>urn:riv:cgi:healthcare:efrikort:3:HsaId</w:t>
      </w:r>
      <w:bookmarkEnd w:id="224"/>
    </w:p>
    <w:p w14:paraId="1A638385" w14:textId="77777777" w:rsidR="00A03EA4" w:rsidRDefault="00A03EA4" w:rsidP="00A03EA4">
      <w:r>
        <w:t>Datatyp som representerar det unika nummer som identifierar en anställd, uppdragstagare, strukturenhet eller en HCC funktion (HSA-id).</w:t>
      </w:r>
    </w:p>
    <w:p w14:paraId="76B9411B" w14:textId="77777777" w:rsidR="00A03EA4" w:rsidRDefault="00A03EA4" w:rsidP="00A03EA4">
      <w:r>
        <w:t>Specificerat enligt HSA-schema tjänsteträdet version 3.9.</w:t>
      </w:r>
    </w:p>
    <w:p w14:paraId="3C03A710" w14:textId="77777777" w:rsidR="00A03EA4" w:rsidRDefault="00A03EA4" w:rsidP="00A03EA4"/>
    <w:p w14:paraId="732CED32" w14:textId="77777777" w:rsidR="00A03EA4" w:rsidRDefault="00A03EA4" w:rsidP="00A03EA4">
      <w:r>
        <w:t>Maxlängd: 32</w:t>
      </w:r>
    </w:p>
    <w:p w14:paraId="1D9495F2" w14:textId="77777777" w:rsidR="00A03EA4" w:rsidRDefault="00A03EA4" w:rsidP="00A03EA4"/>
    <w:p w14:paraId="68492546" w14:textId="77777777" w:rsidR="00A03EA4" w:rsidRDefault="00A03EA4" w:rsidP="00A03EA4">
      <w:pPr>
        <w:pStyle w:val="Heading3"/>
      </w:pPr>
      <w:bookmarkStart w:id="225" w:name="_Toc461433104"/>
      <w:r>
        <w:t>urn:riv:cgi:healthcare:efrikort:3:Id</w:t>
      </w:r>
      <w:bookmarkEnd w:id="225"/>
    </w:p>
    <w:p w14:paraId="5927EFC1" w14:textId="77777777" w:rsidR="00A03EA4" w:rsidRDefault="00A03EA4" w:rsidP="00A03EA4">
      <w:r>
        <w:t>Datatyp som representerar ett unikt identifikationsnummer enligt formatet för UUID (Universally Unique Identifier).</w:t>
      </w:r>
    </w:p>
    <w:p w14:paraId="6C25AC95" w14:textId="77777777" w:rsidR="00A03EA4" w:rsidRDefault="00A03EA4" w:rsidP="00A03EA4"/>
    <w:p w14:paraId="7C5AB86D" w14:textId="77777777" w:rsidR="00A03EA4" w:rsidRDefault="00A03EA4" w:rsidP="00A03EA4">
      <w:r>
        <w:t>Maxlängd: 36</w:t>
      </w:r>
    </w:p>
    <w:p w14:paraId="3F6227CE" w14:textId="77777777" w:rsidR="00A03EA4" w:rsidRDefault="00A03EA4" w:rsidP="00A03EA4"/>
    <w:p w14:paraId="339DED91" w14:textId="77777777" w:rsidR="00A03EA4" w:rsidRPr="00A03EA4" w:rsidRDefault="00A03EA4" w:rsidP="00A03EA4">
      <w:pPr>
        <w:pStyle w:val="Heading3"/>
        <w:rPr>
          <w:lang w:val="en-US"/>
        </w:rPr>
      </w:pPr>
      <w:bookmarkStart w:id="226" w:name="_Toc461433105"/>
      <w:r w:rsidRPr="00A03EA4">
        <w:rPr>
          <w:lang w:val="en-US"/>
        </w:rPr>
        <w:t>urn:riv:cgi:healthcare:efrikort:3:OrganizationName</w:t>
      </w:r>
      <w:bookmarkEnd w:id="226"/>
    </w:p>
    <w:p w14:paraId="4CAFA473" w14:textId="77777777" w:rsidR="00A03EA4" w:rsidRDefault="00A03EA4" w:rsidP="00A03EA4">
      <w:r>
        <w:t>Datatyp som representerar ett namn för en organisation/enhet.</w:t>
      </w:r>
    </w:p>
    <w:p w14:paraId="0944A247" w14:textId="77777777" w:rsidR="00A03EA4" w:rsidRDefault="00A03EA4" w:rsidP="00A03EA4"/>
    <w:p w14:paraId="291230BF" w14:textId="77777777" w:rsidR="00A03EA4" w:rsidRDefault="00A03EA4" w:rsidP="00A03EA4">
      <w:r>
        <w:t>Maxlängd: 128</w:t>
      </w:r>
    </w:p>
    <w:p w14:paraId="39E4D6A5" w14:textId="77777777" w:rsidR="00A03EA4" w:rsidRDefault="00A03EA4" w:rsidP="00A03EA4"/>
    <w:p w14:paraId="1B0B47D1" w14:textId="77777777" w:rsidR="00A03EA4" w:rsidRPr="00A03EA4" w:rsidRDefault="00A03EA4" w:rsidP="00A03EA4">
      <w:pPr>
        <w:pStyle w:val="Heading3"/>
        <w:rPr>
          <w:lang w:val="en-US"/>
        </w:rPr>
      </w:pPr>
      <w:bookmarkStart w:id="227" w:name="_Toc461433106"/>
      <w:r w:rsidRPr="00A03EA4">
        <w:rPr>
          <w:lang w:val="en-US"/>
        </w:rPr>
        <w:t>urn:riv:cgi:healthcare:efrikort:3:OrganizationValue</w:t>
      </w:r>
      <w:bookmarkEnd w:id="227"/>
    </w:p>
    <w:p w14:paraId="1ACEE888" w14:textId="77777777" w:rsidR="00A03EA4" w:rsidRDefault="00A03EA4" w:rsidP="00A03EA4">
      <w:r>
        <w:t>Datatyp som representerar ett namn eller id för en organisation/enhet. Detta typ anger att värdet kan vara antingen ett id eller fritext.</w:t>
      </w:r>
    </w:p>
    <w:p w14:paraId="0EBB6773" w14:textId="77777777" w:rsidR="00A03EA4" w:rsidRDefault="00A03EA4" w:rsidP="00A03EA4">
      <w:r>
        <w:lastRenderedPageBreak/>
        <w:t>Används av systemet då indata inte kan garanteras vara av typen HsaId, utan även kan bestå av fritext.</w:t>
      </w:r>
    </w:p>
    <w:p w14:paraId="467C698A" w14:textId="77777777" w:rsidR="00A03EA4" w:rsidRDefault="00A03EA4" w:rsidP="00A03EA4"/>
    <w:p w14:paraId="2DE9A6E7" w14:textId="77777777" w:rsidR="00A03EA4" w:rsidRDefault="00A03EA4" w:rsidP="00A03EA4">
      <w:r>
        <w:t>Maxlängd: 128</w:t>
      </w:r>
    </w:p>
    <w:p w14:paraId="77B4C89A" w14:textId="77777777" w:rsidR="00A03EA4" w:rsidRDefault="00A03EA4" w:rsidP="00A03EA4"/>
    <w:p w14:paraId="6D80B03B" w14:textId="77777777" w:rsidR="00A03EA4" w:rsidRDefault="00A03EA4" w:rsidP="00A03EA4">
      <w:pPr>
        <w:pStyle w:val="Heading3"/>
      </w:pPr>
      <w:bookmarkStart w:id="228" w:name="_Toc461433107"/>
      <w:r>
        <w:t>urn:riv:cgi:healthcare:efrikort:3:PersonIdValue</w:t>
      </w:r>
      <w:bookmarkEnd w:id="228"/>
    </w:p>
    <w:p w14:paraId="7CF5C409" w14:textId="77777777" w:rsidR="00A03EA4" w:rsidRDefault="00A03EA4" w:rsidP="00A03EA4">
      <w:r>
        <w:t>Typen PersonIdValue är en sträng på 12 eller 13 tecken som representerar en person. Vanligtvis ett personnummer, men även andra typer av 12 tecken identifierare såsom samordningsnummer och reservnummer (kan vara 13-tecken) kan användas. Formatet på texten skall vara enbart de siffror (samt eventuella bokstäver) som ingår utan eventuell "-" eller "+".</w:t>
      </w:r>
    </w:p>
    <w:p w14:paraId="7B6E902A" w14:textId="77777777" w:rsidR="00A03EA4" w:rsidRDefault="00A03EA4" w:rsidP="00A03EA4"/>
    <w:p w14:paraId="5B9DA80C" w14:textId="77777777" w:rsidR="00A03EA4" w:rsidRDefault="00A03EA4" w:rsidP="00A03EA4">
      <w:r>
        <w:t>Maxlängd: 13</w:t>
      </w:r>
    </w:p>
    <w:p w14:paraId="4A44B9E3" w14:textId="77777777" w:rsidR="00A03EA4" w:rsidRDefault="00A03EA4" w:rsidP="00A03EA4"/>
    <w:p w14:paraId="499C1806" w14:textId="77777777" w:rsidR="00A03EA4" w:rsidRDefault="00A03EA4" w:rsidP="00A03EA4">
      <w:pPr>
        <w:pStyle w:val="Heading3"/>
      </w:pPr>
      <w:bookmarkStart w:id="229" w:name="_Toc461433108"/>
      <w:r>
        <w:t>urn:riv:cgi:healthcare:efrikort:3:RegisterCardResult</w:t>
      </w:r>
      <w:bookmarkEnd w:id="229"/>
    </w:p>
    <w:p w14:paraId="045280DD" w14:textId="77777777" w:rsidR="00A03EA4" w:rsidRDefault="00A03EA4" w:rsidP="00A03EA4">
      <w:r>
        <w:t>Datatypen utökar datatypen Result.</w:t>
      </w:r>
    </w:p>
    <w:p w14:paraId="6C265A3A" w14:textId="77777777" w:rsidR="00A03EA4" w:rsidRDefault="00A03EA4" w:rsidP="00A03EA4">
      <w:r>
        <w:t>Datatyp som innehåller resultatet från en registrering av frikort.</w:t>
      </w:r>
    </w:p>
    <w:p w14:paraId="166048E7" w14:textId="77777777" w:rsidR="00A03EA4" w:rsidRDefault="00A03EA4" w:rsidP="00A03EA4"/>
    <w:p w14:paraId="06D973B4"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1321A69F" w14:textId="77777777" w:rsidTr="00F47E8D">
        <w:trPr>
          <w:trHeight w:val="384"/>
        </w:trPr>
        <w:tc>
          <w:tcPr>
            <w:tcW w:w="2800" w:type="dxa"/>
            <w:shd w:val="clear" w:color="auto" w:fill="D9D9D9" w:themeFill="background1" w:themeFillShade="D9"/>
            <w:vAlign w:val="bottom"/>
          </w:tcPr>
          <w:p w14:paraId="5F387331" w14:textId="77777777" w:rsidR="00A03EA4" w:rsidRDefault="00A03EA4" w:rsidP="00F47E8D">
            <w:pPr>
              <w:rPr>
                <w:b/>
              </w:rPr>
            </w:pPr>
            <w:r>
              <w:rPr>
                <w:b/>
              </w:rPr>
              <w:t>Namn</w:t>
            </w:r>
          </w:p>
        </w:tc>
        <w:tc>
          <w:tcPr>
            <w:tcW w:w="2000" w:type="dxa"/>
            <w:shd w:val="clear" w:color="auto" w:fill="D9D9D9" w:themeFill="background1" w:themeFillShade="D9"/>
            <w:vAlign w:val="bottom"/>
          </w:tcPr>
          <w:p w14:paraId="13A7FE7D" w14:textId="77777777" w:rsidR="00A03EA4" w:rsidRDefault="00A03EA4" w:rsidP="00F47E8D">
            <w:pPr>
              <w:rPr>
                <w:b/>
              </w:rPr>
            </w:pPr>
            <w:r>
              <w:rPr>
                <w:b/>
              </w:rPr>
              <w:t>Datatyp</w:t>
            </w:r>
          </w:p>
        </w:tc>
        <w:tc>
          <w:tcPr>
            <w:tcW w:w="4000" w:type="dxa"/>
            <w:shd w:val="clear" w:color="auto" w:fill="D9D9D9" w:themeFill="background1" w:themeFillShade="D9"/>
            <w:vAlign w:val="bottom"/>
          </w:tcPr>
          <w:p w14:paraId="2EDAB32A"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17181D1D" w14:textId="77777777" w:rsidR="00A03EA4" w:rsidRDefault="00A03EA4" w:rsidP="00F47E8D">
            <w:pPr>
              <w:rPr>
                <w:b/>
              </w:rPr>
            </w:pPr>
            <w:r>
              <w:rPr>
                <w:b/>
              </w:rPr>
              <w:t>Kardinalitet</w:t>
            </w:r>
          </w:p>
        </w:tc>
      </w:tr>
      <w:tr w:rsidR="00A03EA4" w14:paraId="3DCA87F2" w14:textId="77777777" w:rsidTr="00F47E8D">
        <w:tc>
          <w:tcPr>
            <w:tcW w:w="2800" w:type="dxa"/>
          </w:tcPr>
          <w:p w14:paraId="0D01E760" w14:textId="77777777" w:rsidR="00A03EA4" w:rsidRDefault="00A03EA4" w:rsidP="00F47E8D">
            <w:r>
              <w:t>card</w:t>
            </w:r>
          </w:p>
        </w:tc>
        <w:tc>
          <w:tcPr>
            <w:tcW w:w="2000" w:type="dxa"/>
          </w:tcPr>
          <w:p w14:paraId="1D15F78A" w14:textId="77777777" w:rsidR="00A03EA4" w:rsidRDefault="00A03EA4" w:rsidP="00F47E8D">
            <w:r>
              <w:t>Card</w:t>
            </w:r>
          </w:p>
        </w:tc>
        <w:tc>
          <w:tcPr>
            <w:tcW w:w="4000" w:type="dxa"/>
          </w:tcPr>
          <w:p w14:paraId="6EC61C4E" w14:textId="77777777" w:rsidR="00A03EA4" w:rsidRDefault="00A03EA4" w:rsidP="00F47E8D">
            <w:r>
              <w:t>Registrerat frikort. Kan vara 0..1</w:t>
            </w:r>
          </w:p>
        </w:tc>
        <w:tc>
          <w:tcPr>
            <w:tcW w:w="1300" w:type="dxa"/>
          </w:tcPr>
          <w:p w14:paraId="4138DEDC" w14:textId="77777777" w:rsidR="00A03EA4" w:rsidRDefault="00A03EA4" w:rsidP="00F47E8D">
            <w:r>
              <w:t>0..1</w:t>
            </w:r>
          </w:p>
        </w:tc>
      </w:tr>
    </w:tbl>
    <w:p w14:paraId="1DCE2994" w14:textId="77777777" w:rsidR="00A03EA4" w:rsidRDefault="00A03EA4" w:rsidP="00A03EA4">
      <w:pPr>
        <w:pStyle w:val="Heading3"/>
      </w:pPr>
      <w:bookmarkStart w:id="230" w:name="_Toc461433109"/>
      <w:r>
        <w:t>urn:riv:cgi:healthcare:efrikort:3:RegisterTransactionResult</w:t>
      </w:r>
      <w:bookmarkEnd w:id="230"/>
    </w:p>
    <w:p w14:paraId="091DE45E" w14:textId="77777777" w:rsidR="00A03EA4" w:rsidRDefault="00A03EA4" w:rsidP="00A03EA4">
      <w:r>
        <w:t>Datatypen utökar datatypen Result.</w:t>
      </w:r>
    </w:p>
    <w:p w14:paraId="5ACE9634" w14:textId="77777777" w:rsidR="00A03EA4" w:rsidRDefault="00A03EA4" w:rsidP="00A03EA4">
      <w:r>
        <w:t>Svarsmeddelande för registrering av transaktion. Om meddelandet innehåller en felkod skall det finnas detaljerad feltext i fältet ResultText.</w:t>
      </w:r>
    </w:p>
    <w:p w14:paraId="4265419A" w14:textId="77777777" w:rsidR="00A03EA4" w:rsidRDefault="00A03EA4" w:rsidP="00A03EA4">
      <w:r>
        <w:t>Om meddelandets resulatkod = OK finns identifiaktion för frikort samt transaktion med.</w:t>
      </w:r>
    </w:p>
    <w:p w14:paraId="41927C53" w14:textId="77777777" w:rsidR="00A03EA4" w:rsidRDefault="00A03EA4" w:rsidP="00A03EA4"/>
    <w:p w14:paraId="2BB84BA7"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1FB3C7CF" w14:textId="77777777" w:rsidTr="00F47E8D">
        <w:trPr>
          <w:trHeight w:val="384"/>
        </w:trPr>
        <w:tc>
          <w:tcPr>
            <w:tcW w:w="2800" w:type="dxa"/>
            <w:shd w:val="clear" w:color="auto" w:fill="D9D9D9" w:themeFill="background1" w:themeFillShade="D9"/>
            <w:vAlign w:val="bottom"/>
          </w:tcPr>
          <w:p w14:paraId="583B14CB" w14:textId="77777777" w:rsidR="00A03EA4" w:rsidRDefault="00A03EA4" w:rsidP="00F47E8D">
            <w:pPr>
              <w:rPr>
                <w:b/>
              </w:rPr>
            </w:pPr>
            <w:r>
              <w:rPr>
                <w:b/>
              </w:rPr>
              <w:t>Namn</w:t>
            </w:r>
          </w:p>
        </w:tc>
        <w:tc>
          <w:tcPr>
            <w:tcW w:w="2000" w:type="dxa"/>
            <w:shd w:val="clear" w:color="auto" w:fill="D9D9D9" w:themeFill="background1" w:themeFillShade="D9"/>
            <w:vAlign w:val="bottom"/>
          </w:tcPr>
          <w:p w14:paraId="6D998264" w14:textId="77777777" w:rsidR="00A03EA4" w:rsidRDefault="00A03EA4" w:rsidP="00F47E8D">
            <w:pPr>
              <w:rPr>
                <w:b/>
              </w:rPr>
            </w:pPr>
            <w:r>
              <w:rPr>
                <w:b/>
              </w:rPr>
              <w:t>Datatyp</w:t>
            </w:r>
          </w:p>
        </w:tc>
        <w:tc>
          <w:tcPr>
            <w:tcW w:w="4000" w:type="dxa"/>
            <w:shd w:val="clear" w:color="auto" w:fill="D9D9D9" w:themeFill="background1" w:themeFillShade="D9"/>
            <w:vAlign w:val="bottom"/>
          </w:tcPr>
          <w:p w14:paraId="352C1D95"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78779C4A" w14:textId="77777777" w:rsidR="00A03EA4" w:rsidRDefault="00A03EA4" w:rsidP="00F47E8D">
            <w:pPr>
              <w:rPr>
                <w:b/>
              </w:rPr>
            </w:pPr>
            <w:r>
              <w:rPr>
                <w:b/>
              </w:rPr>
              <w:t>Kardinalitet</w:t>
            </w:r>
          </w:p>
        </w:tc>
      </w:tr>
      <w:tr w:rsidR="00A03EA4" w14:paraId="476BDE37" w14:textId="77777777" w:rsidTr="00F47E8D">
        <w:tc>
          <w:tcPr>
            <w:tcW w:w="2800" w:type="dxa"/>
          </w:tcPr>
          <w:p w14:paraId="4F050CAA" w14:textId="77777777" w:rsidR="00A03EA4" w:rsidRDefault="00A03EA4" w:rsidP="00F47E8D">
            <w:r>
              <w:t>cardSystemId</w:t>
            </w:r>
          </w:p>
        </w:tc>
        <w:tc>
          <w:tcPr>
            <w:tcW w:w="2000" w:type="dxa"/>
          </w:tcPr>
          <w:p w14:paraId="0FC3C601" w14:textId="77777777" w:rsidR="00A03EA4" w:rsidRDefault="00A03EA4" w:rsidP="00F47E8D">
            <w:r>
              <w:t>Id</w:t>
            </w:r>
          </w:p>
        </w:tc>
        <w:tc>
          <w:tcPr>
            <w:tcW w:w="4000" w:type="dxa"/>
          </w:tcPr>
          <w:p w14:paraId="648FCB95" w14:textId="77777777" w:rsidR="00A03EA4" w:rsidRDefault="00A03EA4" w:rsidP="00F47E8D">
            <w:r>
              <w:t>Ej obligatorisk. Om resultCode = OK (alt. INFO) så anges id på det kort som påverkades av tjänsten.</w:t>
            </w:r>
          </w:p>
        </w:tc>
        <w:tc>
          <w:tcPr>
            <w:tcW w:w="1300" w:type="dxa"/>
          </w:tcPr>
          <w:p w14:paraId="7B820E4F" w14:textId="77777777" w:rsidR="00A03EA4" w:rsidRDefault="00A03EA4" w:rsidP="00F47E8D">
            <w:r>
              <w:t>0..1</w:t>
            </w:r>
          </w:p>
        </w:tc>
      </w:tr>
      <w:tr w:rsidR="00A03EA4" w14:paraId="029A6871" w14:textId="77777777" w:rsidTr="00F47E8D">
        <w:tc>
          <w:tcPr>
            <w:tcW w:w="2800" w:type="dxa"/>
          </w:tcPr>
          <w:p w14:paraId="1038C504" w14:textId="77777777" w:rsidR="00A03EA4" w:rsidRDefault="00A03EA4" w:rsidP="00F47E8D">
            <w:r>
              <w:t>transactionId</w:t>
            </w:r>
          </w:p>
        </w:tc>
        <w:tc>
          <w:tcPr>
            <w:tcW w:w="2000" w:type="dxa"/>
          </w:tcPr>
          <w:p w14:paraId="6CEAE68B" w14:textId="77777777" w:rsidR="00A03EA4" w:rsidRDefault="00A03EA4" w:rsidP="00F47E8D">
            <w:r>
              <w:t>Id</w:t>
            </w:r>
          </w:p>
        </w:tc>
        <w:tc>
          <w:tcPr>
            <w:tcW w:w="4000" w:type="dxa"/>
          </w:tcPr>
          <w:p w14:paraId="0A9B5644" w14:textId="77777777" w:rsidR="00A03EA4" w:rsidRDefault="00A03EA4" w:rsidP="00F47E8D">
            <w:r>
              <w:t>Ej obligatorisk. Om resultCode = OK (alt. INFO) så anges id på den transaktion som skapades av tjänsten.</w:t>
            </w:r>
          </w:p>
        </w:tc>
        <w:tc>
          <w:tcPr>
            <w:tcW w:w="1300" w:type="dxa"/>
          </w:tcPr>
          <w:p w14:paraId="0449143F" w14:textId="77777777" w:rsidR="00A03EA4" w:rsidRDefault="00A03EA4" w:rsidP="00F47E8D">
            <w:r>
              <w:t>0..1</w:t>
            </w:r>
          </w:p>
        </w:tc>
      </w:tr>
    </w:tbl>
    <w:p w14:paraId="78A56953" w14:textId="77777777" w:rsidR="00A03EA4" w:rsidRDefault="00A03EA4" w:rsidP="00A03EA4">
      <w:pPr>
        <w:pStyle w:val="Heading3"/>
      </w:pPr>
      <w:bookmarkStart w:id="231" w:name="_Toc461433110"/>
      <w:r>
        <w:t>urn:riv:cgi:healthcare:efrikort:3:Result</w:t>
      </w:r>
      <w:bookmarkEnd w:id="231"/>
    </w:p>
    <w:p w14:paraId="7CC690C8" w14:textId="77777777" w:rsidR="00A03EA4" w:rsidRDefault="00A03EA4" w:rsidP="00A03EA4">
      <w:r>
        <w:t xml:space="preserve">Datatyp som returneras som ett generellt svar från alla tjänster. </w:t>
      </w:r>
    </w:p>
    <w:p w14:paraId="68AD54B2" w14:textId="77777777" w:rsidR="00A03EA4" w:rsidRDefault="00A03EA4" w:rsidP="00A03EA4">
      <w:r>
        <w:t xml:space="preserve">En tjänstekonsument skall alltid kontrollera att resultatkoden innehåller fel för att på så sätt veta om anropet lyckades. </w:t>
      </w:r>
    </w:p>
    <w:p w14:paraId="5C971D3C" w14:textId="77777777" w:rsidR="00A03EA4" w:rsidRDefault="00A03EA4" w:rsidP="00A03EA4">
      <w:r>
        <w:t>Alla svarskoder förutom OK och INFO betyder att åtgärden inte genomfördes.</w:t>
      </w:r>
    </w:p>
    <w:p w14:paraId="2C496835" w14:textId="77777777" w:rsidR="00A03EA4" w:rsidRDefault="00A03EA4" w:rsidP="00A03EA4"/>
    <w:p w14:paraId="172F71D4"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4560B7C4" w14:textId="77777777" w:rsidTr="00F47E8D">
        <w:trPr>
          <w:trHeight w:val="384"/>
        </w:trPr>
        <w:tc>
          <w:tcPr>
            <w:tcW w:w="2800" w:type="dxa"/>
            <w:shd w:val="clear" w:color="auto" w:fill="D9D9D9" w:themeFill="background1" w:themeFillShade="D9"/>
            <w:vAlign w:val="bottom"/>
          </w:tcPr>
          <w:p w14:paraId="122E8AD0" w14:textId="77777777" w:rsidR="00A03EA4" w:rsidRDefault="00A03EA4" w:rsidP="00F47E8D">
            <w:pPr>
              <w:rPr>
                <w:b/>
              </w:rPr>
            </w:pPr>
            <w:r>
              <w:rPr>
                <w:b/>
              </w:rPr>
              <w:t>Namn</w:t>
            </w:r>
          </w:p>
        </w:tc>
        <w:tc>
          <w:tcPr>
            <w:tcW w:w="2000" w:type="dxa"/>
            <w:shd w:val="clear" w:color="auto" w:fill="D9D9D9" w:themeFill="background1" w:themeFillShade="D9"/>
            <w:vAlign w:val="bottom"/>
          </w:tcPr>
          <w:p w14:paraId="1E901B44" w14:textId="77777777" w:rsidR="00A03EA4" w:rsidRDefault="00A03EA4" w:rsidP="00F47E8D">
            <w:pPr>
              <w:rPr>
                <w:b/>
              </w:rPr>
            </w:pPr>
            <w:r>
              <w:rPr>
                <w:b/>
              </w:rPr>
              <w:t>Datatyp</w:t>
            </w:r>
          </w:p>
        </w:tc>
        <w:tc>
          <w:tcPr>
            <w:tcW w:w="4000" w:type="dxa"/>
            <w:shd w:val="clear" w:color="auto" w:fill="D9D9D9" w:themeFill="background1" w:themeFillShade="D9"/>
            <w:vAlign w:val="bottom"/>
          </w:tcPr>
          <w:p w14:paraId="1972C10B"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62648575" w14:textId="77777777" w:rsidR="00A03EA4" w:rsidRDefault="00A03EA4" w:rsidP="00F47E8D">
            <w:pPr>
              <w:rPr>
                <w:b/>
              </w:rPr>
            </w:pPr>
            <w:r>
              <w:rPr>
                <w:b/>
              </w:rPr>
              <w:t>Kardinalitet</w:t>
            </w:r>
          </w:p>
        </w:tc>
      </w:tr>
      <w:tr w:rsidR="00A03EA4" w14:paraId="08F8091B" w14:textId="77777777" w:rsidTr="00F47E8D">
        <w:tc>
          <w:tcPr>
            <w:tcW w:w="2800" w:type="dxa"/>
          </w:tcPr>
          <w:p w14:paraId="2A76A103" w14:textId="77777777" w:rsidR="00A03EA4" w:rsidRDefault="00A03EA4" w:rsidP="00F47E8D">
            <w:r>
              <w:t>resultCode</w:t>
            </w:r>
          </w:p>
        </w:tc>
        <w:tc>
          <w:tcPr>
            <w:tcW w:w="2000" w:type="dxa"/>
          </w:tcPr>
          <w:p w14:paraId="240BBC85" w14:textId="77777777" w:rsidR="00A03EA4" w:rsidRDefault="00A03EA4" w:rsidP="00F47E8D">
            <w:r>
              <w:t>ResultCode</w:t>
            </w:r>
          </w:p>
        </w:tc>
        <w:tc>
          <w:tcPr>
            <w:tcW w:w="4000" w:type="dxa"/>
          </w:tcPr>
          <w:p w14:paraId="714BF848" w14:textId="77777777" w:rsidR="00A03EA4" w:rsidRDefault="00A03EA4" w:rsidP="00F47E8D">
            <w:r>
              <w:t>Anger svarskod för åtgärden.</w:t>
            </w:r>
          </w:p>
        </w:tc>
        <w:tc>
          <w:tcPr>
            <w:tcW w:w="1300" w:type="dxa"/>
          </w:tcPr>
          <w:p w14:paraId="0A80C451" w14:textId="77777777" w:rsidR="00A03EA4" w:rsidRDefault="00A03EA4" w:rsidP="00F47E8D">
            <w:r>
              <w:t>1</w:t>
            </w:r>
          </w:p>
        </w:tc>
      </w:tr>
      <w:tr w:rsidR="00A03EA4" w14:paraId="196B6B1C" w14:textId="77777777" w:rsidTr="00F47E8D">
        <w:tc>
          <w:tcPr>
            <w:tcW w:w="2800" w:type="dxa"/>
          </w:tcPr>
          <w:p w14:paraId="2E8214B2" w14:textId="77777777" w:rsidR="00A03EA4" w:rsidRDefault="00A03EA4" w:rsidP="00F47E8D">
            <w:r>
              <w:lastRenderedPageBreak/>
              <w:t>resultText</w:t>
            </w:r>
          </w:p>
        </w:tc>
        <w:tc>
          <w:tcPr>
            <w:tcW w:w="2000" w:type="dxa"/>
          </w:tcPr>
          <w:p w14:paraId="4F60B9DE" w14:textId="77777777" w:rsidR="00A03EA4" w:rsidRDefault="00A03EA4" w:rsidP="00F47E8D">
            <w:r>
              <w:t>xs:String</w:t>
            </w:r>
          </w:p>
        </w:tc>
        <w:tc>
          <w:tcPr>
            <w:tcW w:w="4000" w:type="dxa"/>
          </w:tcPr>
          <w:p w14:paraId="4CC7653F" w14:textId="77777777" w:rsidR="00A03EA4" w:rsidRDefault="00A03EA4" w:rsidP="00F47E8D">
            <w:r>
              <w:t>Optionellt meddelande som innehåller ytterligare information om svaret. Inget meddelande ges ifall resultatkoden är "OK".</w:t>
            </w:r>
          </w:p>
        </w:tc>
        <w:tc>
          <w:tcPr>
            <w:tcW w:w="1300" w:type="dxa"/>
          </w:tcPr>
          <w:p w14:paraId="1883F56F" w14:textId="77777777" w:rsidR="00A03EA4" w:rsidRDefault="00A03EA4" w:rsidP="00F47E8D">
            <w:r>
              <w:t>0..1</w:t>
            </w:r>
          </w:p>
        </w:tc>
      </w:tr>
    </w:tbl>
    <w:p w14:paraId="48F8C519" w14:textId="77777777" w:rsidR="00A03EA4" w:rsidRDefault="00A03EA4" w:rsidP="00A03EA4">
      <w:pPr>
        <w:pStyle w:val="Heading3"/>
      </w:pPr>
      <w:bookmarkStart w:id="232" w:name="_Toc461433111"/>
      <w:r>
        <w:t>urn:riv:cgi:healthcare:efrikort:3:ResultCode</w:t>
      </w:r>
      <w:bookmarkEnd w:id="232"/>
    </w:p>
    <w:p w14:paraId="0AAE2534" w14:textId="77777777" w:rsidR="00A03EA4" w:rsidRDefault="00A03EA4" w:rsidP="00A03EA4">
      <w:r>
        <w:t>Samtliga svarskoder som används av tjänsten.</w:t>
      </w:r>
    </w:p>
    <w:p w14:paraId="55D5FC8E" w14:textId="77777777" w:rsidR="00A03EA4" w:rsidRDefault="00A03EA4" w:rsidP="00A03EA4"/>
    <w:p w14:paraId="0D46A410" w14:textId="77777777" w:rsidR="00A03EA4" w:rsidRDefault="00A03EA4" w:rsidP="00A03EA4"/>
    <w:tbl>
      <w:tblPr>
        <w:tblStyle w:val="TableGrid"/>
        <w:tblW w:w="9100" w:type="dxa"/>
        <w:tblLayout w:type="fixed"/>
        <w:tblLook w:val="04A0" w:firstRow="1" w:lastRow="0" w:firstColumn="1" w:lastColumn="0" w:noHBand="0" w:noVBand="1"/>
      </w:tblPr>
      <w:tblGrid>
        <w:gridCol w:w="2534"/>
        <w:gridCol w:w="6566"/>
      </w:tblGrid>
      <w:tr w:rsidR="00A03EA4" w14:paraId="409F9D62" w14:textId="77777777" w:rsidTr="00F47E8D">
        <w:trPr>
          <w:trHeight w:val="384"/>
        </w:trPr>
        <w:tc>
          <w:tcPr>
            <w:tcW w:w="2800" w:type="dxa"/>
            <w:shd w:val="clear" w:color="auto" w:fill="D9D9D9" w:themeFill="background1" w:themeFillShade="D9"/>
            <w:vAlign w:val="bottom"/>
          </w:tcPr>
          <w:p w14:paraId="6A10B06F" w14:textId="77777777" w:rsidR="00A03EA4" w:rsidRDefault="00A03EA4" w:rsidP="00F47E8D">
            <w:pPr>
              <w:rPr>
                <w:b/>
              </w:rPr>
            </w:pPr>
            <w:r>
              <w:rPr>
                <w:b/>
              </w:rPr>
              <w:t>Värde</w:t>
            </w:r>
          </w:p>
        </w:tc>
        <w:tc>
          <w:tcPr>
            <w:tcW w:w="7300" w:type="dxa"/>
            <w:shd w:val="clear" w:color="auto" w:fill="D9D9D9" w:themeFill="background1" w:themeFillShade="D9"/>
            <w:vAlign w:val="bottom"/>
          </w:tcPr>
          <w:p w14:paraId="1D4D7C20" w14:textId="77777777" w:rsidR="00A03EA4" w:rsidRDefault="00A03EA4" w:rsidP="00F47E8D">
            <w:pPr>
              <w:rPr>
                <w:b/>
              </w:rPr>
            </w:pPr>
            <w:r>
              <w:rPr>
                <w:b/>
              </w:rPr>
              <w:t>Beskrivning</w:t>
            </w:r>
          </w:p>
        </w:tc>
      </w:tr>
      <w:tr w:rsidR="00A03EA4" w14:paraId="4121B495" w14:textId="77777777" w:rsidTr="00F47E8D">
        <w:tc>
          <w:tcPr>
            <w:tcW w:w="2800" w:type="dxa"/>
          </w:tcPr>
          <w:p w14:paraId="46659690" w14:textId="77777777" w:rsidR="00A03EA4" w:rsidRDefault="00A03EA4" w:rsidP="00F47E8D">
            <w:r>
              <w:t>"OK"</w:t>
            </w:r>
          </w:p>
        </w:tc>
        <w:tc>
          <w:tcPr>
            <w:tcW w:w="7300" w:type="dxa"/>
          </w:tcPr>
          <w:p w14:paraId="424DE39C" w14:textId="77777777" w:rsidR="00A03EA4" w:rsidRDefault="00A03EA4" w:rsidP="00F47E8D">
            <w:r>
              <w:t>Angiven tjänst har utförts enligt begäran.</w:t>
            </w:r>
          </w:p>
        </w:tc>
      </w:tr>
      <w:tr w:rsidR="00A03EA4" w14:paraId="68B5E378" w14:textId="77777777" w:rsidTr="00F47E8D">
        <w:tc>
          <w:tcPr>
            <w:tcW w:w="2800" w:type="dxa"/>
          </w:tcPr>
          <w:p w14:paraId="45199AF6" w14:textId="77777777" w:rsidR="00A03EA4" w:rsidRDefault="00A03EA4" w:rsidP="00F47E8D">
            <w:r>
              <w:t>"INFO"</w:t>
            </w:r>
          </w:p>
        </w:tc>
        <w:tc>
          <w:tcPr>
            <w:tcW w:w="7300" w:type="dxa"/>
          </w:tcPr>
          <w:p w14:paraId="025A9940" w14:textId="77777777" w:rsidR="00A03EA4" w:rsidRDefault="00A03EA4" w:rsidP="00F47E8D">
            <w:r>
              <w:t>Angiven tjänst har utförts enligt begäran, men det finns ett meddelande som konsumenten måste visa upp.</w:t>
            </w:r>
          </w:p>
        </w:tc>
      </w:tr>
      <w:tr w:rsidR="00A03EA4" w14:paraId="3F2C0CAB" w14:textId="77777777" w:rsidTr="00F47E8D">
        <w:tc>
          <w:tcPr>
            <w:tcW w:w="2800" w:type="dxa"/>
          </w:tcPr>
          <w:p w14:paraId="24E46DC8" w14:textId="77777777" w:rsidR="00A03EA4" w:rsidRDefault="00A03EA4" w:rsidP="00F47E8D">
            <w:r>
              <w:t>"ERROR"</w:t>
            </w:r>
          </w:p>
        </w:tc>
        <w:tc>
          <w:tcPr>
            <w:tcW w:w="7300" w:type="dxa"/>
          </w:tcPr>
          <w:p w14:paraId="6A544D72" w14:textId="77777777" w:rsidR="00A03EA4" w:rsidRDefault="00A03EA4" w:rsidP="00F47E8D">
            <w:r>
              <w:t>Angiven tjänst har INTE kunnat utföras. Det finns ett meddelande som konsumenten måste visa upp.</w:t>
            </w:r>
          </w:p>
        </w:tc>
      </w:tr>
      <w:tr w:rsidR="00A03EA4" w14:paraId="1BEECF6B" w14:textId="77777777" w:rsidTr="00F47E8D">
        <w:tc>
          <w:tcPr>
            <w:tcW w:w="2800" w:type="dxa"/>
          </w:tcPr>
          <w:p w14:paraId="17EED86F" w14:textId="77777777" w:rsidR="00A03EA4" w:rsidRDefault="00A03EA4" w:rsidP="00F47E8D">
            <w:r>
              <w:t>"VALIDATION_ERROR"</w:t>
            </w:r>
          </w:p>
        </w:tc>
        <w:tc>
          <w:tcPr>
            <w:tcW w:w="7300" w:type="dxa"/>
          </w:tcPr>
          <w:p w14:paraId="40F1EBC6" w14:textId="77777777" w:rsidR="00A03EA4" w:rsidRDefault="00A03EA4" w:rsidP="00F47E8D">
            <w:r>
              <w:t>Angiven tjänst har INTE kunnat utföras. En eller flera inparametrar innehåller felaktiga värden.</w:t>
            </w:r>
          </w:p>
        </w:tc>
      </w:tr>
      <w:tr w:rsidR="00A03EA4" w14:paraId="22FB51A9" w14:textId="77777777" w:rsidTr="00F47E8D">
        <w:tc>
          <w:tcPr>
            <w:tcW w:w="2800" w:type="dxa"/>
          </w:tcPr>
          <w:p w14:paraId="3397F019" w14:textId="77777777" w:rsidR="00A03EA4" w:rsidRDefault="00A03EA4" w:rsidP="00F47E8D">
            <w:r>
              <w:t>"ACCESSDENIED"</w:t>
            </w:r>
          </w:p>
        </w:tc>
        <w:tc>
          <w:tcPr>
            <w:tcW w:w="7300" w:type="dxa"/>
          </w:tcPr>
          <w:p w14:paraId="66E2B9B5" w14:textId="77777777" w:rsidR="00A03EA4" w:rsidRDefault="00A03EA4" w:rsidP="00F47E8D">
            <w:r>
              <w:t>Angiven tjänst har INTE kunnat utföras. Behörighet saknas.</w:t>
            </w:r>
          </w:p>
        </w:tc>
      </w:tr>
      <w:tr w:rsidR="00A03EA4" w14:paraId="50468377" w14:textId="77777777" w:rsidTr="00F47E8D">
        <w:tc>
          <w:tcPr>
            <w:tcW w:w="2800" w:type="dxa"/>
          </w:tcPr>
          <w:p w14:paraId="1E78925E" w14:textId="77777777" w:rsidR="00A03EA4" w:rsidRDefault="00A03EA4" w:rsidP="00F47E8D">
            <w:r>
              <w:t>"OPTINREQUIRED"</w:t>
            </w:r>
          </w:p>
        </w:tc>
        <w:tc>
          <w:tcPr>
            <w:tcW w:w="7300" w:type="dxa"/>
          </w:tcPr>
          <w:p w14:paraId="1293EF0D" w14:textId="77777777" w:rsidR="00A03EA4" w:rsidRDefault="00A03EA4" w:rsidP="00F47E8D">
            <w:r>
              <w:t>Angiven tjänst har INTE kunnat utföras. Patienten saknar registrerat inträde för tjänsten. Inträde måste registreras för patienten innan nytt anrop till tjänsten kan genomföras.</w:t>
            </w:r>
          </w:p>
        </w:tc>
      </w:tr>
      <w:tr w:rsidR="00A03EA4" w14:paraId="031D5D61" w14:textId="77777777" w:rsidTr="00F47E8D">
        <w:tc>
          <w:tcPr>
            <w:tcW w:w="2800" w:type="dxa"/>
          </w:tcPr>
          <w:p w14:paraId="3C2E397B" w14:textId="77777777" w:rsidR="00A03EA4" w:rsidRDefault="00A03EA4" w:rsidP="00F47E8D">
            <w:r>
              <w:t>"OPTOUT"</w:t>
            </w:r>
          </w:p>
        </w:tc>
        <w:tc>
          <w:tcPr>
            <w:tcW w:w="7300" w:type="dxa"/>
          </w:tcPr>
          <w:p w14:paraId="546007F0" w14:textId="77777777" w:rsidR="00A03EA4" w:rsidRDefault="00A03EA4" w:rsidP="00F47E8D">
            <w:r>
              <w:t>Angiven tjänst har INTE kunnat utföras. Patienten har begärt explicit utträde från tjänsten. Inträde måste registreras för patienten innan nytt anrop till tjänsten kan genomföras.</w:t>
            </w:r>
          </w:p>
        </w:tc>
      </w:tr>
    </w:tbl>
    <w:p w14:paraId="189407E4" w14:textId="77777777" w:rsidR="00A03EA4" w:rsidRDefault="00A03EA4" w:rsidP="00A03EA4">
      <w:pPr>
        <w:pStyle w:val="Heading3"/>
      </w:pPr>
      <w:bookmarkStart w:id="233" w:name="_Toc461433112"/>
      <w:r>
        <w:t>urn:riv:cgi:healthcare:efrikort:3:Transaction</w:t>
      </w:r>
      <w:bookmarkEnd w:id="233"/>
    </w:p>
    <w:p w14:paraId="01FF6B69" w14:textId="77777777" w:rsidR="00A03EA4" w:rsidRDefault="00A03EA4" w:rsidP="00A03EA4">
      <w:r>
        <w:t>En transaktion representerar en patientavgift.</w:t>
      </w:r>
    </w:p>
    <w:p w14:paraId="3EC83A64" w14:textId="77777777" w:rsidR="00A03EA4" w:rsidRDefault="00A03EA4" w:rsidP="00A03EA4">
      <w:r>
        <w:t>En transaktion knyts alltid till ett frikort.</w:t>
      </w:r>
    </w:p>
    <w:p w14:paraId="2274DE5B" w14:textId="77777777" w:rsidR="00A03EA4" w:rsidRDefault="00A03EA4" w:rsidP="00A03EA4"/>
    <w:p w14:paraId="7883133C" w14:textId="77777777" w:rsidR="00A03EA4" w:rsidRDefault="00A03EA4" w:rsidP="00A03EA4"/>
    <w:tbl>
      <w:tblPr>
        <w:tblStyle w:val="TableGrid"/>
        <w:tblW w:w="9100" w:type="dxa"/>
        <w:tblLayout w:type="fixed"/>
        <w:tblLook w:val="04A0" w:firstRow="1" w:lastRow="0" w:firstColumn="1" w:lastColumn="0" w:noHBand="0" w:noVBand="1"/>
      </w:tblPr>
      <w:tblGrid>
        <w:gridCol w:w="2520"/>
        <w:gridCol w:w="1807"/>
        <w:gridCol w:w="3589"/>
        <w:gridCol w:w="1184"/>
      </w:tblGrid>
      <w:tr w:rsidR="00A03EA4" w14:paraId="4287DCC4" w14:textId="77777777" w:rsidTr="00F47E8D">
        <w:trPr>
          <w:trHeight w:val="384"/>
        </w:trPr>
        <w:tc>
          <w:tcPr>
            <w:tcW w:w="2800" w:type="dxa"/>
            <w:shd w:val="clear" w:color="auto" w:fill="D9D9D9" w:themeFill="background1" w:themeFillShade="D9"/>
            <w:vAlign w:val="bottom"/>
          </w:tcPr>
          <w:p w14:paraId="5785DE41" w14:textId="77777777" w:rsidR="00A03EA4" w:rsidRDefault="00A03EA4" w:rsidP="00F47E8D">
            <w:pPr>
              <w:rPr>
                <w:b/>
              </w:rPr>
            </w:pPr>
            <w:r>
              <w:rPr>
                <w:b/>
              </w:rPr>
              <w:t>Namn</w:t>
            </w:r>
          </w:p>
        </w:tc>
        <w:tc>
          <w:tcPr>
            <w:tcW w:w="2000" w:type="dxa"/>
            <w:shd w:val="clear" w:color="auto" w:fill="D9D9D9" w:themeFill="background1" w:themeFillShade="D9"/>
            <w:vAlign w:val="bottom"/>
          </w:tcPr>
          <w:p w14:paraId="45AC4E63" w14:textId="77777777" w:rsidR="00A03EA4" w:rsidRDefault="00A03EA4" w:rsidP="00F47E8D">
            <w:pPr>
              <w:rPr>
                <w:b/>
              </w:rPr>
            </w:pPr>
            <w:r>
              <w:rPr>
                <w:b/>
              </w:rPr>
              <w:t>Datatyp</w:t>
            </w:r>
          </w:p>
        </w:tc>
        <w:tc>
          <w:tcPr>
            <w:tcW w:w="4000" w:type="dxa"/>
            <w:shd w:val="clear" w:color="auto" w:fill="D9D9D9" w:themeFill="background1" w:themeFillShade="D9"/>
            <w:vAlign w:val="bottom"/>
          </w:tcPr>
          <w:p w14:paraId="7E47FF95" w14:textId="77777777" w:rsidR="00A03EA4" w:rsidRDefault="00A03EA4" w:rsidP="00F47E8D">
            <w:pPr>
              <w:rPr>
                <w:b/>
              </w:rPr>
            </w:pPr>
            <w:r>
              <w:rPr>
                <w:b/>
              </w:rPr>
              <w:t>Beskrivning</w:t>
            </w:r>
          </w:p>
        </w:tc>
        <w:tc>
          <w:tcPr>
            <w:tcW w:w="1300" w:type="dxa"/>
            <w:shd w:val="clear" w:color="auto" w:fill="D9D9D9" w:themeFill="background1" w:themeFillShade="D9"/>
            <w:vAlign w:val="bottom"/>
          </w:tcPr>
          <w:p w14:paraId="2B24EC3E" w14:textId="77777777" w:rsidR="00A03EA4" w:rsidRDefault="00A03EA4" w:rsidP="00F47E8D">
            <w:pPr>
              <w:rPr>
                <w:b/>
              </w:rPr>
            </w:pPr>
            <w:r>
              <w:rPr>
                <w:b/>
              </w:rPr>
              <w:t>Kardinalitet</w:t>
            </w:r>
          </w:p>
        </w:tc>
      </w:tr>
      <w:tr w:rsidR="00A03EA4" w14:paraId="353DB56E" w14:textId="77777777" w:rsidTr="00F47E8D">
        <w:tc>
          <w:tcPr>
            <w:tcW w:w="2800" w:type="dxa"/>
          </w:tcPr>
          <w:p w14:paraId="712D27A9" w14:textId="77777777" w:rsidR="00A03EA4" w:rsidRDefault="00A03EA4" w:rsidP="00F47E8D">
            <w:r>
              <w:t>transactionId</w:t>
            </w:r>
          </w:p>
        </w:tc>
        <w:tc>
          <w:tcPr>
            <w:tcW w:w="2000" w:type="dxa"/>
          </w:tcPr>
          <w:p w14:paraId="6C578424" w14:textId="77777777" w:rsidR="00A03EA4" w:rsidRDefault="00A03EA4" w:rsidP="00F47E8D">
            <w:r>
              <w:t>Id</w:t>
            </w:r>
          </w:p>
        </w:tc>
        <w:tc>
          <w:tcPr>
            <w:tcW w:w="4000" w:type="dxa"/>
          </w:tcPr>
          <w:p w14:paraId="74753BC1" w14:textId="77777777" w:rsidR="00A03EA4" w:rsidRDefault="00A03EA4" w:rsidP="00F47E8D">
            <w:r>
              <w:t>Unikt transaktions id av typen UUID. Genereras av systemet</w:t>
            </w:r>
          </w:p>
        </w:tc>
        <w:tc>
          <w:tcPr>
            <w:tcW w:w="1300" w:type="dxa"/>
          </w:tcPr>
          <w:p w14:paraId="508263DB" w14:textId="77777777" w:rsidR="00A03EA4" w:rsidRDefault="00A03EA4" w:rsidP="00F47E8D">
            <w:r>
              <w:t>1</w:t>
            </w:r>
          </w:p>
        </w:tc>
      </w:tr>
      <w:tr w:rsidR="00A03EA4" w14:paraId="077897C0" w14:textId="77777777" w:rsidTr="00F47E8D">
        <w:tc>
          <w:tcPr>
            <w:tcW w:w="2800" w:type="dxa"/>
          </w:tcPr>
          <w:p w14:paraId="1B6613E1" w14:textId="77777777" w:rsidR="00A03EA4" w:rsidRDefault="00A03EA4" w:rsidP="00F47E8D">
            <w:r>
              <w:t>personId</w:t>
            </w:r>
          </w:p>
        </w:tc>
        <w:tc>
          <w:tcPr>
            <w:tcW w:w="2000" w:type="dxa"/>
          </w:tcPr>
          <w:p w14:paraId="36156D30" w14:textId="77777777" w:rsidR="00A03EA4" w:rsidRDefault="00A03EA4" w:rsidP="00F47E8D">
            <w:r>
              <w:t>PersonIdValue</w:t>
            </w:r>
          </w:p>
        </w:tc>
        <w:tc>
          <w:tcPr>
            <w:tcW w:w="4000" w:type="dxa"/>
          </w:tcPr>
          <w:p w14:paraId="6F0AAB18" w14:textId="77777777" w:rsidR="00A03EA4" w:rsidRDefault="00A03EA4" w:rsidP="00F47E8D">
            <w:r>
              <w:t>Personen som transaktionen är kopplad till.</w:t>
            </w:r>
          </w:p>
        </w:tc>
        <w:tc>
          <w:tcPr>
            <w:tcW w:w="1300" w:type="dxa"/>
          </w:tcPr>
          <w:p w14:paraId="07529DB3" w14:textId="77777777" w:rsidR="00A03EA4" w:rsidRDefault="00A03EA4" w:rsidP="00F47E8D">
            <w:r>
              <w:t>1</w:t>
            </w:r>
          </w:p>
        </w:tc>
      </w:tr>
      <w:tr w:rsidR="00A03EA4" w14:paraId="37FA4B24" w14:textId="77777777" w:rsidTr="00F47E8D">
        <w:tc>
          <w:tcPr>
            <w:tcW w:w="2800" w:type="dxa"/>
          </w:tcPr>
          <w:p w14:paraId="38624B4F" w14:textId="77777777" w:rsidR="00A03EA4" w:rsidRDefault="00A03EA4" w:rsidP="00F47E8D">
            <w:r>
              <w:t>amount</w:t>
            </w:r>
          </w:p>
        </w:tc>
        <w:tc>
          <w:tcPr>
            <w:tcW w:w="2000" w:type="dxa"/>
          </w:tcPr>
          <w:p w14:paraId="2DEFF622" w14:textId="77777777" w:rsidR="00A03EA4" w:rsidRDefault="00A03EA4" w:rsidP="00F47E8D">
            <w:r>
              <w:t>xs:Double</w:t>
            </w:r>
          </w:p>
        </w:tc>
        <w:tc>
          <w:tcPr>
            <w:tcW w:w="4000" w:type="dxa"/>
          </w:tcPr>
          <w:p w14:paraId="69C2476C" w14:textId="77777777" w:rsidR="00A03EA4" w:rsidRDefault="00A03EA4" w:rsidP="00F47E8D">
            <w:r>
              <w:t>Det belopp som transaktion avser.</w:t>
            </w:r>
          </w:p>
        </w:tc>
        <w:tc>
          <w:tcPr>
            <w:tcW w:w="1300" w:type="dxa"/>
          </w:tcPr>
          <w:p w14:paraId="5D3AE89A" w14:textId="77777777" w:rsidR="00A03EA4" w:rsidRDefault="00A03EA4" w:rsidP="00F47E8D">
            <w:r>
              <w:t>1</w:t>
            </w:r>
          </w:p>
        </w:tc>
      </w:tr>
      <w:tr w:rsidR="00A03EA4" w14:paraId="20F5D86D" w14:textId="77777777" w:rsidTr="00F47E8D">
        <w:tc>
          <w:tcPr>
            <w:tcW w:w="2800" w:type="dxa"/>
          </w:tcPr>
          <w:p w14:paraId="18216CD6" w14:textId="77777777" w:rsidR="00A03EA4" w:rsidRDefault="00A03EA4" w:rsidP="00F47E8D">
            <w:r>
              <w:t>transactionDate</w:t>
            </w:r>
          </w:p>
        </w:tc>
        <w:tc>
          <w:tcPr>
            <w:tcW w:w="2000" w:type="dxa"/>
          </w:tcPr>
          <w:p w14:paraId="55590F87" w14:textId="77777777" w:rsidR="00A03EA4" w:rsidRDefault="00A03EA4" w:rsidP="00F47E8D">
            <w:r>
              <w:t>xs:Date</w:t>
            </w:r>
          </w:p>
        </w:tc>
        <w:tc>
          <w:tcPr>
            <w:tcW w:w="4000" w:type="dxa"/>
          </w:tcPr>
          <w:p w14:paraId="54B59A50" w14:textId="77777777" w:rsidR="00A03EA4" w:rsidRDefault="00A03EA4" w:rsidP="00F47E8D">
            <w:r>
              <w:t>Det datum då transaktionen inträffade. Detta behöver inte vara samma datum som transaktionen registrerades eftersom det kan vara en retroaktiv registrering av patientavgift.</w:t>
            </w:r>
          </w:p>
        </w:tc>
        <w:tc>
          <w:tcPr>
            <w:tcW w:w="1300" w:type="dxa"/>
          </w:tcPr>
          <w:p w14:paraId="55EDDAF5" w14:textId="77777777" w:rsidR="00A03EA4" w:rsidRDefault="00A03EA4" w:rsidP="00F47E8D">
            <w:r>
              <w:t>1</w:t>
            </w:r>
          </w:p>
        </w:tc>
      </w:tr>
      <w:tr w:rsidR="00A03EA4" w14:paraId="15D33C08" w14:textId="77777777" w:rsidTr="00F47E8D">
        <w:tc>
          <w:tcPr>
            <w:tcW w:w="2800" w:type="dxa"/>
          </w:tcPr>
          <w:p w14:paraId="127C84E6" w14:textId="77777777" w:rsidR="00A03EA4" w:rsidRDefault="00A03EA4" w:rsidP="00F47E8D">
            <w:r>
              <w:t>registrationDateTime</w:t>
            </w:r>
          </w:p>
        </w:tc>
        <w:tc>
          <w:tcPr>
            <w:tcW w:w="2000" w:type="dxa"/>
          </w:tcPr>
          <w:p w14:paraId="4E0320FA" w14:textId="77777777" w:rsidR="00A03EA4" w:rsidRDefault="00A03EA4" w:rsidP="00F47E8D">
            <w:r>
              <w:t>xs:DateTime</w:t>
            </w:r>
          </w:p>
        </w:tc>
        <w:tc>
          <w:tcPr>
            <w:tcW w:w="4000" w:type="dxa"/>
          </w:tcPr>
          <w:p w14:paraId="69150437" w14:textId="77777777" w:rsidR="00A03EA4" w:rsidRDefault="00A03EA4" w:rsidP="00F47E8D">
            <w:r>
              <w:t>Den datumtid då transaktionen registrerades i systemet.  Genereras av systemet</w:t>
            </w:r>
          </w:p>
        </w:tc>
        <w:tc>
          <w:tcPr>
            <w:tcW w:w="1300" w:type="dxa"/>
          </w:tcPr>
          <w:p w14:paraId="664F934F" w14:textId="77777777" w:rsidR="00A03EA4" w:rsidRDefault="00A03EA4" w:rsidP="00F47E8D">
            <w:r>
              <w:t>1</w:t>
            </w:r>
          </w:p>
        </w:tc>
      </w:tr>
      <w:tr w:rsidR="00A03EA4" w14:paraId="5B675F33" w14:textId="77777777" w:rsidTr="00F47E8D">
        <w:tc>
          <w:tcPr>
            <w:tcW w:w="2800" w:type="dxa"/>
          </w:tcPr>
          <w:p w14:paraId="63B2BBD2" w14:textId="77777777" w:rsidR="00A03EA4" w:rsidRDefault="00A03EA4" w:rsidP="00F47E8D">
            <w:r>
              <w:lastRenderedPageBreak/>
              <w:t>carePrincipal</w:t>
            </w:r>
          </w:p>
        </w:tc>
        <w:tc>
          <w:tcPr>
            <w:tcW w:w="2000" w:type="dxa"/>
          </w:tcPr>
          <w:p w14:paraId="5ADC5AFA" w14:textId="77777777" w:rsidR="00A03EA4" w:rsidRDefault="00A03EA4" w:rsidP="00F47E8D">
            <w:r>
              <w:t>CarePrincipal</w:t>
            </w:r>
          </w:p>
        </w:tc>
        <w:tc>
          <w:tcPr>
            <w:tcW w:w="4000" w:type="dxa"/>
          </w:tcPr>
          <w:p w14:paraId="529B140B" w14:textId="77777777" w:rsidR="00A03EA4" w:rsidRDefault="00A03EA4" w:rsidP="00F47E8D">
            <w:r>
              <w:t>Ansvarig vårdhuvudman för transaktionen.</w:t>
            </w:r>
          </w:p>
        </w:tc>
        <w:tc>
          <w:tcPr>
            <w:tcW w:w="1300" w:type="dxa"/>
          </w:tcPr>
          <w:p w14:paraId="225CC111" w14:textId="77777777" w:rsidR="00A03EA4" w:rsidRDefault="00A03EA4" w:rsidP="00F47E8D">
            <w:r>
              <w:t>1</w:t>
            </w:r>
          </w:p>
        </w:tc>
      </w:tr>
      <w:tr w:rsidR="00A03EA4" w14:paraId="6234022B" w14:textId="77777777" w:rsidTr="00F47E8D">
        <w:tc>
          <w:tcPr>
            <w:tcW w:w="2800" w:type="dxa"/>
          </w:tcPr>
          <w:p w14:paraId="27BBFFF2" w14:textId="77777777" w:rsidR="00A03EA4" w:rsidRDefault="00A03EA4" w:rsidP="00F47E8D">
            <w:r>
              <w:t>careProvider</w:t>
            </w:r>
          </w:p>
        </w:tc>
        <w:tc>
          <w:tcPr>
            <w:tcW w:w="2000" w:type="dxa"/>
          </w:tcPr>
          <w:p w14:paraId="7256A746" w14:textId="77777777" w:rsidR="00A03EA4" w:rsidRDefault="00A03EA4" w:rsidP="00F47E8D">
            <w:r>
              <w:t>OrganizationValue</w:t>
            </w:r>
          </w:p>
        </w:tc>
        <w:tc>
          <w:tcPr>
            <w:tcW w:w="4000" w:type="dxa"/>
          </w:tcPr>
          <w:p w14:paraId="015C29C3" w14:textId="77777777" w:rsidR="00A03EA4" w:rsidRDefault="00A03EA4" w:rsidP="00F47E8D">
            <w:r>
              <w:t>Den vårdgivare som transaktion avser. Värdet kan vara antingen ett HSA-id eller fritext angiven av en aktör eller anropande system.</w:t>
            </w:r>
          </w:p>
        </w:tc>
        <w:tc>
          <w:tcPr>
            <w:tcW w:w="1300" w:type="dxa"/>
          </w:tcPr>
          <w:p w14:paraId="47BABEBC" w14:textId="77777777" w:rsidR="00A03EA4" w:rsidRDefault="00A03EA4" w:rsidP="00F47E8D">
            <w:r>
              <w:t>1</w:t>
            </w:r>
          </w:p>
        </w:tc>
      </w:tr>
      <w:tr w:rsidR="00A03EA4" w14:paraId="7E66C179" w14:textId="77777777" w:rsidTr="00F47E8D">
        <w:tc>
          <w:tcPr>
            <w:tcW w:w="2800" w:type="dxa"/>
          </w:tcPr>
          <w:p w14:paraId="0044290E" w14:textId="77777777" w:rsidR="00A03EA4" w:rsidRDefault="00A03EA4" w:rsidP="00F47E8D">
            <w:r>
              <w:t>careUnit</w:t>
            </w:r>
          </w:p>
        </w:tc>
        <w:tc>
          <w:tcPr>
            <w:tcW w:w="2000" w:type="dxa"/>
          </w:tcPr>
          <w:p w14:paraId="51E7B41C" w14:textId="77777777" w:rsidR="00A03EA4" w:rsidRDefault="00A03EA4" w:rsidP="00F47E8D">
            <w:r>
              <w:t>OrganizationValue</w:t>
            </w:r>
          </w:p>
        </w:tc>
        <w:tc>
          <w:tcPr>
            <w:tcW w:w="4000" w:type="dxa"/>
          </w:tcPr>
          <w:p w14:paraId="40F56E97" w14:textId="77777777" w:rsidR="00A03EA4" w:rsidRDefault="00A03EA4" w:rsidP="00F47E8D">
            <w:r>
              <w:t>Den vårdenhet som transaktion avser.  Värdet kan vara antingen ett HSA-id eller fritext angiven av en aktör eller anropande system.</w:t>
            </w:r>
          </w:p>
        </w:tc>
        <w:tc>
          <w:tcPr>
            <w:tcW w:w="1300" w:type="dxa"/>
          </w:tcPr>
          <w:p w14:paraId="22A0659B" w14:textId="77777777" w:rsidR="00A03EA4" w:rsidRDefault="00A03EA4" w:rsidP="00F47E8D">
            <w:r>
              <w:t>0..1</w:t>
            </w:r>
          </w:p>
        </w:tc>
      </w:tr>
      <w:tr w:rsidR="00A03EA4" w14:paraId="28D5E2F9" w14:textId="77777777" w:rsidTr="00F47E8D">
        <w:tc>
          <w:tcPr>
            <w:tcW w:w="2800" w:type="dxa"/>
          </w:tcPr>
          <w:p w14:paraId="47193AD0" w14:textId="77777777" w:rsidR="00A03EA4" w:rsidRDefault="00A03EA4" w:rsidP="00F47E8D">
            <w:r>
              <w:t>status</w:t>
            </w:r>
          </w:p>
        </w:tc>
        <w:tc>
          <w:tcPr>
            <w:tcW w:w="2000" w:type="dxa"/>
          </w:tcPr>
          <w:p w14:paraId="2DF22125" w14:textId="77777777" w:rsidR="00A03EA4" w:rsidRDefault="00A03EA4" w:rsidP="00F47E8D">
            <w:r>
              <w:t>TransactionStatus</w:t>
            </w:r>
          </w:p>
        </w:tc>
        <w:tc>
          <w:tcPr>
            <w:tcW w:w="4000" w:type="dxa"/>
          </w:tcPr>
          <w:p w14:paraId="3CEE4B47" w14:textId="77777777" w:rsidR="00A03EA4" w:rsidRDefault="00A03EA4" w:rsidP="00F47E8D">
            <w:r>
              <w:t>Anger status på denna transaktion. Samma transactionId kan förekomma på flera transaktioner men max 1 kan ha status ACTIVE. Endast transaktioner med status ACTIVE ingår i beräkning av frikort.</w:t>
            </w:r>
          </w:p>
        </w:tc>
        <w:tc>
          <w:tcPr>
            <w:tcW w:w="1300" w:type="dxa"/>
          </w:tcPr>
          <w:p w14:paraId="1CCABD89" w14:textId="77777777" w:rsidR="00A03EA4" w:rsidRDefault="00A03EA4" w:rsidP="00F47E8D">
            <w:r>
              <w:t>1</w:t>
            </w:r>
          </w:p>
        </w:tc>
      </w:tr>
      <w:tr w:rsidR="00A03EA4" w14:paraId="12062CED" w14:textId="77777777" w:rsidTr="00F47E8D">
        <w:tc>
          <w:tcPr>
            <w:tcW w:w="2800" w:type="dxa"/>
          </w:tcPr>
          <w:p w14:paraId="307138C2" w14:textId="77777777" w:rsidR="00A03EA4" w:rsidRDefault="00A03EA4" w:rsidP="00F47E8D">
            <w:r>
              <w:t>statusReason</w:t>
            </w:r>
          </w:p>
        </w:tc>
        <w:tc>
          <w:tcPr>
            <w:tcW w:w="2000" w:type="dxa"/>
          </w:tcPr>
          <w:p w14:paraId="029B3D34" w14:textId="77777777" w:rsidR="00A03EA4" w:rsidRDefault="00A03EA4" w:rsidP="00F47E8D">
            <w:r>
              <w:t>xs:String</w:t>
            </w:r>
          </w:p>
        </w:tc>
        <w:tc>
          <w:tcPr>
            <w:tcW w:w="4000" w:type="dxa"/>
          </w:tcPr>
          <w:p w14:paraId="18879563" w14:textId="77777777" w:rsidR="00A03EA4" w:rsidRDefault="00A03EA4" w:rsidP="00F47E8D">
            <w:r>
              <w:t>Optionellt värde för transaktioner med status skiljt från ACTIVE. Fritext som anger varför en förändring av transaktionen skett.</w:t>
            </w:r>
          </w:p>
        </w:tc>
        <w:tc>
          <w:tcPr>
            <w:tcW w:w="1300" w:type="dxa"/>
          </w:tcPr>
          <w:p w14:paraId="247AB1DD" w14:textId="77777777" w:rsidR="00A03EA4" w:rsidRDefault="00A03EA4" w:rsidP="00F47E8D">
            <w:r>
              <w:t>0..1</w:t>
            </w:r>
          </w:p>
        </w:tc>
      </w:tr>
    </w:tbl>
    <w:p w14:paraId="11F63812" w14:textId="77777777" w:rsidR="00A03EA4" w:rsidRDefault="00A03EA4" w:rsidP="00A03EA4">
      <w:pPr>
        <w:pStyle w:val="Heading3"/>
      </w:pPr>
      <w:bookmarkStart w:id="234" w:name="_Toc461433113"/>
      <w:r>
        <w:t>urn:riv:cgi:healthcare:efrikort:3:TransactionStatus</w:t>
      </w:r>
      <w:bookmarkEnd w:id="234"/>
    </w:p>
    <w:p w14:paraId="2DD1D851" w14:textId="77777777" w:rsidR="00A03EA4" w:rsidRDefault="00A03EA4" w:rsidP="00A03EA4">
      <w:r>
        <w:t>Enumerationsvärde som anger en transaktionsrads status.</w:t>
      </w:r>
    </w:p>
    <w:p w14:paraId="666463BB" w14:textId="77777777" w:rsidR="00A03EA4" w:rsidRDefault="00A03EA4" w:rsidP="00A03EA4"/>
    <w:p w14:paraId="3452E1A3" w14:textId="77777777" w:rsidR="00A03EA4" w:rsidRDefault="00A03EA4" w:rsidP="00A03EA4"/>
    <w:tbl>
      <w:tblPr>
        <w:tblStyle w:val="TableGrid"/>
        <w:tblW w:w="9100" w:type="dxa"/>
        <w:tblLayout w:type="fixed"/>
        <w:tblLook w:val="04A0" w:firstRow="1" w:lastRow="0" w:firstColumn="1" w:lastColumn="0" w:noHBand="0" w:noVBand="1"/>
      </w:tblPr>
      <w:tblGrid>
        <w:gridCol w:w="2534"/>
        <w:gridCol w:w="6566"/>
      </w:tblGrid>
      <w:tr w:rsidR="00A03EA4" w14:paraId="3F018ADE" w14:textId="77777777" w:rsidTr="00F47E8D">
        <w:trPr>
          <w:trHeight w:val="384"/>
        </w:trPr>
        <w:tc>
          <w:tcPr>
            <w:tcW w:w="2800" w:type="dxa"/>
            <w:shd w:val="clear" w:color="auto" w:fill="D9D9D9" w:themeFill="background1" w:themeFillShade="D9"/>
            <w:vAlign w:val="bottom"/>
          </w:tcPr>
          <w:p w14:paraId="6AA708D9" w14:textId="77777777" w:rsidR="00A03EA4" w:rsidRDefault="00A03EA4" w:rsidP="00F47E8D">
            <w:pPr>
              <w:rPr>
                <w:b/>
              </w:rPr>
            </w:pPr>
            <w:r>
              <w:rPr>
                <w:b/>
              </w:rPr>
              <w:t>Värde</w:t>
            </w:r>
          </w:p>
        </w:tc>
        <w:tc>
          <w:tcPr>
            <w:tcW w:w="7300" w:type="dxa"/>
            <w:shd w:val="clear" w:color="auto" w:fill="D9D9D9" w:themeFill="background1" w:themeFillShade="D9"/>
            <w:vAlign w:val="bottom"/>
          </w:tcPr>
          <w:p w14:paraId="250B567C" w14:textId="77777777" w:rsidR="00A03EA4" w:rsidRDefault="00A03EA4" w:rsidP="00F47E8D">
            <w:pPr>
              <w:rPr>
                <w:b/>
              </w:rPr>
            </w:pPr>
            <w:r>
              <w:rPr>
                <w:b/>
              </w:rPr>
              <w:t>Beskrivning</w:t>
            </w:r>
          </w:p>
        </w:tc>
      </w:tr>
      <w:tr w:rsidR="00A03EA4" w14:paraId="2A09B7FB" w14:textId="77777777" w:rsidTr="00F47E8D">
        <w:tc>
          <w:tcPr>
            <w:tcW w:w="2800" w:type="dxa"/>
          </w:tcPr>
          <w:p w14:paraId="39394CDA" w14:textId="77777777" w:rsidR="00A03EA4" w:rsidRDefault="00A03EA4" w:rsidP="00F47E8D">
            <w:r>
              <w:t>"ACTIVE"</w:t>
            </w:r>
          </w:p>
        </w:tc>
        <w:tc>
          <w:tcPr>
            <w:tcW w:w="7300" w:type="dxa"/>
          </w:tcPr>
          <w:p w14:paraId="664617BE" w14:textId="77777777" w:rsidR="00A03EA4" w:rsidRDefault="00A03EA4" w:rsidP="00F47E8D">
            <w:r>
              <w:t>Transaktionen är aktiv (dvs det är den senaste raden och ej borttagen)</w:t>
            </w:r>
          </w:p>
        </w:tc>
      </w:tr>
      <w:tr w:rsidR="00A03EA4" w14:paraId="1E97944B" w14:textId="77777777" w:rsidTr="00F47E8D">
        <w:tc>
          <w:tcPr>
            <w:tcW w:w="2800" w:type="dxa"/>
          </w:tcPr>
          <w:p w14:paraId="51E3D77F" w14:textId="77777777" w:rsidR="00A03EA4" w:rsidRDefault="00A03EA4" w:rsidP="00F47E8D">
            <w:r>
              <w:t>"UPDATED"</w:t>
            </w:r>
          </w:p>
        </w:tc>
        <w:tc>
          <w:tcPr>
            <w:tcW w:w="7300" w:type="dxa"/>
          </w:tcPr>
          <w:p w14:paraId="2CCF0FA2" w14:textId="77777777" w:rsidR="00A03EA4" w:rsidRDefault="00A03EA4" w:rsidP="00F47E8D">
            <w:r>
              <w:t>Transaktionen har uppdaterats (editerats)</w:t>
            </w:r>
          </w:p>
        </w:tc>
      </w:tr>
      <w:tr w:rsidR="00A03EA4" w14:paraId="7BCAE7AD" w14:textId="77777777" w:rsidTr="00F47E8D">
        <w:tc>
          <w:tcPr>
            <w:tcW w:w="2800" w:type="dxa"/>
          </w:tcPr>
          <w:p w14:paraId="3820BDF0" w14:textId="77777777" w:rsidR="00A03EA4" w:rsidRDefault="00A03EA4" w:rsidP="00F47E8D">
            <w:r>
              <w:t>"DELETED"</w:t>
            </w:r>
          </w:p>
        </w:tc>
        <w:tc>
          <w:tcPr>
            <w:tcW w:w="7300" w:type="dxa"/>
          </w:tcPr>
          <w:p w14:paraId="5B237EF8" w14:textId="77777777" w:rsidR="00A03EA4" w:rsidRDefault="00A03EA4" w:rsidP="00F47E8D">
            <w:r>
              <w:t>Transkationen har tagits bort.</w:t>
            </w:r>
          </w:p>
        </w:tc>
      </w:tr>
    </w:tbl>
    <w:p w14:paraId="69E89C8B" w14:textId="77777777" w:rsidR="00A03EA4" w:rsidRPr="00A03EA4" w:rsidRDefault="00A03EA4" w:rsidP="00A03EA4"/>
    <w:sectPr w:rsidR="00A03EA4" w:rsidRPr="00A03EA4" w:rsidSect="001851A7">
      <w:pgSz w:w="11906" w:h="16838" w:code="9"/>
      <w:pgMar w:top="1701"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98E8EA" w14:textId="77777777" w:rsidR="00CF634E" w:rsidRDefault="00CF634E" w:rsidP="00C72B17">
      <w:pPr>
        <w:spacing w:line="240" w:lineRule="auto"/>
      </w:pPr>
      <w:r>
        <w:separator/>
      </w:r>
    </w:p>
  </w:endnote>
  <w:endnote w:type="continuationSeparator" w:id="0">
    <w:p w14:paraId="5914903A" w14:textId="77777777" w:rsidR="00CF634E" w:rsidRDefault="00CF634E"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ヒラギノ角ゴ Pro W3">
    <w:altName w:val="MS Gothic"/>
    <w:charset w:val="80"/>
    <w:family w:val="auto"/>
    <w:pitch w:val="variable"/>
    <w:sig w:usb0="00000000" w:usb1="7AC7FFFF" w:usb2="00000012" w:usb3="00000000" w:csb0="0002000D"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1303B3" w:rsidRDefault="001303B3"/>
  <w:p w14:paraId="1FC233E8" w14:textId="77777777" w:rsidR="001303B3" w:rsidRDefault="001303B3"/>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1303B3" w:rsidRPr="004A7C1C" w14:paraId="3C5A492F" w14:textId="77777777" w:rsidTr="00095A0D">
      <w:trPr>
        <w:trHeight w:val="629"/>
      </w:trPr>
      <w:tc>
        <w:tcPr>
          <w:tcW w:w="1559" w:type="dxa"/>
        </w:tcPr>
        <w:p w14:paraId="784DFED4" w14:textId="32CD92CC" w:rsidR="001303B3" w:rsidRPr="001304B6" w:rsidRDefault="001303B3" w:rsidP="00095A0D">
          <w:pPr>
            <w:pStyle w:val="Footer"/>
            <w:ind w:left="0"/>
            <w:rPr>
              <w:rFonts w:ascii="Arial" w:eastAsia="Times New Roman" w:hAnsi="Arial"/>
              <w:color w:val="00A9A7"/>
              <w:sz w:val="14"/>
              <w:szCs w:val="24"/>
              <w:lang w:eastAsia="en-GB"/>
            </w:rPr>
          </w:pPr>
          <w:r w:rsidRPr="00F06F82">
            <w:rPr>
              <w:rFonts w:ascii="Arial" w:eastAsia="Times New Roman" w:hAnsi="Arial"/>
              <w:color w:val="00A9A7"/>
              <w:sz w:val="14"/>
              <w:szCs w:val="24"/>
              <w:lang w:eastAsia="en-GB"/>
            </w:rPr>
            <w:t>CGI Sverige AB</w:t>
          </w:r>
        </w:p>
      </w:tc>
      <w:tc>
        <w:tcPr>
          <w:tcW w:w="2127" w:type="dxa"/>
        </w:tcPr>
        <w:p w14:paraId="2C1180DE" w14:textId="3689A203" w:rsidR="001303B3" w:rsidRDefault="001303B3" w:rsidP="00095A0D">
          <w:pPr>
            <w:pStyle w:val="Footer"/>
            <w:ind w:left="0"/>
            <w:rPr>
              <w:rFonts w:ascii="Arial" w:eastAsia="Times New Roman" w:hAnsi="Arial"/>
              <w:color w:val="00A9A7"/>
              <w:sz w:val="14"/>
              <w:szCs w:val="24"/>
              <w:lang w:eastAsia="en-GB"/>
            </w:rPr>
          </w:pPr>
          <w:r w:rsidRPr="00F06F82">
            <w:rPr>
              <w:rFonts w:ascii="Arial" w:eastAsia="Times New Roman" w:hAnsi="Arial"/>
              <w:color w:val="00A9A7"/>
              <w:sz w:val="14"/>
              <w:szCs w:val="24"/>
              <w:lang w:eastAsia="en-GB"/>
            </w:rPr>
            <w:t>CGI Sverige AB</w:t>
          </w:r>
        </w:p>
        <w:p w14:paraId="33EFF577" w14:textId="2CAFB748" w:rsidR="001303B3" w:rsidRPr="001304B6" w:rsidRDefault="001303B3" w:rsidP="00095A0D">
          <w:pPr>
            <w:pStyle w:val="Footer"/>
            <w:ind w:left="0"/>
            <w:rPr>
              <w:rFonts w:ascii="Arial" w:eastAsia="Times New Roman" w:hAnsi="Arial"/>
              <w:color w:val="00A9A7"/>
              <w:sz w:val="14"/>
              <w:szCs w:val="24"/>
              <w:lang w:eastAsia="en-GB"/>
            </w:rPr>
          </w:pPr>
          <w:r w:rsidRPr="00F06F82">
            <w:rPr>
              <w:rFonts w:ascii="Arial" w:eastAsia="Times New Roman" w:hAnsi="Arial"/>
              <w:color w:val="00A9A7"/>
              <w:sz w:val="14"/>
              <w:szCs w:val="24"/>
              <w:lang w:eastAsia="en-GB"/>
            </w:rPr>
            <w:t>164 98 STOCKHOLM</w:t>
          </w:r>
        </w:p>
      </w:tc>
      <w:tc>
        <w:tcPr>
          <w:tcW w:w="2268" w:type="dxa"/>
        </w:tcPr>
        <w:p w14:paraId="17A89A58" w14:textId="1C1A6EE7" w:rsidR="001303B3" w:rsidRPr="00AA0131" w:rsidRDefault="001303B3" w:rsidP="00095A0D">
          <w:pPr>
            <w:pStyle w:val="Footer"/>
            <w:ind w:left="0"/>
            <w:jc w:val="both"/>
            <w:rPr>
              <w:rFonts w:ascii="Arial" w:eastAsia="Times New Roman" w:hAnsi="Arial"/>
              <w:color w:val="00A9A7"/>
              <w:sz w:val="14"/>
              <w:szCs w:val="24"/>
              <w:lang w:val="en-US" w:eastAsia="en-GB"/>
            </w:rPr>
          </w:pPr>
          <w:r w:rsidRPr="00AA0131">
            <w:rPr>
              <w:rFonts w:ascii="Arial" w:eastAsia="Times New Roman" w:hAnsi="Arial"/>
              <w:color w:val="00A9A7"/>
              <w:sz w:val="14"/>
              <w:szCs w:val="24"/>
              <w:lang w:val="en-US" w:eastAsia="en-GB"/>
            </w:rPr>
            <w:t xml:space="preserve">Tel </w:t>
          </w:r>
          <w:r w:rsidRPr="00F06F82">
            <w:rPr>
              <w:rFonts w:ascii="Arial" w:eastAsia="Times New Roman" w:hAnsi="Arial"/>
              <w:color w:val="00A9A7"/>
              <w:sz w:val="14"/>
              <w:szCs w:val="24"/>
              <w:lang w:val="en-US" w:eastAsia="en-GB"/>
            </w:rPr>
            <w:t>+46 (0)8 670 20 00</w:t>
          </w:r>
        </w:p>
        <w:p w14:paraId="3EEE20B7" w14:textId="0856917B" w:rsidR="001303B3" w:rsidRPr="0091623E" w:rsidRDefault="001303B3" w:rsidP="00095A0D">
          <w:pPr>
            <w:pStyle w:val="Footer"/>
            <w:ind w:left="0"/>
            <w:jc w:val="both"/>
            <w:rPr>
              <w:lang w:val="en-US"/>
            </w:rPr>
          </w:pPr>
          <w:r w:rsidRPr="00F06F82">
            <w:rPr>
              <w:rFonts w:ascii="Arial" w:eastAsia="Times New Roman" w:hAnsi="Arial"/>
              <w:color w:val="00A9A7"/>
              <w:sz w:val="14"/>
              <w:szCs w:val="24"/>
              <w:lang w:val="en-US" w:eastAsia="en-GB"/>
            </w:rPr>
            <w:t>www.cgi.se</w:t>
          </w:r>
        </w:p>
      </w:tc>
      <w:tc>
        <w:tcPr>
          <w:tcW w:w="2409" w:type="dxa"/>
        </w:tcPr>
        <w:p w14:paraId="5069E126" w14:textId="77777777" w:rsidR="001303B3" w:rsidRPr="001304B6" w:rsidRDefault="001303B3"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28F5304E" w:rsidR="001303B3" w:rsidRPr="001304B6" w:rsidRDefault="001303B3" w:rsidP="00095A0D">
          <w:pPr>
            <w:pStyle w:val="Footer"/>
            <w:ind w:left="0"/>
            <w:rPr>
              <w:rFonts w:ascii="Arial" w:eastAsia="Times New Roman" w:hAnsi="Arial"/>
              <w:color w:val="00A9A7"/>
              <w:sz w:val="14"/>
              <w:szCs w:val="24"/>
              <w:lang w:eastAsia="en-GB"/>
            </w:rPr>
          </w:pPr>
          <w:r w:rsidRPr="00F06F82">
            <w:rPr>
              <w:rFonts w:ascii="Arial" w:eastAsia="Times New Roman" w:hAnsi="Arial"/>
              <w:color w:val="00A9A7"/>
              <w:sz w:val="14"/>
              <w:szCs w:val="24"/>
              <w:lang w:eastAsia="en-GB"/>
            </w:rPr>
            <w:t>556337-2191</w:t>
          </w:r>
        </w:p>
        <w:p w14:paraId="603862CD" w14:textId="77777777" w:rsidR="001303B3" w:rsidRPr="004A7C1C" w:rsidRDefault="001303B3" w:rsidP="001304B6">
          <w:pPr>
            <w:pStyle w:val="Footer"/>
          </w:pPr>
        </w:p>
      </w:tc>
      <w:tc>
        <w:tcPr>
          <w:tcW w:w="709" w:type="dxa"/>
        </w:tcPr>
        <w:p w14:paraId="6E332D35" w14:textId="77777777" w:rsidR="001303B3" w:rsidRPr="004A7C1C" w:rsidRDefault="001303B3"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7C3287">
            <w:rPr>
              <w:rStyle w:val="PageNumber"/>
              <w:noProof/>
            </w:rPr>
            <w:t>29</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7C3287">
            <w:rPr>
              <w:rStyle w:val="PageNumber"/>
              <w:noProof/>
            </w:rPr>
            <w:t>76</w:t>
          </w:r>
          <w:r w:rsidRPr="004A7C1C">
            <w:rPr>
              <w:rStyle w:val="PageNumber"/>
            </w:rPr>
            <w:fldChar w:fldCharType="end"/>
          </w:r>
        </w:p>
      </w:tc>
    </w:tr>
  </w:tbl>
  <w:p w14:paraId="6EB65E86" w14:textId="77777777" w:rsidR="001303B3" w:rsidRDefault="001303B3" w:rsidP="001304B6">
    <w:pPr>
      <w:pStyle w:val="Footer"/>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1303B3" w:rsidRDefault="001303B3">
    <w:pPr>
      <w:pStyle w:val="Footer"/>
    </w:pPr>
  </w:p>
  <w:p w14:paraId="36E0CB75" w14:textId="77777777" w:rsidR="001303B3" w:rsidRDefault="001303B3">
    <w:pPr>
      <w:pStyle w:val="Footer"/>
    </w:pPr>
  </w:p>
  <w:p w14:paraId="68EA24B6" w14:textId="77777777" w:rsidR="001303B3" w:rsidRDefault="001303B3">
    <w:pPr>
      <w:pStyle w:val="Footer"/>
    </w:pPr>
  </w:p>
  <w:p w14:paraId="798F58D1" w14:textId="77777777" w:rsidR="001303B3" w:rsidRDefault="001303B3">
    <w:pPr>
      <w:pStyle w:val="Footer"/>
    </w:pPr>
  </w:p>
  <w:p w14:paraId="0B4F500D" w14:textId="77777777" w:rsidR="001303B3" w:rsidRDefault="00130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060011" w14:textId="77777777" w:rsidR="00CF634E" w:rsidRDefault="00CF634E" w:rsidP="00C72B17">
      <w:pPr>
        <w:spacing w:line="240" w:lineRule="auto"/>
      </w:pPr>
      <w:r>
        <w:separator/>
      </w:r>
    </w:p>
  </w:footnote>
  <w:footnote w:type="continuationSeparator" w:id="0">
    <w:p w14:paraId="44568CF8" w14:textId="77777777" w:rsidR="00CF634E" w:rsidRDefault="00CF634E"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516D7CE2" w:rsidR="001303B3" w:rsidRDefault="001303B3"/>
  <w:p w14:paraId="69BC34DE" w14:textId="276D745C" w:rsidR="001303B3" w:rsidRDefault="001303B3"/>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1303B3" w:rsidRPr="00333716" w14:paraId="38E1EC6E" w14:textId="77777777" w:rsidTr="000A531A">
      <w:trPr>
        <w:trHeight w:hRule="exact" w:val="539"/>
      </w:trPr>
      <w:tc>
        <w:tcPr>
          <w:tcW w:w="3168" w:type="dxa"/>
          <w:tcBorders>
            <w:top w:val="nil"/>
            <w:bottom w:val="nil"/>
          </w:tcBorders>
        </w:tcPr>
        <w:p w14:paraId="74451D16" w14:textId="2E4C6C42" w:rsidR="001303B3" w:rsidRPr="00095A0D" w:rsidRDefault="001303B3" w:rsidP="00095A0D">
          <w:pPr>
            <w:pStyle w:val="Footer"/>
            <w:rPr>
              <w:rFonts w:ascii="Arial" w:eastAsia="Times New Roman" w:hAnsi="Arial"/>
              <w:color w:val="00A9A7"/>
              <w:sz w:val="14"/>
              <w:szCs w:val="24"/>
              <w:lang w:eastAsia="en-GB"/>
            </w:rPr>
          </w:pPr>
          <w:bookmarkStart w:id="44" w:name="LDnr1"/>
          <w:bookmarkEnd w:id="44"/>
          <w:r>
            <w:rPr>
              <w:noProof/>
              <w:lang w:eastAsia="sv-SE"/>
            </w:rPr>
            <w:drawing>
              <wp:anchor distT="0" distB="0" distL="114300" distR="114300" simplePos="0" relativeHeight="251661312" behindDoc="0" locked="0" layoutInCell="1" allowOverlap="1" wp14:anchorId="46260A33" wp14:editId="02C82F20">
                <wp:simplePos x="0" y="0"/>
                <wp:positionH relativeFrom="rightMargin">
                  <wp:posOffset>-1476375</wp:posOffset>
                </wp:positionH>
                <wp:positionV relativeFrom="page">
                  <wp:posOffset>-27305</wp:posOffset>
                </wp:positionV>
                <wp:extent cx="954405" cy="438785"/>
                <wp:effectExtent l="0" t="0" r="0" b="0"/>
                <wp:wrapNone/>
                <wp:docPr id="30"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14:sizeRelH relativeFrom="margin">
                  <wp14:pctWidth>0</wp14:pctWidth>
                </wp14:sizeRelH>
                <wp14:sizeRelV relativeFrom="margin">
                  <wp14:pctHeight>0</wp14:pctHeight>
                </wp14:sizeRelV>
              </wp:anchor>
            </w:drawing>
          </w:r>
        </w:p>
        <w:p w14:paraId="1A79B92D" w14:textId="77777777" w:rsidR="001303B3" w:rsidRPr="00095A0D" w:rsidRDefault="001303B3"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1303B3" w:rsidRDefault="001303B3"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eFrikort</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eFrikort</w:t>
          </w:r>
          <w:r w:rsidRPr="007D7250">
            <w:rPr>
              <w:rFonts w:ascii="Arial" w:eastAsia="Times New Roman" w:hAnsi="Arial"/>
              <w:color w:val="008000"/>
              <w:sz w:val="14"/>
              <w:szCs w:val="24"/>
              <w:lang w:eastAsia="en-GB"/>
            </w:rPr>
            <w:fldChar w:fldCharType="end"/>
          </w:r>
        </w:p>
        <w:p w14:paraId="015507E6" w14:textId="1AF07278" w:rsidR="001303B3" w:rsidRDefault="001303B3"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w:t>
          </w:r>
          <w:r w:rsidRPr="007D7250">
            <w:rPr>
              <w:rFonts w:ascii="Arial" w:eastAsia="Times New Roman" w:hAnsi="Arial"/>
              <w:color w:val="008000"/>
              <w:sz w:val="14"/>
              <w:szCs w:val="24"/>
              <w:lang w:eastAsia="en-GB"/>
            </w:rPr>
            <w:fldChar w:fldCharType="end"/>
          </w:r>
        </w:p>
        <w:p w14:paraId="361CB3A2" w14:textId="77777777" w:rsidR="001303B3" w:rsidRPr="00095A0D" w:rsidRDefault="001303B3"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1303B3" w:rsidRDefault="001303B3"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Daniel Petersson</w:t>
          </w:r>
          <w:r w:rsidRPr="007D7250">
            <w:rPr>
              <w:rFonts w:ascii="Arial" w:eastAsia="Times New Roman" w:hAnsi="Arial"/>
              <w:color w:val="008000"/>
              <w:sz w:val="14"/>
              <w:szCs w:val="24"/>
              <w:lang w:eastAsia="en-GB"/>
            </w:rPr>
            <w:fldChar w:fldCharType="end"/>
          </w:r>
        </w:p>
        <w:p w14:paraId="33EE301E" w14:textId="148DB32C" w:rsidR="001303B3" w:rsidRPr="00095A0D" w:rsidRDefault="001303B3"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Dokumentägare: CGI</w:t>
          </w:r>
        </w:p>
      </w:tc>
      <w:tc>
        <w:tcPr>
          <w:tcW w:w="1276" w:type="dxa"/>
          <w:tcBorders>
            <w:top w:val="nil"/>
            <w:bottom w:val="nil"/>
          </w:tcBorders>
        </w:tcPr>
        <w:p w14:paraId="53B8CF7B" w14:textId="77777777" w:rsidR="001303B3" w:rsidRPr="00095A0D" w:rsidRDefault="001303B3"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693B771" w:rsidR="001303B3" w:rsidRPr="000A531A" w:rsidRDefault="001303B3"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2016-09-09 16:31:00</w:t>
          </w:r>
          <w:r>
            <w:rPr>
              <w:rFonts w:ascii="Arial" w:eastAsia="Times New Roman" w:hAnsi="Arial"/>
              <w:color w:val="00A9A7"/>
              <w:sz w:val="14"/>
              <w:szCs w:val="24"/>
              <w:lang w:eastAsia="en-GB"/>
            </w:rPr>
            <w:fldChar w:fldCharType="end"/>
          </w:r>
        </w:p>
      </w:tc>
    </w:tr>
  </w:tbl>
  <w:p w14:paraId="2AC110CF" w14:textId="7AAF9F6F" w:rsidR="001303B3" w:rsidRDefault="001303B3" w:rsidP="008303EF">
    <w:pPr>
      <w:tabs>
        <w:tab w:val="left" w:pos="6237"/>
      </w:tabs>
    </w:pPr>
    <w:bookmarkStart w:id="45" w:name="Dnr1"/>
    <w:bookmarkEnd w:id="45"/>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1303B3" w:rsidRDefault="001303B3" w:rsidP="00D774BC">
    <w:pPr>
      <w:tabs>
        <w:tab w:val="left" w:pos="6237"/>
      </w:tabs>
    </w:pPr>
  </w:p>
  <w:p w14:paraId="51103E17" w14:textId="77777777" w:rsidR="001303B3" w:rsidRDefault="001303B3" w:rsidP="00D774BC">
    <w:pPr>
      <w:tabs>
        <w:tab w:val="left" w:pos="6237"/>
      </w:tabs>
    </w:pPr>
  </w:p>
  <w:p w14:paraId="772AE06E" w14:textId="2FC6C4DC" w:rsidR="001303B3" w:rsidRDefault="001303B3" w:rsidP="00D774BC">
    <w:pPr>
      <w:tabs>
        <w:tab w:val="left" w:pos="6237"/>
      </w:tabs>
    </w:pPr>
    <w:r>
      <w:rPr>
        <w:noProof/>
        <w:lang w:eastAsia="sv-SE"/>
      </w:rPr>
      <w:drawing>
        <wp:anchor distT="0" distB="0" distL="114300" distR="114300" simplePos="0" relativeHeight="251659264" behindDoc="0" locked="0" layoutInCell="1" allowOverlap="1" wp14:anchorId="139AEBFB" wp14:editId="7C2BFC50">
          <wp:simplePos x="0" y="0"/>
          <wp:positionH relativeFrom="margin">
            <wp:align>left</wp:align>
          </wp:positionH>
          <wp:positionV relativeFrom="page">
            <wp:posOffset>361315</wp:posOffset>
          </wp:positionV>
          <wp:extent cx="954405" cy="438785"/>
          <wp:effectExtent l="0" t="0" r="0" b="0"/>
          <wp:wrapNone/>
          <wp:docPr id="32"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GI Logo 2012.emf"/>
                  <pic:cNvPicPr/>
                </pic:nvPicPr>
                <pic:blipFill>
                  <a:blip r:embed="rId1"/>
                  <a:stretch>
                    <a:fillRect/>
                  </a:stretch>
                </pic:blipFill>
                <pic:spPr>
                  <a:xfrm>
                    <a:off x="0" y="0"/>
                    <a:ext cx="954405" cy="438785"/>
                  </a:xfrm>
                  <a:prstGeom prst="rect">
                    <a:avLst/>
                  </a:prstGeom>
                </pic:spPr>
              </pic:pic>
            </a:graphicData>
          </a:graphic>
        </wp:anchor>
      </w:drawing>
    </w:r>
  </w:p>
  <w:p w14:paraId="42F0C144" w14:textId="17229144" w:rsidR="001303B3" w:rsidRDefault="001303B3" w:rsidP="00D774BC">
    <w:pPr>
      <w:tabs>
        <w:tab w:val="left" w:pos="6237"/>
      </w:tabs>
    </w:pPr>
    <w:r>
      <w:tab/>
    </w:r>
    <w:r>
      <w:tab/>
    </w:r>
    <w:bookmarkStart w:id="46" w:name="LDnr"/>
    <w:bookmarkEnd w:id="46"/>
    <w:r>
      <w:t xml:space="preserve"> </w:t>
    </w:r>
    <w:bookmarkStart w:id="47" w:name="Dnr"/>
    <w:bookmarkEnd w:id="47"/>
  </w:p>
  <w:tbl>
    <w:tblPr>
      <w:tblW w:w="9180" w:type="dxa"/>
      <w:tblLayout w:type="fixed"/>
      <w:tblLook w:val="04A0" w:firstRow="1" w:lastRow="0" w:firstColumn="1" w:lastColumn="0" w:noHBand="0" w:noVBand="1"/>
    </w:tblPr>
    <w:tblGrid>
      <w:gridCol w:w="956"/>
      <w:gridCol w:w="1199"/>
      <w:gridCol w:w="4049"/>
      <w:gridCol w:w="2976"/>
    </w:tblGrid>
    <w:tr w:rsidR="001303B3" w:rsidRPr="0024387D" w14:paraId="6E3EED84" w14:textId="77777777" w:rsidTr="00364AE6">
      <w:tc>
        <w:tcPr>
          <w:tcW w:w="2155" w:type="dxa"/>
          <w:gridSpan w:val="2"/>
        </w:tcPr>
        <w:p w14:paraId="2933175C" w14:textId="5FB14C3E" w:rsidR="001303B3" w:rsidRPr="0024387D" w:rsidRDefault="001303B3" w:rsidP="002A2120">
          <w:pPr>
            <w:pStyle w:val="Header"/>
            <w:rPr>
              <w:rFonts w:cs="Georgia"/>
              <w:sz w:val="12"/>
              <w:szCs w:val="12"/>
            </w:rPr>
          </w:pPr>
        </w:p>
      </w:tc>
      <w:tc>
        <w:tcPr>
          <w:tcW w:w="4049" w:type="dxa"/>
        </w:tcPr>
        <w:p w14:paraId="2813ED1B" w14:textId="77777777" w:rsidR="001303B3" w:rsidRPr="0024387D" w:rsidRDefault="001303B3" w:rsidP="00DE4030">
          <w:pPr>
            <w:pStyle w:val="Header"/>
            <w:rPr>
              <w:rFonts w:cs="Georgia"/>
              <w:sz w:val="14"/>
              <w:szCs w:val="14"/>
            </w:rPr>
          </w:pPr>
        </w:p>
      </w:tc>
      <w:tc>
        <w:tcPr>
          <w:tcW w:w="2976" w:type="dxa"/>
        </w:tcPr>
        <w:p w14:paraId="1F7BDFA1" w14:textId="77777777" w:rsidR="001303B3" w:rsidRDefault="001303B3" w:rsidP="00DE4030">
          <w:r>
            <w:t xml:space="preserve"> </w:t>
          </w:r>
          <w:bookmarkStart w:id="48" w:name="slask"/>
          <w:bookmarkStart w:id="49" w:name="Addressee"/>
          <w:bookmarkEnd w:id="48"/>
          <w:bookmarkEnd w:id="49"/>
        </w:p>
      </w:tc>
    </w:tr>
    <w:tr w:rsidR="001303B3" w:rsidRPr="00F456CC" w14:paraId="7817C09A" w14:textId="77777777" w:rsidTr="00EC3A9E">
      <w:tc>
        <w:tcPr>
          <w:tcW w:w="956" w:type="dxa"/>
        </w:tcPr>
        <w:p w14:paraId="7F2ACC79" w14:textId="77777777" w:rsidR="001303B3" w:rsidRPr="00F456CC" w:rsidRDefault="001303B3" w:rsidP="00025527">
          <w:pPr>
            <w:pStyle w:val="Header"/>
            <w:rPr>
              <w:rFonts w:cs="Georgia"/>
              <w:sz w:val="12"/>
              <w:szCs w:val="12"/>
            </w:rPr>
          </w:pPr>
        </w:p>
      </w:tc>
      <w:tc>
        <w:tcPr>
          <w:tcW w:w="1199" w:type="dxa"/>
        </w:tcPr>
        <w:p w14:paraId="27F330F9" w14:textId="77777777" w:rsidR="001303B3" w:rsidRPr="00F456CC" w:rsidRDefault="001303B3" w:rsidP="00DE4030">
          <w:pPr>
            <w:pStyle w:val="Header"/>
            <w:rPr>
              <w:rFonts w:cs="Georgia"/>
              <w:sz w:val="12"/>
              <w:szCs w:val="12"/>
            </w:rPr>
          </w:pPr>
        </w:p>
      </w:tc>
      <w:tc>
        <w:tcPr>
          <w:tcW w:w="4049" w:type="dxa"/>
        </w:tcPr>
        <w:p w14:paraId="37AA9367" w14:textId="77777777" w:rsidR="001303B3" w:rsidRPr="002C11AF" w:rsidRDefault="001303B3" w:rsidP="00DE4030">
          <w:pPr>
            <w:pStyle w:val="Header"/>
            <w:rPr>
              <w:rFonts w:cs="Georgia"/>
              <w:sz w:val="12"/>
              <w:szCs w:val="12"/>
            </w:rPr>
          </w:pPr>
        </w:p>
      </w:tc>
      <w:tc>
        <w:tcPr>
          <w:tcW w:w="2976" w:type="dxa"/>
        </w:tcPr>
        <w:p w14:paraId="25E5B32E" w14:textId="77777777" w:rsidR="001303B3" w:rsidRPr="002C11AF" w:rsidRDefault="001303B3" w:rsidP="00DE4030">
          <w:pPr>
            <w:pStyle w:val="Header"/>
            <w:rPr>
              <w:rFonts w:cs="Georgia"/>
              <w:sz w:val="12"/>
              <w:szCs w:val="12"/>
            </w:rPr>
          </w:pPr>
        </w:p>
      </w:tc>
    </w:tr>
  </w:tbl>
  <w:p w14:paraId="4244CC6E" w14:textId="77777777" w:rsidR="001303B3" w:rsidRPr="003755FD" w:rsidRDefault="001303B3" w:rsidP="008866A6">
    <w:bookmarkStart w:id="50" w:name="Radera2"/>
    <w:bookmarkEnd w:id="50"/>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15:restartNumberingAfterBreak="0">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15:restartNumberingAfterBreak="0">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15:restartNumberingAfterBreak="0">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190B747E"/>
    <w:multiLevelType w:val="hybridMultilevel"/>
    <w:tmpl w:val="B6683C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D331319"/>
    <w:multiLevelType w:val="hybridMultilevel"/>
    <w:tmpl w:val="C88A141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6"/>
  </w:num>
  <w:num w:numId="2">
    <w:abstractNumId w:val="5"/>
  </w:num>
  <w:num w:numId="3">
    <w:abstractNumId w:val="4"/>
  </w:num>
  <w:num w:numId="4">
    <w:abstractNumId w:val="7"/>
  </w:num>
  <w:num w:numId="5">
    <w:abstractNumId w:val="0"/>
  </w:num>
  <w:num w:numId="6">
    <w:abstractNumId w:val="1"/>
  </w:num>
  <w:num w:numId="7">
    <w:abstractNumId w:val="2"/>
  </w:num>
  <w:num w:numId="8">
    <w:abstractNumId w:val="3"/>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4448"/>
    <w:rsid w:val="000065DE"/>
    <w:rsid w:val="00013301"/>
    <w:rsid w:val="0001564D"/>
    <w:rsid w:val="00025527"/>
    <w:rsid w:val="000308E4"/>
    <w:rsid w:val="00036FF1"/>
    <w:rsid w:val="00047E25"/>
    <w:rsid w:val="000512A9"/>
    <w:rsid w:val="00053977"/>
    <w:rsid w:val="00066B62"/>
    <w:rsid w:val="0008100A"/>
    <w:rsid w:val="000844ED"/>
    <w:rsid w:val="00084B14"/>
    <w:rsid w:val="000936C2"/>
    <w:rsid w:val="000954B2"/>
    <w:rsid w:val="00095A0D"/>
    <w:rsid w:val="000A531A"/>
    <w:rsid w:val="000A69BD"/>
    <w:rsid w:val="000C1ACF"/>
    <w:rsid w:val="000C2908"/>
    <w:rsid w:val="000C776C"/>
    <w:rsid w:val="000D4323"/>
    <w:rsid w:val="000D4E05"/>
    <w:rsid w:val="000D685C"/>
    <w:rsid w:val="000E020A"/>
    <w:rsid w:val="000E190F"/>
    <w:rsid w:val="000F72A4"/>
    <w:rsid w:val="00100B52"/>
    <w:rsid w:val="0010368F"/>
    <w:rsid w:val="00116504"/>
    <w:rsid w:val="001233FB"/>
    <w:rsid w:val="001303B3"/>
    <w:rsid w:val="001304B6"/>
    <w:rsid w:val="001502F9"/>
    <w:rsid w:val="00160052"/>
    <w:rsid w:val="0016591B"/>
    <w:rsid w:val="001714C5"/>
    <w:rsid w:val="001752B9"/>
    <w:rsid w:val="00183401"/>
    <w:rsid w:val="00184750"/>
    <w:rsid w:val="001851A7"/>
    <w:rsid w:val="00191B2C"/>
    <w:rsid w:val="001B2C00"/>
    <w:rsid w:val="001C046C"/>
    <w:rsid w:val="001C1E6E"/>
    <w:rsid w:val="001F3085"/>
    <w:rsid w:val="001F6CF2"/>
    <w:rsid w:val="002047F2"/>
    <w:rsid w:val="002072B8"/>
    <w:rsid w:val="00212825"/>
    <w:rsid w:val="00224476"/>
    <w:rsid w:val="00226F03"/>
    <w:rsid w:val="0024387D"/>
    <w:rsid w:val="00246426"/>
    <w:rsid w:val="00267208"/>
    <w:rsid w:val="00275A57"/>
    <w:rsid w:val="00277ADB"/>
    <w:rsid w:val="002843D1"/>
    <w:rsid w:val="0028759B"/>
    <w:rsid w:val="0029087A"/>
    <w:rsid w:val="002A2120"/>
    <w:rsid w:val="002A26C5"/>
    <w:rsid w:val="002A59E4"/>
    <w:rsid w:val="002A77D2"/>
    <w:rsid w:val="002B337F"/>
    <w:rsid w:val="002C11AF"/>
    <w:rsid w:val="002D5B10"/>
    <w:rsid w:val="002E6348"/>
    <w:rsid w:val="002E77DE"/>
    <w:rsid w:val="002F7E28"/>
    <w:rsid w:val="0030710D"/>
    <w:rsid w:val="003137AB"/>
    <w:rsid w:val="00322A41"/>
    <w:rsid w:val="00325EBF"/>
    <w:rsid w:val="00337395"/>
    <w:rsid w:val="00343249"/>
    <w:rsid w:val="003533C7"/>
    <w:rsid w:val="00360CAD"/>
    <w:rsid w:val="00362731"/>
    <w:rsid w:val="00364AE6"/>
    <w:rsid w:val="00364D31"/>
    <w:rsid w:val="003755FD"/>
    <w:rsid w:val="00385C6C"/>
    <w:rsid w:val="00390030"/>
    <w:rsid w:val="0039481C"/>
    <w:rsid w:val="00394F76"/>
    <w:rsid w:val="003965B7"/>
    <w:rsid w:val="003975B7"/>
    <w:rsid w:val="003A1F89"/>
    <w:rsid w:val="003B5985"/>
    <w:rsid w:val="003C2D14"/>
    <w:rsid w:val="003D21E1"/>
    <w:rsid w:val="003D6708"/>
    <w:rsid w:val="003F5F5D"/>
    <w:rsid w:val="00405057"/>
    <w:rsid w:val="00415214"/>
    <w:rsid w:val="00415791"/>
    <w:rsid w:val="004375C9"/>
    <w:rsid w:val="004433BE"/>
    <w:rsid w:val="00444C74"/>
    <w:rsid w:val="00460BEE"/>
    <w:rsid w:val="00464D28"/>
    <w:rsid w:val="00482B99"/>
    <w:rsid w:val="0048633C"/>
    <w:rsid w:val="00491FA2"/>
    <w:rsid w:val="0049416E"/>
    <w:rsid w:val="004B0B17"/>
    <w:rsid w:val="004B347C"/>
    <w:rsid w:val="004C2C46"/>
    <w:rsid w:val="004C349F"/>
    <w:rsid w:val="004E1130"/>
    <w:rsid w:val="004E6C4D"/>
    <w:rsid w:val="004F2686"/>
    <w:rsid w:val="004F39E1"/>
    <w:rsid w:val="00516647"/>
    <w:rsid w:val="00520999"/>
    <w:rsid w:val="00525CF4"/>
    <w:rsid w:val="005314C9"/>
    <w:rsid w:val="005408F3"/>
    <w:rsid w:val="005477ED"/>
    <w:rsid w:val="005521B0"/>
    <w:rsid w:val="005648E1"/>
    <w:rsid w:val="0056497A"/>
    <w:rsid w:val="00566ACF"/>
    <w:rsid w:val="0057032F"/>
    <w:rsid w:val="0059544B"/>
    <w:rsid w:val="005957FC"/>
    <w:rsid w:val="005A0069"/>
    <w:rsid w:val="005A11F9"/>
    <w:rsid w:val="005A2DFC"/>
    <w:rsid w:val="005A6077"/>
    <w:rsid w:val="005A6380"/>
    <w:rsid w:val="005B6762"/>
    <w:rsid w:val="005C5369"/>
    <w:rsid w:val="005D655F"/>
    <w:rsid w:val="005D6C3E"/>
    <w:rsid w:val="005E710A"/>
    <w:rsid w:val="005F7E0A"/>
    <w:rsid w:val="00602874"/>
    <w:rsid w:val="00614EF1"/>
    <w:rsid w:val="006217E0"/>
    <w:rsid w:val="00633EAD"/>
    <w:rsid w:val="00641A3D"/>
    <w:rsid w:val="00650709"/>
    <w:rsid w:val="00653081"/>
    <w:rsid w:val="00661F2C"/>
    <w:rsid w:val="006648CB"/>
    <w:rsid w:val="00680827"/>
    <w:rsid w:val="00686189"/>
    <w:rsid w:val="0069359C"/>
    <w:rsid w:val="006A4A7F"/>
    <w:rsid w:val="006A4E14"/>
    <w:rsid w:val="006E7C71"/>
    <w:rsid w:val="00702AFD"/>
    <w:rsid w:val="007048F2"/>
    <w:rsid w:val="00707704"/>
    <w:rsid w:val="00714301"/>
    <w:rsid w:val="0072035C"/>
    <w:rsid w:val="007231DB"/>
    <w:rsid w:val="00727057"/>
    <w:rsid w:val="007306AD"/>
    <w:rsid w:val="007541E9"/>
    <w:rsid w:val="007804CB"/>
    <w:rsid w:val="007871FB"/>
    <w:rsid w:val="00793064"/>
    <w:rsid w:val="007A0162"/>
    <w:rsid w:val="007A2939"/>
    <w:rsid w:val="007B025E"/>
    <w:rsid w:val="007B2DED"/>
    <w:rsid w:val="007C2A05"/>
    <w:rsid w:val="007C3287"/>
    <w:rsid w:val="007C34B3"/>
    <w:rsid w:val="007C7D7A"/>
    <w:rsid w:val="007D7250"/>
    <w:rsid w:val="007E3B73"/>
    <w:rsid w:val="007E3F3B"/>
    <w:rsid w:val="007E481B"/>
    <w:rsid w:val="007F0F3A"/>
    <w:rsid w:val="00805333"/>
    <w:rsid w:val="008055D7"/>
    <w:rsid w:val="00817886"/>
    <w:rsid w:val="008303EF"/>
    <w:rsid w:val="00832F02"/>
    <w:rsid w:val="008409C3"/>
    <w:rsid w:val="00843310"/>
    <w:rsid w:val="008465AF"/>
    <w:rsid w:val="00856BC3"/>
    <w:rsid w:val="008574CF"/>
    <w:rsid w:val="008866A6"/>
    <w:rsid w:val="00890327"/>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2401"/>
    <w:rsid w:val="00934DF5"/>
    <w:rsid w:val="00941E2F"/>
    <w:rsid w:val="00956547"/>
    <w:rsid w:val="0097290A"/>
    <w:rsid w:val="0098458B"/>
    <w:rsid w:val="00984B50"/>
    <w:rsid w:val="00987592"/>
    <w:rsid w:val="009973FA"/>
    <w:rsid w:val="009A056B"/>
    <w:rsid w:val="009A24FD"/>
    <w:rsid w:val="009A70FF"/>
    <w:rsid w:val="009A7229"/>
    <w:rsid w:val="009B0097"/>
    <w:rsid w:val="009B1690"/>
    <w:rsid w:val="009B473C"/>
    <w:rsid w:val="009B5AA8"/>
    <w:rsid w:val="009C5E05"/>
    <w:rsid w:val="009D07E0"/>
    <w:rsid w:val="009D3416"/>
    <w:rsid w:val="009D5269"/>
    <w:rsid w:val="009E057D"/>
    <w:rsid w:val="009E2F3A"/>
    <w:rsid w:val="009E508B"/>
    <w:rsid w:val="009F1D5A"/>
    <w:rsid w:val="009F3594"/>
    <w:rsid w:val="009F49C9"/>
    <w:rsid w:val="00A03D94"/>
    <w:rsid w:val="00A03EA4"/>
    <w:rsid w:val="00A206BD"/>
    <w:rsid w:val="00A2241B"/>
    <w:rsid w:val="00A35D2A"/>
    <w:rsid w:val="00A462B3"/>
    <w:rsid w:val="00A50E40"/>
    <w:rsid w:val="00A54CE1"/>
    <w:rsid w:val="00A64464"/>
    <w:rsid w:val="00A7347F"/>
    <w:rsid w:val="00A80E12"/>
    <w:rsid w:val="00A81BE1"/>
    <w:rsid w:val="00A8749F"/>
    <w:rsid w:val="00AA0131"/>
    <w:rsid w:val="00AA3E23"/>
    <w:rsid w:val="00AB63BF"/>
    <w:rsid w:val="00AD6D79"/>
    <w:rsid w:val="00AE3B1A"/>
    <w:rsid w:val="00AF1559"/>
    <w:rsid w:val="00AF3B49"/>
    <w:rsid w:val="00AF7B2A"/>
    <w:rsid w:val="00B10EEB"/>
    <w:rsid w:val="00B1310A"/>
    <w:rsid w:val="00B14DBA"/>
    <w:rsid w:val="00B212A3"/>
    <w:rsid w:val="00B6227B"/>
    <w:rsid w:val="00B72189"/>
    <w:rsid w:val="00B77D5E"/>
    <w:rsid w:val="00B86215"/>
    <w:rsid w:val="00B9027E"/>
    <w:rsid w:val="00B90A42"/>
    <w:rsid w:val="00BB02BA"/>
    <w:rsid w:val="00BD3476"/>
    <w:rsid w:val="00BD68EB"/>
    <w:rsid w:val="00BD6B5B"/>
    <w:rsid w:val="00BF47E5"/>
    <w:rsid w:val="00C00D40"/>
    <w:rsid w:val="00C04B41"/>
    <w:rsid w:val="00C10D6D"/>
    <w:rsid w:val="00C14894"/>
    <w:rsid w:val="00C14D25"/>
    <w:rsid w:val="00C20DBF"/>
    <w:rsid w:val="00C26EAC"/>
    <w:rsid w:val="00C375AB"/>
    <w:rsid w:val="00C427B8"/>
    <w:rsid w:val="00C52D77"/>
    <w:rsid w:val="00C5331E"/>
    <w:rsid w:val="00C546B9"/>
    <w:rsid w:val="00C54788"/>
    <w:rsid w:val="00C66377"/>
    <w:rsid w:val="00C71635"/>
    <w:rsid w:val="00C72B17"/>
    <w:rsid w:val="00C72C0B"/>
    <w:rsid w:val="00C72FDC"/>
    <w:rsid w:val="00C875DE"/>
    <w:rsid w:val="00C87C8F"/>
    <w:rsid w:val="00C9798A"/>
    <w:rsid w:val="00CA6970"/>
    <w:rsid w:val="00CC270E"/>
    <w:rsid w:val="00CC7016"/>
    <w:rsid w:val="00CC70DA"/>
    <w:rsid w:val="00CE0FA6"/>
    <w:rsid w:val="00CE1031"/>
    <w:rsid w:val="00CE7DFC"/>
    <w:rsid w:val="00CF2565"/>
    <w:rsid w:val="00CF4460"/>
    <w:rsid w:val="00CF47A0"/>
    <w:rsid w:val="00CF634E"/>
    <w:rsid w:val="00D037DF"/>
    <w:rsid w:val="00D21C11"/>
    <w:rsid w:val="00D53A9A"/>
    <w:rsid w:val="00D6122A"/>
    <w:rsid w:val="00D720D4"/>
    <w:rsid w:val="00D73246"/>
    <w:rsid w:val="00D774BC"/>
    <w:rsid w:val="00D91240"/>
    <w:rsid w:val="00D93512"/>
    <w:rsid w:val="00DA1759"/>
    <w:rsid w:val="00DA2970"/>
    <w:rsid w:val="00DA5D2D"/>
    <w:rsid w:val="00DB56E2"/>
    <w:rsid w:val="00DC3968"/>
    <w:rsid w:val="00DE4030"/>
    <w:rsid w:val="00E043CF"/>
    <w:rsid w:val="00E0456A"/>
    <w:rsid w:val="00E1012B"/>
    <w:rsid w:val="00E127E3"/>
    <w:rsid w:val="00E12C4A"/>
    <w:rsid w:val="00E1501B"/>
    <w:rsid w:val="00E2029C"/>
    <w:rsid w:val="00E2294E"/>
    <w:rsid w:val="00E46C51"/>
    <w:rsid w:val="00E51F9B"/>
    <w:rsid w:val="00E57C71"/>
    <w:rsid w:val="00E738E4"/>
    <w:rsid w:val="00E73B5C"/>
    <w:rsid w:val="00E809F3"/>
    <w:rsid w:val="00E9789B"/>
    <w:rsid w:val="00EB1451"/>
    <w:rsid w:val="00EB1E88"/>
    <w:rsid w:val="00EB3EAB"/>
    <w:rsid w:val="00EB63D6"/>
    <w:rsid w:val="00EC34B3"/>
    <w:rsid w:val="00EC3A9E"/>
    <w:rsid w:val="00EC3FBC"/>
    <w:rsid w:val="00EC5E28"/>
    <w:rsid w:val="00ED3446"/>
    <w:rsid w:val="00EE04DB"/>
    <w:rsid w:val="00EE0737"/>
    <w:rsid w:val="00EE64E3"/>
    <w:rsid w:val="00EE7FE7"/>
    <w:rsid w:val="00EF0E42"/>
    <w:rsid w:val="00F03056"/>
    <w:rsid w:val="00F06F82"/>
    <w:rsid w:val="00F07598"/>
    <w:rsid w:val="00F25F5B"/>
    <w:rsid w:val="00F34EBF"/>
    <w:rsid w:val="00F35278"/>
    <w:rsid w:val="00F455C9"/>
    <w:rsid w:val="00F456CC"/>
    <w:rsid w:val="00F46893"/>
    <w:rsid w:val="00F47E8D"/>
    <w:rsid w:val="00F637AB"/>
    <w:rsid w:val="00F85F1F"/>
    <w:rsid w:val="00FB1144"/>
    <w:rsid w:val="00FB20B9"/>
    <w:rsid w:val="00FB3539"/>
    <w:rsid w:val="00FC6B64"/>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qFormat/>
    <w:rsid w:val="007B025E"/>
    <w:pPr>
      <w:keepNext/>
      <w:keepLines/>
      <w:numPr>
        <w:numId w:val="1"/>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qFormat/>
    <w:rsid w:val="002A59E4"/>
    <w:pPr>
      <w:keepNext/>
      <w:keepLines/>
      <w:numPr>
        <w:ilvl w:val="1"/>
        <w:numId w:val="1"/>
      </w:numPr>
      <w:spacing w:after="80"/>
      <w:outlineLvl w:val="1"/>
    </w:pPr>
    <w:rPr>
      <w:rFonts w:eastAsia="Times New Roman"/>
      <w:bCs/>
      <w:sz w:val="24"/>
      <w:szCs w:val="26"/>
    </w:rPr>
  </w:style>
  <w:style w:type="paragraph" w:styleId="Heading3">
    <w:name w:val="heading 3"/>
    <w:basedOn w:val="Normal"/>
    <w:next w:val="Normal"/>
    <w:link w:val="Heading3Char"/>
    <w:qFormat/>
    <w:rsid w:val="00793064"/>
    <w:pPr>
      <w:keepNext/>
      <w:keepLines/>
      <w:numPr>
        <w:ilvl w:val="2"/>
        <w:numId w:val="1"/>
      </w:numPr>
      <w:spacing w:after="80" w:line="300" w:lineRule="atLeast"/>
      <w:outlineLvl w:val="2"/>
    </w:pPr>
    <w:rPr>
      <w:rFonts w:eastAsia="Times New Roman"/>
      <w:bCs/>
      <w:sz w:val="24"/>
    </w:rPr>
  </w:style>
  <w:style w:type="paragraph" w:styleId="Heading4">
    <w:name w:val="heading 4"/>
    <w:basedOn w:val="Normal"/>
    <w:next w:val="Normal"/>
    <w:link w:val="Heading4Char"/>
    <w:qFormat/>
    <w:rsid w:val="005A0069"/>
    <w:pPr>
      <w:keepNext/>
      <w:keepLines/>
      <w:numPr>
        <w:ilvl w:val="3"/>
        <w:numId w:val="1"/>
      </w:numPr>
      <w:spacing w:after="80"/>
      <w:outlineLvl w:val="3"/>
    </w:pPr>
    <w:rPr>
      <w:rFonts w:eastAsia="Times New Roman"/>
      <w:bCs/>
      <w:iCs/>
      <w:sz w:val="24"/>
    </w:rPr>
  </w:style>
  <w:style w:type="paragraph" w:styleId="Heading5">
    <w:name w:val="heading 5"/>
    <w:basedOn w:val="Normal"/>
    <w:next w:val="Normal"/>
    <w:link w:val="Heading5Char"/>
    <w:qFormat/>
    <w:rsid w:val="00793064"/>
    <w:pPr>
      <w:keepNext/>
      <w:keepLines/>
      <w:numPr>
        <w:ilvl w:val="4"/>
        <w:numId w:val="1"/>
      </w:numPr>
      <w:spacing w:before="200"/>
      <w:outlineLvl w:val="4"/>
    </w:pPr>
    <w:rPr>
      <w:rFonts w:ascii="Cambria" w:eastAsia="Times New Roman" w:hAnsi="Cambria"/>
      <w:color w:val="001522"/>
      <w:sz w:val="24"/>
    </w:rPr>
  </w:style>
  <w:style w:type="paragraph" w:styleId="Heading6">
    <w:name w:val="heading 6"/>
    <w:basedOn w:val="Normal"/>
    <w:next w:val="Normal"/>
    <w:link w:val="Heading6Char"/>
    <w:qFormat/>
    <w:rsid w:val="00793064"/>
    <w:pPr>
      <w:widowControl w:val="0"/>
      <w:numPr>
        <w:ilvl w:val="5"/>
        <w:numId w:val="1"/>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link w:val="Heading7Char"/>
    <w:qFormat/>
    <w:rsid w:val="00003FF5"/>
    <w:pPr>
      <w:widowControl w:val="0"/>
      <w:numPr>
        <w:ilvl w:val="6"/>
        <w:numId w:val="1"/>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link w:val="Heading8Char"/>
    <w:qFormat/>
    <w:rsid w:val="00003FF5"/>
    <w:pPr>
      <w:widowControl w:val="0"/>
      <w:numPr>
        <w:ilvl w:val="7"/>
        <w:numId w:val="1"/>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link w:val="Heading9Char"/>
    <w:qFormat/>
    <w:rsid w:val="00003FF5"/>
    <w:pPr>
      <w:widowControl w:val="0"/>
      <w:numPr>
        <w:ilvl w:val="8"/>
        <w:numId w:val="1"/>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rsid w:val="00C72B17"/>
    <w:rPr>
      <w:rFonts w:ascii="Georgia" w:hAnsi="Georgia"/>
      <w:sz w:val="20"/>
    </w:rPr>
  </w:style>
  <w:style w:type="character" w:styleId="FollowedHyperlink">
    <w:name w:val="FollowedHyperlink"/>
    <w:basedOn w:val="DefaultParagraphFont"/>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character" w:customStyle="1" w:styleId="Heading6Char">
    <w:name w:val="Heading 6 Char"/>
    <w:basedOn w:val="DefaultParagraphFont"/>
    <w:link w:val="Heading6"/>
    <w:rsid w:val="00A03EA4"/>
    <w:rPr>
      <w:rFonts w:ascii="Times New Roman" w:eastAsia="Times New Roman" w:hAnsi="Times New Roman"/>
      <w:bCs/>
      <w:sz w:val="22"/>
      <w:szCs w:val="22"/>
    </w:rPr>
  </w:style>
  <w:style w:type="character" w:customStyle="1" w:styleId="Heading7Char">
    <w:name w:val="Heading 7 Char"/>
    <w:basedOn w:val="DefaultParagraphFont"/>
    <w:link w:val="Heading7"/>
    <w:rsid w:val="00A03EA4"/>
    <w:rPr>
      <w:rFonts w:ascii="Times New Roman" w:eastAsia="Times New Roman" w:hAnsi="Times New Roman"/>
      <w:sz w:val="24"/>
      <w:szCs w:val="24"/>
    </w:rPr>
  </w:style>
  <w:style w:type="character" w:customStyle="1" w:styleId="Heading8Char">
    <w:name w:val="Heading 8 Char"/>
    <w:basedOn w:val="DefaultParagraphFont"/>
    <w:link w:val="Heading8"/>
    <w:rsid w:val="00A03EA4"/>
    <w:rPr>
      <w:rFonts w:ascii="Times New Roman" w:eastAsia="Times New Roman" w:hAnsi="Times New Roman"/>
      <w:i/>
      <w:iCs/>
      <w:sz w:val="24"/>
      <w:szCs w:val="24"/>
    </w:rPr>
  </w:style>
  <w:style w:type="character" w:customStyle="1" w:styleId="Heading9Char">
    <w:name w:val="Heading 9 Char"/>
    <w:basedOn w:val="DefaultParagraphFont"/>
    <w:link w:val="Heading9"/>
    <w:rsid w:val="00A03EA4"/>
    <w:rPr>
      <w:rFonts w:ascii="Arial" w:eastAsia="Times New Roman" w:hAnsi="Arial" w:cs="Arial"/>
      <w:sz w:val="22"/>
      <w:szCs w:val="22"/>
    </w:rPr>
  </w:style>
  <w:style w:type="paragraph" w:customStyle="1" w:styleId="Sidhuvudvnster">
    <w:name w:val="Sidhuvud vänster"/>
    <w:autoRedefine/>
    <w:rsid w:val="00A03EA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A03EA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A03EA4"/>
    <w:rPr>
      <w:rFonts w:ascii="Times New Roman" w:eastAsia="ヒラギノ角ゴ Pro W3" w:hAnsi="Times New Roman"/>
      <w:color w:val="000000"/>
      <w:lang w:eastAsia="en-US"/>
    </w:rPr>
  </w:style>
  <w:style w:type="paragraph" w:customStyle="1" w:styleId="Sidhuvudhger">
    <w:name w:val="Sidhuvud höger"/>
    <w:rsid w:val="00A03EA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customStyle="1" w:styleId="Huvudrubrik2">
    <w:name w:val="Huvudrubrik  2"/>
    <w:next w:val="BodyText"/>
    <w:autoRedefine/>
    <w:rsid w:val="00A03EA4"/>
    <w:pPr>
      <w:spacing w:before="240" w:after="120"/>
      <w:ind w:left="567" w:right="1531"/>
    </w:pPr>
    <w:rPr>
      <w:rFonts w:ascii="Arial" w:eastAsia="ヒラギノ角ゴ Pro W3" w:hAnsi="Arial"/>
      <w:b/>
      <w:color w:val="000000"/>
      <w:sz w:val="28"/>
      <w:szCs w:val="24"/>
      <w:lang w:eastAsia="en-US"/>
    </w:rPr>
  </w:style>
  <w:style w:type="paragraph" w:customStyle="1" w:styleId="TOC2Para">
    <w:name w:val="TOC 2 Para"/>
    <w:next w:val="Normal"/>
    <w:rsid w:val="00A03EA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4">
    <w:name w:val="toc 4"/>
    <w:uiPriority w:val="39"/>
    <w:rsid w:val="00A03EA4"/>
    <w:pPr>
      <w:ind w:left="600"/>
    </w:pPr>
    <w:rPr>
      <w:rFonts w:ascii="Times New Roman" w:eastAsia="ヒラギノ角ゴ Pro W3" w:hAnsi="Times New Roman"/>
      <w:noProof/>
      <w:color w:val="000000"/>
      <w:sz w:val="18"/>
      <w:szCs w:val="18"/>
      <w:lang w:eastAsia="en-US"/>
    </w:rPr>
  </w:style>
  <w:style w:type="paragraph" w:styleId="TOC5">
    <w:name w:val="toc 5"/>
    <w:basedOn w:val="TOC1Para"/>
    <w:next w:val="Normal"/>
    <w:autoRedefine/>
    <w:uiPriority w:val="39"/>
    <w:rsid w:val="00A03EA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A03EA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A03EA4"/>
    <w:pPr>
      <w:keepNext/>
      <w:outlineLvl w:val="0"/>
    </w:pPr>
    <w:rPr>
      <w:rFonts w:ascii="Helvetica" w:eastAsia="ヒラギノ角ゴ Pro W3" w:hAnsi="Helvetica"/>
      <w:b/>
      <w:color w:val="000000"/>
      <w:sz w:val="36"/>
      <w:lang w:eastAsia="en-US"/>
    </w:rPr>
  </w:style>
  <w:style w:type="paragraph" w:customStyle="1" w:styleId="Brdtext1">
    <w:name w:val="Brödtext1"/>
    <w:rsid w:val="00A03EA4"/>
    <w:rPr>
      <w:rFonts w:ascii="Helvetica" w:eastAsia="ヒラギノ角ゴ Pro W3" w:hAnsi="Helvetica"/>
      <w:color w:val="000000"/>
      <w:sz w:val="24"/>
      <w:lang w:eastAsia="en-US"/>
    </w:rPr>
  </w:style>
  <w:style w:type="paragraph" w:customStyle="1" w:styleId="Rubrik51">
    <w:name w:val="Rubrik 51"/>
    <w:next w:val="Brdtext1"/>
    <w:rsid w:val="00A03EA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A03EA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A03EA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A03EA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A03EA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A03EA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A03EA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A03EA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A03EA4"/>
    <w:pPr>
      <w:keepNext/>
      <w:outlineLvl w:val="0"/>
    </w:pPr>
    <w:rPr>
      <w:rFonts w:ascii="Helvetica" w:eastAsia="ヒラギノ角ゴ Pro W3" w:hAnsi="Helvetica"/>
      <w:b/>
      <w:color w:val="000000"/>
      <w:sz w:val="56"/>
      <w:lang w:eastAsia="en-US"/>
    </w:rPr>
  </w:style>
  <w:style w:type="paragraph" w:customStyle="1" w:styleId="Tabellrubrik">
    <w:name w:val="Tabellrubrik"/>
    <w:rsid w:val="00A03EA4"/>
    <w:rPr>
      <w:rFonts w:ascii="Arial" w:eastAsia="ヒラギノ角ゴ Pro W3" w:hAnsi="Arial"/>
      <w:color w:val="000000"/>
      <w:sz w:val="24"/>
      <w:lang w:val="en-GB" w:eastAsia="en-US"/>
    </w:rPr>
  </w:style>
  <w:style w:type="paragraph" w:customStyle="1" w:styleId="Tabelltext">
    <w:name w:val="Tabelltext"/>
    <w:autoRedefine/>
    <w:rsid w:val="00A03EA4"/>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03EA4"/>
    <w:pPr>
      <w:ind w:left="567"/>
    </w:pPr>
    <w:rPr>
      <w:rFonts w:ascii="Arial" w:eastAsia="ヒラギノ角ゴ Pro W3" w:hAnsi="Arial"/>
      <w:b/>
      <w:i/>
      <w:color w:val="000000"/>
      <w:sz w:val="24"/>
      <w:lang w:val="en-GB" w:eastAsia="en-US"/>
    </w:rPr>
  </w:style>
  <w:style w:type="character" w:customStyle="1" w:styleId="CommentTextChar">
    <w:name w:val="Comment Text Char"/>
    <w:basedOn w:val="DefaultParagraphFont"/>
    <w:link w:val="CommentText"/>
    <w:rsid w:val="00A03EA4"/>
    <w:rPr>
      <w:rFonts w:ascii="Arial" w:eastAsia="ヒラギノ角ゴ Pro W3" w:hAnsi="Arial"/>
      <w:b/>
      <w:i/>
      <w:color w:val="000000"/>
      <w:sz w:val="24"/>
      <w:lang w:val="en-GB" w:eastAsia="en-US"/>
    </w:rPr>
  </w:style>
  <w:style w:type="numbering" w:customStyle="1" w:styleId="List51">
    <w:name w:val="List 51"/>
    <w:rsid w:val="00A03EA4"/>
    <w:pPr>
      <w:numPr>
        <w:numId w:val="5"/>
      </w:numPr>
    </w:pPr>
  </w:style>
  <w:style w:type="paragraph" w:customStyle="1" w:styleId="Liststycke1">
    <w:name w:val="Liststycke1"/>
    <w:qFormat/>
    <w:rsid w:val="00A03EA4"/>
    <w:pPr>
      <w:ind w:left="720"/>
    </w:pPr>
    <w:rPr>
      <w:rFonts w:ascii="Arial" w:eastAsia="ヒラギノ角ゴ Pro W3" w:hAnsi="Arial"/>
      <w:color w:val="000000"/>
      <w:sz w:val="24"/>
      <w:lang w:val="en-GB" w:eastAsia="en-US"/>
    </w:rPr>
  </w:style>
  <w:style w:type="character" w:customStyle="1" w:styleId="Starkbetoning1">
    <w:name w:val="Stark betoning1"/>
    <w:autoRedefine/>
    <w:rsid w:val="00A03EA4"/>
    <w:rPr>
      <w:rFonts w:ascii="Lucida Grande" w:eastAsia="ヒラギノ角ゴ Pro W3" w:hAnsi="Lucida Grande"/>
      <w:b/>
      <w:i w:val="0"/>
      <w:color w:val="436FA9"/>
      <w:sz w:val="20"/>
    </w:rPr>
  </w:style>
  <w:style w:type="character" w:styleId="Emphasis">
    <w:name w:val="Emphasis"/>
    <w:qFormat/>
    <w:rsid w:val="00A03EA4"/>
    <w:rPr>
      <w:rFonts w:ascii="Lucida Grande" w:eastAsia="ヒラギノ角ゴ Pro W3" w:hAnsi="Lucida Grande"/>
      <w:b w:val="0"/>
      <w:i w:val="0"/>
      <w:color w:val="000000"/>
      <w:sz w:val="20"/>
    </w:rPr>
  </w:style>
  <w:style w:type="numbering" w:customStyle="1" w:styleId="List8">
    <w:name w:val="List 8"/>
    <w:rsid w:val="00A03EA4"/>
    <w:pPr>
      <w:numPr>
        <w:numId w:val="6"/>
      </w:numPr>
    </w:pPr>
  </w:style>
  <w:style w:type="paragraph" w:customStyle="1" w:styleId="Funktionalitet">
    <w:name w:val="Funktionalitet"/>
    <w:autoRedefine/>
    <w:rsid w:val="00A03EA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A03EA4"/>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A03EA4"/>
  </w:style>
  <w:style w:type="numbering" w:customStyle="1" w:styleId="List14">
    <w:name w:val="List 14"/>
    <w:autoRedefine/>
    <w:rsid w:val="00A03EA4"/>
    <w:pPr>
      <w:numPr>
        <w:numId w:val="7"/>
      </w:numPr>
    </w:pPr>
  </w:style>
  <w:style w:type="paragraph" w:customStyle="1" w:styleId="Lista1">
    <w:name w:val="Lista1"/>
    <w:basedOn w:val="BodyText"/>
    <w:autoRedefine/>
    <w:rsid w:val="00A03EA4"/>
    <w:pPr>
      <w:numPr>
        <w:numId w:val="8"/>
      </w:numPr>
      <w:tabs>
        <w:tab w:val="left" w:pos="851"/>
        <w:tab w:val="left" w:pos="2608"/>
        <w:tab w:val="left" w:pos="3912"/>
        <w:tab w:val="left" w:pos="5216"/>
        <w:tab w:val="left" w:pos="6520"/>
        <w:tab w:val="left" w:pos="7824"/>
        <w:tab w:val="left" w:pos="9128"/>
      </w:tabs>
      <w:spacing w:before="0" w:after="60"/>
      <w:ind w:left="851" w:hanging="284"/>
    </w:pPr>
    <w:rPr>
      <w:rFonts w:ascii="Arial" w:eastAsia="ヒラギノ角ゴ Pro W3" w:hAnsi="Arial"/>
      <w:color w:val="000000"/>
      <w:sz w:val="24"/>
      <w:szCs w:val="20"/>
      <w:lang w:eastAsia="en-US"/>
    </w:rPr>
  </w:style>
  <w:style w:type="paragraph" w:styleId="TOC6">
    <w:name w:val="toc 6"/>
    <w:basedOn w:val="Normal"/>
    <w:next w:val="Normal"/>
    <w:autoRedefine/>
    <w:uiPriority w:val="39"/>
    <w:rsid w:val="00A03EA4"/>
    <w:pPr>
      <w:spacing w:line="240" w:lineRule="auto"/>
      <w:ind w:left="1000"/>
    </w:pPr>
    <w:rPr>
      <w:rFonts w:ascii="Times New Roman" w:eastAsia="ヒラギノ角ゴ Pro W3" w:hAnsi="Times New Roman"/>
      <w:noProof/>
      <w:color w:val="000000"/>
      <w:sz w:val="18"/>
      <w:szCs w:val="18"/>
    </w:rPr>
  </w:style>
  <w:style w:type="paragraph" w:styleId="TOC7">
    <w:name w:val="toc 7"/>
    <w:basedOn w:val="Normal"/>
    <w:next w:val="Normal"/>
    <w:autoRedefine/>
    <w:uiPriority w:val="39"/>
    <w:rsid w:val="00A03EA4"/>
    <w:pPr>
      <w:spacing w:line="240" w:lineRule="auto"/>
      <w:ind w:left="1200"/>
    </w:pPr>
    <w:rPr>
      <w:rFonts w:ascii="Times New Roman" w:eastAsia="ヒラギノ角ゴ Pro W3" w:hAnsi="Times New Roman"/>
      <w:noProof/>
      <w:color w:val="000000"/>
      <w:sz w:val="18"/>
      <w:szCs w:val="18"/>
    </w:rPr>
  </w:style>
  <w:style w:type="paragraph" w:styleId="TOC8">
    <w:name w:val="toc 8"/>
    <w:basedOn w:val="Normal"/>
    <w:next w:val="Normal"/>
    <w:autoRedefine/>
    <w:uiPriority w:val="39"/>
    <w:rsid w:val="00A03EA4"/>
    <w:pPr>
      <w:spacing w:line="240" w:lineRule="auto"/>
      <w:ind w:left="1400"/>
    </w:pPr>
    <w:rPr>
      <w:rFonts w:ascii="Times New Roman" w:eastAsia="ヒラギノ角ゴ Pro W3" w:hAnsi="Times New Roman"/>
      <w:noProof/>
      <w:color w:val="000000"/>
      <w:sz w:val="18"/>
      <w:szCs w:val="18"/>
    </w:rPr>
  </w:style>
  <w:style w:type="paragraph" w:styleId="TOC9">
    <w:name w:val="toc 9"/>
    <w:basedOn w:val="Normal"/>
    <w:next w:val="Normal"/>
    <w:autoRedefine/>
    <w:uiPriority w:val="39"/>
    <w:rsid w:val="00A03EA4"/>
    <w:pPr>
      <w:spacing w:line="240" w:lineRule="auto"/>
      <w:ind w:left="1600"/>
    </w:pPr>
    <w:rPr>
      <w:rFonts w:ascii="Times New Roman" w:eastAsia="ヒラギノ角ゴ Pro W3" w:hAnsi="Times New Roman"/>
      <w:noProof/>
      <w:color w:val="000000"/>
      <w:sz w:val="18"/>
      <w:szCs w:val="18"/>
    </w:rPr>
  </w:style>
  <w:style w:type="character" w:styleId="CommentReference">
    <w:name w:val="annotation reference"/>
    <w:semiHidden/>
    <w:rsid w:val="00A03EA4"/>
    <w:rPr>
      <w:sz w:val="16"/>
      <w:szCs w:val="16"/>
    </w:rPr>
  </w:style>
  <w:style w:type="paragraph" w:styleId="CommentSubject">
    <w:name w:val="annotation subject"/>
    <w:basedOn w:val="CommentText"/>
    <w:next w:val="CommentText"/>
    <w:link w:val="CommentSubjectChar"/>
    <w:semiHidden/>
    <w:rsid w:val="00A03EA4"/>
    <w:pPr>
      <w:ind w:left="0"/>
    </w:pPr>
    <w:rPr>
      <w:b w:val="0"/>
      <w:bCs/>
      <w:i w:val="0"/>
      <w:noProof/>
      <w:sz w:val="20"/>
      <w:lang w:val="sv-SE"/>
    </w:rPr>
  </w:style>
  <w:style w:type="character" w:customStyle="1" w:styleId="CommentSubjectChar">
    <w:name w:val="Comment Subject Char"/>
    <w:basedOn w:val="CommentTextChar"/>
    <w:link w:val="CommentSubject"/>
    <w:semiHidden/>
    <w:rsid w:val="00A03EA4"/>
    <w:rPr>
      <w:rFonts w:ascii="Arial" w:eastAsia="ヒラギノ角ゴ Pro W3" w:hAnsi="Arial"/>
      <w:b w:val="0"/>
      <w:bCs/>
      <w:i w:val="0"/>
      <w:noProof/>
      <w:color w:val="000000"/>
      <w:sz w:val="24"/>
      <w:lang w:val="en-GB" w:eastAsia="en-US"/>
    </w:rPr>
  </w:style>
  <w:style w:type="paragraph" w:styleId="FootnoteText">
    <w:name w:val="footnote text"/>
    <w:basedOn w:val="Normal"/>
    <w:link w:val="FootnoteTextChar"/>
    <w:rsid w:val="00A03EA4"/>
    <w:pPr>
      <w:spacing w:line="240" w:lineRule="auto"/>
    </w:pPr>
    <w:rPr>
      <w:rFonts w:ascii="Arial" w:eastAsia="ヒラギノ角ゴ Pro W3" w:hAnsi="Arial"/>
      <w:noProof/>
      <w:color w:val="000000"/>
      <w:sz w:val="24"/>
      <w:szCs w:val="24"/>
    </w:rPr>
  </w:style>
  <w:style w:type="character" w:customStyle="1" w:styleId="FootnoteTextChar">
    <w:name w:val="Footnote Text Char"/>
    <w:basedOn w:val="DefaultParagraphFont"/>
    <w:link w:val="FootnoteText"/>
    <w:rsid w:val="00A03EA4"/>
    <w:rPr>
      <w:rFonts w:ascii="Arial" w:eastAsia="ヒラギノ角ゴ Pro W3" w:hAnsi="Arial"/>
      <w:noProof/>
      <w:color w:val="000000"/>
      <w:sz w:val="24"/>
      <w:szCs w:val="24"/>
      <w:lang w:eastAsia="en-US"/>
    </w:rPr>
  </w:style>
  <w:style w:type="character" w:styleId="FootnoteReference">
    <w:name w:val="footnote reference"/>
    <w:rsid w:val="00A03EA4"/>
    <w:rPr>
      <w:vertAlign w:val="superscript"/>
    </w:rPr>
  </w:style>
  <w:style w:type="paragraph" w:customStyle="1" w:styleId="Frgadlista-dekorfrg11">
    <w:name w:val="Färgad lista - dekorfärg 11"/>
    <w:basedOn w:val="Normal"/>
    <w:qFormat/>
    <w:rsid w:val="00A03EA4"/>
    <w:pPr>
      <w:spacing w:after="200" w:line="276" w:lineRule="auto"/>
      <w:ind w:left="720"/>
      <w:contextualSpacing/>
    </w:pPr>
    <w:rPr>
      <w:rFonts w:ascii="Calibri" w:hAnsi="Calibri"/>
      <w:sz w:val="22"/>
    </w:rPr>
  </w:style>
  <w:style w:type="character" w:customStyle="1" w:styleId="BodyTextChar1">
    <w:name w:val="Body Text Char1"/>
    <w:rsid w:val="00A03EA4"/>
    <w:rPr>
      <w:rFonts w:ascii="Arial" w:eastAsia="ヒラギノ角ゴ Pro W3" w:hAnsi="Arial"/>
      <w:color w:val="000000"/>
      <w:sz w:val="24"/>
      <w:lang w:eastAsia="en-US"/>
    </w:rPr>
  </w:style>
  <w:style w:type="paragraph" w:styleId="DocumentMap">
    <w:name w:val="Document Map"/>
    <w:basedOn w:val="Normal"/>
    <w:link w:val="DocumentMapChar"/>
    <w:rsid w:val="00A03EA4"/>
    <w:pPr>
      <w:shd w:val="clear" w:color="auto" w:fill="000080"/>
      <w:spacing w:line="240" w:lineRule="auto"/>
    </w:pPr>
    <w:rPr>
      <w:rFonts w:ascii="Tahoma" w:eastAsia="Times New Roman" w:hAnsi="Tahoma"/>
      <w:szCs w:val="20"/>
    </w:rPr>
  </w:style>
  <w:style w:type="character" w:customStyle="1" w:styleId="DocumentMapChar">
    <w:name w:val="Document Map Char"/>
    <w:basedOn w:val="DefaultParagraphFont"/>
    <w:link w:val="DocumentMap"/>
    <w:rsid w:val="00A03EA4"/>
    <w:rPr>
      <w:rFonts w:ascii="Tahoma" w:eastAsia="Times New Roman" w:hAnsi="Tahoma"/>
      <w:shd w:val="clear" w:color="auto" w:fill="000080"/>
      <w:lang w:eastAsia="en-US"/>
    </w:rPr>
  </w:style>
  <w:style w:type="character" w:customStyle="1" w:styleId="m1">
    <w:name w:val="m1"/>
    <w:rsid w:val="00A03EA4"/>
    <w:rPr>
      <w:color w:val="0000FF"/>
    </w:rPr>
  </w:style>
  <w:style w:type="character" w:customStyle="1" w:styleId="t1">
    <w:name w:val="t1"/>
    <w:rsid w:val="00A03EA4"/>
    <w:rPr>
      <w:color w:val="990000"/>
    </w:rPr>
  </w:style>
  <w:style w:type="character" w:customStyle="1" w:styleId="b1">
    <w:name w:val="b1"/>
    <w:rsid w:val="00A03EA4"/>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A03EA4"/>
    <w:rPr>
      <w:rFonts w:ascii="Arial" w:eastAsia="ヒラギノ角ゴ Pro W3" w:hAnsi="Arial"/>
      <w:noProof/>
      <w:color w:val="000000"/>
      <w:szCs w:val="24"/>
      <w:lang w:eastAsia="en-US"/>
    </w:rPr>
  </w:style>
  <w:style w:type="paragraph" w:styleId="Revision">
    <w:name w:val="Revision"/>
    <w:hidden/>
    <w:uiPriority w:val="99"/>
    <w:semiHidden/>
    <w:rsid w:val="00A03EA4"/>
    <w:rPr>
      <w:rFonts w:ascii="Times New Roman" w:eastAsia="ヒラギノ角ゴ Pro W3" w:hAnsi="Times New Roman"/>
      <w:noProof/>
      <w:color w:val="000000"/>
      <w:szCs w:val="24"/>
      <w:lang w:eastAsia="en-US"/>
    </w:rPr>
  </w:style>
  <w:style w:type="paragraph" w:customStyle="1" w:styleId="Nr-Rubrik1">
    <w:name w:val="Nr-Rubrik1"/>
    <w:basedOn w:val="Normal"/>
    <w:rsid w:val="00A03EA4"/>
    <w:pPr>
      <w:numPr>
        <w:numId w:val="9"/>
      </w:numPr>
      <w:spacing w:line="240" w:lineRule="auto"/>
    </w:pPr>
    <w:rPr>
      <w:rFonts w:ascii="Times New Roman" w:eastAsia="ヒラギノ角ゴ Pro W3" w:hAnsi="Times New Roman"/>
      <w:noProof/>
      <w:color w:val="000000"/>
      <w:szCs w:val="24"/>
    </w:rPr>
  </w:style>
  <w:style w:type="paragraph" w:customStyle="1" w:styleId="Nr-Rubrik2">
    <w:name w:val="Nr-Rubrik2"/>
    <w:basedOn w:val="Normal"/>
    <w:rsid w:val="00A03EA4"/>
    <w:pPr>
      <w:numPr>
        <w:ilvl w:val="1"/>
        <w:numId w:val="9"/>
      </w:numPr>
      <w:spacing w:line="240" w:lineRule="auto"/>
    </w:pPr>
    <w:rPr>
      <w:rFonts w:ascii="Times New Roman" w:eastAsia="ヒラギノ角ゴ Pro W3" w:hAnsi="Times New Roman"/>
      <w:noProof/>
      <w:color w:val="000000"/>
      <w:szCs w:val="24"/>
    </w:rPr>
  </w:style>
  <w:style w:type="paragraph" w:customStyle="1" w:styleId="Nr-Rubrik3">
    <w:name w:val="Nr-Rubrik3"/>
    <w:basedOn w:val="Normal"/>
    <w:rsid w:val="00A03EA4"/>
    <w:pPr>
      <w:numPr>
        <w:ilvl w:val="2"/>
        <w:numId w:val="9"/>
      </w:numPr>
      <w:spacing w:line="240" w:lineRule="auto"/>
    </w:pPr>
    <w:rPr>
      <w:rFonts w:ascii="Times New Roman" w:eastAsia="ヒラギノ角ゴ Pro W3" w:hAnsi="Times New Roman"/>
      <w:noProof/>
      <w:color w:val="000000"/>
      <w:szCs w:val="24"/>
    </w:rPr>
  </w:style>
  <w:style w:type="paragraph" w:customStyle="1" w:styleId="Formatmall1">
    <w:name w:val="Formatmall1"/>
    <w:basedOn w:val="Normal"/>
    <w:rsid w:val="00A03EA4"/>
    <w:pPr>
      <w:numPr>
        <w:ilvl w:val="3"/>
        <w:numId w:val="9"/>
      </w:numPr>
      <w:spacing w:line="240" w:lineRule="auto"/>
    </w:pPr>
    <w:rPr>
      <w:rFonts w:ascii="Times New Roman" w:eastAsia="ヒラギノ角ゴ Pro W3" w:hAnsi="Times New Roman"/>
      <w:noProof/>
      <w:color w:val="000000"/>
      <w:szCs w:val="24"/>
    </w:rPr>
  </w:style>
  <w:style w:type="paragraph" w:styleId="HTMLPreformatted">
    <w:name w:val="HTML Preformatted"/>
    <w:basedOn w:val="Normal"/>
    <w:link w:val="HTMLPreformattedChar"/>
    <w:uiPriority w:val="99"/>
    <w:unhideWhenUsed/>
    <w:rsid w:val="00A03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sv-SE"/>
    </w:rPr>
  </w:style>
  <w:style w:type="character" w:customStyle="1" w:styleId="HTMLPreformattedChar">
    <w:name w:val="HTML Preformatted Char"/>
    <w:basedOn w:val="DefaultParagraphFont"/>
    <w:link w:val="HTMLPreformatted"/>
    <w:uiPriority w:val="99"/>
    <w:rsid w:val="00A03EA4"/>
    <w:rPr>
      <w:rFonts w:ascii="Courier New" w:eastAsia="Times New Roman" w:hAnsi="Courier New" w:cs="Courier New"/>
    </w:rPr>
  </w:style>
  <w:style w:type="character" w:styleId="PlaceholderText">
    <w:name w:val="Placeholder Text"/>
    <w:basedOn w:val="DefaultParagraphFont"/>
    <w:uiPriority w:val="99"/>
    <w:semiHidden/>
    <w:rsid w:val="00A03E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www.cehis.se/images/uploads/dokumentarkiv/ARK_0001_Oversikt.pdf"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yperlink" Target="http://rivt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058A29-6616-4E6A-8876-FCB8D30E2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9101</TotalTime>
  <Pages>76</Pages>
  <Words>13675</Words>
  <Characters>72481</Characters>
  <Application>Microsoft Office Word</Application>
  <DocSecurity>0</DocSecurity>
  <Lines>604</Lines>
  <Paragraphs>171</Paragraphs>
  <ScaleCrop>false</ScaleCrop>
  <HeadingPairs>
    <vt:vector size="2" baseType="variant">
      <vt:variant>
        <vt:lpstr>Title</vt:lpstr>
      </vt:variant>
      <vt:variant>
        <vt:i4>1</vt:i4>
      </vt:variant>
    </vt:vector>
  </HeadingPairs>
  <TitlesOfParts>
    <vt:vector size="1" baseType="lpstr">
      <vt:lpstr>eFrikort</vt:lpstr>
    </vt:vector>
  </TitlesOfParts>
  <Manager/>
  <Company>CGI</Company>
  <LinksUpToDate>false</LinksUpToDate>
  <CharactersWithSpaces>85985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eFrikort</dc:title>
  <dc:subject>Tjänstekontraktsbeskrivning</dc:subject>
  <dc:creator>Daniel Petersson</dc:creator>
  <cp:keywords>TKB,Arkitektur, Krav</cp:keywords>
  <dc:description/>
  <cp:lastModifiedBy>Daniel Petersson</cp:lastModifiedBy>
  <cp:revision>41</cp:revision>
  <dcterms:created xsi:type="dcterms:W3CDTF">2016-08-30T05:51:00Z</dcterms:created>
  <dcterms:modified xsi:type="dcterms:W3CDTF">2016-09-12T06:42:00Z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N/A</vt:lpwstr>
  </property>
  <property fmtid="{D5CDD505-2E9C-101B-9397-08002B2CF9AE}" pid="4" name="domain_2">
    <vt:lpwstr>healthcare</vt:lpwstr>
  </property>
  <property fmtid="{D5CDD505-2E9C-101B-9397-08002B2CF9AE}" pid="5" name="domain_1">
    <vt:lpwstr>cgi</vt:lpwstr>
  </property>
  <property fmtid="{D5CDD505-2E9C-101B-9397-08002B2CF9AE}" pid="6" name="svenamn">
    <vt:lpwstr>eFrikort</vt:lpwstr>
  </property>
  <property fmtid="{D5CDD505-2E9C-101B-9397-08002B2CF9AE}" pid="7" name="datumpubliserad">
    <vt:lpwstr>2016-09-09</vt:lpwstr>
  </property>
  <property fmtid="{D5CDD505-2E9C-101B-9397-08002B2CF9AE}" pid="8" name="domain_3">
    <vt:lpwstr>efrikort</vt:lpwstr>
  </property>
  <property fmtid="{D5CDD505-2E9C-101B-9397-08002B2CF9AE}" pid="9" name="version">
    <vt:lpwstr>3.0</vt:lpwstr>
  </property>
</Properties>
</file>